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E22" w:rsidRPr="00A90984" w:rsidRDefault="00BC0437" w:rsidP="0058502A">
      <w:pPr>
        <w:tabs>
          <w:tab w:val="left" w:pos="5143"/>
        </w:tabs>
        <w:spacing w:before="120" w:after="120"/>
        <w:ind w:left="-185" w:firstLineChars="41" w:firstLine="98"/>
        <w:rPr>
          <w:rFonts w:ascii="仿宋_GB2312"/>
          <w:bCs/>
          <w:sz w:val="28"/>
          <w:szCs w:val="28"/>
        </w:rPr>
      </w:pPr>
      <w:r w:rsidRPr="00BC043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15.95pt;margin-top:7.8pt;width:117pt;height:1in;z-index:251657728" filled="f" stroked="f">
            <v:textbox style="mso-next-textbox:#_x0000_s1028">
              <w:txbxContent>
                <w:p w:rsidR="00A22797" w:rsidRDefault="00A22797" w:rsidP="009942E8">
                  <w:pPr>
                    <w:pStyle w:val="af5"/>
                    <w:spacing w:before="120" w:after="120"/>
                    <w:ind w:firstLine="482"/>
                  </w:pPr>
                  <w:r>
                    <w:rPr>
                      <w:rFonts w:hint="eastAsia"/>
                    </w:rPr>
                    <w:t>密级</w:t>
                  </w:r>
                </w:p>
                <w:p w:rsidR="00A22797" w:rsidRPr="00BB41B7" w:rsidRDefault="00A22797" w:rsidP="0058502A">
                  <w:pPr>
                    <w:pStyle w:val="af5"/>
                    <w:spacing w:before="120" w:after="120"/>
                    <w:ind w:firstLine="482"/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>编号</w:t>
                  </w:r>
                </w:p>
                <w:p w:rsidR="00A22797" w:rsidRDefault="00A22797" w:rsidP="0058502A">
                  <w:pPr>
                    <w:pStyle w:val="af5"/>
                    <w:spacing w:before="120" w:after="120"/>
                    <w:ind w:firstLine="482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</w:txbxContent>
            </v:textbox>
            <w10:wrap anchorx="page"/>
          </v:shape>
        </w:pict>
      </w:r>
    </w:p>
    <w:p w:rsidR="00325018" w:rsidRPr="00A90984" w:rsidRDefault="00325018" w:rsidP="0058502A">
      <w:pPr>
        <w:spacing w:before="120" w:after="120"/>
        <w:ind w:firstLine="480"/>
      </w:pPr>
    </w:p>
    <w:p w:rsidR="00B53063" w:rsidRPr="00A90984" w:rsidRDefault="00B53063" w:rsidP="0058502A">
      <w:pPr>
        <w:spacing w:before="120" w:after="120"/>
        <w:ind w:firstLine="480"/>
      </w:pPr>
    </w:p>
    <w:p w:rsidR="003A2953" w:rsidRPr="00E134D4" w:rsidRDefault="003A2953" w:rsidP="009162F2">
      <w:pPr>
        <w:spacing w:before="120" w:after="120" w:line="240" w:lineRule="auto"/>
        <w:jc w:val="center"/>
        <w:rPr>
          <w:rFonts w:ascii="微软雅黑" w:eastAsia="微软雅黑" w:hAnsi="微软雅黑"/>
          <w:b/>
          <w:sz w:val="48"/>
          <w:szCs w:val="48"/>
        </w:rPr>
      </w:pPr>
      <w:r w:rsidRPr="00E134D4">
        <w:rPr>
          <w:rFonts w:ascii="微软雅黑" w:eastAsia="微软雅黑" w:hAnsi="微软雅黑" w:hint="eastAsia"/>
          <w:b/>
          <w:sz w:val="48"/>
          <w:szCs w:val="48"/>
        </w:rPr>
        <w:t>支付系统</w:t>
      </w:r>
    </w:p>
    <w:p w:rsidR="003A2953" w:rsidRPr="00584AF1" w:rsidRDefault="000F1A71" w:rsidP="00584AF1">
      <w:pPr>
        <w:spacing w:before="120" w:after="120" w:line="240" w:lineRule="auto"/>
        <w:jc w:val="center"/>
        <w:rPr>
          <w:rFonts w:ascii="微软雅黑" w:eastAsia="微软雅黑" w:hAnsi="微软雅黑"/>
          <w:b/>
          <w:sz w:val="48"/>
          <w:szCs w:val="48"/>
        </w:rPr>
      </w:pPr>
      <w:r w:rsidRPr="00E134D4">
        <w:rPr>
          <w:rFonts w:ascii="微软雅黑" w:eastAsia="微软雅黑" w:hAnsi="微软雅黑" w:hint="eastAsia"/>
          <w:b/>
          <w:sz w:val="48"/>
          <w:szCs w:val="48"/>
        </w:rPr>
        <w:t>商户</w:t>
      </w:r>
      <w:r w:rsidR="003D3FDE" w:rsidRPr="00E134D4">
        <w:rPr>
          <w:rFonts w:ascii="微软雅黑" w:eastAsia="微软雅黑" w:hAnsi="微软雅黑" w:hint="eastAsia"/>
          <w:b/>
          <w:sz w:val="48"/>
          <w:szCs w:val="48"/>
        </w:rPr>
        <w:t>使用</w:t>
      </w:r>
      <w:r w:rsidR="008749EB" w:rsidRPr="00E134D4">
        <w:rPr>
          <w:rFonts w:ascii="微软雅黑" w:eastAsia="微软雅黑" w:hAnsi="微软雅黑" w:hint="eastAsia"/>
          <w:b/>
          <w:sz w:val="48"/>
          <w:szCs w:val="48"/>
        </w:rPr>
        <w:t>说明书</w:t>
      </w:r>
      <w:bookmarkStart w:id="0" w:name="_Toc180548048"/>
      <w:bookmarkStart w:id="1" w:name="_Toc180549330"/>
      <w:bookmarkStart w:id="2" w:name="_Toc191644658"/>
      <w:bookmarkStart w:id="3" w:name="_Toc191718522"/>
      <w:bookmarkStart w:id="4" w:name="_Toc191719193"/>
      <w:bookmarkStart w:id="5" w:name="_Toc191867064"/>
      <w:bookmarkStart w:id="6" w:name="_Toc191870641"/>
      <w:bookmarkStart w:id="7" w:name="_Toc191871039"/>
      <w:bookmarkStart w:id="8" w:name="_Toc191915541"/>
    </w:p>
    <w:p w:rsidR="00B53063" w:rsidRPr="004009C9" w:rsidRDefault="00B53063" w:rsidP="00CD4D7D">
      <w:pPr>
        <w:spacing w:before="120" w:after="120"/>
        <w:rPr>
          <w:rFonts w:ascii="微软雅黑" w:eastAsia="微软雅黑" w:hAnsi="微软雅黑"/>
          <w:b/>
          <w:sz w:val="36"/>
          <w:szCs w:val="36"/>
        </w:rPr>
      </w:pPr>
      <w:bookmarkStart w:id="9" w:name="_Toc160524927"/>
      <w:bookmarkStart w:id="10" w:name="_Toc35532259"/>
      <w:bookmarkStart w:id="11" w:name="_Toc6860195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BB5D69" w:rsidRPr="00E134D4" w:rsidRDefault="00E134D4" w:rsidP="0058502A">
      <w:pPr>
        <w:spacing w:before="120" w:after="120"/>
        <w:jc w:val="center"/>
        <w:rPr>
          <w:rFonts w:ascii="微软雅黑" w:eastAsia="微软雅黑" w:hAnsi="微软雅黑"/>
          <w:b/>
          <w:sz w:val="30"/>
          <w:szCs w:val="30"/>
        </w:rPr>
      </w:pPr>
      <w:bookmarkStart w:id="12" w:name="_Toc176092372"/>
      <w:bookmarkStart w:id="13" w:name="_Toc171408456"/>
      <w:bookmarkStart w:id="14" w:name="_Toc171410091"/>
      <w:bookmarkStart w:id="15" w:name="_Toc172955180"/>
      <w:bookmarkStart w:id="16" w:name="_Toc174241916"/>
      <w:bookmarkStart w:id="17" w:name="_Toc174244320"/>
      <w:bookmarkStart w:id="18" w:name="_Toc175123216"/>
      <w:r>
        <w:rPr>
          <w:rFonts w:ascii="微软雅黑" w:eastAsia="微软雅黑" w:hAnsi="微软雅黑" w:hint="eastAsia"/>
          <w:b/>
          <w:sz w:val="30"/>
          <w:szCs w:val="30"/>
        </w:rPr>
        <w:t>二零</w:t>
      </w:r>
      <w:r w:rsidR="007F0858" w:rsidRPr="00E134D4">
        <w:rPr>
          <w:rFonts w:ascii="微软雅黑" w:eastAsia="微软雅黑" w:hAnsi="微软雅黑" w:hint="eastAsia"/>
          <w:b/>
          <w:sz w:val="30"/>
          <w:szCs w:val="30"/>
        </w:rPr>
        <w:t>一</w:t>
      </w:r>
      <w:r w:rsidR="00584AF1">
        <w:rPr>
          <w:rFonts w:ascii="微软雅黑" w:eastAsia="微软雅黑" w:hAnsi="微软雅黑" w:hint="eastAsia"/>
          <w:b/>
          <w:sz w:val="30"/>
          <w:szCs w:val="30"/>
        </w:rPr>
        <w:t>五</w:t>
      </w:r>
      <w:r w:rsidR="006A322D" w:rsidRPr="00E134D4">
        <w:rPr>
          <w:rFonts w:ascii="微软雅黑" w:eastAsia="微软雅黑" w:hAnsi="微软雅黑" w:hint="eastAsia"/>
          <w:b/>
          <w:sz w:val="30"/>
          <w:szCs w:val="30"/>
        </w:rPr>
        <w:t>年</w:t>
      </w:r>
      <w:r w:rsidR="00604DB6">
        <w:rPr>
          <w:rFonts w:ascii="微软雅黑" w:eastAsia="微软雅黑" w:hAnsi="微软雅黑" w:hint="eastAsia"/>
          <w:b/>
          <w:sz w:val="30"/>
          <w:szCs w:val="30"/>
        </w:rPr>
        <w:t>八</w:t>
      </w:r>
      <w:r w:rsidR="00AC628C" w:rsidRPr="00E134D4">
        <w:rPr>
          <w:rFonts w:ascii="微软雅黑" w:eastAsia="微软雅黑" w:hAnsi="微软雅黑" w:hint="eastAsia"/>
          <w:b/>
          <w:sz w:val="30"/>
          <w:szCs w:val="30"/>
        </w:rPr>
        <w:t>月</w:t>
      </w:r>
      <w:r w:rsidR="006A322D" w:rsidRPr="00E134D4">
        <w:rPr>
          <w:rFonts w:ascii="微软雅黑" w:eastAsia="微软雅黑" w:hAnsi="微软雅黑" w:hint="eastAsia"/>
          <w:b/>
          <w:sz w:val="30"/>
          <w:szCs w:val="30"/>
        </w:rPr>
        <w:t>制</w:t>
      </w:r>
      <w:bookmarkEnd w:id="12"/>
      <w:bookmarkEnd w:id="13"/>
      <w:bookmarkEnd w:id="14"/>
      <w:bookmarkEnd w:id="15"/>
      <w:bookmarkEnd w:id="16"/>
      <w:bookmarkEnd w:id="17"/>
      <w:bookmarkEnd w:id="18"/>
    </w:p>
    <w:p w:rsidR="00EA029B" w:rsidRPr="00E134D4" w:rsidRDefault="00EA029B" w:rsidP="00805F09">
      <w:pPr>
        <w:spacing w:before="120" w:after="120"/>
        <w:ind w:firstLine="643"/>
        <w:rPr>
          <w:b/>
        </w:rPr>
        <w:sectPr w:rsidR="00EA029B" w:rsidRPr="00E134D4" w:rsidSect="00AA7A7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440" w:right="1418" w:bottom="1021" w:left="1418" w:header="851" w:footer="567" w:gutter="0"/>
          <w:cols w:space="720"/>
          <w:docGrid w:linePitch="326"/>
        </w:sectPr>
      </w:pPr>
    </w:p>
    <w:p w:rsidR="00EA029B" w:rsidRPr="00E134D4" w:rsidRDefault="003A4BB4" w:rsidP="00E134D4">
      <w:pPr>
        <w:spacing w:before="120" w:after="120"/>
        <w:jc w:val="center"/>
        <w:rPr>
          <w:rFonts w:ascii="微软雅黑" w:eastAsia="微软雅黑" w:hAnsi="微软雅黑"/>
          <w:b/>
        </w:rPr>
      </w:pPr>
      <w:r w:rsidRPr="00E134D4">
        <w:rPr>
          <w:rFonts w:ascii="微软雅黑" w:eastAsia="微软雅黑" w:hAnsi="微软雅黑" w:hint="eastAsia"/>
          <w:b/>
        </w:rPr>
        <w:lastRenderedPageBreak/>
        <w:t>目录</w:t>
      </w:r>
    </w:p>
    <w:p w:rsidR="003B3200" w:rsidRPr="00E134D4" w:rsidRDefault="00BC0437" w:rsidP="00E134D4">
      <w:pPr>
        <w:pStyle w:val="12"/>
        <w:rPr>
          <w:rFonts w:ascii="微软雅黑" w:eastAsia="微软雅黑" w:hAnsi="微软雅黑" w:cstheme="minorBidi"/>
          <w:noProof/>
          <w:sz w:val="21"/>
          <w:szCs w:val="22"/>
        </w:rPr>
      </w:pPr>
      <w:r w:rsidRPr="00BC0437">
        <w:rPr>
          <w:rFonts w:ascii="微软雅黑" w:eastAsia="微软雅黑" w:hAnsi="微软雅黑"/>
          <w:b/>
          <w:noProof/>
        </w:rPr>
        <w:fldChar w:fldCharType="begin"/>
      </w:r>
      <w:r w:rsidR="00962E00" w:rsidRPr="00E134D4">
        <w:rPr>
          <w:rFonts w:ascii="微软雅黑" w:eastAsia="微软雅黑" w:hAnsi="微软雅黑"/>
          <w:b/>
        </w:rPr>
        <w:instrText xml:space="preserve"> TOC \o "1-3" \h \z \u </w:instrText>
      </w:r>
      <w:r w:rsidRPr="00BC0437">
        <w:rPr>
          <w:rFonts w:ascii="微软雅黑" w:eastAsia="微软雅黑" w:hAnsi="微软雅黑"/>
          <w:b/>
          <w:noProof/>
        </w:rPr>
        <w:fldChar w:fldCharType="separate"/>
      </w:r>
      <w:hyperlink w:anchor="_Toc450830576" w:history="1">
        <w:r w:rsidR="003B3200" w:rsidRPr="00E134D4">
          <w:rPr>
            <w:rStyle w:val="ad"/>
            <w:rFonts w:ascii="微软雅黑" w:eastAsia="微软雅黑" w:hAnsi="微软雅黑"/>
            <w:noProof/>
          </w:rPr>
          <w:t>1</w:t>
        </w:r>
        <w:r w:rsidR="003B3200" w:rsidRPr="00E134D4">
          <w:rPr>
            <w:rStyle w:val="ad"/>
            <w:rFonts w:ascii="微软雅黑" w:eastAsia="微软雅黑" w:hAnsi="微软雅黑" w:hint="eastAsia"/>
            <w:noProof/>
          </w:rPr>
          <w:t>引言</w:t>
        </w:r>
        <w:r w:rsidR="003B3200" w:rsidRPr="00E134D4">
          <w:rPr>
            <w:rFonts w:ascii="微软雅黑" w:eastAsia="微软雅黑" w:hAnsi="微软雅黑"/>
            <w:noProof/>
            <w:webHidden/>
          </w:rPr>
          <w:tab/>
        </w:r>
        <w:r w:rsidR="00351ACC">
          <w:rPr>
            <w:rFonts w:ascii="微软雅黑" w:eastAsia="微软雅黑" w:hAnsi="微软雅黑"/>
            <w:noProof/>
            <w:webHidden/>
          </w:rPr>
          <w:t>3</w:t>
        </w:r>
      </w:hyperlink>
    </w:p>
    <w:p w:rsidR="003B3200" w:rsidRPr="00E134D4" w:rsidRDefault="00BC0437" w:rsidP="003B3200">
      <w:pPr>
        <w:pStyle w:val="23"/>
        <w:rPr>
          <w:rFonts w:ascii="微软雅黑" w:eastAsia="微软雅黑" w:hAnsi="微软雅黑" w:cstheme="minorBidi"/>
          <w:sz w:val="21"/>
          <w:szCs w:val="22"/>
        </w:rPr>
      </w:pPr>
      <w:hyperlink w:anchor="_Toc450830577" w:history="1">
        <w:r w:rsidR="003B3200" w:rsidRPr="00E134D4">
          <w:rPr>
            <w:rStyle w:val="ad"/>
            <w:rFonts w:ascii="微软雅黑" w:eastAsia="微软雅黑" w:hAnsi="微软雅黑"/>
          </w:rPr>
          <w:t>1.1</w:t>
        </w:r>
        <w:r w:rsidR="003B3200" w:rsidRPr="00E134D4">
          <w:rPr>
            <w:rFonts w:ascii="微软雅黑" w:eastAsia="微软雅黑" w:hAnsi="微软雅黑" w:cstheme="minorBidi"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</w:rPr>
          <w:t>编写目的</w:t>
        </w:r>
        <w:r w:rsidR="003B3200" w:rsidRPr="00E134D4">
          <w:rPr>
            <w:rFonts w:ascii="微软雅黑" w:eastAsia="微软雅黑" w:hAnsi="微软雅黑"/>
            <w:webHidden/>
          </w:rPr>
          <w:tab/>
        </w:r>
        <w:r w:rsidR="00351ACC">
          <w:rPr>
            <w:rFonts w:ascii="微软雅黑" w:eastAsia="微软雅黑" w:hAnsi="微软雅黑"/>
            <w:webHidden/>
          </w:rPr>
          <w:t>3</w:t>
        </w:r>
      </w:hyperlink>
    </w:p>
    <w:p w:rsidR="003B3200" w:rsidRPr="00E134D4" w:rsidRDefault="00BC0437">
      <w:pPr>
        <w:pStyle w:val="12"/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450830578" w:history="1">
        <w:r w:rsidR="003B3200" w:rsidRPr="00E134D4">
          <w:rPr>
            <w:rStyle w:val="ad"/>
            <w:rFonts w:ascii="微软雅黑" w:eastAsia="微软雅黑" w:hAnsi="微软雅黑"/>
            <w:noProof/>
          </w:rPr>
          <w:t>2</w:t>
        </w:r>
        <w:r w:rsidR="003B3200" w:rsidRPr="00E134D4">
          <w:rPr>
            <w:rFonts w:ascii="微软雅黑" w:eastAsia="微软雅黑" w:hAnsi="微软雅黑" w:cstheme="minorBidi"/>
            <w:noProof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  <w:noProof/>
          </w:rPr>
          <w:t>商户接口说明</w:t>
        </w:r>
        <w:r w:rsidR="003B3200" w:rsidRPr="00E134D4">
          <w:rPr>
            <w:rFonts w:ascii="微软雅黑" w:eastAsia="微软雅黑" w:hAnsi="微软雅黑"/>
            <w:noProof/>
            <w:webHidden/>
          </w:rPr>
          <w:tab/>
        </w:r>
        <w:r w:rsidR="00351ACC">
          <w:rPr>
            <w:rFonts w:ascii="微软雅黑" w:eastAsia="微软雅黑" w:hAnsi="微软雅黑"/>
            <w:noProof/>
            <w:webHidden/>
          </w:rPr>
          <w:t>3</w:t>
        </w:r>
      </w:hyperlink>
    </w:p>
    <w:p w:rsidR="003B3200" w:rsidRPr="00E134D4" w:rsidRDefault="00BC0437" w:rsidP="003B3200">
      <w:pPr>
        <w:pStyle w:val="23"/>
        <w:rPr>
          <w:rFonts w:ascii="微软雅黑" w:eastAsia="微软雅黑" w:hAnsi="微软雅黑" w:cstheme="minorBidi"/>
          <w:sz w:val="21"/>
          <w:szCs w:val="22"/>
        </w:rPr>
      </w:pPr>
      <w:hyperlink w:anchor="_Toc450830579" w:history="1">
        <w:r w:rsidR="003B3200" w:rsidRPr="00E134D4">
          <w:rPr>
            <w:rStyle w:val="ad"/>
            <w:rFonts w:ascii="微软雅黑" w:eastAsia="微软雅黑" w:hAnsi="微软雅黑"/>
          </w:rPr>
          <w:t>2.1</w:t>
        </w:r>
        <w:r w:rsidR="003B3200" w:rsidRPr="00E134D4">
          <w:rPr>
            <w:rFonts w:ascii="微软雅黑" w:eastAsia="微软雅黑" w:hAnsi="微软雅黑" w:cstheme="minorBidi"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</w:rPr>
          <w:t>接口地址</w:t>
        </w:r>
        <w:r w:rsidR="003B3200" w:rsidRPr="00E134D4">
          <w:rPr>
            <w:rFonts w:ascii="微软雅黑" w:eastAsia="微软雅黑" w:hAnsi="微软雅黑"/>
            <w:webHidden/>
          </w:rPr>
          <w:tab/>
        </w:r>
        <w:r w:rsidR="00351ACC">
          <w:rPr>
            <w:rFonts w:ascii="微软雅黑" w:eastAsia="微软雅黑" w:hAnsi="微软雅黑"/>
            <w:webHidden/>
          </w:rPr>
          <w:t>3</w:t>
        </w:r>
      </w:hyperlink>
    </w:p>
    <w:p w:rsidR="003B3200" w:rsidRPr="00E134D4" w:rsidRDefault="00BC0437" w:rsidP="003B3200">
      <w:pPr>
        <w:pStyle w:val="23"/>
        <w:rPr>
          <w:rFonts w:ascii="微软雅黑" w:eastAsia="微软雅黑" w:hAnsi="微软雅黑" w:cstheme="minorBidi"/>
          <w:sz w:val="21"/>
          <w:szCs w:val="22"/>
        </w:rPr>
      </w:pPr>
      <w:hyperlink w:anchor="_Toc450830580" w:history="1">
        <w:r w:rsidR="003B3200" w:rsidRPr="00E134D4">
          <w:rPr>
            <w:rStyle w:val="ad"/>
            <w:rFonts w:ascii="微软雅黑" w:eastAsia="微软雅黑" w:hAnsi="微软雅黑"/>
          </w:rPr>
          <w:t>2.2</w:t>
        </w:r>
        <w:r w:rsidR="003B3200" w:rsidRPr="00E134D4">
          <w:rPr>
            <w:rFonts w:ascii="微软雅黑" w:eastAsia="微软雅黑" w:hAnsi="微软雅黑" w:cstheme="minorBidi"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</w:rPr>
          <w:t>订单支付</w:t>
        </w:r>
        <w:r w:rsidR="003B3200" w:rsidRPr="00E134D4">
          <w:rPr>
            <w:rFonts w:ascii="微软雅黑" w:eastAsia="微软雅黑" w:hAnsi="微软雅黑"/>
            <w:webHidden/>
          </w:rPr>
          <w:tab/>
        </w:r>
        <w:r w:rsidR="00351ACC">
          <w:rPr>
            <w:rFonts w:ascii="微软雅黑" w:eastAsia="微软雅黑" w:hAnsi="微软雅黑"/>
            <w:webHidden/>
          </w:rPr>
          <w:t>3</w:t>
        </w:r>
      </w:hyperlink>
    </w:p>
    <w:p w:rsidR="003B3200" w:rsidRPr="00E134D4" w:rsidRDefault="00BC0437" w:rsidP="00E134D4">
      <w:pPr>
        <w:pStyle w:val="30"/>
        <w:rPr>
          <w:rStyle w:val="ad"/>
          <w:rFonts w:ascii="微软雅黑" w:eastAsia="微软雅黑" w:hAnsi="微软雅黑"/>
        </w:rPr>
      </w:pPr>
      <w:hyperlink w:anchor="_Toc450830581" w:history="1">
        <w:r w:rsidR="003B3200" w:rsidRPr="00E134D4">
          <w:rPr>
            <w:rStyle w:val="ad"/>
            <w:rFonts w:ascii="微软雅黑" w:eastAsia="微软雅黑" w:hAnsi="微软雅黑"/>
            <w:noProof/>
          </w:rPr>
          <w:t>2.2.1</w:t>
        </w:r>
        <w:r w:rsidR="003B3200" w:rsidRPr="00E134D4">
          <w:rPr>
            <w:rStyle w:val="ad"/>
            <w:rFonts w:ascii="微软雅黑" w:eastAsia="微软雅黑" w:hAnsi="微软雅黑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  <w:noProof/>
          </w:rPr>
          <w:t>支付说明</w:t>
        </w:r>
        <w:r w:rsidR="003B3200" w:rsidRPr="00E134D4">
          <w:rPr>
            <w:rStyle w:val="ad"/>
            <w:rFonts w:ascii="微软雅黑" w:eastAsia="微软雅黑" w:hAnsi="微软雅黑"/>
            <w:webHidden/>
          </w:rPr>
          <w:tab/>
        </w:r>
        <w:r w:rsidR="00351ACC">
          <w:rPr>
            <w:rStyle w:val="ad"/>
            <w:rFonts w:ascii="微软雅黑" w:eastAsia="微软雅黑" w:hAnsi="微软雅黑"/>
            <w:webHidden/>
          </w:rPr>
          <w:t>3</w:t>
        </w:r>
      </w:hyperlink>
    </w:p>
    <w:p w:rsidR="003B3200" w:rsidRPr="00E134D4" w:rsidRDefault="00BC0437" w:rsidP="00E134D4">
      <w:pPr>
        <w:pStyle w:val="30"/>
        <w:rPr>
          <w:rStyle w:val="ad"/>
          <w:rFonts w:ascii="微软雅黑" w:eastAsia="微软雅黑" w:hAnsi="微软雅黑"/>
        </w:rPr>
      </w:pPr>
      <w:hyperlink w:anchor="_Toc450830582" w:history="1">
        <w:r w:rsidR="003B3200" w:rsidRPr="00E134D4">
          <w:rPr>
            <w:rStyle w:val="ad"/>
            <w:rFonts w:ascii="微软雅黑" w:eastAsia="微软雅黑" w:hAnsi="微软雅黑"/>
            <w:noProof/>
          </w:rPr>
          <w:t>2.2.2</w:t>
        </w:r>
        <w:r w:rsidR="003B3200" w:rsidRPr="00E134D4">
          <w:rPr>
            <w:rStyle w:val="ad"/>
            <w:rFonts w:ascii="微软雅黑" w:eastAsia="微软雅黑" w:hAnsi="微软雅黑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  <w:noProof/>
          </w:rPr>
          <w:t>请求表单参数</w:t>
        </w:r>
        <w:r w:rsidR="003B3200" w:rsidRPr="00E134D4">
          <w:rPr>
            <w:rStyle w:val="ad"/>
            <w:rFonts w:ascii="微软雅黑" w:eastAsia="微软雅黑" w:hAnsi="微软雅黑"/>
            <w:webHidden/>
          </w:rPr>
          <w:tab/>
        </w:r>
        <w:r w:rsidR="00351ACC">
          <w:rPr>
            <w:rStyle w:val="ad"/>
            <w:rFonts w:ascii="微软雅黑" w:eastAsia="微软雅黑" w:hAnsi="微软雅黑"/>
            <w:webHidden/>
          </w:rPr>
          <w:t>4</w:t>
        </w:r>
      </w:hyperlink>
    </w:p>
    <w:p w:rsidR="003B3200" w:rsidRPr="00E134D4" w:rsidRDefault="00BC0437" w:rsidP="003B3200">
      <w:pPr>
        <w:pStyle w:val="23"/>
        <w:rPr>
          <w:rFonts w:ascii="微软雅黑" w:eastAsia="微软雅黑" w:hAnsi="微软雅黑" w:cstheme="minorBidi"/>
          <w:sz w:val="21"/>
          <w:szCs w:val="22"/>
        </w:rPr>
      </w:pPr>
      <w:hyperlink w:anchor="_Toc450830586" w:history="1">
        <w:r w:rsidR="00203A35">
          <w:rPr>
            <w:rStyle w:val="ad"/>
            <w:rFonts w:ascii="微软雅黑" w:eastAsia="微软雅黑" w:hAnsi="微软雅黑"/>
          </w:rPr>
          <w:t>2.</w:t>
        </w:r>
        <w:r w:rsidR="00203A35">
          <w:rPr>
            <w:rStyle w:val="ad"/>
            <w:rFonts w:ascii="微软雅黑" w:eastAsia="微软雅黑" w:hAnsi="微软雅黑" w:hint="eastAsia"/>
          </w:rPr>
          <w:t>3</w:t>
        </w:r>
        <w:r w:rsidR="003B3200" w:rsidRPr="00E134D4">
          <w:rPr>
            <w:rFonts w:ascii="微软雅黑" w:eastAsia="微软雅黑" w:hAnsi="微软雅黑" w:cstheme="minorBidi"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</w:rPr>
          <w:t>支付通知</w:t>
        </w:r>
        <w:r w:rsidR="003B3200" w:rsidRPr="00E134D4">
          <w:rPr>
            <w:rFonts w:ascii="微软雅黑" w:eastAsia="微软雅黑" w:hAnsi="微软雅黑"/>
            <w:webHidden/>
          </w:rPr>
          <w:tab/>
        </w:r>
        <w:r w:rsidR="00351ACC">
          <w:rPr>
            <w:rFonts w:ascii="微软雅黑" w:eastAsia="微软雅黑" w:hAnsi="微软雅黑"/>
            <w:webHidden/>
          </w:rPr>
          <w:t>8</w:t>
        </w:r>
      </w:hyperlink>
    </w:p>
    <w:p w:rsidR="003B3200" w:rsidRPr="00E134D4" w:rsidRDefault="00BC0437" w:rsidP="00E134D4">
      <w:pPr>
        <w:pStyle w:val="23"/>
        <w:tabs>
          <w:tab w:val="clear" w:pos="1260"/>
          <w:tab w:val="left" w:pos="1050"/>
        </w:tabs>
        <w:rPr>
          <w:rFonts w:ascii="微软雅黑" w:eastAsia="微软雅黑" w:hAnsi="微软雅黑" w:cstheme="minorBidi"/>
          <w:sz w:val="21"/>
          <w:szCs w:val="22"/>
        </w:rPr>
      </w:pPr>
      <w:hyperlink w:anchor="_Toc450830587" w:history="1">
        <w:r w:rsidR="00203A35">
          <w:rPr>
            <w:rStyle w:val="ad"/>
            <w:rFonts w:ascii="微软雅黑" w:eastAsia="微软雅黑" w:hAnsi="微软雅黑"/>
          </w:rPr>
          <w:t>2.</w:t>
        </w:r>
        <w:r w:rsidR="00203A35">
          <w:rPr>
            <w:rStyle w:val="ad"/>
            <w:rFonts w:ascii="微软雅黑" w:eastAsia="微软雅黑" w:hAnsi="微软雅黑" w:hint="eastAsia"/>
          </w:rPr>
          <w:t>3</w:t>
        </w:r>
        <w:r w:rsidR="003B3200" w:rsidRPr="00E134D4">
          <w:rPr>
            <w:rStyle w:val="ad"/>
            <w:rFonts w:ascii="微软雅黑" w:eastAsia="微软雅黑" w:hAnsi="微软雅黑"/>
          </w:rPr>
          <w:t>.1</w:t>
        </w:r>
        <w:r w:rsidR="003B3200" w:rsidRPr="00E134D4">
          <w:rPr>
            <w:rStyle w:val="ad"/>
            <w:rFonts w:ascii="微软雅黑" w:eastAsia="微软雅黑" w:hAnsi="微软雅黑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</w:rPr>
          <w:t>交易说明</w:t>
        </w:r>
        <w:r w:rsidR="003B3200" w:rsidRPr="00E134D4">
          <w:rPr>
            <w:rStyle w:val="ad"/>
            <w:rFonts w:ascii="微软雅黑" w:eastAsia="微软雅黑" w:hAnsi="微软雅黑"/>
            <w:webHidden/>
          </w:rPr>
          <w:tab/>
        </w:r>
        <w:r w:rsidR="00351ACC">
          <w:rPr>
            <w:rStyle w:val="ad"/>
            <w:rFonts w:ascii="微软雅黑" w:eastAsia="微软雅黑" w:hAnsi="微软雅黑"/>
            <w:webHidden/>
          </w:rPr>
          <w:t>8</w:t>
        </w:r>
      </w:hyperlink>
    </w:p>
    <w:p w:rsidR="003B3200" w:rsidRPr="00E134D4" w:rsidRDefault="00BC0437" w:rsidP="00E134D4">
      <w:pPr>
        <w:pStyle w:val="30"/>
        <w:rPr>
          <w:rStyle w:val="ad"/>
        </w:rPr>
      </w:pPr>
      <w:hyperlink w:anchor="_Toc450830588" w:history="1">
        <w:r w:rsidR="00203A35">
          <w:rPr>
            <w:rStyle w:val="ad"/>
            <w:rFonts w:ascii="微软雅黑" w:eastAsia="微软雅黑" w:hAnsi="微软雅黑"/>
            <w:noProof/>
          </w:rPr>
          <w:t>2.</w:t>
        </w:r>
        <w:r w:rsidR="00203A35">
          <w:rPr>
            <w:rStyle w:val="ad"/>
            <w:rFonts w:ascii="微软雅黑" w:eastAsia="微软雅黑" w:hAnsi="微软雅黑" w:hint="eastAsia"/>
            <w:noProof/>
          </w:rPr>
          <w:t>3</w:t>
        </w:r>
        <w:r w:rsidR="003B3200" w:rsidRPr="00E134D4">
          <w:rPr>
            <w:rStyle w:val="ad"/>
            <w:rFonts w:ascii="微软雅黑" w:eastAsia="微软雅黑" w:hAnsi="微软雅黑"/>
            <w:noProof/>
          </w:rPr>
          <w:t>.2</w:t>
        </w:r>
        <w:r w:rsidR="003B3200" w:rsidRPr="00E134D4">
          <w:rPr>
            <w:rStyle w:val="ad"/>
            <w:rFonts w:ascii="微软雅黑" w:eastAsia="微软雅黑" w:hAnsi="微软雅黑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  <w:noProof/>
          </w:rPr>
          <w:t>请求表单数据</w:t>
        </w:r>
        <w:r w:rsidR="003B3200" w:rsidRPr="00E134D4">
          <w:rPr>
            <w:rStyle w:val="ad"/>
            <w:rFonts w:ascii="微软雅黑" w:eastAsia="微软雅黑" w:hAnsi="微软雅黑"/>
            <w:webHidden/>
          </w:rPr>
          <w:tab/>
        </w:r>
        <w:r w:rsidR="00351ACC">
          <w:rPr>
            <w:rStyle w:val="ad"/>
            <w:rFonts w:ascii="微软雅黑" w:eastAsia="微软雅黑" w:hAnsi="微软雅黑"/>
            <w:webHidden/>
          </w:rPr>
          <w:t>8</w:t>
        </w:r>
      </w:hyperlink>
    </w:p>
    <w:p w:rsidR="003B3200" w:rsidRPr="00E134D4" w:rsidRDefault="00BC0437" w:rsidP="003B3200">
      <w:pPr>
        <w:pStyle w:val="23"/>
        <w:rPr>
          <w:rFonts w:ascii="微软雅黑" w:eastAsia="微软雅黑" w:hAnsi="微软雅黑" w:cstheme="minorBidi"/>
          <w:sz w:val="21"/>
          <w:szCs w:val="22"/>
        </w:rPr>
      </w:pPr>
      <w:hyperlink w:anchor="_Toc450830589" w:history="1">
        <w:r w:rsidR="00203A35">
          <w:rPr>
            <w:rStyle w:val="ad"/>
            <w:rFonts w:ascii="微软雅黑" w:eastAsia="微软雅黑" w:hAnsi="微软雅黑"/>
          </w:rPr>
          <w:t>2.</w:t>
        </w:r>
        <w:r w:rsidR="00203A35">
          <w:rPr>
            <w:rStyle w:val="ad"/>
            <w:rFonts w:ascii="微软雅黑" w:eastAsia="微软雅黑" w:hAnsi="微软雅黑" w:hint="eastAsia"/>
          </w:rPr>
          <w:t>4</w:t>
        </w:r>
        <w:r w:rsidR="003B3200" w:rsidRPr="00E134D4">
          <w:rPr>
            <w:rFonts w:ascii="微软雅黑" w:eastAsia="微软雅黑" w:hAnsi="微软雅黑" w:cstheme="minorBidi"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</w:rPr>
          <w:t>交易查询</w:t>
        </w:r>
        <w:r w:rsidR="003B3200" w:rsidRPr="00E134D4">
          <w:rPr>
            <w:rFonts w:ascii="微软雅黑" w:eastAsia="微软雅黑" w:hAnsi="微软雅黑"/>
            <w:webHidden/>
          </w:rPr>
          <w:tab/>
        </w:r>
        <w:r w:rsidRPr="00E134D4">
          <w:rPr>
            <w:rFonts w:ascii="微软雅黑" w:eastAsia="微软雅黑" w:hAnsi="微软雅黑"/>
            <w:webHidden/>
          </w:rPr>
          <w:fldChar w:fldCharType="begin"/>
        </w:r>
        <w:r w:rsidR="003B3200" w:rsidRPr="00E134D4">
          <w:rPr>
            <w:rFonts w:ascii="微软雅黑" w:eastAsia="微软雅黑" w:hAnsi="微软雅黑"/>
            <w:webHidden/>
          </w:rPr>
          <w:instrText xml:space="preserve"> PAGEREF _Toc450830589 \h </w:instrText>
        </w:r>
        <w:r w:rsidRPr="00E134D4">
          <w:rPr>
            <w:rFonts w:ascii="微软雅黑" w:eastAsia="微软雅黑" w:hAnsi="微软雅黑"/>
            <w:webHidden/>
          </w:rPr>
        </w:r>
        <w:r w:rsidRPr="00E134D4">
          <w:rPr>
            <w:rFonts w:ascii="微软雅黑" w:eastAsia="微软雅黑" w:hAnsi="微软雅黑"/>
            <w:webHidden/>
          </w:rPr>
          <w:fldChar w:fldCharType="separate"/>
        </w:r>
        <w:r w:rsidR="003B3200" w:rsidRPr="00E134D4">
          <w:rPr>
            <w:rFonts w:ascii="微软雅黑" w:eastAsia="微软雅黑" w:hAnsi="微软雅黑"/>
            <w:webHidden/>
          </w:rPr>
          <w:t>1</w:t>
        </w:r>
        <w:r w:rsidR="00351ACC">
          <w:rPr>
            <w:rFonts w:ascii="微软雅黑" w:eastAsia="微软雅黑" w:hAnsi="微软雅黑"/>
            <w:webHidden/>
          </w:rPr>
          <w:t>0</w:t>
        </w:r>
        <w:r w:rsidRPr="00E134D4">
          <w:rPr>
            <w:rFonts w:ascii="微软雅黑" w:eastAsia="微软雅黑" w:hAnsi="微软雅黑"/>
            <w:webHidden/>
          </w:rPr>
          <w:fldChar w:fldCharType="end"/>
        </w:r>
      </w:hyperlink>
    </w:p>
    <w:p w:rsidR="003B3200" w:rsidRPr="00E134D4" w:rsidRDefault="00BC0437" w:rsidP="00E134D4">
      <w:pPr>
        <w:pStyle w:val="30"/>
        <w:rPr>
          <w:rFonts w:cstheme="minorBidi"/>
          <w:noProof/>
          <w:sz w:val="21"/>
          <w:szCs w:val="22"/>
        </w:rPr>
      </w:pPr>
      <w:hyperlink w:anchor="_Toc450830590" w:history="1">
        <w:r w:rsidR="00203A35">
          <w:rPr>
            <w:rStyle w:val="ad"/>
            <w:rFonts w:ascii="微软雅黑" w:eastAsia="微软雅黑" w:hAnsi="微软雅黑"/>
            <w:noProof/>
          </w:rPr>
          <w:t>2.</w:t>
        </w:r>
        <w:r w:rsidR="00203A35">
          <w:rPr>
            <w:rStyle w:val="ad"/>
            <w:rFonts w:ascii="微软雅黑" w:eastAsia="微软雅黑" w:hAnsi="微软雅黑" w:hint="eastAsia"/>
            <w:noProof/>
          </w:rPr>
          <w:t>4</w:t>
        </w:r>
        <w:r w:rsidR="003B3200" w:rsidRPr="00E134D4">
          <w:rPr>
            <w:rStyle w:val="ad"/>
            <w:rFonts w:ascii="微软雅黑" w:eastAsia="微软雅黑" w:hAnsi="微软雅黑"/>
            <w:noProof/>
          </w:rPr>
          <w:t>.1</w:t>
        </w:r>
        <w:r w:rsidR="003B3200" w:rsidRPr="00E134D4">
          <w:rPr>
            <w:rFonts w:cstheme="minorBidi"/>
            <w:noProof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  <w:noProof/>
          </w:rPr>
          <w:t>交易说明</w:t>
        </w:r>
        <w:r w:rsidR="003B3200" w:rsidRPr="004103F5">
          <w:rPr>
            <w:rStyle w:val="ad"/>
            <w:rFonts w:ascii="微软雅黑" w:eastAsia="微软雅黑" w:hAnsi="微软雅黑"/>
            <w:webHidden/>
          </w:rPr>
          <w:tab/>
        </w:r>
        <w:r w:rsidRPr="00351ACC">
          <w:rPr>
            <w:rFonts w:ascii="微软雅黑" w:eastAsia="微软雅黑" w:hAnsi="微软雅黑"/>
            <w:noProof/>
            <w:webHidden/>
          </w:rPr>
          <w:fldChar w:fldCharType="begin"/>
        </w:r>
        <w:r w:rsidR="003B3200" w:rsidRPr="00351ACC">
          <w:rPr>
            <w:rFonts w:ascii="微软雅黑" w:eastAsia="微软雅黑" w:hAnsi="微软雅黑"/>
            <w:noProof/>
            <w:webHidden/>
          </w:rPr>
          <w:instrText xml:space="preserve"> PAGEREF _Toc450830590 \h </w:instrText>
        </w:r>
        <w:r w:rsidRPr="00351ACC">
          <w:rPr>
            <w:rFonts w:ascii="微软雅黑" w:eastAsia="微软雅黑" w:hAnsi="微软雅黑"/>
            <w:noProof/>
            <w:webHidden/>
          </w:rPr>
        </w:r>
        <w:r w:rsidRPr="00351ACC">
          <w:rPr>
            <w:rFonts w:ascii="微软雅黑" w:eastAsia="微软雅黑" w:hAnsi="微软雅黑"/>
            <w:noProof/>
            <w:webHidden/>
          </w:rPr>
          <w:fldChar w:fldCharType="separate"/>
        </w:r>
        <w:r w:rsidR="003B3200" w:rsidRPr="00351ACC">
          <w:rPr>
            <w:rFonts w:ascii="微软雅黑" w:eastAsia="微软雅黑" w:hAnsi="微软雅黑"/>
            <w:noProof/>
            <w:webHidden/>
          </w:rPr>
          <w:t>1</w:t>
        </w:r>
        <w:r w:rsidR="00351ACC">
          <w:rPr>
            <w:rFonts w:ascii="微软雅黑" w:eastAsia="微软雅黑" w:hAnsi="微软雅黑"/>
            <w:noProof/>
            <w:webHidden/>
          </w:rPr>
          <w:t>0</w:t>
        </w:r>
        <w:r w:rsidRPr="00351AC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3B3200" w:rsidRPr="00E134D4" w:rsidRDefault="00BC0437" w:rsidP="00E134D4">
      <w:pPr>
        <w:pStyle w:val="30"/>
        <w:rPr>
          <w:rFonts w:cstheme="minorBidi"/>
          <w:noProof/>
          <w:sz w:val="21"/>
          <w:szCs w:val="22"/>
        </w:rPr>
      </w:pPr>
      <w:hyperlink w:anchor="_Toc450830591" w:history="1">
        <w:r w:rsidR="00203A35">
          <w:rPr>
            <w:rStyle w:val="ad"/>
            <w:rFonts w:ascii="微软雅黑" w:eastAsia="微软雅黑" w:hAnsi="微软雅黑"/>
            <w:noProof/>
          </w:rPr>
          <w:t>2.</w:t>
        </w:r>
        <w:r w:rsidR="00203A35">
          <w:rPr>
            <w:rStyle w:val="ad"/>
            <w:rFonts w:ascii="微软雅黑" w:eastAsia="微软雅黑" w:hAnsi="微软雅黑" w:hint="eastAsia"/>
            <w:noProof/>
          </w:rPr>
          <w:t>4</w:t>
        </w:r>
        <w:r w:rsidR="003B3200" w:rsidRPr="00E134D4">
          <w:rPr>
            <w:rStyle w:val="ad"/>
            <w:rFonts w:ascii="微软雅黑" w:eastAsia="微软雅黑" w:hAnsi="微软雅黑"/>
            <w:noProof/>
          </w:rPr>
          <w:t>.2</w:t>
        </w:r>
        <w:r w:rsidR="003B3200" w:rsidRPr="00E134D4">
          <w:rPr>
            <w:rFonts w:cstheme="minorBidi"/>
            <w:noProof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  <w:noProof/>
          </w:rPr>
          <w:t>请求参数</w:t>
        </w:r>
        <w:r w:rsidR="003B3200" w:rsidRPr="004103F5">
          <w:rPr>
            <w:rStyle w:val="ad"/>
            <w:rFonts w:ascii="微软雅黑" w:eastAsia="微软雅黑" w:hAnsi="微软雅黑"/>
            <w:webHidden/>
          </w:rPr>
          <w:tab/>
        </w:r>
        <w:r w:rsidRPr="00351ACC">
          <w:rPr>
            <w:rFonts w:ascii="微软雅黑" w:eastAsia="微软雅黑" w:hAnsi="微软雅黑"/>
            <w:noProof/>
            <w:webHidden/>
          </w:rPr>
          <w:fldChar w:fldCharType="begin"/>
        </w:r>
        <w:r w:rsidR="003B3200" w:rsidRPr="00351ACC">
          <w:rPr>
            <w:rFonts w:ascii="微软雅黑" w:eastAsia="微软雅黑" w:hAnsi="微软雅黑"/>
            <w:noProof/>
            <w:webHidden/>
          </w:rPr>
          <w:instrText xml:space="preserve"> PAGEREF _Toc450830591 \h </w:instrText>
        </w:r>
        <w:r w:rsidRPr="00351ACC">
          <w:rPr>
            <w:rFonts w:ascii="微软雅黑" w:eastAsia="微软雅黑" w:hAnsi="微软雅黑"/>
            <w:noProof/>
            <w:webHidden/>
          </w:rPr>
        </w:r>
        <w:r w:rsidRPr="00351ACC">
          <w:rPr>
            <w:rFonts w:ascii="微软雅黑" w:eastAsia="微软雅黑" w:hAnsi="微软雅黑"/>
            <w:noProof/>
            <w:webHidden/>
          </w:rPr>
          <w:fldChar w:fldCharType="separate"/>
        </w:r>
        <w:r w:rsidR="003B3200" w:rsidRPr="00351ACC">
          <w:rPr>
            <w:rFonts w:ascii="微软雅黑" w:eastAsia="微软雅黑" w:hAnsi="微软雅黑"/>
            <w:noProof/>
            <w:webHidden/>
          </w:rPr>
          <w:t>1</w:t>
        </w:r>
        <w:r w:rsidR="00351ACC">
          <w:rPr>
            <w:rFonts w:ascii="微软雅黑" w:eastAsia="微软雅黑" w:hAnsi="微软雅黑"/>
            <w:noProof/>
            <w:webHidden/>
          </w:rPr>
          <w:t>0</w:t>
        </w:r>
        <w:r w:rsidRPr="00351AC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3B3200" w:rsidRPr="00E134D4" w:rsidRDefault="00BC0437" w:rsidP="00E134D4">
      <w:pPr>
        <w:pStyle w:val="30"/>
        <w:rPr>
          <w:rFonts w:cstheme="minorBidi"/>
          <w:noProof/>
          <w:sz w:val="21"/>
          <w:szCs w:val="22"/>
        </w:rPr>
      </w:pPr>
      <w:hyperlink w:anchor="_Toc450830592" w:history="1">
        <w:r w:rsidR="00203A35">
          <w:rPr>
            <w:rStyle w:val="ad"/>
            <w:rFonts w:ascii="微软雅黑" w:eastAsia="微软雅黑" w:hAnsi="微软雅黑"/>
            <w:noProof/>
          </w:rPr>
          <w:t>2</w:t>
        </w:r>
        <w:r w:rsidR="00203A35">
          <w:rPr>
            <w:rStyle w:val="ad"/>
            <w:rFonts w:ascii="微软雅黑" w:eastAsia="微软雅黑" w:hAnsi="微软雅黑" w:hint="eastAsia"/>
            <w:noProof/>
          </w:rPr>
          <w:t>.4</w:t>
        </w:r>
        <w:r w:rsidR="003B3200" w:rsidRPr="00E134D4">
          <w:rPr>
            <w:rStyle w:val="ad"/>
            <w:rFonts w:ascii="微软雅黑" w:eastAsia="微软雅黑" w:hAnsi="微软雅黑"/>
            <w:noProof/>
          </w:rPr>
          <w:t>.3</w:t>
        </w:r>
        <w:r w:rsidR="003B3200" w:rsidRPr="00E134D4">
          <w:rPr>
            <w:rFonts w:cstheme="minorBidi"/>
            <w:noProof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  <w:noProof/>
          </w:rPr>
          <w:t>回复报文</w:t>
        </w:r>
        <w:r w:rsidR="003B3200" w:rsidRPr="004103F5">
          <w:rPr>
            <w:rStyle w:val="ad"/>
            <w:rFonts w:ascii="微软雅黑" w:eastAsia="微软雅黑" w:hAnsi="微软雅黑"/>
            <w:webHidden/>
          </w:rPr>
          <w:tab/>
        </w:r>
        <w:r w:rsidRPr="00351ACC">
          <w:rPr>
            <w:rFonts w:ascii="微软雅黑" w:eastAsia="微软雅黑" w:hAnsi="微软雅黑"/>
            <w:noProof/>
            <w:webHidden/>
          </w:rPr>
          <w:fldChar w:fldCharType="begin"/>
        </w:r>
        <w:r w:rsidR="003B3200" w:rsidRPr="00351ACC">
          <w:rPr>
            <w:rFonts w:ascii="微软雅黑" w:eastAsia="微软雅黑" w:hAnsi="微软雅黑"/>
            <w:noProof/>
            <w:webHidden/>
          </w:rPr>
          <w:instrText xml:space="preserve"> PAGEREF _Toc450830592 \h </w:instrText>
        </w:r>
        <w:r w:rsidRPr="00351ACC">
          <w:rPr>
            <w:rFonts w:ascii="微软雅黑" w:eastAsia="微软雅黑" w:hAnsi="微软雅黑"/>
            <w:noProof/>
            <w:webHidden/>
          </w:rPr>
        </w:r>
        <w:r w:rsidRPr="00351ACC">
          <w:rPr>
            <w:rFonts w:ascii="微软雅黑" w:eastAsia="微软雅黑" w:hAnsi="微软雅黑"/>
            <w:noProof/>
            <w:webHidden/>
          </w:rPr>
          <w:fldChar w:fldCharType="separate"/>
        </w:r>
        <w:r w:rsidR="003B3200" w:rsidRPr="00351ACC">
          <w:rPr>
            <w:rFonts w:ascii="微软雅黑" w:eastAsia="微软雅黑" w:hAnsi="微软雅黑"/>
            <w:noProof/>
            <w:webHidden/>
          </w:rPr>
          <w:t>1</w:t>
        </w:r>
        <w:r w:rsidR="00351ACC">
          <w:rPr>
            <w:rFonts w:ascii="微软雅黑" w:eastAsia="微软雅黑" w:hAnsi="微软雅黑"/>
            <w:noProof/>
            <w:webHidden/>
          </w:rPr>
          <w:t>1</w:t>
        </w:r>
        <w:r w:rsidRPr="00351AC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3B3200" w:rsidRPr="00E134D4" w:rsidRDefault="00BC0437" w:rsidP="003B3200">
      <w:pPr>
        <w:pStyle w:val="23"/>
        <w:rPr>
          <w:rFonts w:ascii="微软雅黑" w:eastAsia="微软雅黑" w:hAnsi="微软雅黑" w:cstheme="minorBidi"/>
          <w:sz w:val="21"/>
          <w:szCs w:val="22"/>
        </w:rPr>
      </w:pPr>
      <w:hyperlink w:anchor="_Toc450830593" w:history="1">
        <w:r w:rsidR="00203A35">
          <w:rPr>
            <w:rStyle w:val="ad"/>
            <w:rFonts w:ascii="微软雅黑" w:eastAsia="微软雅黑" w:hAnsi="微软雅黑"/>
          </w:rPr>
          <w:t>2.</w:t>
        </w:r>
        <w:r w:rsidR="00203A35">
          <w:rPr>
            <w:rStyle w:val="ad"/>
            <w:rFonts w:ascii="微软雅黑" w:eastAsia="微软雅黑" w:hAnsi="微软雅黑" w:hint="eastAsia"/>
          </w:rPr>
          <w:t>5</w:t>
        </w:r>
        <w:r w:rsidR="003B3200" w:rsidRPr="00E134D4">
          <w:rPr>
            <w:rFonts w:ascii="微软雅黑" w:eastAsia="微软雅黑" w:hAnsi="微软雅黑" w:cstheme="minorBidi"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</w:rPr>
          <w:t>商户退款</w:t>
        </w:r>
        <w:r w:rsidR="003B3200" w:rsidRPr="00E134D4">
          <w:rPr>
            <w:rFonts w:ascii="微软雅黑" w:eastAsia="微软雅黑" w:hAnsi="微软雅黑"/>
            <w:webHidden/>
          </w:rPr>
          <w:tab/>
        </w:r>
        <w:r w:rsidRPr="00E134D4">
          <w:rPr>
            <w:rFonts w:ascii="微软雅黑" w:eastAsia="微软雅黑" w:hAnsi="微软雅黑"/>
            <w:webHidden/>
          </w:rPr>
          <w:fldChar w:fldCharType="begin"/>
        </w:r>
        <w:r w:rsidR="003B3200" w:rsidRPr="00E134D4">
          <w:rPr>
            <w:rFonts w:ascii="微软雅黑" w:eastAsia="微软雅黑" w:hAnsi="微软雅黑"/>
            <w:webHidden/>
          </w:rPr>
          <w:instrText xml:space="preserve"> PAGEREF _Toc450830593 \h </w:instrText>
        </w:r>
        <w:r w:rsidRPr="00E134D4">
          <w:rPr>
            <w:rFonts w:ascii="微软雅黑" w:eastAsia="微软雅黑" w:hAnsi="微软雅黑"/>
            <w:webHidden/>
          </w:rPr>
        </w:r>
        <w:r w:rsidRPr="00E134D4">
          <w:rPr>
            <w:rFonts w:ascii="微软雅黑" w:eastAsia="微软雅黑" w:hAnsi="微软雅黑"/>
            <w:webHidden/>
          </w:rPr>
          <w:fldChar w:fldCharType="separate"/>
        </w:r>
        <w:r w:rsidR="003B3200" w:rsidRPr="00E134D4">
          <w:rPr>
            <w:rFonts w:ascii="微软雅黑" w:eastAsia="微软雅黑" w:hAnsi="微软雅黑"/>
            <w:webHidden/>
          </w:rPr>
          <w:t>1</w:t>
        </w:r>
        <w:r w:rsidR="00351ACC">
          <w:rPr>
            <w:rFonts w:ascii="微软雅黑" w:eastAsia="微软雅黑" w:hAnsi="微软雅黑"/>
            <w:webHidden/>
          </w:rPr>
          <w:t>2</w:t>
        </w:r>
        <w:r w:rsidRPr="00E134D4">
          <w:rPr>
            <w:rFonts w:ascii="微软雅黑" w:eastAsia="微软雅黑" w:hAnsi="微软雅黑"/>
            <w:webHidden/>
          </w:rPr>
          <w:fldChar w:fldCharType="end"/>
        </w:r>
      </w:hyperlink>
    </w:p>
    <w:p w:rsidR="003B3200" w:rsidRPr="00E134D4" w:rsidRDefault="00BC0437" w:rsidP="00E134D4">
      <w:pPr>
        <w:pStyle w:val="30"/>
        <w:rPr>
          <w:rStyle w:val="ad"/>
          <w:rFonts w:ascii="微软雅黑" w:eastAsia="微软雅黑" w:hAnsi="微软雅黑"/>
        </w:rPr>
      </w:pPr>
      <w:hyperlink w:anchor="_Toc450830594" w:history="1">
        <w:r w:rsidR="00203A35">
          <w:rPr>
            <w:rStyle w:val="ad"/>
            <w:rFonts w:ascii="微软雅黑" w:eastAsia="微软雅黑" w:hAnsi="微软雅黑"/>
            <w:noProof/>
          </w:rPr>
          <w:t>2.</w:t>
        </w:r>
        <w:r w:rsidR="00203A35">
          <w:rPr>
            <w:rStyle w:val="ad"/>
            <w:rFonts w:ascii="微软雅黑" w:eastAsia="微软雅黑" w:hAnsi="微软雅黑" w:hint="eastAsia"/>
            <w:noProof/>
          </w:rPr>
          <w:t>5</w:t>
        </w:r>
        <w:r w:rsidR="003B3200" w:rsidRPr="00E134D4">
          <w:rPr>
            <w:rStyle w:val="ad"/>
            <w:rFonts w:ascii="微软雅黑" w:eastAsia="微软雅黑" w:hAnsi="微软雅黑"/>
            <w:noProof/>
          </w:rPr>
          <w:t>.1</w:t>
        </w:r>
        <w:r w:rsidR="003B3200" w:rsidRPr="00E134D4">
          <w:rPr>
            <w:rStyle w:val="ad"/>
            <w:rFonts w:ascii="微软雅黑" w:eastAsia="微软雅黑" w:hAnsi="微软雅黑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  <w:noProof/>
          </w:rPr>
          <w:t>交易说明</w:t>
        </w:r>
        <w:r w:rsidR="003B3200" w:rsidRPr="00E134D4">
          <w:rPr>
            <w:rStyle w:val="ad"/>
            <w:rFonts w:ascii="微软雅黑" w:eastAsia="微软雅黑" w:hAnsi="微软雅黑"/>
            <w:webHidden/>
          </w:rPr>
          <w:tab/>
        </w:r>
        <w:r w:rsidRPr="00E134D4">
          <w:rPr>
            <w:rStyle w:val="ad"/>
            <w:rFonts w:ascii="微软雅黑" w:eastAsia="微软雅黑" w:hAnsi="微软雅黑"/>
            <w:webHidden/>
          </w:rPr>
          <w:fldChar w:fldCharType="begin"/>
        </w:r>
        <w:r w:rsidR="003B3200" w:rsidRPr="00E134D4">
          <w:rPr>
            <w:rStyle w:val="ad"/>
            <w:rFonts w:ascii="微软雅黑" w:eastAsia="微软雅黑" w:hAnsi="微软雅黑"/>
            <w:webHidden/>
          </w:rPr>
          <w:instrText xml:space="preserve"> PAGEREF _Toc450830594 \h </w:instrText>
        </w:r>
        <w:r w:rsidRPr="00E134D4">
          <w:rPr>
            <w:rStyle w:val="ad"/>
            <w:rFonts w:ascii="微软雅黑" w:eastAsia="微软雅黑" w:hAnsi="微软雅黑"/>
            <w:webHidden/>
          </w:rPr>
        </w:r>
        <w:r w:rsidRPr="00E134D4">
          <w:rPr>
            <w:rStyle w:val="ad"/>
            <w:rFonts w:ascii="微软雅黑" w:eastAsia="微软雅黑" w:hAnsi="微软雅黑"/>
            <w:webHidden/>
          </w:rPr>
          <w:fldChar w:fldCharType="separate"/>
        </w:r>
        <w:r w:rsidR="003B3200" w:rsidRPr="00E134D4">
          <w:rPr>
            <w:rStyle w:val="ad"/>
            <w:rFonts w:ascii="微软雅黑" w:eastAsia="微软雅黑" w:hAnsi="微软雅黑"/>
            <w:webHidden/>
          </w:rPr>
          <w:t>1</w:t>
        </w:r>
        <w:r w:rsidR="00351ACC">
          <w:rPr>
            <w:rStyle w:val="ad"/>
            <w:rFonts w:ascii="微软雅黑" w:eastAsia="微软雅黑" w:hAnsi="微软雅黑"/>
            <w:webHidden/>
          </w:rPr>
          <w:t>2</w:t>
        </w:r>
        <w:r w:rsidRPr="00E134D4">
          <w:rPr>
            <w:rStyle w:val="ad"/>
            <w:rFonts w:ascii="微软雅黑" w:eastAsia="微软雅黑" w:hAnsi="微软雅黑"/>
            <w:webHidden/>
          </w:rPr>
          <w:fldChar w:fldCharType="end"/>
        </w:r>
      </w:hyperlink>
    </w:p>
    <w:p w:rsidR="003B3200" w:rsidRPr="00E134D4" w:rsidRDefault="00BC0437" w:rsidP="00E134D4">
      <w:pPr>
        <w:pStyle w:val="30"/>
        <w:rPr>
          <w:rFonts w:cstheme="minorBidi"/>
          <w:noProof/>
          <w:sz w:val="21"/>
          <w:szCs w:val="22"/>
        </w:rPr>
      </w:pPr>
      <w:hyperlink w:anchor="_Toc450830595" w:history="1">
        <w:r w:rsidR="00203A35">
          <w:rPr>
            <w:rStyle w:val="ad"/>
            <w:rFonts w:ascii="微软雅黑" w:eastAsia="微软雅黑" w:hAnsi="微软雅黑"/>
            <w:noProof/>
          </w:rPr>
          <w:t>2.</w:t>
        </w:r>
        <w:r w:rsidR="00203A35">
          <w:rPr>
            <w:rStyle w:val="ad"/>
            <w:rFonts w:ascii="微软雅黑" w:eastAsia="微软雅黑" w:hAnsi="微软雅黑" w:hint="eastAsia"/>
            <w:noProof/>
          </w:rPr>
          <w:t>5</w:t>
        </w:r>
        <w:r w:rsidR="003B3200" w:rsidRPr="00E134D4">
          <w:rPr>
            <w:rStyle w:val="ad"/>
            <w:rFonts w:ascii="微软雅黑" w:eastAsia="微软雅黑" w:hAnsi="微软雅黑"/>
            <w:noProof/>
          </w:rPr>
          <w:t>.2</w:t>
        </w:r>
        <w:r w:rsidR="003B3200" w:rsidRPr="00E134D4">
          <w:rPr>
            <w:rFonts w:cstheme="minorBidi"/>
            <w:noProof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  <w:noProof/>
          </w:rPr>
          <w:t>请求参数</w:t>
        </w:r>
        <w:r w:rsidR="003B3200" w:rsidRPr="004103F5">
          <w:rPr>
            <w:rStyle w:val="ad"/>
            <w:rFonts w:ascii="微软雅黑" w:eastAsia="微软雅黑" w:hAnsi="微软雅黑"/>
            <w:webHidden/>
          </w:rPr>
          <w:tab/>
        </w:r>
        <w:r w:rsidRPr="00351ACC">
          <w:rPr>
            <w:rStyle w:val="ad"/>
            <w:rFonts w:ascii="微软雅黑" w:eastAsia="微软雅黑" w:hAnsi="微软雅黑"/>
            <w:noProof/>
            <w:webHidden/>
          </w:rPr>
          <w:fldChar w:fldCharType="begin"/>
        </w:r>
        <w:r w:rsidR="003B3200" w:rsidRPr="00351ACC">
          <w:rPr>
            <w:rStyle w:val="ad"/>
            <w:rFonts w:ascii="微软雅黑" w:eastAsia="微软雅黑" w:hAnsi="微软雅黑"/>
            <w:noProof/>
            <w:webHidden/>
          </w:rPr>
          <w:instrText xml:space="preserve"> PAGEREF _Toc450830595 \h </w:instrText>
        </w:r>
        <w:r w:rsidRPr="00351ACC">
          <w:rPr>
            <w:rStyle w:val="ad"/>
            <w:rFonts w:ascii="微软雅黑" w:eastAsia="微软雅黑" w:hAnsi="微软雅黑"/>
            <w:noProof/>
            <w:webHidden/>
          </w:rPr>
        </w:r>
        <w:r w:rsidRPr="00351ACC">
          <w:rPr>
            <w:rStyle w:val="ad"/>
            <w:rFonts w:ascii="微软雅黑" w:eastAsia="微软雅黑" w:hAnsi="微软雅黑"/>
            <w:noProof/>
            <w:webHidden/>
          </w:rPr>
          <w:fldChar w:fldCharType="separate"/>
        </w:r>
        <w:r w:rsidR="003B3200" w:rsidRPr="00351ACC">
          <w:rPr>
            <w:rStyle w:val="ad"/>
            <w:rFonts w:ascii="微软雅黑" w:eastAsia="微软雅黑" w:hAnsi="微软雅黑"/>
            <w:noProof/>
            <w:webHidden/>
          </w:rPr>
          <w:t>1</w:t>
        </w:r>
        <w:r w:rsidR="00351ACC">
          <w:rPr>
            <w:rStyle w:val="ad"/>
            <w:rFonts w:ascii="微软雅黑" w:eastAsia="微软雅黑" w:hAnsi="微软雅黑"/>
            <w:noProof/>
            <w:webHidden/>
          </w:rPr>
          <w:t>2</w:t>
        </w:r>
        <w:r w:rsidRPr="00351ACC">
          <w:rPr>
            <w:rStyle w:val="ad"/>
            <w:rFonts w:ascii="微软雅黑" w:eastAsia="微软雅黑" w:hAnsi="微软雅黑"/>
            <w:noProof/>
            <w:webHidden/>
          </w:rPr>
          <w:fldChar w:fldCharType="end"/>
        </w:r>
      </w:hyperlink>
    </w:p>
    <w:p w:rsidR="003B3200" w:rsidRPr="00E134D4" w:rsidRDefault="00BC0437" w:rsidP="00E134D4">
      <w:pPr>
        <w:pStyle w:val="30"/>
        <w:rPr>
          <w:rFonts w:cstheme="minorBidi"/>
          <w:noProof/>
          <w:sz w:val="21"/>
          <w:szCs w:val="22"/>
        </w:rPr>
      </w:pPr>
      <w:hyperlink w:anchor="_Toc450830596" w:history="1">
        <w:r w:rsidR="00203A35">
          <w:rPr>
            <w:rStyle w:val="ad"/>
            <w:rFonts w:ascii="微软雅黑" w:eastAsia="微软雅黑" w:hAnsi="微软雅黑"/>
            <w:noProof/>
          </w:rPr>
          <w:t>2.</w:t>
        </w:r>
        <w:r w:rsidR="00203A35">
          <w:rPr>
            <w:rStyle w:val="ad"/>
            <w:rFonts w:ascii="微软雅黑" w:eastAsia="微软雅黑" w:hAnsi="微软雅黑" w:hint="eastAsia"/>
            <w:noProof/>
          </w:rPr>
          <w:t>5</w:t>
        </w:r>
        <w:r w:rsidR="003B3200" w:rsidRPr="00E134D4">
          <w:rPr>
            <w:rStyle w:val="ad"/>
            <w:rFonts w:ascii="微软雅黑" w:eastAsia="微软雅黑" w:hAnsi="微软雅黑"/>
            <w:noProof/>
          </w:rPr>
          <w:t>.3</w:t>
        </w:r>
        <w:r w:rsidR="003B3200" w:rsidRPr="00E134D4">
          <w:rPr>
            <w:rFonts w:cstheme="minorBidi"/>
            <w:noProof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  <w:noProof/>
          </w:rPr>
          <w:t>返回报文</w:t>
        </w:r>
        <w:r w:rsidR="003B3200" w:rsidRPr="004103F5">
          <w:rPr>
            <w:rStyle w:val="ad"/>
            <w:rFonts w:ascii="微软雅黑" w:eastAsia="微软雅黑" w:hAnsi="微软雅黑"/>
            <w:webHidden/>
          </w:rPr>
          <w:tab/>
        </w:r>
        <w:r w:rsidRPr="00351ACC">
          <w:rPr>
            <w:rFonts w:ascii="微软雅黑" w:eastAsia="微软雅黑" w:hAnsi="微软雅黑"/>
            <w:noProof/>
            <w:webHidden/>
          </w:rPr>
          <w:fldChar w:fldCharType="begin"/>
        </w:r>
        <w:r w:rsidR="003B3200" w:rsidRPr="00351ACC">
          <w:rPr>
            <w:rFonts w:ascii="微软雅黑" w:eastAsia="微软雅黑" w:hAnsi="微软雅黑"/>
            <w:noProof/>
            <w:webHidden/>
          </w:rPr>
          <w:instrText xml:space="preserve"> PAGEREF _Toc450830596 \h </w:instrText>
        </w:r>
        <w:r w:rsidRPr="00351ACC">
          <w:rPr>
            <w:rFonts w:ascii="微软雅黑" w:eastAsia="微软雅黑" w:hAnsi="微软雅黑"/>
            <w:noProof/>
            <w:webHidden/>
          </w:rPr>
        </w:r>
        <w:r w:rsidRPr="00351ACC">
          <w:rPr>
            <w:rFonts w:ascii="微软雅黑" w:eastAsia="微软雅黑" w:hAnsi="微软雅黑"/>
            <w:noProof/>
            <w:webHidden/>
          </w:rPr>
          <w:fldChar w:fldCharType="separate"/>
        </w:r>
        <w:r w:rsidR="003B3200" w:rsidRPr="00351ACC">
          <w:rPr>
            <w:rFonts w:ascii="微软雅黑" w:eastAsia="微软雅黑" w:hAnsi="微软雅黑"/>
            <w:noProof/>
            <w:webHidden/>
          </w:rPr>
          <w:t>1</w:t>
        </w:r>
        <w:r w:rsidR="00351ACC" w:rsidRPr="00351ACC">
          <w:rPr>
            <w:rStyle w:val="ad"/>
            <w:rFonts w:ascii="微软雅黑" w:eastAsia="微软雅黑" w:hAnsi="微软雅黑"/>
            <w:webHidden/>
          </w:rPr>
          <w:t>3</w:t>
        </w:r>
        <w:r w:rsidRPr="00351AC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3B3200" w:rsidRPr="00E134D4" w:rsidRDefault="00BC0437">
      <w:pPr>
        <w:pStyle w:val="12"/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450830597" w:history="1">
        <w:r w:rsidR="003B3200" w:rsidRPr="00E134D4">
          <w:rPr>
            <w:rStyle w:val="ad"/>
            <w:rFonts w:ascii="微软雅黑" w:eastAsia="微软雅黑" w:hAnsi="微软雅黑"/>
            <w:noProof/>
          </w:rPr>
          <w:t>3</w:t>
        </w:r>
        <w:r w:rsidR="003B3200" w:rsidRPr="00E134D4">
          <w:rPr>
            <w:rFonts w:ascii="微软雅黑" w:eastAsia="微软雅黑" w:hAnsi="微软雅黑" w:cstheme="minorBidi"/>
            <w:noProof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  <w:noProof/>
          </w:rPr>
          <w:t>商户中心说明</w:t>
        </w:r>
        <w:r w:rsidR="003B3200" w:rsidRPr="00E134D4">
          <w:rPr>
            <w:rFonts w:ascii="微软雅黑" w:eastAsia="微软雅黑" w:hAnsi="微软雅黑"/>
            <w:noProof/>
            <w:webHidden/>
          </w:rPr>
          <w:tab/>
        </w:r>
        <w:r w:rsidRPr="00E134D4">
          <w:rPr>
            <w:rFonts w:ascii="微软雅黑" w:eastAsia="微软雅黑" w:hAnsi="微软雅黑"/>
            <w:noProof/>
            <w:webHidden/>
          </w:rPr>
          <w:fldChar w:fldCharType="begin"/>
        </w:r>
        <w:r w:rsidR="003B3200" w:rsidRPr="00E134D4">
          <w:rPr>
            <w:rFonts w:ascii="微软雅黑" w:eastAsia="微软雅黑" w:hAnsi="微软雅黑"/>
            <w:noProof/>
            <w:webHidden/>
          </w:rPr>
          <w:instrText xml:space="preserve"> PAGEREF _Toc450830597 \h </w:instrText>
        </w:r>
        <w:r w:rsidRPr="00E134D4">
          <w:rPr>
            <w:rFonts w:ascii="微软雅黑" w:eastAsia="微软雅黑" w:hAnsi="微软雅黑"/>
            <w:noProof/>
            <w:webHidden/>
          </w:rPr>
        </w:r>
        <w:r w:rsidRPr="00E134D4">
          <w:rPr>
            <w:rFonts w:ascii="微软雅黑" w:eastAsia="微软雅黑" w:hAnsi="微软雅黑"/>
            <w:noProof/>
            <w:webHidden/>
          </w:rPr>
          <w:fldChar w:fldCharType="separate"/>
        </w:r>
        <w:r w:rsidR="003B3200" w:rsidRPr="00E134D4">
          <w:rPr>
            <w:rFonts w:ascii="微软雅黑" w:eastAsia="微软雅黑" w:hAnsi="微软雅黑"/>
            <w:noProof/>
            <w:webHidden/>
          </w:rPr>
          <w:t>1</w:t>
        </w:r>
        <w:r w:rsidR="00351ACC">
          <w:rPr>
            <w:rFonts w:ascii="微软雅黑" w:eastAsia="微软雅黑" w:hAnsi="微软雅黑"/>
            <w:noProof/>
            <w:webHidden/>
          </w:rPr>
          <w:t>3</w:t>
        </w:r>
        <w:r w:rsidRPr="00E134D4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3B3200" w:rsidRPr="00E134D4" w:rsidRDefault="00BC0437" w:rsidP="003B3200">
      <w:pPr>
        <w:pStyle w:val="23"/>
        <w:rPr>
          <w:rFonts w:ascii="微软雅黑" w:eastAsia="微软雅黑" w:hAnsi="微软雅黑" w:cstheme="minorBidi"/>
          <w:sz w:val="21"/>
          <w:szCs w:val="22"/>
        </w:rPr>
      </w:pPr>
      <w:hyperlink w:anchor="_Toc450830598" w:history="1">
        <w:r w:rsidR="003B3200" w:rsidRPr="00E134D4">
          <w:rPr>
            <w:rStyle w:val="ad"/>
            <w:rFonts w:ascii="微软雅黑" w:eastAsia="微软雅黑" w:hAnsi="微软雅黑"/>
          </w:rPr>
          <w:t>3.1</w:t>
        </w:r>
        <w:r w:rsidR="003B3200" w:rsidRPr="00E134D4">
          <w:rPr>
            <w:rFonts w:ascii="微软雅黑" w:eastAsia="微软雅黑" w:hAnsi="微软雅黑" w:cstheme="minorBidi"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</w:rPr>
          <w:t>服务地址</w:t>
        </w:r>
        <w:r w:rsidR="003B3200" w:rsidRPr="00E134D4">
          <w:rPr>
            <w:rFonts w:ascii="微软雅黑" w:eastAsia="微软雅黑" w:hAnsi="微软雅黑"/>
            <w:webHidden/>
          </w:rPr>
          <w:tab/>
        </w:r>
        <w:r w:rsidRPr="00E134D4">
          <w:rPr>
            <w:rFonts w:ascii="微软雅黑" w:eastAsia="微软雅黑" w:hAnsi="微软雅黑"/>
            <w:webHidden/>
          </w:rPr>
          <w:fldChar w:fldCharType="begin"/>
        </w:r>
        <w:r w:rsidR="003B3200" w:rsidRPr="00E134D4">
          <w:rPr>
            <w:rFonts w:ascii="微软雅黑" w:eastAsia="微软雅黑" w:hAnsi="微软雅黑"/>
            <w:webHidden/>
          </w:rPr>
          <w:instrText xml:space="preserve"> PAGEREF _Toc450830598 \h </w:instrText>
        </w:r>
        <w:r w:rsidRPr="00E134D4">
          <w:rPr>
            <w:rFonts w:ascii="微软雅黑" w:eastAsia="微软雅黑" w:hAnsi="微软雅黑"/>
            <w:webHidden/>
          </w:rPr>
        </w:r>
        <w:r w:rsidRPr="00E134D4">
          <w:rPr>
            <w:rFonts w:ascii="微软雅黑" w:eastAsia="微软雅黑" w:hAnsi="微软雅黑"/>
            <w:webHidden/>
          </w:rPr>
          <w:fldChar w:fldCharType="separate"/>
        </w:r>
        <w:r w:rsidR="003B3200" w:rsidRPr="00E134D4">
          <w:rPr>
            <w:rFonts w:ascii="微软雅黑" w:eastAsia="微软雅黑" w:hAnsi="微软雅黑"/>
            <w:webHidden/>
          </w:rPr>
          <w:t>1</w:t>
        </w:r>
        <w:r w:rsidR="00351ACC">
          <w:rPr>
            <w:rFonts w:ascii="微软雅黑" w:eastAsia="微软雅黑" w:hAnsi="微软雅黑"/>
            <w:webHidden/>
          </w:rPr>
          <w:t>3</w:t>
        </w:r>
        <w:r w:rsidRPr="00E134D4">
          <w:rPr>
            <w:rFonts w:ascii="微软雅黑" w:eastAsia="微软雅黑" w:hAnsi="微软雅黑"/>
            <w:webHidden/>
          </w:rPr>
          <w:fldChar w:fldCharType="end"/>
        </w:r>
      </w:hyperlink>
    </w:p>
    <w:p w:rsidR="003B3200" w:rsidRPr="00E134D4" w:rsidRDefault="00BC0437" w:rsidP="003B3200">
      <w:pPr>
        <w:pStyle w:val="23"/>
        <w:rPr>
          <w:rFonts w:ascii="微软雅黑" w:eastAsia="微软雅黑" w:hAnsi="微软雅黑" w:cstheme="minorBidi"/>
          <w:sz w:val="21"/>
          <w:szCs w:val="22"/>
        </w:rPr>
      </w:pPr>
      <w:hyperlink w:anchor="_Toc450830599" w:history="1">
        <w:r w:rsidR="003B3200" w:rsidRPr="00E134D4">
          <w:rPr>
            <w:rStyle w:val="ad"/>
            <w:rFonts w:ascii="微软雅黑" w:eastAsia="微软雅黑" w:hAnsi="微软雅黑"/>
          </w:rPr>
          <w:t>3.2</w:t>
        </w:r>
        <w:r w:rsidR="003B3200" w:rsidRPr="00E134D4">
          <w:rPr>
            <w:rFonts w:ascii="微软雅黑" w:eastAsia="微软雅黑" w:hAnsi="微软雅黑" w:cstheme="minorBidi"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</w:rPr>
          <w:t>功能说明</w:t>
        </w:r>
        <w:r w:rsidR="003B3200" w:rsidRPr="00E134D4">
          <w:rPr>
            <w:rFonts w:ascii="微软雅黑" w:eastAsia="微软雅黑" w:hAnsi="微软雅黑"/>
            <w:webHidden/>
          </w:rPr>
          <w:tab/>
        </w:r>
        <w:r w:rsidRPr="00E134D4">
          <w:rPr>
            <w:rFonts w:ascii="微软雅黑" w:eastAsia="微软雅黑" w:hAnsi="微软雅黑"/>
            <w:webHidden/>
          </w:rPr>
          <w:fldChar w:fldCharType="begin"/>
        </w:r>
        <w:r w:rsidR="003B3200" w:rsidRPr="00E134D4">
          <w:rPr>
            <w:rFonts w:ascii="微软雅黑" w:eastAsia="微软雅黑" w:hAnsi="微软雅黑"/>
            <w:webHidden/>
          </w:rPr>
          <w:instrText xml:space="preserve"> PAGEREF _Toc450830599 \h </w:instrText>
        </w:r>
        <w:r w:rsidRPr="00E134D4">
          <w:rPr>
            <w:rFonts w:ascii="微软雅黑" w:eastAsia="微软雅黑" w:hAnsi="微软雅黑"/>
            <w:webHidden/>
          </w:rPr>
        </w:r>
        <w:r w:rsidRPr="00E134D4">
          <w:rPr>
            <w:rFonts w:ascii="微软雅黑" w:eastAsia="微软雅黑" w:hAnsi="微软雅黑"/>
            <w:webHidden/>
          </w:rPr>
          <w:fldChar w:fldCharType="separate"/>
        </w:r>
        <w:r w:rsidR="003B3200" w:rsidRPr="00E134D4">
          <w:rPr>
            <w:rFonts w:ascii="微软雅黑" w:eastAsia="微软雅黑" w:hAnsi="微软雅黑"/>
            <w:webHidden/>
          </w:rPr>
          <w:t>1</w:t>
        </w:r>
        <w:r w:rsidR="00351ACC">
          <w:rPr>
            <w:rFonts w:ascii="微软雅黑" w:eastAsia="微软雅黑" w:hAnsi="微软雅黑"/>
            <w:webHidden/>
          </w:rPr>
          <w:t>3</w:t>
        </w:r>
        <w:r w:rsidRPr="00E134D4">
          <w:rPr>
            <w:rFonts w:ascii="微软雅黑" w:eastAsia="微软雅黑" w:hAnsi="微软雅黑"/>
            <w:webHidden/>
          </w:rPr>
          <w:fldChar w:fldCharType="end"/>
        </w:r>
      </w:hyperlink>
    </w:p>
    <w:p w:rsidR="003B3200" w:rsidRPr="00E134D4" w:rsidRDefault="00E134D4" w:rsidP="00E134D4">
      <w:pPr>
        <w:pStyle w:val="23"/>
        <w:ind w:leftChars="0" w:left="0"/>
        <w:rPr>
          <w:rFonts w:ascii="微软雅黑" w:eastAsia="微软雅黑" w:hAnsi="微软雅黑" w:cstheme="minorBidi"/>
          <w:sz w:val="21"/>
          <w:szCs w:val="22"/>
        </w:rPr>
      </w:pP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 xml:space="preserve">   </w:t>
      </w:r>
      <w:hyperlink w:anchor="_Toc450830600" w:history="1">
        <w:r w:rsidR="003B3200" w:rsidRPr="00E134D4">
          <w:rPr>
            <w:rStyle w:val="ad"/>
            <w:rFonts w:ascii="微软雅黑" w:eastAsia="微软雅黑" w:hAnsi="微软雅黑" w:hint="eastAsia"/>
          </w:rPr>
          <w:t>商户签名方法</w:t>
        </w:r>
        <w:r w:rsidR="003B3200" w:rsidRPr="00E134D4">
          <w:rPr>
            <w:rFonts w:ascii="微软雅黑" w:eastAsia="微软雅黑" w:hAnsi="微软雅黑"/>
            <w:webHidden/>
          </w:rPr>
          <w:tab/>
        </w:r>
        <w:r w:rsidR="00BC0437" w:rsidRPr="00E134D4">
          <w:rPr>
            <w:rFonts w:ascii="微软雅黑" w:eastAsia="微软雅黑" w:hAnsi="微软雅黑"/>
            <w:webHidden/>
          </w:rPr>
          <w:fldChar w:fldCharType="begin"/>
        </w:r>
        <w:r w:rsidR="003B3200" w:rsidRPr="00E134D4">
          <w:rPr>
            <w:rFonts w:ascii="微软雅黑" w:eastAsia="微软雅黑" w:hAnsi="微软雅黑"/>
            <w:webHidden/>
          </w:rPr>
          <w:instrText xml:space="preserve"> PAGEREF _Toc450830600 \h </w:instrText>
        </w:r>
        <w:r w:rsidR="00BC0437" w:rsidRPr="00E134D4">
          <w:rPr>
            <w:rFonts w:ascii="微软雅黑" w:eastAsia="微软雅黑" w:hAnsi="微软雅黑"/>
            <w:webHidden/>
          </w:rPr>
        </w:r>
        <w:r w:rsidR="00BC0437" w:rsidRPr="00E134D4">
          <w:rPr>
            <w:rFonts w:ascii="微软雅黑" w:eastAsia="微软雅黑" w:hAnsi="微软雅黑"/>
            <w:webHidden/>
          </w:rPr>
          <w:fldChar w:fldCharType="separate"/>
        </w:r>
        <w:r w:rsidR="003B3200" w:rsidRPr="00E134D4">
          <w:rPr>
            <w:rFonts w:ascii="微软雅黑" w:eastAsia="微软雅黑" w:hAnsi="微软雅黑"/>
            <w:webHidden/>
          </w:rPr>
          <w:t>1</w:t>
        </w:r>
        <w:r w:rsidR="004103F5">
          <w:rPr>
            <w:rFonts w:ascii="微软雅黑" w:eastAsia="微软雅黑" w:hAnsi="微软雅黑"/>
            <w:webHidden/>
          </w:rPr>
          <w:t>4</w:t>
        </w:r>
        <w:r w:rsidR="00BC0437" w:rsidRPr="00E134D4">
          <w:rPr>
            <w:rFonts w:ascii="微软雅黑" w:eastAsia="微软雅黑" w:hAnsi="微软雅黑"/>
            <w:webHidden/>
          </w:rPr>
          <w:fldChar w:fldCharType="end"/>
        </w:r>
      </w:hyperlink>
    </w:p>
    <w:p w:rsidR="003A2953" w:rsidRPr="00E134D4" w:rsidRDefault="00BC0437" w:rsidP="003B3200">
      <w:pPr>
        <w:pStyle w:val="af2"/>
        <w:rPr>
          <w:rFonts w:ascii="微软雅黑" w:eastAsia="微软雅黑" w:hAnsi="微软雅黑"/>
        </w:rPr>
        <w:sectPr w:rsidR="003A2953" w:rsidRPr="00E134D4" w:rsidSect="00AA7A7E">
          <w:footerReference w:type="default" r:id="rId14"/>
          <w:pgSz w:w="11907" w:h="16840" w:code="9"/>
          <w:pgMar w:top="1440" w:right="1418" w:bottom="1021" w:left="1418" w:header="851" w:footer="567" w:gutter="0"/>
          <w:cols w:space="720"/>
          <w:docGrid w:linePitch="326"/>
        </w:sectPr>
      </w:pPr>
      <w:r w:rsidRPr="00E134D4">
        <w:rPr>
          <w:rFonts w:ascii="微软雅黑" w:eastAsia="微软雅黑" w:hAnsi="微软雅黑"/>
        </w:rPr>
        <w:fldChar w:fldCharType="end"/>
      </w:r>
      <w:bookmarkStart w:id="19" w:name="_Toc236817415"/>
      <w:bookmarkStart w:id="20" w:name="_Toc236817497"/>
      <w:bookmarkStart w:id="21" w:name="_Toc237314225"/>
      <w:bookmarkStart w:id="22" w:name="_Toc281220904"/>
    </w:p>
    <w:p w:rsidR="001C5680" w:rsidRPr="00E87DB3" w:rsidRDefault="001C5680" w:rsidP="00E1276B">
      <w:pPr>
        <w:pStyle w:val="11"/>
      </w:pPr>
      <w:bookmarkStart w:id="23" w:name="_Toc316113916"/>
      <w:bookmarkStart w:id="24" w:name="_Toc450830576"/>
      <w:r w:rsidRPr="00E87DB3">
        <w:rPr>
          <w:rFonts w:hint="eastAsia"/>
        </w:rPr>
        <w:lastRenderedPageBreak/>
        <w:t>引言</w:t>
      </w:r>
      <w:bookmarkEnd w:id="19"/>
      <w:bookmarkEnd w:id="20"/>
      <w:bookmarkEnd w:id="21"/>
      <w:bookmarkEnd w:id="22"/>
      <w:bookmarkEnd w:id="23"/>
      <w:bookmarkEnd w:id="24"/>
    </w:p>
    <w:p w:rsidR="001C5680" w:rsidRPr="008478BB" w:rsidRDefault="001C5680" w:rsidP="00396B31">
      <w:pPr>
        <w:pStyle w:val="2"/>
        <w:spacing w:before="326" w:after="326"/>
      </w:pPr>
      <w:bookmarkStart w:id="25" w:name="_Toc236817416"/>
      <w:bookmarkStart w:id="26" w:name="_Toc236817498"/>
      <w:bookmarkStart w:id="27" w:name="_Toc237314226"/>
      <w:bookmarkStart w:id="28" w:name="_Toc281220905"/>
      <w:bookmarkStart w:id="29" w:name="_Toc450830577"/>
      <w:r w:rsidRPr="00E87DB3">
        <w:rPr>
          <w:rFonts w:hint="eastAsia"/>
        </w:rPr>
        <w:t>编写目的</w:t>
      </w:r>
      <w:bookmarkEnd w:id="25"/>
      <w:bookmarkEnd w:id="26"/>
      <w:bookmarkEnd w:id="27"/>
      <w:bookmarkEnd w:id="28"/>
      <w:bookmarkEnd w:id="29"/>
    </w:p>
    <w:p w:rsidR="001C5680" w:rsidRPr="00C07AB2" w:rsidRDefault="001C5680" w:rsidP="00C07AB2">
      <w:pPr>
        <w:pStyle w:val="af2"/>
        <w:ind w:firstLine="480"/>
        <w:rPr>
          <w:rFonts w:ascii="仿宋_GB2312" w:eastAsia="仿宋_GB2312" w:hAnsi="宋体"/>
          <w:sz w:val="24"/>
          <w:szCs w:val="24"/>
        </w:rPr>
      </w:pPr>
      <w:r w:rsidRPr="00C07AB2">
        <w:rPr>
          <w:rFonts w:ascii="仿宋_GB2312" w:eastAsia="仿宋_GB2312" w:hAnsi="宋体" w:hint="eastAsia"/>
          <w:sz w:val="24"/>
          <w:szCs w:val="24"/>
        </w:rPr>
        <w:t>本文档</w:t>
      </w:r>
      <w:r w:rsidR="003D3FDE">
        <w:rPr>
          <w:rFonts w:ascii="仿宋_GB2312" w:eastAsia="仿宋_GB2312" w:hAnsi="宋体" w:hint="eastAsia"/>
          <w:sz w:val="24"/>
          <w:szCs w:val="24"/>
        </w:rPr>
        <w:t>为</w:t>
      </w:r>
      <w:r w:rsidR="001D7AC5">
        <w:rPr>
          <w:rFonts w:ascii="仿宋_GB2312" w:eastAsia="仿宋_GB2312" w:hAnsi="宋体" w:hint="eastAsia"/>
          <w:sz w:val="24"/>
          <w:szCs w:val="24"/>
        </w:rPr>
        <w:t>支付</w:t>
      </w:r>
      <w:r w:rsidR="00843526">
        <w:rPr>
          <w:rFonts w:ascii="仿宋_GB2312" w:eastAsia="仿宋_GB2312" w:hAnsi="宋体" w:hint="eastAsia"/>
          <w:sz w:val="24"/>
          <w:szCs w:val="24"/>
        </w:rPr>
        <w:t>系统的商户</w:t>
      </w:r>
      <w:r w:rsidR="003D3FDE">
        <w:rPr>
          <w:rFonts w:ascii="仿宋_GB2312" w:eastAsia="仿宋_GB2312" w:hAnsi="宋体" w:hint="eastAsia"/>
          <w:sz w:val="24"/>
          <w:szCs w:val="24"/>
        </w:rPr>
        <w:t>使用说明</w:t>
      </w:r>
      <w:r w:rsidR="002B07B1">
        <w:rPr>
          <w:rFonts w:ascii="仿宋_GB2312" w:eastAsia="仿宋_GB2312" w:hAnsi="宋体" w:hint="eastAsia"/>
          <w:sz w:val="24"/>
          <w:szCs w:val="24"/>
        </w:rPr>
        <w:t>，</w:t>
      </w:r>
      <w:r w:rsidR="003D3FDE">
        <w:rPr>
          <w:rFonts w:ascii="仿宋_GB2312" w:eastAsia="仿宋_GB2312" w:hAnsi="宋体" w:hint="eastAsia"/>
          <w:sz w:val="24"/>
          <w:szCs w:val="24"/>
        </w:rPr>
        <w:t>介绍了</w:t>
      </w:r>
      <w:r w:rsidR="001D7AC5">
        <w:rPr>
          <w:rFonts w:ascii="仿宋_GB2312" w:eastAsia="仿宋_GB2312" w:hAnsi="宋体" w:hint="eastAsia"/>
          <w:sz w:val="24"/>
          <w:szCs w:val="24"/>
        </w:rPr>
        <w:t>支付</w:t>
      </w:r>
      <w:r w:rsidR="003D3FDE">
        <w:rPr>
          <w:rFonts w:ascii="仿宋_GB2312" w:eastAsia="仿宋_GB2312" w:hAnsi="宋体" w:hint="eastAsia"/>
          <w:sz w:val="24"/>
          <w:szCs w:val="24"/>
        </w:rPr>
        <w:t>系统的接口及商户中心的使用方法</w:t>
      </w:r>
      <w:r w:rsidR="00843526">
        <w:rPr>
          <w:rFonts w:ascii="仿宋_GB2312" w:eastAsia="仿宋_GB2312" w:hAnsi="宋体" w:hint="eastAsia"/>
          <w:sz w:val="24"/>
          <w:szCs w:val="24"/>
        </w:rPr>
        <w:t>。</w:t>
      </w:r>
    </w:p>
    <w:p w:rsidR="001C5680" w:rsidRDefault="001C5680" w:rsidP="00DF155A">
      <w:pPr>
        <w:pStyle w:val="11"/>
      </w:pPr>
      <w:bookmarkStart w:id="30" w:name="_Toc450830578"/>
      <w:r>
        <w:rPr>
          <w:rFonts w:hint="eastAsia"/>
        </w:rPr>
        <w:t>商户接口</w:t>
      </w:r>
      <w:r w:rsidR="00383203">
        <w:rPr>
          <w:rFonts w:hint="eastAsia"/>
        </w:rPr>
        <w:t>说明</w:t>
      </w:r>
      <w:bookmarkEnd w:id="30"/>
    </w:p>
    <w:p w:rsidR="00E15462" w:rsidRDefault="00E15462" w:rsidP="00396B31">
      <w:pPr>
        <w:pStyle w:val="2"/>
        <w:spacing w:before="326" w:after="326"/>
      </w:pPr>
      <w:bookmarkStart w:id="31" w:name="_Toc450830579"/>
      <w:r>
        <w:rPr>
          <w:rFonts w:hint="eastAsia"/>
        </w:rPr>
        <w:t>接口地址</w:t>
      </w:r>
      <w:bookmarkEnd w:id="31"/>
    </w:p>
    <w:p w:rsidR="00621C7D" w:rsidRDefault="00621C7D" w:rsidP="00621C7D">
      <w:pPr>
        <w:ind w:right="-1"/>
      </w:pPr>
      <w:r w:rsidRPr="00650A55">
        <w:rPr>
          <w:rFonts w:hint="eastAsia"/>
          <w:b/>
        </w:rPr>
        <w:t>支付协议</w:t>
      </w:r>
      <w:r>
        <w:rPr>
          <w:rFonts w:hint="eastAsia"/>
        </w:rPr>
        <w:t>：</w:t>
      </w:r>
      <w:r w:rsidR="00F4281B">
        <w:rPr>
          <w:rFonts w:hint="eastAsia"/>
        </w:rPr>
        <w:t xml:space="preserve"> </w:t>
      </w:r>
      <w:r>
        <w:rPr>
          <w:rFonts w:hint="eastAsia"/>
        </w:rPr>
        <w:t>http</w:t>
      </w:r>
      <w:r>
        <w:rPr>
          <w:rFonts w:hint="eastAsia"/>
        </w:rPr>
        <w:t>协议，</w:t>
      </w:r>
    </w:p>
    <w:p w:rsidR="00621C7D" w:rsidRDefault="00621C7D" w:rsidP="00621C7D">
      <w:pPr>
        <w:ind w:right="-1"/>
      </w:pPr>
      <w:r>
        <w:rPr>
          <w:rFonts w:hint="eastAsia"/>
        </w:rPr>
        <w:t>客户端提交数据采用</w:t>
      </w:r>
      <w:r w:rsidRPr="006B2741">
        <w:rPr>
          <w:rFonts w:hint="eastAsia"/>
          <w:b/>
        </w:rPr>
        <w:t xml:space="preserve"> POST</w:t>
      </w:r>
      <w:r w:rsidRPr="006B2741">
        <w:rPr>
          <w:rFonts w:hint="eastAsia"/>
          <w:b/>
        </w:rPr>
        <w:t>表单</w:t>
      </w:r>
      <w:r>
        <w:rPr>
          <w:rFonts w:hint="eastAsia"/>
        </w:rPr>
        <w:t>方式传递数据。</w:t>
      </w:r>
    </w:p>
    <w:p w:rsidR="003A2953" w:rsidRPr="00F55C4D" w:rsidRDefault="003A2953" w:rsidP="00621C7D">
      <w:pPr>
        <w:ind w:right="-1"/>
      </w:pPr>
      <w:r>
        <w:rPr>
          <w:rFonts w:hint="eastAsia"/>
        </w:rPr>
        <w:t>生产环境：</w:t>
      </w:r>
    </w:p>
    <w:p w:rsidR="00621C7D" w:rsidRDefault="00897D42" w:rsidP="00621C7D">
      <w:pPr>
        <w:ind w:right="-1"/>
        <w:rPr>
          <w:color w:val="FF0000"/>
        </w:rPr>
      </w:pPr>
      <w:r>
        <w:rPr>
          <w:rFonts w:hint="eastAsia"/>
          <w:b/>
        </w:rPr>
        <w:t>HTTP</w:t>
      </w:r>
      <w:r w:rsidR="00621C7D" w:rsidRPr="00014AB9">
        <w:rPr>
          <w:rFonts w:hint="eastAsia"/>
          <w:b/>
        </w:rPr>
        <w:t>支付接口</w:t>
      </w:r>
      <w:r w:rsidR="00621C7D">
        <w:rPr>
          <w:rFonts w:hint="eastAsia"/>
        </w:rPr>
        <w:t>：</w:t>
      </w:r>
      <w:r w:rsidR="001D7AC5" w:rsidRPr="00F4281B">
        <w:rPr>
          <w:rFonts w:hint="eastAsia"/>
          <w:color w:val="FF0000"/>
        </w:rPr>
        <w:t>http://</w:t>
      </w:r>
      <w:r w:rsidR="009B0EB6">
        <w:rPr>
          <w:rFonts w:hint="eastAsia"/>
          <w:color w:val="FF0000"/>
        </w:rPr>
        <w:t>cto.</w:t>
      </w:r>
      <w:r w:rsidR="001D6E2B">
        <w:rPr>
          <w:rFonts w:hint="eastAsia"/>
        </w:rPr>
        <w:t>xskjpay.net</w:t>
      </w:r>
      <w:r w:rsidR="009B0EB6">
        <w:rPr>
          <w:rFonts w:hint="eastAsia"/>
          <w:color w:val="FF0000"/>
        </w:rPr>
        <w:t>/pay.php</w:t>
      </w:r>
    </w:p>
    <w:p w:rsidR="007A236F" w:rsidRPr="004A2542" w:rsidRDefault="007A236F" w:rsidP="007A236F">
      <w:pPr>
        <w:ind w:right="-1"/>
      </w:pPr>
      <w:r>
        <w:rPr>
          <w:rFonts w:hint="eastAsia"/>
          <w:b/>
        </w:rPr>
        <w:t>HTTP</w:t>
      </w:r>
      <w:r w:rsidR="001D7AC5">
        <w:rPr>
          <w:rFonts w:hint="eastAsia"/>
          <w:b/>
        </w:rPr>
        <w:t>查单</w:t>
      </w:r>
      <w:r w:rsidRPr="00014AB9">
        <w:rPr>
          <w:rFonts w:hint="eastAsia"/>
          <w:b/>
        </w:rPr>
        <w:t>接口</w:t>
      </w:r>
      <w:r>
        <w:rPr>
          <w:rFonts w:hint="eastAsia"/>
        </w:rPr>
        <w:t>：</w:t>
      </w:r>
      <w:r w:rsidR="009B0EB6">
        <w:rPr>
          <w:rFonts w:hint="eastAsia"/>
          <w:color w:val="FF0000"/>
        </w:rPr>
        <w:t>http://cto.</w:t>
      </w:r>
      <w:r w:rsidR="009B0EB6" w:rsidRPr="009B0EB6">
        <w:t xml:space="preserve"> </w:t>
      </w:r>
      <w:r w:rsidR="001D6E2B">
        <w:rPr>
          <w:rFonts w:hint="eastAsia"/>
          <w:color w:val="FF0000"/>
        </w:rPr>
        <w:t>xskjpay.net</w:t>
      </w:r>
      <w:r w:rsidR="00F4281B">
        <w:rPr>
          <w:rFonts w:hint="eastAsia"/>
          <w:color w:val="FF0000"/>
        </w:rPr>
        <w:t>/</w:t>
      </w:r>
      <w:r w:rsidRPr="007A236F">
        <w:rPr>
          <w:rFonts w:hint="eastAsia"/>
          <w:color w:val="FF0000"/>
        </w:rPr>
        <w:t>pay</w:t>
      </w:r>
      <w:r>
        <w:rPr>
          <w:rFonts w:hint="eastAsia"/>
          <w:color w:val="FF0000"/>
        </w:rPr>
        <w:t>_other</w:t>
      </w:r>
      <w:r w:rsidRPr="007A236F">
        <w:rPr>
          <w:rFonts w:hint="eastAsia"/>
          <w:color w:val="FF0000"/>
        </w:rPr>
        <w:t>.</w:t>
      </w:r>
      <w:r w:rsidR="009B0EB6">
        <w:rPr>
          <w:rFonts w:hint="eastAsia"/>
          <w:color w:val="FF0000"/>
        </w:rPr>
        <w:t>php</w:t>
      </w:r>
    </w:p>
    <w:p w:rsidR="007A236F" w:rsidRPr="004A2542" w:rsidRDefault="007A236F" w:rsidP="00621C7D">
      <w:pPr>
        <w:ind w:right="-1"/>
      </w:pPr>
    </w:p>
    <w:p w:rsidR="00CF1EF8" w:rsidRPr="00E60262" w:rsidRDefault="00CF1EF8" w:rsidP="00CF1EF8">
      <w:r>
        <w:rPr>
          <w:rFonts w:hint="eastAsia"/>
        </w:rPr>
        <w:t>对有返回报文的交易，返回报文采用</w:t>
      </w:r>
      <w:proofErr w:type="spellStart"/>
      <w:r w:rsidR="00F5346F">
        <w:rPr>
          <w:rFonts w:hint="eastAsia"/>
        </w:rPr>
        <w:t>json</w:t>
      </w:r>
      <w:proofErr w:type="spellEnd"/>
      <w:r w:rsidR="00F5346F"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格式，商户在接收到数据后需对数据签名进行合法性验证，以确保是支付平台发送的数据。</w:t>
      </w:r>
    </w:p>
    <w:p w:rsidR="00CA5589" w:rsidRPr="000F11E7" w:rsidRDefault="00B334E4" w:rsidP="00396B31">
      <w:pPr>
        <w:pStyle w:val="2"/>
        <w:spacing w:before="326" w:after="326"/>
      </w:pPr>
      <w:bookmarkStart w:id="32" w:name="_Toc276736283"/>
      <w:bookmarkStart w:id="33" w:name="_Toc450830580"/>
      <w:r>
        <w:rPr>
          <w:rFonts w:hint="eastAsia"/>
        </w:rPr>
        <w:t>订单支付</w:t>
      </w:r>
      <w:bookmarkEnd w:id="32"/>
      <w:bookmarkEnd w:id="33"/>
    </w:p>
    <w:p w:rsidR="00CA5589" w:rsidRPr="00897D42" w:rsidRDefault="00CA5589" w:rsidP="00897D42">
      <w:pPr>
        <w:pStyle w:val="3"/>
        <w:spacing w:before="326" w:after="326"/>
      </w:pPr>
      <w:bookmarkStart w:id="34" w:name="_Toc450830581"/>
      <w:r w:rsidRPr="00014AB9">
        <w:rPr>
          <w:rFonts w:hint="eastAsia"/>
        </w:rPr>
        <w:t>支付说明</w:t>
      </w:r>
      <w:bookmarkEnd w:id="34"/>
    </w:p>
    <w:p w:rsidR="00CA5589" w:rsidRDefault="00CA5589" w:rsidP="0002009D">
      <w:pPr>
        <w:numPr>
          <w:ilvl w:val="0"/>
          <w:numId w:val="8"/>
        </w:numPr>
        <w:autoSpaceDE w:val="0"/>
        <w:autoSpaceDN w:val="0"/>
        <w:ind w:right="-1"/>
        <w:jc w:val="both"/>
        <w:rPr>
          <w:rFonts w:ascii="宋体"/>
        </w:rPr>
      </w:pPr>
      <w:r>
        <w:rPr>
          <w:rFonts w:ascii="宋体" w:hint="eastAsia"/>
        </w:rPr>
        <w:t>商户如果需要不止一个参数，可以自行把参数组合、拼装，但组合后的结果不能带有</w:t>
      </w:r>
      <w:r>
        <w:rPr>
          <w:rFonts w:ascii="宋体"/>
        </w:rPr>
        <w:t>’</w:t>
      </w:r>
      <w:r>
        <w:rPr>
          <w:rFonts w:ascii="宋体" w:hint="eastAsia"/>
        </w:rPr>
        <w:t>&amp;</w:t>
      </w:r>
      <w:r>
        <w:rPr>
          <w:rFonts w:ascii="宋体"/>
        </w:rPr>
        <w:t>’</w:t>
      </w:r>
      <w:r>
        <w:rPr>
          <w:rFonts w:ascii="宋体" w:hint="eastAsia"/>
        </w:rPr>
        <w:t>字符（如果带有</w:t>
      </w:r>
      <w:r>
        <w:rPr>
          <w:rFonts w:ascii="宋体"/>
        </w:rPr>
        <w:t>’</w:t>
      </w:r>
      <w:r>
        <w:rPr>
          <w:rFonts w:ascii="宋体" w:hint="eastAsia"/>
        </w:rPr>
        <w:t>&amp;</w:t>
      </w:r>
      <w:r>
        <w:rPr>
          <w:rFonts w:ascii="宋体"/>
        </w:rPr>
        <w:t>’</w:t>
      </w:r>
      <w:r>
        <w:rPr>
          <w:rFonts w:ascii="宋体" w:hint="eastAsia"/>
        </w:rPr>
        <w:t>字符，银行收到这样的支付请求时将认为其后是另一个参数，其他可能被浏览器转义的特殊字符也应当避免），总长不能超过</w:t>
      </w:r>
      <w:r>
        <w:rPr>
          <w:rFonts w:ascii="宋体" w:hint="eastAsia"/>
        </w:rPr>
        <w:t>256</w:t>
      </w:r>
      <w:r>
        <w:rPr>
          <w:rFonts w:ascii="宋体" w:hint="eastAsia"/>
        </w:rPr>
        <w:t>个字节。</w:t>
      </w:r>
    </w:p>
    <w:p w:rsidR="00CA5589" w:rsidRDefault="00CA5589" w:rsidP="0002009D">
      <w:pPr>
        <w:numPr>
          <w:ilvl w:val="0"/>
          <w:numId w:val="8"/>
        </w:numPr>
        <w:autoSpaceDE w:val="0"/>
        <w:autoSpaceDN w:val="0"/>
        <w:ind w:right="-1"/>
        <w:jc w:val="both"/>
        <w:rPr>
          <w:rFonts w:ascii="宋体"/>
        </w:rPr>
      </w:pPr>
      <w:r>
        <w:rPr>
          <w:rFonts w:ascii="宋体" w:hint="eastAsia"/>
        </w:rPr>
        <w:t>选输字段的取值可以为空，标签需保留。</w:t>
      </w:r>
    </w:p>
    <w:p w:rsidR="00EF4AD4" w:rsidRDefault="00EF4AD4" w:rsidP="0002009D">
      <w:pPr>
        <w:numPr>
          <w:ilvl w:val="0"/>
          <w:numId w:val="8"/>
        </w:numPr>
        <w:autoSpaceDE w:val="0"/>
        <w:autoSpaceDN w:val="0"/>
        <w:ind w:right="-1"/>
        <w:jc w:val="both"/>
        <w:rPr>
          <w:rFonts w:ascii="宋体"/>
        </w:rPr>
      </w:pPr>
      <w:r>
        <w:rPr>
          <w:rFonts w:ascii="宋体" w:hint="eastAsia"/>
        </w:rPr>
        <w:t>同一笔</w:t>
      </w:r>
      <w:r w:rsidR="00E530DB">
        <w:rPr>
          <w:rFonts w:ascii="宋体" w:hint="eastAsia"/>
        </w:rPr>
        <w:t>订单</w:t>
      </w:r>
      <w:r>
        <w:rPr>
          <w:rFonts w:ascii="宋体" w:hint="eastAsia"/>
        </w:rPr>
        <w:t>号</w:t>
      </w:r>
      <w:r w:rsidR="00897D42">
        <w:rPr>
          <w:rFonts w:ascii="宋体" w:hint="eastAsia"/>
        </w:rPr>
        <w:t>不</w:t>
      </w:r>
      <w:r>
        <w:rPr>
          <w:rFonts w:ascii="宋体" w:hint="eastAsia"/>
        </w:rPr>
        <w:t>可重复发送，</w:t>
      </w:r>
      <w:r w:rsidR="00897D42">
        <w:rPr>
          <w:rFonts w:ascii="宋体" w:hint="eastAsia"/>
        </w:rPr>
        <w:t>但系统不会排除商户提交的重复订单号。</w:t>
      </w:r>
    </w:p>
    <w:p w:rsidR="00CA5589" w:rsidRPr="00946BB8" w:rsidRDefault="00CA5589" w:rsidP="00CA5589">
      <w:pPr>
        <w:ind w:right="-1"/>
      </w:pPr>
    </w:p>
    <w:p w:rsidR="00CA5589" w:rsidRDefault="00CA5589" w:rsidP="00396B31">
      <w:pPr>
        <w:pStyle w:val="3"/>
        <w:spacing w:before="326" w:after="326"/>
      </w:pPr>
      <w:bookmarkStart w:id="35" w:name="_Toc450830582"/>
      <w:r>
        <w:rPr>
          <w:rFonts w:hint="eastAsia"/>
        </w:rPr>
        <w:lastRenderedPageBreak/>
        <w:t>请求表单</w:t>
      </w:r>
      <w:r w:rsidRPr="00014AB9">
        <w:rPr>
          <w:rFonts w:hint="eastAsia"/>
        </w:rPr>
        <w:t>参数</w:t>
      </w:r>
      <w:bookmarkEnd w:id="35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418"/>
        <w:gridCol w:w="1134"/>
        <w:gridCol w:w="4536"/>
      </w:tblGrid>
      <w:tr w:rsidR="00CA5589" w:rsidRPr="0001581F" w:rsidTr="000D5220">
        <w:tc>
          <w:tcPr>
            <w:tcW w:w="1701" w:type="dxa"/>
            <w:shd w:val="clear" w:color="auto" w:fill="CCCCCC"/>
            <w:vAlign w:val="center"/>
          </w:tcPr>
          <w:p w:rsidR="00CA5589" w:rsidRPr="00FD4D12" w:rsidRDefault="00CA5589" w:rsidP="000D5220">
            <w:pPr>
              <w:ind w:right="-1"/>
              <w:rPr>
                <w:b/>
                <w:color w:val="000000"/>
                <w:sz w:val="21"/>
                <w:szCs w:val="21"/>
              </w:rPr>
            </w:pPr>
            <w:r w:rsidRPr="00FD4D12">
              <w:rPr>
                <w:rFonts w:hint="eastAsia"/>
                <w:b/>
                <w:color w:val="000000"/>
                <w:sz w:val="21"/>
                <w:szCs w:val="21"/>
              </w:rPr>
              <w:t>变量名称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CA5589" w:rsidRPr="00FD4D12" w:rsidRDefault="00CA5589" w:rsidP="000D5220">
            <w:pPr>
              <w:ind w:right="-1"/>
              <w:rPr>
                <w:b/>
                <w:color w:val="000000"/>
                <w:sz w:val="21"/>
                <w:szCs w:val="21"/>
              </w:rPr>
            </w:pPr>
            <w:r w:rsidRPr="00FD4D12">
              <w:rPr>
                <w:rFonts w:hint="eastAsia"/>
                <w:b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CA5589" w:rsidRPr="00FD4D12" w:rsidRDefault="00CA5589" w:rsidP="000D5220">
            <w:pPr>
              <w:ind w:right="-1"/>
              <w:rPr>
                <w:b/>
                <w:color w:val="000000"/>
                <w:sz w:val="21"/>
                <w:szCs w:val="21"/>
              </w:rPr>
            </w:pPr>
            <w:r w:rsidRPr="00FD4D12">
              <w:rPr>
                <w:rFonts w:hint="eastAsia"/>
                <w:b/>
                <w:color w:val="000000"/>
                <w:sz w:val="21"/>
                <w:szCs w:val="21"/>
              </w:rPr>
              <w:t>长度定义</w:t>
            </w:r>
          </w:p>
        </w:tc>
        <w:tc>
          <w:tcPr>
            <w:tcW w:w="4536" w:type="dxa"/>
            <w:shd w:val="clear" w:color="auto" w:fill="CCCCCC"/>
            <w:vAlign w:val="center"/>
          </w:tcPr>
          <w:p w:rsidR="00CA5589" w:rsidRPr="00FD4D12" w:rsidRDefault="00CA5589" w:rsidP="000D5220">
            <w:pPr>
              <w:ind w:right="-1"/>
              <w:rPr>
                <w:b/>
                <w:color w:val="000000"/>
                <w:sz w:val="21"/>
                <w:szCs w:val="21"/>
              </w:rPr>
            </w:pPr>
            <w:r w:rsidRPr="00FD4D12">
              <w:rPr>
                <w:rFonts w:hint="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 w:rsidR="00CA5589" w:rsidRPr="0001581F" w:rsidTr="000D5220">
        <w:tc>
          <w:tcPr>
            <w:tcW w:w="1701" w:type="dxa"/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sz w:val="21"/>
                <w:szCs w:val="21"/>
              </w:rPr>
              <w:t>接口名字</w:t>
            </w:r>
          </w:p>
        </w:tc>
        <w:tc>
          <w:tcPr>
            <w:tcW w:w="1418" w:type="dxa"/>
          </w:tcPr>
          <w:p w:rsidR="00CA5589" w:rsidRPr="004B59C1" w:rsidRDefault="00CA5589" w:rsidP="000D5220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4B59C1">
              <w:rPr>
                <w:rFonts w:ascii="宋体" w:hAnsi="宋体"/>
                <w:color w:val="FF0000"/>
                <w:sz w:val="21"/>
                <w:szCs w:val="21"/>
              </w:rPr>
              <w:t>apiName</w:t>
            </w:r>
            <w:proofErr w:type="spellEnd"/>
          </w:p>
        </w:tc>
        <w:tc>
          <w:tcPr>
            <w:tcW w:w="1134" w:type="dxa"/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(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.30</w:t>
            </w:r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4536" w:type="dxa"/>
          </w:tcPr>
          <w:p w:rsidR="00CA5589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  <w:r w:rsidR="00396B31">
              <w:rPr>
                <w:rFonts w:ascii="宋体" w:hAnsi="宋体" w:hint="eastAsia"/>
                <w:color w:val="1F3EC3"/>
                <w:sz w:val="21"/>
                <w:szCs w:val="21"/>
              </w:rPr>
              <w:t>，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取值：</w:t>
            </w:r>
          </w:p>
          <w:p w:rsidR="00CA5589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WAP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方式：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“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AP</w:t>
            </w:r>
            <w:r w:rsidR="00897D42">
              <w:rPr>
                <w:rFonts w:ascii="宋体" w:hAnsi="宋体" w:hint="eastAsia"/>
                <w:color w:val="1F3EC3"/>
                <w:sz w:val="21"/>
                <w:szCs w:val="21"/>
              </w:rPr>
              <w:t>_PAY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”</w:t>
            </w:r>
            <w:r w:rsidR="008C6129">
              <w:rPr>
                <w:rFonts w:ascii="宋体" w:hAnsi="宋体" w:hint="eastAsia"/>
                <w:color w:val="1F3EC3"/>
                <w:sz w:val="21"/>
                <w:szCs w:val="21"/>
              </w:rPr>
              <w:t>（手机支付）</w:t>
            </w:r>
          </w:p>
          <w:p w:rsidR="00CA5589" w:rsidRPr="00EA1259" w:rsidRDefault="00897D42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WWW</w:t>
            </w:r>
            <w:r w:rsidR="00CA5589">
              <w:rPr>
                <w:rFonts w:ascii="宋体" w:hAnsi="宋体" w:hint="eastAsia"/>
                <w:color w:val="1F3EC3"/>
                <w:sz w:val="21"/>
                <w:szCs w:val="21"/>
              </w:rPr>
              <w:t>方式：“</w:t>
            </w:r>
            <w:r w:rsidRPr="00897D42">
              <w:rPr>
                <w:rFonts w:ascii="宋体" w:hAnsi="宋体"/>
                <w:color w:val="1F3EC3"/>
                <w:sz w:val="21"/>
                <w:szCs w:val="21"/>
              </w:rPr>
              <w:t>WWW_PAY</w:t>
            </w:r>
            <w:r w:rsidR="00CA5589">
              <w:rPr>
                <w:rFonts w:ascii="宋体" w:hAnsi="宋体" w:hint="eastAsia"/>
                <w:color w:val="1F3EC3"/>
                <w:sz w:val="21"/>
                <w:szCs w:val="21"/>
              </w:rPr>
              <w:t>”</w:t>
            </w:r>
            <w:r w:rsidR="008C6129">
              <w:rPr>
                <w:rFonts w:ascii="宋体" w:hAnsi="宋体" w:hint="eastAsia"/>
                <w:color w:val="1F3EC3"/>
                <w:sz w:val="21"/>
                <w:szCs w:val="21"/>
              </w:rPr>
              <w:t>（</w:t>
            </w:r>
            <w:r w:rsidR="008C6129">
              <w:rPr>
                <w:rFonts w:ascii="宋体" w:hAnsi="宋体" w:hint="eastAsia"/>
                <w:color w:val="1F3EC3"/>
                <w:sz w:val="21"/>
                <w:szCs w:val="21"/>
              </w:rPr>
              <w:t>pc</w:t>
            </w:r>
            <w:r w:rsidR="008C6129">
              <w:rPr>
                <w:rFonts w:ascii="宋体" w:hAnsi="宋体" w:hint="eastAsia"/>
                <w:color w:val="1F3EC3"/>
                <w:sz w:val="21"/>
                <w:szCs w:val="21"/>
              </w:rPr>
              <w:t>浏览器）</w:t>
            </w:r>
          </w:p>
        </w:tc>
      </w:tr>
      <w:tr w:rsidR="00CA5589" w:rsidRPr="0001581F" w:rsidTr="000D5220">
        <w:tc>
          <w:tcPr>
            <w:tcW w:w="1701" w:type="dxa"/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sz w:val="21"/>
                <w:szCs w:val="21"/>
              </w:rPr>
              <w:t>接口版本</w:t>
            </w:r>
          </w:p>
        </w:tc>
        <w:tc>
          <w:tcPr>
            <w:tcW w:w="1418" w:type="dxa"/>
          </w:tcPr>
          <w:p w:rsidR="00CA5589" w:rsidRPr="004B59C1" w:rsidRDefault="00CA5589" w:rsidP="000D5220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4B59C1">
              <w:rPr>
                <w:rFonts w:ascii="宋体" w:hAnsi="宋体"/>
                <w:color w:val="FF0000"/>
                <w:sz w:val="21"/>
                <w:szCs w:val="21"/>
              </w:rPr>
              <w:t>apiVersion</w:t>
            </w:r>
            <w:proofErr w:type="spellEnd"/>
          </w:p>
        </w:tc>
        <w:tc>
          <w:tcPr>
            <w:tcW w:w="1134" w:type="dxa"/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(7)</w:t>
            </w:r>
          </w:p>
        </w:tc>
        <w:tc>
          <w:tcPr>
            <w:tcW w:w="4536" w:type="dxa"/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</w:p>
          <w:p w:rsidR="00CA5589" w:rsidRPr="00EA1259" w:rsidRDefault="00CA5589" w:rsidP="000D5220">
            <w:pPr>
              <w:ind w:right="-1"/>
              <w:rPr>
                <w:rFonts w:ascii="宋体" w:hAnsi="宋体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取值：“</w:t>
            </w:r>
            <w:r w:rsidR="005344D2" w:rsidRPr="005344D2">
              <w:rPr>
                <w:rFonts w:ascii="宋体" w:hAnsi="宋体"/>
                <w:color w:val="1F3EC3"/>
                <w:sz w:val="21"/>
                <w:szCs w:val="21"/>
              </w:rPr>
              <w:t>V.1.0.0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”</w:t>
            </w:r>
          </w:p>
        </w:tc>
      </w:tr>
      <w:tr w:rsidR="00CA5589" w:rsidRPr="009E05EB" w:rsidTr="000D522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9E05EB" w:rsidRDefault="00CA5589" w:rsidP="000D5220">
            <w:pPr>
              <w:ind w:right="-1"/>
              <w:rPr>
                <w:rFonts w:ascii="宋体" w:hAnsi="宋体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sz w:val="21"/>
                <w:szCs w:val="21"/>
              </w:rPr>
              <w:t>商户</w:t>
            </w:r>
            <w:r w:rsidRPr="00EA1259">
              <w:rPr>
                <w:rFonts w:ascii="宋体" w:hAnsi="宋体" w:hint="eastAsia"/>
                <w:sz w:val="21"/>
                <w:szCs w:val="21"/>
              </w:rPr>
              <w:t>(</w:t>
            </w:r>
            <w:r w:rsidRPr="00EA1259">
              <w:rPr>
                <w:rFonts w:ascii="宋体" w:hAnsi="宋体" w:hint="eastAsia"/>
                <w:sz w:val="21"/>
                <w:szCs w:val="21"/>
              </w:rPr>
              <w:t>合作伙伴</w:t>
            </w:r>
            <w:r w:rsidRPr="00EA1259">
              <w:rPr>
                <w:rFonts w:ascii="宋体" w:hAnsi="宋体" w:hint="eastAsia"/>
                <w:sz w:val="21"/>
                <w:szCs w:val="21"/>
              </w:rPr>
              <w:t>)ID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4B59C1" w:rsidRDefault="00CA5589" w:rsidP="000D5220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4B59C1">
              <w:rPr>
                <w:rFonts w:ascii="宋体" w:hAnsi="宋体" w:hint="eastAsia"/>
                <w:color w:val="FF0000"/>
                <w:sz w:val="21"/>
                <w:szCs w:val="21"/>
              </w:rPr>
              <w:t>platformID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(..16)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</w:p>
          <w:p w:rsidR="00CA5589" w:rsidRPr="009E05EB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由</w:t>
            </w:r>
            <w:r w:rsidR="001D7AC5">
              <w:rPr>
                <w:rFonts w:ascii="宋体" w:hAnsi="宋体" w:hint="eastAsia"/>
                <w:color w:val="1F3EC3"/>
                <w:sz w:val="21"/>
                <w:szCs w:val="21"/>
              </w:rPr>
              <w:t>支付</w:t>
            </w:r>
            <w:r w:rsidR="003A2953">
              <w:rPr>
                <w:rFonts w:ascii="宋体" w:hAnsi="宋体" w:hint="eastAsia"/>
                <w:color w:val="1F3EC3"/>
                <w:sz w:val="21"/>
                <w:szCs w:val="21"/>
              </w:rPr>
              <w:t>系统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统一分配</w:t>
            </w:r>
          </w:p>
        </w:tc>
      </w:tr>
      <w:tr w:rsidR="00CA5589" w:rsidRPr="00EA1259" w:rsidTr="000D522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sz w:val="21"/>
                <w:szCs w:val="21"/>
              </w:rPr>
              <w:t>商户账号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4B59C1" w:rsidRDefault="00CA5589" w:rsidP="000D5220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4B59C1">
              <w:rPr>
                <w:rFonts w:ascii="宋体" w:hAnsi="宋体" w:hint="eastAsia"/>
                <w:color w:val="FF0000"/>
                <w:sz w:val="21"/>
                <w:szCs w:val="21"/>
              </w:rPr>
              <w:t>merch</w:t>
            </w:r>
            <w:r w:rsidRPr="004B59C1">
              <w:rPr>
                <w:rFonts w:ascii="宋体" w:hAnsi="宋体"/>
                <w:color w:val="FF0000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(..32)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</w:p>
          <w:p w:rsidR="00CA5589" w:rsidRPr="00EA1259" w:rsidRDefault="00CA5589" w:rsidP="00396B31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由</w:t>
            </w:r>
            <w:r w:rsidR="001D7AC5">
              <w:rPr>
                <w:rFonts w:ascii="宋体" w:hAnsi="宋体" w:hint="eastAsia"/>
                <w:color w:val="1F3EC3"/>
                <w:sz w:val="21"/>
                <w:szCs w:val="21"/>
              </w:rPr>
              <w:t>支付</w:t>
            </w:r>
            <w:r w:rsidR="003A2953">
              <w:rPr>
                <w:rFonts w:ascii="宋体" w:hAnsi="宋体" w:hint="eastAsia"/>
                <w:color w:val="1F3EC3"/>
                <w:sz w:val="21"/>
                <w:szCs w:val="21"/>
              </w:rPr>
              <w:t>系统</w:t>
            </w:r>
            <w:r w:rsidR="00396B31">
              <w:rPr>
                <w:rFonts w:ascii="宋体" w:hAnsi="宋体" w:hint="eastAsia"/>
                <w:color w:val="1F3EC3"/>
                <w:sz w:val="21"/>
                <w:szCs w:val="21"/>
              </w:rPr>
              <w:t>统一分配</w:t>
            </w:r>
          </w:p>
        </w:tc>
      </w:tr>
      <w:tr w:rsidR="00CA5589" w:rsidRPr="00EA1259" w:rsidTr="000D522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396B31" w:rsidP="000D5220"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商户</w:t>
            </w:r>
            <w:r w:rsidR="00E530DB">
              <w:rPr>
                <w:rFonts w:ascii="宋体" w:hAnsi="宋体" w:hint="eastAsia"/>
                <w:sz w:val="21"/>
                <w:szCs w:val="21"/>
              </w:rPr>
              <w:t>订单</w:t>
            </w:r>
            <w:r w:rsidR="00CA5589" w:rsidRPr="00EA1259">
              <w:rPr>
                <w:rFonts w:ascii="宋体" w:hAnsi="宋体" w:hint="eastAsia"/>
                <w:sz w:val="21"/>
                <w:szCs w:val="21"/>
              </w:rPr>
              <w:t>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4B59C1" w:rsidRDefault="00CA5589" w:rsidP="000D5220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4B59C1">
              <w:rPr>
                <w:rFonts w:ascii="宋体" w:hAnsi="宋体" w:hint="eastAsia"/>
                <w:color w:val="FF0000"/>
                <w:sz w:val="21"/>
                <w:szCs w:val="21"/>
              </w:rPr>
              <w:t>o</w:t>
            </w:r>
            <w:r w:rsidRPr="004B59C1">
              <w:rPr>
                <w:rFonts w:ascii="宋体" w:hAnsi="宋体"/>
                <w:color w:val="FF0000"/>
                <w:sz w:val="21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n</w:t>
            </w:r>
            <w:r w:rsidRPr="00EA1259">
              <w:rPr>
                <w:rFonts w:ascii="宋体" w:hAnsi="宋体"/>
                <w:color w:val="000000"/>
                <w:sz w:val="21"/>
                <w:szCs w:val="21"/>
              </w:rPr>
              <w:t>(</w:t>
            </w:r>
            <w:r w:rsidR="00090939">
              <w:rPr>
                <w:rFonts w:ascii="宋体" w:hAnsi="宋体" w:hint="eastAsia"/>
                <w:color w:val="000000"/>
                <w:sz w:val="21"/>
                <w:szCs w:val="21"/>
              </w:rPr>
              <w:t>..16</w:t>
            </w:r>
            <w:r w:rsidRPr="00EA1259">
              <w:rPr>
                <w:rFonts w:ascii="宋体" w:hAnsi="宋体"/>
                <w:color w:val="000000"/>
                <w:sz w:val="21"/>
                <w:szCs w:val="21"/>
              </w:rPr>
              <w:t>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</w:p>
          <w:p w:rsidR="00CA5589" w:rsidRPr="00EA1259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支付的</w:t>
            </w:r>
            <w:r w:rsidR="00E530DB">
              <w:rPr>
                <w:rFonts w:ascii="宋体" w:hAnsi="宋体" w:hint="eastAsia"/>
                <w:color w:val="1F3EC3"/>
                <w:sz w:val="21"/>
                <w:szCs w:val="21"/>
              </w:rPr>
              <w:t>订单</w:t>
            </w:r>
            <w:r w:rsidR="006720F4">
              <w:rPr>
                <w:rFonts w:ascii="宋体" w:hAnsi="宋体" w:hint="eastAsia"/>
                <w:color w:val="1F3EC3"/>
                <w:sz w:val="21"/>
                <w:szCs w:val="21"/>
              </w:rPr>
              <w:t>号，由商户系统生成，同一交易日期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内不允许重复</w:t>
            </w:r>
          </w:p>
        </w:tc>
      </w:tr>
      <w:tr w:rsidR="00CA5589" w:rsidRPr="00EA1259" w:rsidTr="000D522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sz w:val="21"/>
                <w:szCs w:val="21"/>
              </w:rPr>
              <w:t>交易日期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4B59C1" w:rsidRDefault="00CA5589" w:rsidP="000D5220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4B59C1">
              <w:rPr>
                <w:rFonts w:ascii="宋体" w:hAnsi="宋体" w:hint="eastAsia"/>
                <w:color w:val="FF0000"/>
                <w:sz w:val="21"/>
                <w:szCs w:val="21"/>
              </w:rPr>
              <w:t>tradeD</w:t>
            </w:r>
            <w:r w:rsidRPr="004B59C1">
              <w:rPr>
                <w:rFonts w:ascii="宋体" w:hAnsi="宋体"/>
                <w:color w:val="FF0000"/>
                <w:sz w:val="21"/>
                <w:szCs w:val="21"/>
              </w:rPr>
              <w:t>ate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n(8)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  <w:r w:rsidR="00E60D84"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，由商户系统生成</w:t>
            </w:r>
          </w:p>
          <w:p w:rsidR="00CA5589" w:rsidRPr="00EA1259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YYYYMMDD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年月日</w:t>
            </w:r>
          </w:p>
        </w:tc>
      </w:tr>
      <w:tr w:rsidR="00CA5589" w:rsidRPr="00EA1259" w:rsidTr="000D522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E530DB" w:rsidP="000D5220"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订单</w:t>
            </w:r>
            <w:r w:rsidR="00CA5589" w:rsidRPr="00EA1259">
              <w:rPr>
                <w:rFonts w:ascii="宋体" w:hAnsi="宋体" w:hint="eastAsia"/>
                <w:sz w:val="21"/>
                <w:szCs w:val="21"/>
              </w:rPr>
              <w:t>金额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4B59C1" w:rsidRDefault="00DE5949" w:rsidP="000D5220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tradeA</w:t>
            </w:r>
            <w:r w:rsidR="00CA5589" w:rsidRPr="004B59C1">
              <w:rPr>
                <w:rFonts w:ascii="宋体" w:hAnsi="宋体" w:hint="eastAsia"/>
                <w:color w:val="FF0000"/>
                <w:sz w:val="21"/>
                <w:szCs w:val="21"/>
              </w:rPr>
              <w:t>mt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n(12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,2</w:t>
            </w:r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</w:p>
          <w:p w:rsidR="00CA5589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保留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位小数</w:t>
            </w:r>
            <w:r w:rsidRPr="00BA3581">
              <w:rPr>
                <w:rFonts w:ascii="宋体" w:hAnsi="宋体" w:hint="eastAsia"/>
                <w:color w:val="1F3EC3"/>
                <w:sz w:val="21"/>
                <w:szCs w:val="21"/>
              </w:rPr>
              <w:t>，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单位：元</w:t>
            </w:r>
          </w:p>
          <w:p w:rsidR="00CA5589" w:rsidRPr="00EA1259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例如：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12.02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12.00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12</w:t>
            </w:r>
          </w:p>
        </w:tc>
      </w:tr>
      <w:tr w:rsidR="00CA5589" w:rsidRPr="00EA1259" w:rsidTr="000D522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sz w:val="21"/>
                <w:szCs w:val="21"/>
              </w:rPr>
              <w:t>支付结果通知地址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4B59C1" w:rsidRDefault="005344D2" w:rsidP="000D5220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4B59C1">
              <w:rPr>
                <w:rFonts w:ascii="宋体" w:hAnsi="宋体" w:hint="eastAsia"/>
                <w:color w:val="FF0000"/>
                <w:sz w:val="21"/>
                <w:szCs w:val="21"/>
              </w:rPr>
              <w:t>notifyUrl</w:t>
            </w:r>
            <w:proofErr w:type="spellEnd"/>
          </w:p>
          <w:p w:rsidR="00CA5589" w:rsidRPr="004B59C1" w:rsidRDefault="00CA5589" w:rsidP="000D5220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(..128)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</w:p>
          <w:p w:rsidR="00CA5589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接收支付通知的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URL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地址，自身不能带商户参数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,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如</w:t>
            </w:r>
          </w:p>
          <w:p w:rsidR="00CA5589" w:rsidRPr="00EA1259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http://www.merchant.com/handler.jsp</w:t>
            </w:r>
          </w:p>
        </w:tc>
      </w:tr>
      <w:tr w:rsidR="005344D2" w:rsidRPr="00EA1259" w:rsidTr="000D522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D2" w:rsidRPr="00EA1259" w:rsidRDefault="005344D2" w:rsidP="000D5220"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支付返回</w:t>
            </w:r>
            <w:r w:rsidRPr="00EA1259">
              <w:rPr>
                <w:rFonts w:ascii="宋体" w:hAnsi="宋体" w:hint="eastAsia"/>
                <w:sz w:val="21"/>
                <w:szCs w:val="21"/>
              </w:rPr>
              <w:t>地址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D2" w:rsidRPr="004B59C1" w:rsidRDefault="005344D2" w:rsidP="000D5220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4B59C1">
              <w:rPr>
                <w:rFonts w:ascii="宋体" w:hAnsi="宋体" w:hint="eastAsia"/>
                <w:color w:val="FF0000"/>
                <w:sz w:val="21"/>
                <w:szCs w:val="21"/>
              </w:rPr>
              <w:t>returnUrl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D2" w:rsidRPr="00EA1259" w:rsidRDefault="005344D2" w:rsidP="000D5220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(..128)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D2" w:rsidRPr="00EA1259" w:rsidRDefault="005344D2" w:rsidP="005344D2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</w:p>
          <w:p w:rsidR="005344D2" w:rsidRDefault="005344D2" w:rsidP="005344D2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接收支付返回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的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URL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地址，自身不能带商户参数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,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如</w:t>
            </w:r>
          </w:p>
          <w:p w:rsidR="005344D2" w:rsidRPr="00EA1259" w:rsidRDefault="005344D2" w:rsidP="005344D2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http://www.merchant.com/handler.jsp</w:t>
            </w:r>
          </w:p>
        </w:tc>
      </w:tr>
      <w:tr w:rsidR="00CA5589" w:rsidRPr="00EA1259" w:rsidTr="000D522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sz w:val="21"/>
                <w:szCs w:val="21"/>
              </w:rPr>
              <w:t>商户参数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4B59C1" w:rsidRDefault="00CA5589" w:rsidP="000D5220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4B59C1">
              <w:rPr>
                <w:rFonts w:ascii="宋体" w:hAnsi="宋体" w:hint="eastAsia"/>
                <w:color w:val="FF0000"/>
                <w:sz w:val="21"/>
                <w:szCs w:val="21"/>
              </w:rPr>
              <w:t>merchParam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(..25</w:t>
            </w:r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lastRenderedPageBreak/>
              <w:t>6)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8641B9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8641B9">
              <w:rPr>
                <w:rFonts w:ascii="宋体" w:hAnsi="宋体" w:hint="eastAsia"/>
                <w:color w:val="1F3EC3"/>
                <w:sz w:val="21"/>
                <w:szCs w:val="21"/>
              </w:rPr>
              <w:lastRenderedPageBreak/>
              <w:t>选输</w:t>
            </w:r>
          </w:p>
          <w:p w:rsidR="00CA5589" w:rsidRPr="008641B9" w:rsidRDefault="005344D2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lastRenderedPageBreak/>
              <w:t>需要</w:t>
            </w:r>
            <w:r w:rsidR="00CA5589" w:rsidRPr="008641B9">
              <w:rPr>
                <w:rFonts w:ascii="宋体" w:hAnsi="宋体" w:hint="eastAsia"/>
                <w:color w:val="1F3EC3"/>
                <w:sz w:val="21"/>
                <w:szCs w:val="21"/>
              </w:rPr>
              <w:t>在支付结果通知中转发的商户参数，此参数可以使用商户自己的加密方式或者编码方式对值进行处理</w:t>
            </w:r>
            <w:r w:rsidR="00CA5589" w:rsidRPr="008641B9">
              <w:rPr>
                <w:rFonts w:ascii="宋体" w:hAnsi="宋体" w:hint="eastAsia"/>
                <w:color w:val="1F3EC3"/>
                <w:sz w:val="21"/>
                <w:szCs w:val="21"/>
              </w:rPr>
              <w:t>,</w:t>
            </w:r>
            <w:r w:rsidR="00CA5589" w:rsidRPr="008641B9">
              <w:rPr>
                <w:rFonts w:ascii="宋体" w:hAnsi="宋体" w:hint="eastAsia"/>
                <w:color w:val="1F3EC3"/>
                <w:sz w:val="21"/>
                <w:szCs w:val="21"/>
              </w:rPr>
              <w:t>但是此参数最后必须是经过</w:t>
            </w:r>
            <w:proofErr w:type="spellStart"/>
            <w:r w:rsidR="00CA5589" w:rsidRPr="008641B9">
              <w:rPr>
                <w:rFonts w:ascii="宋体" w:hAnsi="宋体" w:hint="eastAsia"/>
                <w:color w:val="1F3EC3"/>
                <w:sz w:val="21"/>
                <w:szCs w:val="21"/>
              </w:rPr>
              <w:t>URLEncode</w:t>
            </w:r>
            <w:proofErr w:type="spellEnd"/>
            <w:r w:rsidR="00CA5589" w:rsidRPr="008641B9">
              <w:rPr>
                <w:rFonts w:ascii="宋体" w:hAnsi="宋体" w:hint="eastAsia"/>
                <w:color w:val="1F3EC3"/>
                <w:sz w:val="21"/>
                <w:szCs w:val="21"/>
              </w:rPr>
              <w:t>编码，这样</w:t>
            </w:r>
            <w:r w:rsidR="001D7AC5">
              <w:rPr>
                <w:rFonts w:ascii="宋体" w:hAnsi="宋体" w:hint="eastAsia"/>
                <w:color w:val="1F3EC3"/>
                <w:sz w:val="21"/>
                <w:szCs w:val="21"/>
              </w:rPr>
              <w:t>支付</w:t>
            </w:r>
            <w:r w:rsidR="003A2953">
              <w:rPr>
                <w:rFonts w:ascii="宋体" w:hAnsi="宋体" w:hint="eastAsia"/>
                <w:color w:val="1F3EC3"/>
                <w:sz w:val="21"/>
                <w:szCs w:val="21"/>
              </w:rPr>
              <w:t>系统</w:t>
            </w:r>
            <w:r w:rsidR="00CA5589" w:rsidRPr="008641B9">
              <w:rPr>
                <w:rFonts w:ascii="宋体" w:hAnsi="宋体" w:hint="eastAsia"/>
                <w:color w:val="1F3EC3"/>
                <w:sz w:val="21"/>
                <w:szCs w:val="21"/>
              </w:rPr>
              <w:t>才能被正确解析</w:t>
            </w:r>
          </w:p>
          <w:p w:rsidR="00CA5589" w:rsidRPr="00EA1259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</w:p>
        </w:tc>
      </w:tr>
      <w:tr w:rsidR="00CA5589" w:rsidRPr="005B0B55" w:rsidTr="000D522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交易摘要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637A4B">
              <w:rPr>
                <w:rFonts w:ascii="宋体" w:hAnsi="宋体" w:hint="eastAsia"/>
                <w:sz w:val="21"/>
                <w:szCs w:val="21"/>
              </w:rPr>
              <w:t>tradeSummary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..120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8641B9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8641B9">
              <w:rPr>
                <w:rFonts w:ascii="宋体" w:hAnsi="宋体" w:hint="eastAsia"/>
                <w:color w:val="1F3EC3"/>
                <w:sz w:val="21"/>
                <w:szCs w:val="21"/>
              </w:rPr>
              <w:t>选输</w:t>
            </w:r>
            <w:r w:rsidR="00396B31">
              <w:rPr>
                <w:rFonts w:ascii="宋体" w:hAnsi="宋体" w:hint="eastAsia"/>
                <w:color w:val="1F3EC3"/>
                <w:sz w:val="21"/>
                <w:szCs w:val="21"/>
              </w:rPr>
              <w:t>，对支付的简单说明</w:t>
            </w:r>
          </w:p>
          <w:p w:rsidR="00CA5589" w:rsidRPr="008641B9" w:rsidRDefault="00396B31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如：</w:t>
            </w:r>
            <w:r w:rsidRPr="008641B9">
              <w:rPr>
                <w:rFonts w:ascii="宋体" w:hAnsi="宋体" w:hint="eastAsia"/>
                <w:color w:val="1F3EC3"/>
                <w:sz w:val="21"/>
                <w:szCs w:val="21"/>
              </w:rPr>
              <w:t>商品名称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|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商品数量</w:t>
            </w:r>
          </w:p>
        </w:tc>
      </w:tr>
      <w:tr w:rsidR="00CA5589" w:rsidRPr="005B0B55" w:rsidTr="000D522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Default="00CA5589" w:rsidP="000D5220"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签名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637A4B" w:rsidRDefault="00CA5589" w:rsidP="000D5220">
            <w:pPr>
              <w:ind w:right="-1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signMsg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Default="00CA5589" w:rsidP="000D5220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..300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8641B9" w:rsidRDefault="00CA5589" w:rsidP="00FD37DB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必输，商户对交易数据的签名，签名</w:t>
            </w:r>
            <w:r w:rsidR="00FD37DB">
              <w:rPr>
                <w:rFonts w:ascii="宋体" w:hAnsi="宋体" w:hint="eastAsia"/>
                <w:color w:val="1F3EC3"/>
                <w:sz w:val="21"/>
                <w:szCs w:val="21"/>
              </w:rPr>
              <w:t>通过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API</w:t>
            </w:r>
            <w:r w:rsidR="00FD37DB">
              <w:rPr>
                <w:rFonts w:ascii="宋体" w:hAnsi="宋体" w:hint="eastAsia"/>
                <w:color w:val="1F3EC3"/>
                <w:sz w:val="21"/>
                <w:szCs w:val="21"/>
              </w:rPr>
              <w:t>生成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。</w:t>
            </w:r>
          </w:p>
        </w:tc>
      </w:tr>
      <w:tr w:rsidR="00396B31" w:rsidRPr="005B0B55" w:rsidTr="000D522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B31" w:rsidRDefault="00396B31" w:rsidP="00396B31"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银行代码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B31" w:rsidRDefault="00396B31" w:rsidP="00396B31">
            <w:pPr>
              <w:ind w:right="-1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bankCode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B31" w:rsidRDefault="00396B31" w:rsidP="00396B31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n</w:t>
            </w:r>
            <w:r w:rsidRPr="00EA1259">
              <w:rPr>
                <w:rFonts w:ascii="宋体" w:hAnsi="宋体"/>
                <w:color w:val="000000"/>
                <w:sz w:val="21"/>
                <w:szCs w:val="21"/>
              </w:rPr>
              <w:t>(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..</w:t>
            </w:r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8</w:t>
            </w:r>
            <w:r w:rsidRPr="00EA1259">
              <w:rPr>
                <w:rFonts w:ascii="宋体" w:hAnsi="宋体"/>
                <w:color w:val="000000"/>
                <w:sz w:val="21"/>
                <w:szCs w:val="21"/>
              </w:rPr>
              <w:t>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53" w:rsidRPr="00F56935" w:rsidRDefault="00136517" w:rsidP="00F05110">
            <w:pPr>
              <w:ind w:right="-1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,</w:t>
            </w:r>
            <w:r w:rsidR="00396B31">
              <w:rPr>
                <w:rFonts w:hint="eastAsia"/>
                <w:sz w:val="18"/>
                <w:szCs w:val="18"/>
              </w:rPr>
              <w:t>不进行签名，支付系统根据该银</w:t>
            </w:r>
            <w:r w:rsidR="002173B5">
              <w:rPr>
                <w:rFonts w:hint="eastAsia"/>
                <w:sz w:val="18"/>
                <w:szCs w:val="18"/>
              </w:rPr>
              <w:t>行代码直接跳转银行网银</w:t>
            </w:r>
            <w:r w:rsidR="00396B3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2532E3" w:rsidRPr="005B0B55" w:rsidTr="000D522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2E3" w:rsidRDefault="002532E3" w:rsidP="00E134D4"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选择支付方式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2E3" w:rsidRDefault="006C1445" w:rsidP="00E134D4">
            <w:pPr>
              <w:ind w:right="-1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payType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2E3" w:rsidRPr="00EA1259" w:rsidRDefault="002532E3" w:rsidP="005B416B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n(..</w:t>
            </w:r>
            <w:r w:rsidR="005B416B">
              <w:rPr>
                <w:rFonts w:ascii="宋体" w:hAnsi="宋体" w:hint="eastAsia"/>
                <w:color w:val="000000"/>
                <w:sz w:val="21"/>
                <w:szCs w:val="21"/>
              </w:rPr>
              <w:t>2</w:t>
            </w:r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2E3" w:rsidRDefault="00136517" w:rsidP="00E134D4">
            <w:pPr>
              <w:ind w:right="-1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,</w:t>
            </w:r>
            <w:r w:rsidR="002532E3">
              <w:rPr>
                <w:rFonts w:hint="eastAsia"/>
                <w:sz w:val="18"/>
                <w:szCs w:val="18"/>
              </w:rPr>
              <w:t>不进行签名，根据选择的支付方式直接对应页面。</w:t>
            </w:r>
          </w:p>
          <w:p w:rsidR="002532E3" w:rsidRDefault="002532E3" w:rsidP="00E134D4">
            <w:pPr>
              <w:ind w:right="-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网银</w:t>
            </w:r>
            <w:r w:rsidR="00F56935">
              <w:rPr>
                <w:rFonts w:hint="eastAsia"/>
                <w:sz w:val="18"/>
                <w:szCs w:val="18"/>
              </w:rPr>
              <w:t>：</w:t>
            </w:r>
            <w:r w:rsidR="001D7AC5">
              <w:rPr>
                <w:rFonts w:hint="eastAsia"/>
                <w:sz w:val="18"/>
                <w:szCs w:val="18"/>
              </w:rPr>
              <w:t>WANGYIN</w:t>
            </w:r>
          </w:p>
          <w:p w:rsidR="00816D7F" w:rsidRDefault="00816D7F" w:rsidP="00E134D4">
            <w:pPr>
              <w:ind w:right="-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快捷：</w:t>
            </w:r>
            <w:r>
              <w:rPr>
                <w:rFonts w:hint="eastAsia"/>
                <w:sz w:val="18"/>
                <w:szCs w:val="18"/>
              </w:rPr>
              <w:t>KUAIJIE</w:t>
            </w:r>
          </w:p>
          <w:p w:rsidR="002532E3" w:rsidRDefault="00F56935" w:rsidP="00E134D4">
            <w:pPr>
              <w:ind w:right="-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微信：</w:t>
            </w:r>
            <w:r>
              <w:rPr>
                <w:rFonts w:hint="eastAsia"/>
                <w:sz w:val="18"/>
                <w:szCs w:val="18"/>
              </w:rPr>
              <w:t>WEIXIN</w:t>
            </w:r>
            <w:r>
              <w:rPr>
                <w:rFonts w:hint="eastAsia"/>
                <w:sz w:val="18"/>
                <w:szCs w:val="18"/>
              </w:rPr>
              <w:t>支付宝：</w:t>
            </w:r>
            <w:r>
              <w:rPr>
                <w:rFonts w:hint="eastAsia"/>
                <w:sz w:val="18"/>
                <w:szCs w:val="18"/>
              </w:rPr>
              <w:t>ALIPAY</w:t>
            </w:r>
          </w:p>
          <w:p w:rsidR="002532E3" w:rsidRPr="00ED7BCE" w:rsidRDefault="002532E3" w:rsidP="00E134D4">
            <w:pPr>
              <w:ind w:right="-1"/>
              <w:rPr>
                <w:sz w:val="18"/>
                <w:szCs w:val="18"/>
              </w:rPr>
            </w:pPr>
          </w:p>
        </w:tc>
      </w:tr>
    </w:tbl>
    <w:p w:rsidR="009D607C" w:rsidRDefault="00CA5589" w:rsidP="009D607C">
      <w:r>
        <w:rPr>
          <w:rFonts w:hint="eastAsia"/>
        </w:rPr>
        <w:t>通过客户端浏览器跳转到支付系统页面。</w:t>
      </w:r>
      <w:r w:rsidR="00484674">
        <w:rPr>
          <w:rFonts w:hint="eastAsia"/>
        </w:rPr>
        <w:t>用户完成具体的支付流程，用户支付成功后会有支付结果通知给商户。</w:t>
      </w:r>
    </w:p>
    <w:p w:rsidR="004B59C1" w:rsidRDefault="004B59C1" w:rsidP="009D607C"/>
    <w:p w:rsidR="004B59C1" w:rsidRDefault="004B59C1" w:rsidP="009D607C">
      <w:r>
        <w:rPr>
          <w:rFonts w:hint="eastAsia"/>
        </w:rPr>
        <w:t>参与签名参数示范（</w:t>
      </w:r>
      <w:r w:rsidRPr="004B59C1">
        <w:t>%s</w:t>
      </w:r>
      <w:r>
        <w:rPr>
          <w:rFonts w:hint="eastAsia"/>
        </w:rPr>
        <w:t>为实际参数值）：</w:t>
      </w:r>
    </w:p>
    <w:p w:rsidR="004B59C1" w:rsidRPr="00B65F11" w:rsidRDefault="004B59C1" w:rsidP="009D607C">
      <w:r w:rsidRPr="004B59C1">
        <w:t>apiName=%s&amp;apiVersion=%s&amp;platformID=%s&amp;merc</w:t>
      </w:r>
      <w:r w:rsidR="007103E9">
        <w:t>hNo=%s&amp;orderNo=%s&amp;tradeDate=%s&amp;</w:t>
      </w:r>
      <w:r w:rsidR="007103E9">
        <w:rPr>
          <w:rFonts w:hint="eastAsia"/>
        </w:rPr>
        <w:t>tradeA</w:t>
      </w:r>
      <w:r w:rsidRPr="004B59C1">
        <w:t>mt=%s&amp;notifyUrl=%s&amp;returnUrl=%s&amp;merchParam=%s</w:t>
      </w:r>
    </w:p>
    <w:p w:rsidR="00B2301D" w:rsidRDefault="00B2301D" w:rsidP="00396B31">
      <w:pPr>
        <w:pStyle w:val="2"/>
        <w:spacing w:before="326" w:after="326"/>
      </w:pPr>
      <w:bookmarkStart w:id="36" w:name="_Toc450830586"/>
      <w:r>
        <w:rPr>
          <w:rFonts w:hint="eastAsia"/>
        </w:rPr>
        <w:t>支付通知</w:t>
      </w:r>
      <w:bookmarkEnd w:id="36"/>
    </w:p>
    <w:p w:rsidR="00714EF1" w:rsidRDefault="00714EF1" w:rsidP="00396B31">
      <w:pPr>
        <w:pStyle w:val="3"/>
        <w:spacing w:before="326" w:after="326"/>
      </w:pPr>
      <w:bookmarkStart w:id="37" w:name="_Toc450830587"/>
      <w:r>
        <w:rPr>
          <w:rFonts w:hint="eastAsia"/>
        </w:rPr>
        <w:t>交易说明</w:t>
      </w:r>
      <w:bookmarkEnd w:id="37"/>
    </w:p>
    <w:p w:rsidR="00B2301D" w:rsidRDefault="001D7AC5" w:rsidP="00FD6F07">
      <w:pPr>
        <w:ind w:firstLine="420"/>
      </w:pPr>
      <w:r>
        <w:rPr>
          <w:rFonts w:hint="eastAsia"/>
        </w:rPr>
        <w:t>支付</w:t>
      </w:r>
      <w:r w:rsidR="003A2953">
        <w:rPr>
          <w:rFonts w:hint="eastAsia"/>
        </w:rPr>
        <w:t>系统</w:t>
      </w:r>
      <w:r w:rsidR="00B2301D">
        <w:rPr>
          <w:rFonts w:hint="eastAsia"/>
        </w:rPr>
        <w:t>对商户</w:t>
      </w:r>
      <w:r w:rsidR="00AA4C69">
        <w:rPr>
          <w:rFonts w:hint="eastAsia"/>
        </w:rPr>
        <w:t>发起</w:t>
      </w:r>
      <w:r w:rsidR="00B2301D">
        <w:rPr>
          <w:rFonts w:hint="eastAsia"/>
        </w:rPr>
        <w:t>支付通知。由</w:t>
      </w:r>
      <w:r>
        <w:rPr>
          <w:rFonts w:hint="eastAsia"/>
        </w:rPr>
        <w:t>支付</w:t>
      </w:r>
      <w:r w:rsidR="003A2953">
        <w:rPr>
          <w:rFonts w:hint="eastAsia"/>
        </w:rPr>
        <w:t>系统</w:t>
      </w:r>
      <w:r w:rsidR="00B2301D">
        <w:rPr>
          <w:rFonts w:hint="eastAsia"/>
        </w:rPr>
        <w:t>发起，由商户系统负责接收和处理结果通知。</w:t>
      </w:r>
    </w:p>
    <w:p w:rsidR="00B2301D" w:rsidRDefault="00B2301D" w:rsidP="000F3767">
      <w:pPr>
        <w:ind w:firstLine="420"/>
      </w:pPr>
      <w:r>
        <w:rPr>
          <w:rFonts w:hint="eastAsia"/>
        </w:rPr>
        <w:t>通知方式</w:t>
      </w:r>
      <w:r>
        <w:rPr>
          <w:rFonts w:hint="eastAsia"/>
        </w:rPr>
        <w:t>HTTP  POST</w:t>
      </w:r>
      <w:r>
        <w:rPr>
          <w:rFonts w:hint="eastAsia"/>
        </w:rPr>
        <w:t>表单方式通知，通知地址由商户在支付请求时上传。</w:t>
      </w:r>
    </w:p>
    <w:p w:rsidR="00BA176E" w:rsidRPr="00BA176E" w:rsidRDefault="00BA176E" w:rsidP="000F3767">
      <w:pPr>
        <w:ind w:firstLine="420"/>
      </w:pPr>
      <w:r w:rsidRPr="00BA176E">
        <w:rPr>
          <w:rFonts w:hint="eastAsia"/>
        </w:rPr>
        <w:lastRenderedPageBreak/>
        <w:t>在完成支付后商户将收到两种类型的通知：页面跳转同步通知和服务器点对点异步通知。服务器通知需要商户系统回写“</w:t>
      </w:r>
      <w:r w:rsidRPr="00BA176E">
        <w:rPr>
          <w:rFonts w:hint="eastAsia"/>
        </w:rPr>
        <w:t>SUCCESS</w:t>
      </w:r>
      <w:r w:rsidRPr="00BA176E">
        <w:rPr>
          <w:rFonts w:hint="eastAsia"/>
        </w:rPr>
        <w:t>”以表明商户收到了通知，页面跳转通知不需要做这个处理。</w:t>
      </w:r>
    </w:p>
    <w:p w:rsidR="00BA176E" w:rsidRDefault="00BA176E" w:rsidP="000F3767">
      <w:pPr>
        <w:ind w:firstLine="420"/>
      </w:pPr>
      <w:r w:rsidRPr="00BA176E">
        <w:rPr>
          <w:rFonts w:hint="eastAsia"/>
        </w:rPr>
        <w:t>为了尽量减少掉单的可能，服务器通知在未收到商户应答的情况下将在接下来的</w:t>
      </w:r>
      <w:r w:rsidRPr="00BA176E">
        <w:rPr>
          <w:rFonts w:hint="eastAsia"/>
        </w:rPr>
        <w:t>24</w:t>
      </w:r>
      <w:r w:rsidRPr="00BA176E">
        <w:rPr>
          <w:rFonts w:hint="eastAsia"/>
        </w:rPr>
        <w:t>小时内按一定的时间策略多次发送到商户。</w:t>
      </w:r>
    </w:p>
    <w:p w:rsidR="00714EF1" w:rsidRPr="005B7CA9" w:rsidRDefault="00B6741F" w:rsidP="00396B31">
      <w:pPr>
        <w:pStyle w:val="3"/>
        <w:spacing w:before="326" w:after="326"/>
      </w:pPr>
      <w:bookmarkStart w:id="38" w:name="_Toc450830588"/>
      <w:r>
        <w:rPr>
          <w:rFonts w:hint="eastAsia"/>
        </w:rPr>
        <w:t>通知表单数据</w:t>
      </w:r>
      <w:bookmarkEnd w:id="38"/>
    </w:p>
    <w:tbl>
      <w:tblPr>
        <w:tblW w:w="88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1809"/>
        <w:gridCol w:w="1985"/>
        <w:gridCol w:w="3276"/>
      </w:tblGrid>
      <w:tr w:rsidR="00EE65E4" w:rsidRPr="00993F5C" w:rsidTr="00083839">
        <w:tc>
          <w:tcPr>
            <w:tcW w:w="1809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EE65E4" w:rsidRPr="00FD4D12" w:rsidRDefault="00EE65E4" w:rsidP="00083839">
            <w:pPr>
              <w:ind w:right="-1"/>
              <w:rPr>
                <w:b/>
                <w:color w:val="000000"/>
                <w:sz w:val="21"/>
                <w:szCs w:val="21"/>
              </w:rPr>
            </w:pPr>
            <w:r w:rsidRPr="00FD4D12">
              <w:rPr>
                <w:rFonts w:hint="eastAsia"/>
                <w:b/>
                <w:color w:val="000000"/>
                <w:sz w:val="21"/>
                <w:szCs w:val="21"/>
              </w:rPr>
              <w:t>变量名称</w:t>
            </w:r>
          </w:p>
        </w:tc>
        <w:tc>
          <w:tcPr>
            <w:tcW w:w="1809" w:type="dxa"/>
            <w:tcBorders>
              <w:left w:val="single" w:sz="4" w:space="0" w:color="auto"/>
            </w:tcBorders>
            <w:shd w:val="clear" w:color="auto" w:fill="D9D9D9"/>
          </w:tcPr>
          <w:p w:rsidR="00EE65E4" w:rsidRPr="00993F5C" w:rsidRDefault="00EE65E4" w:rsidP="000D5220">
            <w:pPr>
              <w:rPr>
                <w:highlight w:val="yellow"/>
              </w:rPr>
            </w:pPr>
            <w:r w:rsidRPr="00993F5C"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auto" w:fill="D9D9D9"/>
          </w:tcPr>
          <w:p w:rsidR="00EE65E4" w:rsidRPr="00993F5C" w:rsidRDefault="00EE65E4" w:rsidP="000D5220">
            <w:r w:rsidRPr="00993F5C">
              <w:rPr>
                <w:rFonts w:hint="eastAsia"/>
              </w:rPr>
              <w:t>输入类型</w:t>
            </w:r>
          </w:p>
        </w:tc>
        <w:tc>
          <w:tcPr>
            <w:tcW w:w="3276" w:type="dxa"/>
            <w:tcBorders>
              <w:right w:val="single" w:sz="4" w:space="0" w:color="auto"/>
            </w:tcBorders>
            <w:shd w:val="clear" w:color="auto" w:fill="D9D9D9"/>
          </w:tcPr>
          <w:p w:rsidR="00EE65E4" w:rsidRPr="00993F5C" w:rsidRDefault="00EE65E4" w:rsidP="000D5220">
            <w:r w:rsidRPr="00993F5C">
              <w:rPr>
                <w:rFonts w:hint="eastAsia"/>
              </w:rPr>
              <w:t>说明</w:t>
            </w:r>
          </w:p>
        </w:tc>
      </w:tr>
      <w:tr w:rsidR="00EE65E4" w:rsidTr="00EE65E4">
        <w:tc>
          <w:tcPr>
            <w:tcW w:w="1809" w:type="dxa"/>
            <w:tcBorders>
              <w:left w:val="single" w:sz="4" w:space="0" w:color="auto"/>
            </w:tcBorders>
          </w:tcPr>
          <w:p w:rsidR="00EE65E4" w:rsidRPr="008E6295" w:rsidRDefault="00EE65E4" w:rsidP="00083839">
            <w:pPr>
              <w:ind w:right="-1"/>
              <w:rPr>
                <w:rFonts w:ascii="宋体" w:hAnsi="宋体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sz w:val="21"/>
                <w:szCs w:val="21"/>
              </w:rPr>
              <w:t>接口名字</w:t>
            </w:r>
          </w:p>
        </w:tc>
        <w:tc>
          <w:tcPr>
            <w:tcW w:w="1809" w:type="dxa"/>
            <w:tcBorders>
              <w:left w:val="single" w:sz="4" w:space="0" w:color="auto"/>
            </w:tcBorders>
          </w:tcPr>
          <w:p w:rsidR="00EE65E4" w:rsidRPr="00CC77F6" w:rsidRDefault="00EE65E4" w:rsidP="0075387A">
            <w:pPr>
              <w:rPr>
                <w:color w:val="FF0000"/>
              </w:rPr>
            </w:pPr>
            <w:proofErr w:type="spellStart"/>
            <w:r w:rsidRPr="00CC77F6">
              <w:rPr>
                <w:color w:val="FF0000"/>
              </w:rPr>
              <w:t>apiName</w:t>
            </w:r>
            <w:proofErr w:type="spellEnd"/>
          </w:p>
        </w:tc>
        <w:tc>
          <w:tcPr>
            <w:tcW w:w="1985" w:type="dxa"/>
          </w:tcPr>
          <w:p w:rsidR="00EE65E4" w:rsidRPr="0075387A" w:rsidRDefault="00EE65E4" w:rsidP="0075387A">
            <w:proofErr w:type="spellStart"/>
            <w:r w:rsidRPr="0075387A">
              <w:rPr>
                <w:rFonts w:hint="eastAsia"/>
              </w:rPr>
              <w:t>ans</w:t>
            </w:r>
            <w:proofErr w:type="spellEnd"/>
            <w:r w:rsidRPr="0075387A">
              <w:rPr>
                <w:rFonts w:hint="eastAsia"/>
              </w:rPr>
              <w:t>(.30)</w:t>
            </w:r>
          </w:p>
        </w:tc>
        <w:tc>
          <w:tcPr>
            <w:tcW w:w="3276" w:type="dxa"/>
            <w:tcBorders>
              <w:right w:val="single" w:sz="4" w:space="0" w:color="auto"/>
            </w:tcBorders>
          </w:tcPr>
          <w:p w:rsidR="00EE65E4" w:rsidRPr="00EA1259" w:rsidRDefault="00B257CD" w:rsidP="00083839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取值与发出时的一致</w:t>
            </w:r>
          </w:p>
        </w:tc>
      </w:tr>
      <w:tr w:rsidR="00CC77F6" w:rsidTr="00EE65E4">
        <w:tc>
          <w:tcPr>
            <w:tcW w:w="1809" w:type="dxa"/>
            <w:tcBorders>
              <w:left w:val="single" w:sz="4" w:space="0" w:color="auto"/>
            </w:tcBorders>
          </w:tcPr>
          <w:p w:rsidR="00CC77F6" w:rsidRPr="008E6295" w:rsidRDefault="00CC77F6" w:rsidP="00463CAC">
            <w:pPr>
              <w:ind w:right="-1"/>
              <w:rPr>
                <w:rFonts w:ascii="宋体" w:hAnsi="宋体"/>
                <w:sz w:val="21"/>
                <w:szCs w:val="21"/>
              </w:rPr>
            </w:pPr>
            <w:r w:rsidRPr="008E6295">
              <w:rPr>
                <w:rFonts w:ascii="宋体" w:hAnsi="宋体" w:hint="eastAsia"/>
                <w:sz w:val="21"/>
                <w:szCs w:val="21"/>
              </w:rPr>
              <w:t>支付金额</w:t>
            </w:r>
          </w:p>
        </w:tc>
        <w:tc>
          <w:tcPr>
            <w:tcW w:w="1809" w:type="dxa"/>
            <w:tcBorders>
              <w:left w:val="single" w:sz="4" w:space="0" w:color="auto"/>
            </w:tcBorders>
          </w:tcPr>
          <w:p w:rsidR="00CC77F6" w:rsidRPr="00CC77F6" w:rsidRDefault="00CD4D7D" w:rsidP="00463CAC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tradeAm</w:t>
            </w:r>
            <w:r w:rsidR="00CC77F6" w:rsidRPr="00CC77F6">
              <w:rPr>
                <w:color w:val="FF0000"/>
              </w:rPr>
              <w:t>t</w:t>
            </w:r>
            <w:proofErr w:type="spellEnd"/>
          </w:p>
        </w:tc>
        <w:tc>
          <w:tcPr>
            <w:tcW w:w="1985" w:type="dxa"/>
          </w:tcPr>
          <w:p w:rsidR="00CC77F6" w:rsidRDefault="00CC77F6" w:rsidP="00463CAC">
            <w:r w:rsidRPr="00993F5C">
              <w:rPr>
                <w:rFonts w:hint="eastAsia"/>
              </w:rPr>
              <w:t>n(12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 w:rsidRPr="00993F5C">
              <w:rPr>
                <w:rFonts w:hint="eastAsia"/>
              </w:rPr>
              <w:t>)</w:t>
            </w:r>
          </w:p>
        </w:tc>
        <w:tc>
          <w:tcPr>
            <w:tcW w:w="3276" w:type="dxa"/>
            <w:tcBorders>
              <w:right w:val="single" w:sz="4" w:space="0" w:color="auto"/>
            </w:tcBorders>
          </w:tcPr>
          <w:p w:rsidR="00CC77F6" w:rsidRPr="008E6295" w:rsidRDefault="00CC77F6" w:rsidP="00463CAC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8E6295">
              <w:rPr>
                <w:rFonts w:ascii="宋体" w:hAnsi="宋体" w:hint="eastAsia"/>
                <w:color w:val="1F3EC3"/>
                <w:sz w:val="21"/>
                <w:szCs w:val="21"/>
              </w:rPr>
              <w:t>实际的支付金额</w:t>
            </w:r>
          </w:p>
        </w:tc>
      </w:tr>
      <w:tr w:rsidR="00CC77F6" w:rsidTr="00EE65E4">
        <w:tc>
          <w:tcPr>
            <w:tcW w:w="1809" w:type="dxa"/>
            <w:tcBorders>
              <w:left w:val="single" w:sz="4" w:space="0" w:color="auto"/>
            </w:tcBorders>
          </w:tcPr>
          <w:p w:rsidR="00CC77F6" w:rsidRPr="008E6295" w:rsidRDefault="00CC77F6" w:rsidP="00463CAC">
            <w:pPr>
              <w:ind w:right="-1"/>
              <w:rPr>
                <w:rFonts w:ascii="宋体" w:hAnsi="宋体"/>
                <w:sz w:val="21"/>
                <w:szCs w:val="21"/>
              </w:rPr>
            </w:pPr>
            <w:r w:rsidRPr="008E6295">
              <w:rPr>
                <w:rFonts w:ascii="宋体" w:hAnsi="宋体" w:hint="eastAsia"/>
                <w:sz w:val="21"/>
                <w:szCs w:val="21"/>
              </w:rPr>
              <w:t>商户号</w:t>
            </w:r>
          </w:p>
        </w:tc>
        <w:tc>
          <w:tcPr>
            <w:tcW w:w="1809" w:type="dxa"/>
            <w:tcBorders>
              <w:left w:val="single" w:sz="4" w:space="0" w:color="auto"/>
            </w:tcBorders>
          </w:tcPr>
          <w:p w:rsidR="00CC77F6" w:rsidRPr="00CC77F6" w:rsidRDefault="00CC77F6" w:rsidP="00463CAC">
            <w:pPr>
              <w:rPr>
                <w:color w:val="FF0000"/>
              </w:rPr>
            </w:pPr>
            <w:proofErr w:type="spellStart"/>
            <w:r w:rsidRPr="00CC77F6">
              <w:rPr>
                <w:rFonts w:hint="eastAsia"/>
                <w:color w:val="FF0000"/>
              </w:rPr>
              <w:t>merchNo</w:t>
            </w:r>
            <w:proofErr w:type="spellEnd"/>
          </w:p>
        </w:tc>
        <w:tc>
          <w:tcPr>
            <w:tcW w:w="1985" w:type="dxa"/>
          </w:tcPr>
          <w:p w:rsidR="00CC77F6" w:rsidRPr="00993F5C" w:rsidRDefault="00CC77F6" w:rsidP="00463CAC">
            <w:proofErr w:type="spellStart"/>
            <w:r w:rsidRPr="00993F5C">
              <w:rPr>
                <w:rFonts w:hint="eastAsia"/>
              </w:rPr>
              <w:t>ans</w:t>
            </w:r>
            <w:proofErr w:type="spellEnd"/>
            <w:r w:rsidRPr="00993F5C">
              <w:rPr>
                <w:rFonts w:hint="eastAsia"/>
              </w:rPr>
              <w:t>(..32)</w:t>
            </w:r>
          </w:p>
        </w:tc>
        <w:tc>
          <w:tcPr>
            <w:tcW w:w="3276" w:type="dxa"/>
            <w:tcBorders>
              <w:right w:val="single" w:sz="4" w:space="0" w:color="auto"/>
            </w:tcBorders>
          </w:tcPr>
          <w:p w:rsidR="00CC77F6" w:rsidRPr="008E6295" w:rsidRDefault="00CC77F6" w:rsidP="00463CAC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8E6295">
              <w:rPr>
                <w:rFonts w:ascii="宋体" w:hAnsi="宋体" w:hint="eastAsia"/>
                <w:color w:val="1F3EC3"/>
                <w:sz w:val="21"/>
                <w:szCs w:val="21"/>
              </w:rPr>
              <w:t>商户号</w:t>
            </w:r>
          </w:p>
        </w:tc>
      </w:tr>
      <w:tr w:rsidR="00CC77F6" w:rsidRPr="000B60FA" w:rsidTr="00EE65E4">
        <w:tc>
          <w:tcPr>
            <w:tcW w:w="1809" w:type="dxa"/>
            <w:tcBorders>
              <w:left w:val="single" w:sz="4" w:space="0" w:color="auto"/>
            </w:tcBorders>
          </w:tcPr>
          <w:p w:rsidR="00CC77F6" w:rsidRPr="008E6295" w:rsidRDefault="00CC77F6" w:rsidP="008E6295">
            <w:pPr>
              <w:ind w:right="-1"/>
              <w:rPr>
                <w:rFonts w:ascii="宋体" w:hAnsi="宋体"/>
                <w:sz w:val="21"/>
                <w:szCs w:val="21"/>
              </w:rPr>
            </w:pPr>
            <w:r w:rsidRPr="008E6295">
              <w:rPr>
                <w:rFonts w:ascii="宋体" w:hAnsi="宋体" w:hint="eastAsia"/>
                <w:sz w:val="21"/>
                <w:szCs w:val="21"/>
              </w:rPr>
              <w:t>商户订单号</w:t>
            </w:r>
          </w:p>
        </w:tc>
        <w:tc>
          <w:tcPr>
            <w:tcW w:w="1809" w:type="dxa"/>
            <w:tcBorders>
              <w:left w:val="single" w:sz="4" w:space="0" w:color="auto"/>
            </w:tcBorders>
          </w:tcPr>
          <w:p w:rsidR="00CC77F6" w:rsidRPr="00CC77F6" w:rsidRDefault="00CC77F6" w:rsidP="000D5220">
            <w:pPr>
              <w:rPr>
                <w:color w:val="FF0000"/>
              </w:rPr>
            </w:pPr>
            <w:proofErr w:type="spellStart"/>
            <w:r w:rsidRPr="00CC77F6">
              <w:rPr>
                <w:rFonts w:hint="eastAsia"/>
                <w:color w:val="FF0000"/>
              </w:rPr>
              <w:t>orderNo</w:t>
            </w:r>
            <w:proofErr w:type="spellEnd"/>
          </w:p>
        </w:tc>
        <w:tc>
          <w:tcPr>
            <w:tcW w:w="1985" w:type="dxa"/>
          </w:tcPr>
          <w:p w:rsidR="00CC77F6" w:rsidRPr="00993F5C" w:rsidRDefault="00CC77F6" w:rsidP="004423F8">
            <w:r>
              <w:rPr>
                <w:rFonts w:hint="eastAsia"/>
              </w:rPr>
              <w:t>n(..32)</w:t>
            </w:r>
          </w:p>
        </w:tc>
        <w:tc>
          <w:tcPr>
            <w:tcW w:w="3276" w:type="dxa"/>
            <w:tcBorders>
              <w:right w:val="single" w:sz="4" w:space="0" w:color="auto"/>
            </w:tcBorders>
          </w:tcPr>
          <w:p w:rsidR="00CC77F6" w:rsidRPr="008E6295" w:rsidRDefault="00CC77F6" w:rsidP="008E6295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8E6295">
              <w:rPr>
                <w:rFonts w:ascii="宋体" w:hAnsi="宋体" w:hint="eastAsia"/>
                <w:color w:val="1F3EC3"/>
                <w:sz w:val="21"/>
                <w:szCs w:val="21"/>
              </w:rPr>
              <w:t>商户订单号</w:t>
            </w:r>
          </w:p>
        </w:tc>
      </w:tr>
      <w:tr w:rsidR="00CC77F6" w:rsidRPr="000B60FA" w:rsidTr="00EE65E4">
        <w:tc>
          <w:tcPr>
            <w:tcW w:w="1809" w:type="dxa"/>
            <w:tcBorders>
              <w:left w:val="single" w:sz="4" w:space="0" w:color="auto"/>
            </w:tcBorders>
          </w:tcPr>
          <w:p w:rsidR="00CC77F6" w:rsidRPr="008E6295" w:rsidRDefault="00CC77F6" w:rsidP="008E6295"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交易</w:t>
            </w:r>
            <w:r w:rsidRPr="008E6295">
              <w:rPr>
                <w:rFonts w:ascii="宋体" w:hAnsi="宋体" w:hint="eastAsia"/>
                <w:sz w:val="21"/>
                <w:szCs w:val="21"/>
              </w:rPr>
              <w:t>日期</w:t>
            </w:r>
          </w:p>
        </w:tc>
        <w:tc>
          <w:tcPr>
            <w:tcW w:w="1809" w:type="dxa"/>
            <w:tcBorders>
              <w:left w:val="single" w:sz="4" w:space="0" w:color="auto"/>
            </w:tcBorders>
          </w:tcPr>
          <w:p w:rsidR="00CC77F6" w:rsidRPr="00CC77F6" w:rsidRDefault="00CC77F6" w:rsidP="000D5220">
            <w:pPr>
              <w:rPr>
                <w:color w:val="FF0000"/>
              </w:rPr>
            </w:pPr>
            <w:proofErr w:type="spellStart"/>
            <w:r w:rsidRPr="00CC77F6">
              <w:rPr>
                <w:rFonts w:hint="eastAsia"/>
                <w:color w:val="FF0000"/>
              </w:rPr>
              <w:t>tradeDate</w:t>
            </w:r>
            <w:proofErr w:type="spellEnd"/>
          </w:p>
        </w:tc>
        <w:tc>
          <w:tcPr>
            <w:tcW w:w="1985" w:type="dxa"/>
          </w:tcPr>
          <w:p w:rsidR="00CC77F6" w:rsidRPr="00993F5C" w:rsidRDefault="00CC77F6" w:rsidP="000D5220">
            <w:r>
              <w:rPr>
                <w:rFonts w:hint="eastAsia"/>
              </w:rPr>
              <w:t>n(8)</w:t>
            </w:r>
          </w:p>
        </w:tc>
        <w:tc>
          <w:tcPr>
            <w:tcW w:w="3276" w:type="dxa"/>
            <w:tcBorders>
              <w:right w:val="single" w:sz="4" w:space="0" w:color="auto"/>
            </w:tcBorders>
          </w:tcPr>
          <w:p w:rsidR="00CC77F6" w:rsidRPr="008E6295" w:rsidRDefault="00CC77F6" w:rsidP="008E6295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商户交易</w:t>
            </w:r>
            <w:r w:rsidRPr="008E6295">
              <w:rPr>
                <w:rFonts w:ascii="宋体" w:hAnsi="宋体" w:hint="eastAsia"/>
                <w:color w:val="1F3EC3"/>
                <w:sz w:val="21"/>
                <w:szCs w:val="21"/>
              </w:rPr>
              <w:t>日期</w:t>
            </w:r>
          </w:p>
        </w:tc>
      </w:tr>
      <w:tr w:rsidR="00CC77F6" w:rsidRPr="000B60FA" w:rsidTr="00EE65E4">
        <w:tc>
          <w:tcPr>
            <w:tcW w:w="1809" w:type="dxa"/>
            <w:tcBorders>
              <w:left w:val="single" w:sz="4" w:space="0" w:color="auto"/>
            </w:tcBorders>
          </w:tcPr>
          <w:p w:rsidR="00CC77F6" w:rsidRPr="008E6295" w:rsidRDefault="00CC77F6" w:rsidP="008E6295">
            <w:pPr>
              <w:ind w:right="-1"/>
              <w:rPr>
                <w:rFonts w:ascii="宋体" w:hAnsi="宋体"/>
                <w:sz w:val="21"/>
                <w:szCs w:val="21"/>
              </w:rPr>
            </w:pPr>
            <w:r w:rsidRPr="008E6295">
              <w:rPr>
                <w:rFonts w:ascii="宋体" w:hAnsi="宋体" w:hint="eastAsia"/>
                <w:sz w:val="21"/>
                <w:szCs w:val="21"/>
              </w:rPr>
              <w:t>支付平台订单号</w:t>
            </w:r>
          </w:p>
        </w:tc>
        <w:tc>
          <w:tcPr>
            <w:tcW w:w="1809" w:type="dxa"/>
            <w:tcBorders>
              <w:left w:val="single" w:sz="4" w:space="0" w:color="auto"/>
            </w:tcBorders>
          </w:tcPr>
          <w:p w:rsidR="00CC77F6" w:rsidRPr="00CC77F6" w:rsidRDefault="00CC77F6" w:rsidP="000D5220">
            <w:pPr>
              <w:rPr>
                <w:color w:val="FF0000"/>
              </w:rPr>
            </w:pPr>
            <w:proofErr w:type="spellStart"/>
            <w:r w:rsidRPr="00CC77F6">
              <w:rPr>
                <w:rFonts w:hint="eastAsia"/>
                <w:color w:val="FF0000"/>
              </w:rPr>
              <w:t>accNo</w:t>
            </w:r>
            <w:proofErr w:type="spellEnd"/>
          </w:p>
        </w:tc>
        <w:tc>
          <w:tcPr>
            <w:tcW w:w="1985" w:type="dxa"/>
          </w:tcPr>
          <w:p w:rsidR="00CC77F6" w:rsidRPr="00993F5C" w:rsidRDefault="00CC77F6" w:rsidP="000D5220">
            <w:r>
              <w:rPr>
                <w:rFonts w:hint="eastAsia"/>
              </w:rPr>
              <w:t>n(..8)</w:t>
            </w:r>
          </w:p>
        </w:tc>
        <w:tc>
          <w:tcPr>
            <w:tcW w:w="3276" w:type="dxa"/>
            <w:tcBorders>
              <w:right w:val="single" w:sz="4" w:space="0" w:color="auto"/>
            </w:tcBorders>
          </w:tcPr>
          <w:p w:rsidR="00CC77F6" w:rsidRPr="008E6295" w:rsidRDefault="00CC77F6" w:rsidP="008E6295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8E6295">
              <w:rPr>
                <w:rFonts w:ascii="宋体" w:hAnsi="宋体" w:hint="eastAsia"/>
                <w:color w:val="1F3EC3"/>
                <w:sz w:val="21"/>
                <w:szCs w:val="21"/>
              </w:rPr>
              <w:t>支付平台订单号</w:t>
            </w:r>
          </w:p>
        </w:tc>
      </w:tr>
      <w:tr w:rsidR="00CC77F6" w:rsidRPr="000B60FA" w:rsidTr="00EE65E4">
        <w:tc>
          <w:tcPr>
            <w:tcW w:w="1809" w:type="dxa"/>
            <w:tcBorders>
              <w:left w:val="single" w:sz="4" w:space="0" w:color="auto"/>
            </w:tcBorders>
          </w:tcPr>
          <w:p w:rsidR="00CC77F6" w:rsidRPr="008E6295" w:rsidRDefault="00CC77F6" w:rsidP="00083839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订单状态</w:t>
            </w:r>
          </w:p>
        </w:tc>
        <w:tc>
          <w:tcPr>
            <w:tcW w:w="1809" w:type="dxa"/>
            <w:tcBorders>
              <w:left w:val="single" w:sz="4" w:space="0" w:color="auto"/>
            </w:tcBorders>
          </w:tcPr>
          <w:p w:rsidR="00CC77F6" w:rsidRPr="00CC77F6" w:rsidRDefault="00CC77F6" w:rsidP="00083839">
            <w:pPr>
              <w:rPr>
                <w:color w:val="FF0000"/>
              </w:rPr>
            </w:pPr>
            <w:proofErr w:type="spellStart"/>
            <w:r w:rsidRPr="00CC77F6">
              <w:rPr>
                <w:rFonts w:hint="eastAsia"/>
                <w:color w:val="FF0000"/>
              </w:rPr>
              <w:t>orderStatus</w:t>
            </w:r>
            <w:proofErr w:type="spellEnd"/>
          </w:p>
        </w:tc>
        <w:tc>
          <w:tcPr>
            <w:tcW w:w="1985" w:type="dxa"/>
          </w:tcPr>
          <w:p w:rsidR="00CC77F6" w:rsidRDefault="00CC77F6" w:rsidP="00083839">
            <w:r>
              <w:rPr>
                <w:rFonts w:hint="eastAsia"/>
              </w:rPr>
              <w:t>n(1)</w:t>
            </w:r>
          </w:p>
        </w:tc>
        <w:tc>
          <w:tcPr>
            <w:tcW w:w="3276" w:type="dxa"/>
            <w:tcBorders>
              <w:right w:val="single" w:sz="4" w:space="0" w:color="auto"/>
            </w:tcBorders>
          </w:tcPr>
          <w:p w:rsidR="00CC77F6" w:rsidRPr="00F47AD3" w:rsidRDefault="00CC77F6" w:rsidP="00F47AD3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F47AD3">
              <w:rPr>
                <w:rFonts w:ascii="宋体" w:hAnsi="宋体" w:hint="eastAsia"/>
                <w:color w:val="1F3EC3"/>
                <w:sz w:val="21"/>
                <w:szCs w:val="21"/>
              </w:rPr>
              <w:t xml:space="preserve">0 </w:t>
            </w:r>
            <w:r w:rsidRPr="00F47AD3">
              <w:rPr>
                <w:rFonts w:ascii="宋体" w:hAnsi="宋体" w:hint="eastAsia"/>
                <w:color w:val="1F3EC3"/>
                <w:sz w:val="21"/>
                <w:szCs w:val="21"/>
              </w:rPr>
              <w:t>未支付，</w:t>
            </w:r>
            <w:r w:rsidRPr="00F47AD3">
              <w:rPr>
                <w:rFonts w:ascii="宋体" w:hAnsi="宋体" w:hint="eastAsia"/>
                <w:color w:val="1F3EC3"/>
                <w:sz w:val="21"/>
                <w:szCs w:val="21"/>
              </w:rPr>
              <w:t xml:space="preserve">1 </w:t>
            </w:r>
            <w:r w:rsidRPr="00F47AD3">
              <w:rPr>
                <w:rFonts w:ascii="宋体" w:hAnsi="宋体" w:hint="eastAsia"/>
                <w:color w:val="1F3EC3"/>
                <w:sz w:val="21"/>
                <w:szCs w:val="21"/>
              </w:rPr>
              <w:t>成功，</w:t>
            </w:r>
            <w:r w:rsidRPr="00F47AD3">
              <w:rPr>
                <w:rFonts w:ascii="宋体" w:hAnsi="宋体" w:hint="eastAsia"/>
                <w:color w:val="1F3EC3"/>
                <w:sz w:val="21"/>
                <w:szCs w:val="21"/>
              </w:rPr>
              <w:t>2</w:t>
            </w:r>
            <w:r w:rsidRPr="00F47AD3">
              <w:rPr>
                <w:rFonts w:ascii="宋体" w:hAnsi="宋体" w:hint="eastAsia"/>
                <w:color w:val="1F3EC3"/>
                <w:sz w:val="21"/>
                <w:szCs w:val="21"/>
              </w:rPr>
              <w:t>失败</w:t>
            </w:r>
          </w:p>
        </w:tc>
      </w:tr>
      <w:tr w:rsidR="00CC77F6" w:rsidRPr="000B60FA" w:rsidTr="00EE65E4">
        <w:tc>
          <w:tcPr>
            <w:tcW w:w="1809" w:type="dxa"/>
            <w:tcBorders>
              <w:left w:val="single" w:sz="4" w:space="0" w:color="auto"/>
            </w:tcBorders>
          </w:tcPr>
          <w:p w:rsidR="00CC77F6" w:rsidRPr="008E6295" w:rsidRDefault="00CC77F6" w:rsidP="00463CAC">
            <w:pPr>
              <w:ind w:right="-1"/>
              <w:rPr>
                <w:rFonts w:ascii="宋体" w:hAnsi="宋体"/>
                <w:sz w:val="21"/>
                <w:szCs w:val="21"/>
              </w:rPr>
            </w:pPr>
            <w:r w:rsidRPr="008E6295">
              <w:rPr>
                <w:rFonts w:ascii="宋体" w:hAnsi="宋体" w:hint="eastAsia"/>
                <w:sz w:val="21"/>
                <w:szCs w:val="21"/>
              </w:rPr>
              <w:t>通知时间</w:t>
            </w:r>
          </w:p>
        </w:tc>
        <w:tc>
          <w:tcPr>
            <w:tcW w:w="1809" w:type="dxa"/>
            <w:tcBorders>
              <w:left w:val="single" w:sz="4" w:space="0" w:color="auto"/>
            </w:tcBorders>
          </w:tcPr>
          <w:p w:rsidR="00CC77F6" w:rsidRDefault="00CC77F6" w:rsidP="00463CAC">
            <w:proofErr w:type="spellStart"/>
            <w:r w:rsidRPr="00B4680C">
              <w:rPr>
                <w:rFonts w:hint="eastAsia"/>
              </w:rPr>
              <w:t>notifyTime</w:t>
            </w:r>
            <w:proofErr w:type="spellEnd"/>
          </w:p>
        </w:tc>
        <w:tc>
          <w:tcPr>
            <w:tcW w:w="1985" w:type="dxa"/>
          </w:tcPr>
          <w:p w:rsidR="00CC77F6" w:rsidRPr="00993F5C" w:rsidRDefault="00CC77F6" w:rsidP="00463CAC">
            <w:r>
              <w:rPr>
                <w:rFonts w:hint="eastAsia"/>
              </w:rPr>
              <w:t>n(14)</w:t>
            </w:r>
          </w:p>
        </w:tc>
        <w:tc>
          <w:tcPr>
            <w:tcW w:w="3276" w:type="dxa"/>
            <w:tcBorders>
              <w:right w:val="single" w:sz="4" w:space="0" w:color="auto"/>
            </w:tcBorders>
          </w:tcPr>
          <w:p w:rsidR="00CC77F6" w:rsidRPr="008E6295" w:rsidRDefault="00CC77F6" w:rsidP="00463CAC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8E6295">
              <w:rPr>
                <w:rFonts w:ascii="宋体" w:hAnsi="宋体" w:hint="eastAsia"/>
                <w:color w:val="1F3EC3"/>
                <w:sz w:val="21"/>
                <w:szCs w:val="21"/>
              </w:rPr>
              <w:t>通知时间</w:t>
            </w:r>
          </w:p>
        </w:tc>
      </w:tr>
      <w:tr w:rsidR="00CC77F6" w:rsidRPr="000B60FA" w:rsidTr="00EE65E4">
        <w:tc>
          <w:tcPr>
            <w:tcW w:w="1809" w:type="dxa"/>
            <w:tcBorders>
              <w:left w:val="single" w:sz="4" w:space="0" w:color="auto"/>
            </w:tcBorders>
          </w:tcPr>
          <w:p w:rsidR="00CC77F6" w:rsidRPr="008E6295" w:rsidRDefault="00CC77F6" w:rsidP="00463CAC">
            <w:pPr>
              <w:ind w:right="-1"/>
              <w:rPr>
                <w:rFonts w:ascii="宋体" w:hAnsi="宋体"/>
                <w:sz w:val="21"/>
                <w:szCs w:val="21"/>
              </w:rPr>
            </w:pPr>
            <w:r w:rsidRPr="008E6295">
              <w:rPr>
                <w:rFonts w:ascii="宋体" w:hAnsi="宋体" w:hint="eastAsia"/>
                <w:sz w:val="21"/>
                <w:szCs w:val="21"/>
              </w:rPr>
              <w:t>商户参数</w:t>
            </w:r>
          </w:p>
        </w:tc>
        <w:tc>
          <w:tcPr>
            <w:tcW w:w="1809" w:type="dxa"/>
            <w:tcBorders>
              <w:left w:val="single" w:sz="4" w:space="0" w:color="auto"/>
            </w:tcBorders>
          </w:tcPr>
          <w:p w:rsidR="00CC77F6" w:rsidRPr="00B4680C" w:rsidRDefault="00CC77F6" w:rsidP="00463CAC">
            <w:proofErr w:type="spellStart"/>
            <w:r w:rsidRPr="00B4680C">
              <w:rPr>
                <w:rFonts w:hint="eastAsia"/>
              </w:rPr>
              <w:t>merchParam</w:t>
            </w:r>
            <w:proofErr w:type="spellEnd"/>
          </w:p>
        </w:tc>
        <w:tc>
          <w:tcPr>
            <w:tcW w:w="1985" w:type="dxa"/>
          </w:tcPr>
          <w:p w:rsidR="00CC77F6" w:rsidRPr="00993F5C" w:rsidRDefault="00CC77F6" w:rsidP="00463CAC">
            <w:proofErr w:type="spellStart"/>
            <w:r w:rsidRPr="00993F5C">
              <w:rPr>
                <w:rFonts w:hint="eastAsia"/>
              </w:rPr>
              <w:t>ans</w:t>
            </w:r>
            <w:proofErr w:type="spellEnd"/>
            <w:r w:rsidRPr="00993F5C">
              <w:rPr>
                <w:rFonts w:hint="eastAsia"/>
              </w:rPr>
              <w:t>(</w:t>
            </w:r>
            <w:r>
              <w:rPr>
                <w:rFonts w:hint="eastAsia"/>
              </w:rPr>
              <w:t>..256</w:t>
            </w:r>
            <w:r w:rsidRPr="00993F5C">
              <w:rPr>
                <w:rFonts w:hint="eastAsia"/>
              </w:rPr>
              <w:t>)</w:t>
            </w:r>
          </w:p>
        </w:tc>
        <w:tc>
          <w:tcPr>
            <w:tcW w:w="3276" w:type="dxa"/>
            <w:tcBorders>
              <w:right w:val="single" w:sz="4" w:space="0" w:color="auto"/>
            </w:tcBorders>
          </w:tcPr>
          <w:p w:rsidR="00CC77F6" w:rsidRPr="008E6295" w:rsidRDefault="00CC77F6" w:rsidP="00463CAC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支付时上送的</w:t>
            </w:r>
            <w:r w:rsidRPr="008E6295">
              <w:rPr>
                <w:rFonts w:ascii="宋体" w:hAnsi="宋体" w:hint="eastAsia"/>
                <w:color w:val="1F3EC3"/>
                <w:sz w:val="21"/>
                <w:szCs w:val="21"/>
              </w:rPr>
              <w:t>商户参数</w:t>
            </w:r>
          </w:p>
        </w:tc>
      </w:tr>
      <w:tr w:rsidR="00CC77F6" w:rsidRPr="000B60FA" w:rsidTr="00EE65E4">
        <w:tc>
          <w:tcPr>
            <w:tcW w:w="1809" w:type="dxa"/>
            <w:tcBorders>
              <w:left w:val="single" w:sz="4" w:space="0" w:color="auto"/>
            </w:tcBorders>
          </w:tcPr>
          <w:p w:rsidR="00CC77F6" w:rsidRPr="008E6295" w:rsidRDefault="00CC77F6" w:rsidP="008E6295">
            <w:pPr>
              <w:ind w:right="-1"/>
              <w:rPr>
                <w:rFonts w:ascii="宋体" w:hAnsi="宋体"/>
                <w:sz w:val="21"/>
                <w:szCs w:val="21"/>
              </w:rPr>
            </w:pPr>
            <w:r w:rsidRPr="008E6295">
              <w:rPr>
                <w:rFonts w:ascii="宋体" w:hAnsi="宋体" w:hint="eastAsia"/>
                <w:sz w:val="21"/>
                <w:szCs w:val="21"/>
              </w:rPr>
              <w:t>签名</w:t>
            </w:r>
          </w:p>
        </w:tc>
        <w:tc>
          <w:tcPr>
            <w:tcW w:w="1809" w:type="dxa"/>
            <w:tcBorders>
              <w:left w:val="single" w:sz="4" w:space="0" w:color="auto"/>
            </w:tcBorders>
          </w:tcPr>
          <w:p w:rsidR="00CC77F6" w:rsidRDefault="00CC77F6" w:rsidP="000D5220">
            <w:proofErr w:type="spellStart"/>
            <w:r>
              <w:rPr>
                <w:rFonts w:hint="eastAsia"/>
              </w:rPr>
              <w:t>signMsg</w:t>
            </w:r>
            <w:proofErr w:type="spellEnd"/>
          </w:p>
        </w:tc>
        <w:tc>
          <w:tcPr>
            <w:tcW w:w="1985" w:type="dxa"/>
          </w:tcPr>
          <w:p w:rsidR="00CC77F6" w:rsidRDefault="00CC77F6" w:rsidP="000D5220">
            <w:proofErr w:type="spellStart"/>
            <w:r>
              <w:t>A</w:t>
            </w:r>
            <w:r>
              <w:rPr>
                <w:rFonts w:hint="eastAsia"/>
              </w:rPr>
              <w:t>ns</w:t>
            </w:r>
            <w:proofErr w:type="spellEnd"/>
            <w:r>
              <w:rPr>
                <w:rFonts w:hint="eastAsia"/>
              </w:rPr>
              <w:t>(</w:t>
            </w:r>
            <w:r>
              <w:t>…</w:t>
            </w:r>
            <w:r>
              <w:rPr>
                <w:rFonts w:hint="eastAsia"/>
              </w:rPr>
              <w:t>600)</w:t>
            </w:r>
          </w:p>
        </w:tc>
        <w:tc>
          <w:tcPr>
            <w:tcW w:w="3276" w:type="dxa"/>
            <w:tcBorders>
              <w:right w:val="single" w:sz="4" w:space="0" w:color="auto"/>
            </w:tcBorders>
          </w:tcPr>
          <w:p w:rsidR="00CC77F6" w:rsidRPr="008E6295" w:rsidRDefault="00CC77F6" w:rsidP="008E6295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8E6295">
              <w:rPr>
                <w:rFonts w:ascii="宋体" w:hAnsi="宋体" w:hint="eastAsia"/>
                <w:color w:val="1F3EC3"/>
                <w:sz w:val="21"/>
                <w:szCs w:val="21"/>
              </w:rPr>
              <w:t>支付系统对发送数据的签名</w:t>
            </w:r>
          </w:p>
        </w:tc>
      </w:tr>
    </w:tbl>
    <w:p w:rsidR="00B257CD" w:rsidRDefault="00B257CD" w:rsidP="00B2301D">
      <w:r>
        <w:rPr>
          <w:rFonts w:hint="eastAsia"/>
        </w:rPr>
        <w:t>说明：同步和异步都是一样的参数，区别在于同步时是</w:t>
      </w:r>
      <w:r>
        <w:rPr>
          <w:rFonts w:hint="eastAsia"/>
        </w:rPr>
        <w:t>GET</w:t>
      </w:r>
      <w:r>
        <w:rPr>
          <w:rFonts w:hint="eastAsia"/>
        </w:rPr>
        <w:t>方式，异步时是</w:t>
      </w:r>
      <w:r>
        <w:rPr>
          <w:rFonts w:hint="eastAsia"/>
        </w:rPr>
        <w:t>POST</w:t>
      </w:r>
      <w:r>
        <w:rPr>
          <w:rFonts w:hint="eastAsia"/>
        </w:rPr>
        <w:t>方式。</w:t>
      </w:r>
    </w:p>
    <w:p w:rsidR="00B2301D" w:rsidRDefault="00B2301D" w:rsidP="00B2301D">
      <w:r>
        <w:rPr>
          <w:rFonts w:hint="eastAsia"/>
        </w:rPr>
        <w:t>通知表单数据样例</w:t>
      </w:r>
    </w:p>
    <w:p w:rsidR="00987251" w:rsidRDefault="00987251" w:rsidP="00987251">
      <w:pPr>
        <w:ind w:right="-1"/>
      </w:pPr>
      <w:r>
        <w:t>&lt;input type="hidden" name="</w:t>
      </w:r>
      <w:proofErr w:type="spellStart"/>
      <w:r w:rsidRPr="00987251">
        <w:t>apiName</w:t>
      </w:r>
      <w:r>
        <w:t>"id</w:t>
      </w:r>
      <w:proofErr w:type="spellEnd"/>
      <w:r>
        <w:t>="</w:t>
      </w:r>
      <w:proofErr w:type="spellStart"/>
      <w:r w:rsidRPr="00987251">
        <w:t>apiName</w:t>
      </w:r>
      <w:proofErr w:type="spellEnd"/>
      <w:r>
        <w:t>" value="" /&gt;</w:t>
      </w:r>
    </w:p>
    <w:p w:rsidR="00B2301D" w:rsidRDefault="00B2301D" w:rsidP="00B2301D">
      <w:pPr>
        <w:ind w:right="-1"/>
      </w:pPr>
      <w:r>
        <w:t>&lt;input type="hidden" name="</w:t>
      </w:r>
      <w:proofErr w:type="spellStart"/>
      <w:r>
        <w:t>notifyTime"id</w:t>
      </w:r>
      <w:proofErr w:type="spellEnd"/>
      <w:r>
        <w:t>="</w:t>
      </w:r>
      <w:proofErr w:type="spellStart"/>
      <w:r>
        <w:t>notifyTime</w:t>
      </w:r>
      <w:proofErr w:type="spellEnd"/>
      <w:r>
        <w:t>" value="" /&gt;</w:t>
      </w:r>
    </w:p>
    <w:p w:rsidR="00B2301D" w:rsidRDefault="00B2301D" w:rsidP="00B2301D">
      <w:pPr>
        <w:ind w:right="-1"/>
      </w:pPr>
      <w:r>
        <w:t>&lt;input type="hidden" name="</w:t>
      </w:r>
      <w:proofErr w:type="spellStart"/>
      <w:r>
        <w:t>merchNo"id</w:t>
      </w:r>
      <w:proofErr w:type="spellEnd"/>
      <w:r>
        <w:t>="</w:t>
      </w:r>
      <w:proofErr w:type="spellStart"/>
      <w:r>
        <w:t>merchNo</w:t>
      </w:r>
      <w:proofErr w:type="spellEnd"/>
      <w:r>
        <w:t>" value="" /&gt;</w:t>
      </w:r>
    </w:p>
    <w:p w:rsidR="00B2301D" w:rsidRDefault="00B2301D" w:rsidP="00B2301D">
      <w:pPr>
        <w:ind w:right="-1"/>
      </w:pPr>
      <w:r>
        <w:t>&lt;input type="hidden" name="</w:t>
      </w:r>
      <w:proofErr w:type="spellStart"/>
      <w:r>
        <w:t>merchParam"id</w:t>
      </w:r>
      <w:proofErr w:type="spellEnd"/>
      <w:r>
        <w:t>="</w:t>
      </w:r>
      <w:proofErr w:type="spellStart"/>
      <w:r>
        <w:t>merchParam</w:t>
      </w:r>
      <w:proofErr w:type="spellEnd"/>
      <w:r>
        <w:t>" value="" /&gt;</w:t>
      </w:r>
    </w:p>
    <w:p w:rsidR="00987251" w:rsidRDefault="00987251" w:rsidP="00987251">
      <w:pPr>
        <w:ind w:right="-1"/>
      </w:pPr>
      <w:r>
        <w:t>&lt;input type="hidden" name="</w:t>
      </w:r>
      <w:proofErr w:type="spellStart"/>
      <w:r w:rsidR="00D1590A">
        <w:t>order</w:t>
      </w:r>
      <w:r>
        <w:rPr>
          <w:rFonts w:hint="eastAsia"/>
        </w:rPr>
        <w:t>No</w:t>
      </w:r>
      <w:r>
        <w:t>"id</w:t>
      </w:r>
      <w:proofErr w:type="spellEnd"/>
      <w:r>
        <w:t>="</w:t>
      </w:r>
      <w:proofErr w:type="spellStart"/>
      <w:r w:rsidR="00D1590A">
        <w:t>order</w:t>
      </w:r>
      <w:r>
        <w:rPr>
          <w:rFonts w:hint="eastAsia"/>
        </w:rPr>
        <w:t>No</w:t>
      </w:r>
      <w:proofErr w:type="spellEnd"/>
      <w:r>
        <w:t>" value="" /&gt;</w:t>
      </w:r>
    </w:p>
    <w:p w:rsidR="00B2301D" w:rsidRDefault="00B2301D" w:rsidP="00B2301D">
      <w:pPr>
        <w:ind w:right="-1"/>
      </w:pPr>
      <w:r>
        <w:t>&lt;input type="hidden" name="</w:t>
      </w:r>
      <w:proofErr w:type="spellStart"/>
      <w:r>
        <w:t>tradeDate"id</w:t>
      </w:r>
      <w:proofErr w:type="spellEnd"/>
      <w:r>
        <w:t>="</w:t>
      </w:r>
      <w:proofErr w:type="spellStart"/>
      <w:r>
        <w:t>tradeDate</w:t>
      </w:r>
      <w:proofErr w:type="spellEnd"/>
      <w:r>
        <w:t>" value="" /&gt;</w:t>
      </w:r>
    </w:p>
    <w:p w:rsidR="00B2301D" w:rsidRDefault="00B2301D" w:rsidP="00B2301D">
      <w:pPr>
        <w:ind w:right="-1"/>
      </w:pPr>
      <w:r>
        <w:t>&lt;input type="hidden" name="</w:t>
      </w:r>
      <w:r w:rsidR="00CC77F6" w:rsidRPr="00CC77F6">
        <w:t xml:space="preserve"> </w:t>
      </w:r>
      <w:proofErr w:type="spellStart"/>
      <w:r w:rsidR="00CD4D7D">
        <w:t>tradeAm</w:t>
      </w:r>
      <w:r w:rsidR="00CC77F6">
        <w:t>t</w:t>
      </w:r>
      <w:proofErr w:type="spellEnd"/>
      <w:r w:rsidR="00CC77F6">
        <w:t xml:space="preserve"> </w:t>
      </w:r>
      <w:r>
        <w:t>"</w:t>
      </w:r>
      <w:r w:rsidR="00E932A1">
        <w:rPr>
          <w:rFonts w:hint="eastAsia"/>
        </w:rPr>
        <w:t xml:space="preserve"> </w:t>
      </w:r>
      <w:r>
        <w:t>id="</w:t>
      </w:r>
      <w:proofErr w:type="spellStart"/>
      <w:r w:rsidR="00987251">
        <w:rPr>
          <w:rFonts w:hint="eastAsia"/>
        </w:rPr>
        <w:t>trade</w:t>
      </w:r>
      <w:r>
        <w:t>Amt</w:t>
      </w:r>
      <w:proofErr w:type="spellEnd"/>
      <w:r>
        <w:t>" value="" /&gt;</w:t>
      </w:r>
    </w:p>
    <w:p w:rsidR="00987251" w:rsidRDefault="00987251" w:rsidP="00987251">
      <w:pPr>
        <w:ind w:right="-1"/>
      </w:pPr>
      <w:r>
        <w:t>&lt;input type="hidden" name="</w:t>
      </w:r>
      <w:proofErr w:type="spellStart"/>
      <w:r w:rsidR="00D1590A">
        <w:rPr>
          <w:rFonts w:hint="eastAsia"/>
        </w:rPr>
        <w:t>acc</w:t>
      </w:r>
      <w:r>
        <w:t>No"id</w:t>
      </w:r>
      <w:proofErr w:type="spellEnd"/>
      <w:r>
        <w:t>="</w:t>
      </w:r>
      <w:proofErr w:type="spellStart"/>
      <w:r w:rsidR="00D1590A">
        <w:rPr>
          <w:rFonts w:hint="eastAsia"/>
        </w:rPr>
        <w:t>acc</w:t>
      </w:r>
      <w:r>
        <w:t>No</w:t>
      </w:r>
      <w:proofErr w:type="spellEnd"/>
      <w:r>
        <w:t>" value="" /&gt;</w:t>
      </w:r>
    </w:p>
    <w:p w:rsidR="00987251" w:rsidRPr="008233FB" w:rsidRDefault="00987251" w:rsidP="00987251">
      <w:pPr>
        <w:ind w:right="-1"/>
      </w:pPr>
      <w:r>
        <w:lastRenderedPageBreak/>
        <w:t>&lt;input type="hidden" name="</w:t>
      </w:r>
      <w:proofErr w:type="spellStart"/>
      <w:r>
        <w:rPr>
          <w:rFonts w:hint="eastAsia"/>
        </w:rPr>
        <w:t>orderStatus</w:t>
      </w:r>
      <w:r>
        <w:t>"id</w:t>
      </w:r>
      <w:proofErr w:type="spellEnd"/>
      <w:r>
        <w:t>="</w:t>
      </w:r>
      <w:proofErr w:type="spellStart"/>
      <w:r>
        <w:rPr>
          <w:rFonts w:hint="eastAsia"/>
        </w:rPr>
        <w:t>orderStatus</w:t>
      </w:r>
      <w:proofErr w:type="spellEnd"/>
      <w:r>
        <w:t>" value="" /&gt;</w:t>
      </w:r>
    </w:p>
    <w:p w:rsidR="00B2301D" w:rsidRDefault="00B2301D" w:rsidP="00B2301D">
      <w:pPr>
        <w:ind w:right="-1"/>
      </w:pPr>
      <w:r>
        <w:t>&lt;input type="hidden" name="</w:t>
      </w:r>
      <w:proofErr w:type="spellStart"/>
      <w:r>
        <w:t>signMsg"id</w:t>
      </w:r>
      <w:proofErr w:type="spellEnd"/>
      <w:r>
        <w:t>="</w:t>
      </w:r>
      <w:proofErr w:type="spellStart"/>
      <w:r>
        <w:t>signMsg</w:t>
      </w:r>
      <w:proofErr w:type="spellEnd"/>
      <w:r>
        <w:t>" value="" /&gt;</w:t>
      </w:r>
    </w:p>
    <w:p w:rsidR="00CC77F6" w:rsidRDefault="00CC77F6" w:rsidP="00B2301D">
      <w:pPr>
        <w:ind w:right="-1"/>
      </w:pPr>
    </w:p>
    <w:p w:rsidR="00CC77F6" w:rsidRDefault="00CC77F6" w:rsidP="00CC77F6">
      <w:r>
        <w:rPr>
          <w:rFonts w:hint="eastAsia"/>
        </w:rPr>
        <w:t>参与签名参数示范（</w:t>
      </w:r>
      <w:r w:rsidRPr="004B59C1">
        <w:t>%s</w:t>
      </w:r>
      <w:r>
        <w:rPr>
          <w:rFonts w:hint="eastAsia"/>
        </w:rPr>
        <w:t>为实际参数值）：</w:t>
      </w:r>
    </w:p>
    <w:p w:rsidR="00CC77F6" w:rsidRDefault="00CC77F6" w:rsidP="00CC77F6">
      <w:pPr>
        <w:ind w:right="-1"/>
      </w:pPr>
      <w:proofErr w:type="spellStart"/>
      <w:r>
        <w:t>apiName</w:t>
      </w:r>
      <w:proofErr w:type="spellEnd"/>
      <w:r>
        <w:t>=</w:t>
      </w:r>
      <w:r>
        <w:rPr>
          <w:rFonts w:hint="eastAsia"/>
        </w:rPr>
        <w:t>%</w:t>
      </w:r>
      <w:proofErr w:type="spellStart"/>
      <w:r>
        <w:rPr>
          <w:rFonts w:hint="eastAsia"/>
        </w:rPr>
        <w:t>s</w:t>
      </w:r>
      <w:r w:rsidR="00CD4D7D">
        <w:t>&amp;tradeAm</w:t>
      </w:r>
      <w:r>
        <w:t>t</w:t>
      </w:r>
      <w:proofErr w:type="spellEnd"/>
      <w:r>
        <w:t>=</w:t>
      </w:r>
      <w:r>
        <w:rPr>
          <w:rFonts w:hint="eastAsia"/>
        </w:rPr>
        <w:t>%</w:t>
      </w:r>
      <w:proofErr w:type="spellStart"/>
      <w:r>
        <w:rPr>
          <w:rFonts w:hint="eastAsia"/>
        </w:rPr>
        <w:t>s</w:t>
      </w:r>
      <w:r>
        <w:t>&amp;merchNo</w:t>
      </w:r>
      <w:proofErr w:type="spellEnd"/>
      <w:r>
        <w:t>=</w:t>
      </w:r>
      <w:r>
        <w:rPr>
          <w:rFonts w:hint="eastAsia"/>
        </w:rPr>
        <w:t>%</w:t>
      </w:r>
      <w:proofErr w:type="spellStart"/>
      <w:r>
        <w:rPr>
          <w:rFonts w:hint="eastAsia"/>
        </w:rPr>
        <w:t>s</w:t>
      </w:r>
      <w:r>
        <w:t>&amp;orderNo</w:t>
      </w:r>
      <w:proofErr w:type="spellEnd"/>
      <w:r>
        <w:t>=</w:t>
      </w:r>
      <w:r>
        <w:rPr>
          <w:rFonts w:hint="eastAsia"/>
        </w:rPr>
        <w:t>%</w:t>
      </w:r>
      <w:proofErr w:type="spellStart"/>
      <w:r>
        <w:rPr>
          <w:rFonts w:hint="eastAsia"/>
        </w:rPr>
        <w:t>s&amp;</w:t>
      </w:r>
      <w:r>
        <w:t>tradeDate</w:t>
      </w:r>
      <w:proofErr w:type="spellEnd"/>
      <w:r>
        <w:t>=</w:t>
      </w:r>
      <w:r>
        <w:rPr>
          <w:rFonts w:hint="eastAsia"/>
        </w:rPr>
        <w:t>%s</w:t>
      </w:r>
    </w:p>
    <w:p w:rsidR="00CC77F6" w:rsidRPr="00CC77F6" w:rsidRDefault="00CC77F6" w:rsidP="00CC77F6">
      <w:pPr>
        <w:ind w:right="-1"/>
      </w:pPr>
      <w:r>
        <w:t>&amp;</w:t>
      </w:r>
      <w:proofErr w:type="spellStart"/>
      <w:r>
        <w:t>accNo</w:t>
      </w:r>
      <w:proofErr w:type="spellEnd"/>
      <w:r>
        <w:t>=</w:t>
      </w:r>
      <w:r>
        <w:rPr>
          <w:rFonts w:hint="eastAsia"/>
        </w:rPr>
        <w:t>%</w:t>
      </w:r>
      <w:proofErr w:type="spellStart"/>
      <w:r>
        <w:rPr>
          <w:rFonts w:hint="eastAsia"/>
        </w:rPr>
        <w:t>s</w:t>
      </w:r>
      <w:r>
        <w:t>&amp;orderStatu</w:t>
      </w:r>
      <w:r w:rsidR="004307C6">
        <w:rPr>
          <w:rFonts w:hint="eastAsia"/>
        </w:rPr>
        <w:t>s</w:t>
      </w:r>
      <w:proofErr w:type="spellEnd"/>
      <w:r>
        <w:t>=</w:t>
      </w:r>
      <w:r>
        <w:rPr>
          <w:rFonts w:hint="eastAsia"/>
        </w:rPr>
        <w:t>%s</w:t>
      </w:r>
    </w:p>
    <w:p w:rsidR="00733469" w:rsidRDefault="00733469" w:rsidP="00733469">
      <w:pPr>
        <w:pStyle w:val="2"/>
        <w:spacing w:before="326" w:after="326"/>
      </w:pPr>
      <w:bookmarkStart w:id="39" w:name="_Toc450830589"/>
      <w:r>
        <w:rPr>
          <w:rFonts w:hint="eastAsia"/>
        </w:rPr>
        <w:t>交易查询</w:t>
      </w:r>
      <w:bookmarkEnd w:id="39"/>
    </w:p>
    <w:p w:rsidR="00733469" w:rsidRDefault="00733469" w:rsidP="00733469">
      <w:pPr>
        <w:pStyle w:val="3"/>
        <w:spacing w:before="326" w:after="326"/>
      </w:pPr>
      <w:bookmarkStart w:id="40" w:name="_Toc450830590"/>
      <w:r>
        <w:rPr>
          <w:rFonts w:hint="eastAsia"/>
        </w:rPr>
        <w:t>交易说明</w:t>
      </w:r>
      <w:bookmarkEnd w:id="40"/>
    </w:p>
    <w:p w:rsidR="00733469" w:rsidRPr="00E464BE" w:rsidRDefault="00733469" w:rsidP="00FD6F07">
      <w:pPr>
        <w:ind w:firstLine="420"/>
      </w:pPr>
      <w:r>
        <w:rPr>
          <w:rFonts w:hint="eastAsia"/>
        </w:rPr>
        <w:t>商户对某些不明确交易状态的交易，可通过该接口发送到支付平台进行查询，查询交易的真实的状态。</w:t>
      </w:r>
    </w:p>
    <w:p w:rsidR="00733469" w:rsidRPr="005B7CA9" w:rsidRDefault="00733469" w:rsidP="00733469">
      <w:pPr>
        <w:pStyle w:val="3"/>
        <w:spacing w:before="326" w:after="326"/>
      </w:pPr>
      <w:bookmarkStart w:id="41" w:name="_Toc450830591"/>
      <w:r w:rsidRPr="005B7CA9">
        <w:rPr>
          <w:rFonts w:hint="eastAsia"/>
        </w:rPr>
        <w:t>请求参数</w:t>
      </w:r>
      <w:bookmarkEnd w:id="41"/>
    </w:p>
    <w:tbl>
      <w:tblPr>
        <w:tblStyle w:val="af3"/>
        <w:tblW w:w="0" w:type="auto"/>
        <w:tblLook w:val="04A0"/>
      </w:tblPr>
      <w:tblGrid>
        <w:gridCol w:w="1610"/>
        <w:gridCol w:w="1965"/>
        <w:gridCol w:w="1822"/>
        <w:gridCol w:w="3890"/>
      </w:tblGrid>
      <w:tr w:rsidR="00733469" w:rsidTr="00E134D4">
        <w:tc>
          <w:tcPr>
            <w:tcW w:w="1610" w:type="dxa"/>
            <w:shd w:val="clear" w:color="auto" w:fill="D6E3BC" w:themeFill="accent3" w:themeFillTint="66"/>
            <w:vAlign w:val="center"/>
          </w:tcPr>
          <w:p w:rsidR="00733469" w:rsidRPr="00FD4D12" w:rsidRDefault="00733469" w:rsidP="00E134D4">
            <w:pPr>
              <w:ind w:right="-1"/>
              <w:rPr>
                <w:b/>
                <w:color w:val="000000"/>
                <w:sz w:val="21"/>
                <w:szCs w:val="21"/>
              </w:rPr>
            </w:pPr>
            <w:r w:rsidRPr="00FD4D12">
              <w:rPr>
                <w:rFonts w:hint="eastAsia"/>
                <w:b/>
                <w:color w:val="000000"/>
                <w:sz w:val="21"/>
                <w:szCs w:val="21"/>
              </w:rPr>
              <w:t>变量名称</w:t>
            </w:r>
          </w:p>
        </w:tc>
        <w:tc>
          <w:tcPr>
            <w:tcW w:w="1965" w:type="dxa"/>
            <w:shd w:val="clear" w:color="auto" w:fill="D6E3BC" w:themeFill="accent3" w:themeFillTint="66"/>
            <w:vAlign w:val="center"/>
          </w:tcPr>
          <w:p w:rsidR="00733469" w:rsidRPr="00FD4D12" w:rsidRDefault="00733469" w:rsidP="00E134D4">
            <w:pPr>
              <w:ind w:right="-1"/>
              <w:rPr>
                <w:b/>
                <w:color w:val="000000"/>
                <w:sz w:val="21"/>
                <w:szCs w:val="21"/>
              </w:rPr>
            </w:pPr>
            <w:r w:rsidRPr="00FD4D12">
              <w:rPr>
                <w:rFonts w:hint="eastAsia"/>
                <w:b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822" w:type="dxa"/>
            <w:shd w:val="clear" w:color="auto" w:fill="D6E3BC" w:themeFill="accent3" w:themeFillTint="66"/>
            <w:vAlign w:val="center"/>
          </w:tcPr>
          <w:p w:rsidR="00733469" w:rsidRPr="00FD4D12" w:rsidRDefault="00733469" w:rsidP="00E134D4">
            <w:pPr>
              <w:ind w:right="-1"/>
              <w:rPr>
                <w:b/>
                <w:color w:val="000000"/>
                <w:sz w:val="21"/>
                <w:szCs w:val="21"/>
              </w:rPr>
            </w:pPr>
            <w:r w:rsidRPr="00FD4D12">
              <w:rPr>
                <w:rFonts w:hint="eastAsia"/>
                <w:b/>
                <w:color w:val="000000"/>
                <w:sz w:val="21"/>
                <w:szCs w:val="21"/>
              </w:rPr>
              <w:t>长度定义</w:t>
            </w:r>
          </w:p>
        </w:tc>
        <w:tc>
          <w:tcPr>
            <w:tcW w:w="3890" w:type="dxa"/>
            <w:shd w:val="clear" w:color="auto" w:fill="D6E3BC" w:themeFill="accent3" w:themeFillTint="66"/>
            <w:vAlign w:val="center"/>
          </w:tcPr>
          <w:p w:rsidR="00733469" w:rsidRPr="00FD4D12" w:rsidRDefault="00733469" w:rsidP="00E134D4">
            <w:pPr>
              <w:ind w:right="-1"/>
              <w:rPr>
                <w:b/>
                <w:color w:val="000000"/>
                <w:sz w:val="21"/>
                <w:szCs w:val="21"/>
              </w:rPr>
            </w:pPr>
            <w:r w:rsidRPr="00FD4D12">
              <w:rPr>
                <w:rFonts w:hint="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 w:rsidR="00733469" w:rsidRPr="00EA1259" w:rsidTr="00E134D4">
        <w:tc>
          <w:tcPr>
            <w:tcW w:w="1610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sz w:val="21"/>
                <w:szCs w:val="21"/>
              </w:rPr>
              <w:t>接口名字</w:t>
            </w:r>
          </w:p>
        </w:tc>
        <w:tc>
          <w:tcPr>
            <w:tcW w:w="1965" w:type="dxa"/>
          </w:tcPr>
          <w:p w:rsidR="00733469" w:rsidRPr="00CC77F6" w:rsidRDefault="00733469" w:rsidP="00E134D4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CC77F6">
              <w:rPr>
                <w:rFonts w:ascii="宋体" w:hAnsi="宋体"/>
                <w:color w:val="FF0000"/>
                <w:sz w:val="21"/>
                <w:szCs w:val="21"/>
              </w:rPr>
              <w:t>apiName</w:t>
            </w:r>
            <w:proofErr w:type="spellEnd"/>
          </w:p>
        </w:tc>
        <w:tc>
          <w:tcPr>
            <w:tcW w:w="1822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(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.30</w:t>
            </w:r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890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</w:p>
          <w:p w:rsidR="00733469" w:rsidRPr="00EA1259" w:rsidRDefault="00733469" w:rsidP="007F4785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取值：“</w:t>
            </w:r>
            <w:r w:rsidRPr="00097143">
              <w:rPr>
                <w:rFonts w:ascii="宋体" w:hAnsi="宋体"/>
                <w:color w:val="1F3EC3"/>
                <w:sz w:val="21"/>
                <w:szCs w:val="21"/>
              </w:rPr>
              <w:t>TRAN_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QUERY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”</w:t>
            </w:r>
          </w:p>
        </w:tc>
      </w:tr>
      <w:tr w:rsidR="00733469" w:rsidRPr="00EA1259" w:rsidTr="00E134D4">
        <w:tc>
          <w:tcPr>
            <w:tcW w:w="1610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sz w:val="21"/>
                <w:szCs w:val="21"/>
              </w:rPr>
              <w:t>接口版本</w:t>
            </w:r>
          </w:p>
        </w:tc>
        <w:tc>
          <w:tcPr>
            <w:tcW w:w="1965" w:type="dxa"/>
          </w:tcPr>
          <w:p w:rsidR="00733469" w:rsidRPr="00CC77F6" w:rsidRDefault="00733469" w:rsidP="00E134D4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CC77F6">
              <w:rPr>
                <w:rFonts w:ascii="宋体" w:hAnsi="宋体"/>
                <w:color w:val="FF0000"/>
                <w:sz w:val="21"/>
                <w:szCs w:val="21"/>
              </w:rPr>
              <w:t>apiVersion</w:t>
            </w:r>
            <w:proofErr w:type="spellEnd"/>
          </w:p>
        </w:tc>
        <w:tc>
          <w:tcPr>
            <w:tcW w:w="1822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(7)</w:t>
            </w:r>
          </w:p>
        </w:tc>
        <w:tc>
          <w:tcPr>
            <w:tcW w:w="3890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</w:p>
          <w:p w:rsidR="00733469" w:rsidRPr="00EA1259" w:rsidRDefault="00733469" w:rsidP="00E134D4">
            <w:pPr>
              <w:ind w:right="-1"/>
              <w:rPr>
                <w:rFonts w:ascii="宋体" w:hAnsi="宋体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取值：“</w:t>
            </w:r>
            <w:r w:rsidR="007F4785" w:rsidRPr="005344D2">
              <w:rPr>
                <w:rFonts w:ascii="宋体" w:hAnsi="宋体"/>
                <w:color w:val="1F3EC3"/>
                <w:sz w:val="21"/>
                <w:szCs w:val="21"/>
              </w:rPr>
              <w:t>V.1.0.0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”</w:t>
            </w:r>
          </w:p>
        </w:tc>
      </w:tr>
      <w:tr w:rsidR="00733469" w:rsidRPr="009E05EB" w:rsidTr="00E134D4">
        <w:tc>
          <w:tcPr>
            <w:tcW w:w="1610" w:type="dxa"/>
          </w:tcPr>
          <w:p w:rsidR="00733469" w:rsidRPr="009E05EB" w:rsidRDefault="00733469" w:rsidP="00E134D4">
            <w:pPr>
              <w:ind w:right="-1"/>
              <w:rPr>
                <w:rFonts w:ascii="宋体" w:hAnsi="宋体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sz w:val="21"/>
                <w:szCs w:val="21"/>
              </w:rPr>
              <w:t>商户</w:t>
            </w:r>
            <w:r w:rsidRPr="00EA1259">
              <w:rPr>
                <w:rFonts w:ascii="宋体" w:hAnsi="宋体" w:hint="eastAsia"/>
                <w:sz w:val="21"/>
                <w:szCs w:val="21"/>
              </w:rPr>
              <w:t>(</w:t>
            </w:r>
            <w:r w:rsidRPr="00EA1259">
              <w:rPr>
                <w:rFonts w:ascii="宋体" w:hAnsi="宋体" w:hint="eastAsia"/>
                <w:sz w:val="21"/>
                <w:szCs w:val="21"/>
              </w:rPr>
              <w:t>合作伙伴</w:t>
            </w:r>
            <w:r w:rsidRPr="00EA1259">
              <w:rPr>
                <w:rFonts w:ascii="宋体" w:hAnsi="宋体" w:hint="eastAsia"/>
                <w:sz w:val="21"/>
                <w:szCs w:val="21"/>
              </w:rPr>
              <w:t>)ID</w:t>
            </w:r>
          </w:p>
        </w:tc>
        <w:tc>
          <w:tcPr>
            <w:tcW w:w="1965" w:type="dxa"/>
          </w:tcPr>
          <w:p w:rsidR="00733469" w:rsidRPr="00CC77F6" w:rsidRDefault="00733469" w:rsidP="00E134D4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CC77F6">
              <w:rPr>
                <w:rFonts w:ascii="宋体" w:hAnsi="宋体" w:hint="eastAsia"/>
                <w:color w:val="FF0000"/>
                <w:sz w:val="21"/>
                <w:szCs w:val="21"/>
              </w:rPr>
              <w:t>platformID</w:t>
            </w:r>
            <w:proofErr w:type="spellEnd"/>
          </w:p>
        </w:tc>
        <w:tc>
          <w:tcPr>
            <w:tcW w:w="1822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(..16)</w:t>
            </w:r>
          </w:p>
        </w:tc>
        <w:tc>
          <w:tcPr>
            <w:tcW w:w="3890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</w:p>
          <w:p w:rsidR="00733469" w:rsidRPr="009E05EB" w:rsidRDefault="00733469" w:rsidP="00E134D4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由</w:t>
            </w:r>
            <w:r w:rsidR="001D7AC5">
              <w:rPr>
                <w:rFonts w:ascii="宋体" w:hAnsi="宋体" w:hint="eastAsia"/>
                <w:color w:val="1F3EC3"/>
                <w:sz w:val="21"/>
                <w:szCs w:val="21"/>
              </w:rPr>
              <w:t>支付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系统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统一分配</w:t>
            </w:r>
          </w:p>
        </w:tc>
      </w:tr>
      <w:tr w:rsidR="00733469" w:rsidRPr="00EA1259" w:rsidTr="00E134D4">
        <w:tc>
          <w:tcPr>
            <w:tcW w:w="1610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sz w:val="21"/>
                <w:szCs w:val="21"/>
              </w:rPr>
              <w:t>商户账号</w:t>
            </w:r>
          </w:p>
        </w:tc>
        <w:tc>
          <w:tcPr>
            <w:tcW w:w="1965" w:type="dxa"/>
          </w:tcPr>
          <w:p w:rsidR="00733469" w:rsidRPr="00CC77F6" w:rsidRDefault="00733469" w:rsidP="00E134D4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CC77F6">
              <w:rPr>
                <w:rFonts w:ascii="宋体" w:hAnsi="宋体" w:hint="eastAsia"/>
                <w:color w:val="FF0000"/>
                <w:sz w:val="21"/>
                <w:szCs w:val="21"/>
              </w:rPr>
              <w:t>merch</w:t>
            </w:r>
            <w:r w:rsidRPr="00CC77F6">
              <w:rPr>
                <w:rFonts w:ascii="宋体" w:hAnsi="宋体"/>
                <w:color w:val="FF0000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1822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(..32)</w:t>
            </w:r>
          </w:p>
        </w:tc>
        <w:tc>
          <w:tcPr>
            <w:tcW w:w="3890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</w:p>
          <w:p w:rsidR="00733469" w:rsidRPr="00EA1259" w:rsidRDefault="00733469" w:rsidP="00E134D4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由</w:t>
            </w:r>
            <w:r w:rsidR="001D7AC5">
              <w:rPr>
                <w:rFonts w:ascii="宋体" w:hAnsi="宋体" w:hint="eastAsia"/>
                <w:color w:val="1F3EC3"/>
                <w:sz w:val="21"/>
                <w:szCs w:val="21"/>
              </w:rPr>
              <w:t>支付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系统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统一分配</w:t>
            </w:r>
          </w:p>
        </w:tc>
      </w:tr>
      <w:tr w:rsidR="00733469" w:rsidRPr="00EA1259" w:rsidTr="00E134D4">
        <w:tc>
          <w:tcPr>
            <w:tcW w:w="1610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商户订单</w:t>
            </w:r>
            <w:r w:rsidRPr="00EA1259">
              <w:rPr>
                <w:rFonts w:ascii="宋体" w:hAnsi="宋体" w:hint="eastAsia"/>
                <w:sz w:val="21"/>
                <w:szCs w:val="21"/>
              </w:rPr>
              <w:t>号</w:t>
            </w:r>
          </w:p>
        </w:tc>
        <w:tc>
          <w:tcPr>
            <w:tcW w:w="1965" w:type="dxa"/>
          </w:tcPr>
          <w:p w:rsidR="00733469" w:rsidRPr="00CC77F6" w:rsidRDefault="00733469" w:rsidP="00E134D4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CC77F6">
              <w:rPr>
                <w:rFonts w:ascii="宋体" w:hAnsi="宋体" w:hint="eastAsia"/>
                <w:color w:val="FF0000"/>
                <w:sz w:val="21"/>
                <w:szCs w:val="21"/>
              </w:rPr>
              <w:t>o</w:t>
            </w:r>
            <w:r w:rsidRPr="00CC77F6">
              <w:rPr>
                <w:rFonts w:ascii="宋体" w:hAnsi="宋体"/>
                <w:color w:val="FF0000"/>
                <w:sz w:val="21"/>
                <w:szCs w:val="21"/>
              </w:rPr>
              <w:t>rderNo</w:t>
            </w:r>
            <w:proofErr w:type="spellEnd"/>
          </w:p>
        </w:tc>
        <w:tc>
          <w:tcPr>
            <w:tcW w:w="1822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n</w:t>
            </w:r>
            <w:r w:rsidRPr="00EA1259">
              <w:rPr>
                <w:rFonts w:ascii="宋体" w:hAnsi="宋体"/>
                <w:color w:val="000000"/>
                <w:sz w:val="21"/>
                <w:szCs w:val="21"/>
              </w:rPr>
              <w:t>(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..32</w:t>
            </w:r>
            <w:r w:rsidRPr="00EA1259">
              <w:rPr>
                <w:rFonts w:ascii="宋体" w:hAnsi="宋体"/>
                <w:color w:val="000000"/>
                <w:sz w:val="21"/>
                <w:szCs w:val="21"/>
              </w:rPr>
              <w:t>)</w:t>
            </w:r>
          </w:p>
        </w:tc>
        <w:tc>
          <w:tcPr>
            <w:tcW w:w="3890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</w:p>
          <w:p w:rsidR="00733469" w:rsidRPr="00EA1259" w:rsidRDefault="00733469" w:rsidP="00E134D4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商户系统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原交易的订单号</w:t>
            </w:r>
          </w:p>
        </w:tc>
      </w:tr>
      <w:tr w:rsidR="00733469" w:rsidRPr="00EA1259" w:rsidTr="00E134D4">
        <w:tc>
          <w:tcPr>
            <w:tcW w:w="1610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sz w:val="21"/>
                <w:szCs w:val="21"/>
              </w:rPr>
              <w:t>交易日期</w:t>
            </w:r>
          </w:p>
        </w:tc>
        <w:tc>
          <w:tcPr>
            <w:tcW w:w="1965" w:type="dxa"/>
          </w:tcPr>
          <w:p w:rsidR="00733469" w:rsidRPr="00CC77F6" w:rsidRDefault="00733469" w:rsidP="00E134D4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CC77F6">
              <w:rPr>
                <w:rFonts w:ascii="宋体" w:hAnsi="宋体" w:hint="eastAsia"/>
                <w:color w:val="FF0000"/>
                <w:sz w:val="21"/>
                <w:szCs w:val="21"/>
              </w:rPr>
              <w:t>tradeD</w:t>
            </w:r>
            <w:r w:rsidRPr="00CC77F6">
              <w:rPr>
                <w:rFonts w:ascii="宋体" w:hAnsi="宋体"/>
                <w:color w:val="FF0000"/>
                <w:sz w:val="21"/>
                <w:szCs w:val="21"/>
              </w:rPr>
              <w:t>ate</w:t>
            </w:r>
            <w:proofErr w:type="spellEnd"/>
          </w:p>
        </w:tc>
        <w:tc>
          <w:tcPr>
            <w:tcW w:w="1822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n(8)</w:t>
            </w:r>
          </w:p>
        </w:tc>
        <w:tc>
          <w:tcPr>
            <w:tcW w:w="3890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</w:p>
          <w:p w:rsidR="00733469" w:rsidRPr="00EA1259" w:rsidRDefault="00733469" w:rsidP="00E134D4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商户系统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订单日期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YYYYMMDD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年月日</w:t>
            </w:r>
          </w:p>
        </w:tc>
      </w:tr>
      <w:tr w:rsidR="00733469" w:rsidRPr="00EA1259" w:rsidTr="00E134D4">
        <w:tc>
          <w:tcPr>
            <w:tcW w:w="1610" w:type="dxa"/>
          </w:tcPr>
          <w:p w:rsidR="00733469" w:rsidRDefault="00733469" w:rsidP="00E134D4"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签名</w:t>
            </w:r>
          </w:p>
        </w:tc>
        <w:tc>
          <w:tcPr>
            <w:tcW w:w="1965" w:type="dxa"/>
          </w:tcPr>
          <w:p w:rsidR="00733469" w:rsidRPr="00637A4B" w:rsidRDefault="00733469" w:rsidP="00E134D4">
            <w:pPr>
              <w:ind w:right="-1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signMsg</w:t>
            </w:r>
            <w:proofErr w:type="spellEnd"/>
          </w:p>
        </w:tc>
        <w:tc>
          <w:tcPr>
            <w:tcW w:w="1822" w:type="dxa"/>
          </w:tcPr>
          <w:p w:rsidR="00733469" w:rsidRDefault="00733469" w:rsidP="00E134D4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..300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3890" w:type="dxa"/>
          </w:tcPr>
          <w:p w:rsidR="00733469" w:rsidRPr="008641B9" w:rsidRDefault="00733469" w:rsidP="00E134D4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必输，商户对交易数据的签名，签名方式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lastRenderedPageBreak/>
              <w:t>参照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API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说明。</w:t>
            </w:r>
          </w:p>
        </w:tc>
      </w:tr>
    </w:tbl>
    <w:p w:rsidR="00733469" w:rsidRDefault="00733469" w:rsidP="00733469"/>
    <w:p w:rsidR="00CC77F6" w:rsidRPr="00CC77F6" w:rsidRDefault="00CC77F6" w:rsidP="00733469">
      <w:r>
        <w:rPr>
          <w:rFonts w:hint="eastAsia"/>
        </w:rPr>
        <w:t>参与签名参数示范（</w:t>
      </w:r>
      <w:r w:rsidRPr="004B59C1">
        <w:t>%s</w:t>
      </w:r>
      <w:r>
        <w:rPr>
          <w:rFonts w:hint="eastAsia"/>
        </w:rPr>
        <w:t>为实际参数值）：</w:t>
      </w:r>
    </w:p>
    <w:p w:rsidR="00CC77F6" w:rsidRPr="003B6A90" w:rsidRDefault="00CC77F6" w:rsidP="00733469">
      <w:r w:rsidRPr="00CC77F6">
        <w:t>apiName=%s&amp;apiVersion=%s&amp;platformID=%s&amp;merc</w:t>
      </w:r>
      <w:r w:rsidR="00951048">
        <w:t>hNo=%s&amp;orderNo=%s&amp;tradeDate=%s</w:t>
      </w:r>
    </w:p>
    <w:p w:rsidR="008F095D" w:rsidRPr="008649B9" w:rsidRDefault="008F095D" w:rsidP="008F095D">
      <w:pPr>
        <w:pStyle w:val="3"/>
        <w:spacing w:before="326" w:after="326"/>
      </w:pPr>
      <w:bookmarkStart w:id="42" w:name="_Toc450830592"/>
      <w:r w:rsidRPr="008649B9">
        <w:rPr>
          <w:rFonts w:hint="eastAsia"/>
        </w:rPr>
        <w:t>回复报文</w:t>
      </w:r>
      <w:bookmarkEnd w:id="42"/>
    </w:p>
    <w:p w:rsidR="008F095D" w:rsidRDefault="008F095D" w:rsidP="008F095D">
      <w:r w:rsidRPr="00993F5C">
        <w:rPr>
          <w:rFonts w:hint="eastAsia"/>
        </w:rPr>
        <w:t>报文元素：</w:t>
      </w: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64"/>
        <w:gridCol w:w="945"/>
        <w:gridCol w:w="1843"/>
        <w:gridCol w:w="1418"/>
        <w:gridCol w:w="3969"/>
      </w:tblGrid>
      <w:tr w:rsidR="008F095D" w:rsidRPr="00993F5C" w:rsidTr="00E134D4">
        <w:tc>
          <w:tcPr>
            <w:tcW w:w="864" w:type="dxa"/>
            <w:tcBorders>
              <w:right w:val="single" w:sz="4" w:space="0" w:color="auto"/>
            </w:tcBorders>
            <w:shd w:val="clear" w:color="auto" w:fill="D9D9D9"/>
          </w:tcPr>
          <w:p w:rsidR="008F095D" w:rsidRPr="00993F5C" w:rsidRDefault="008F095D" w:rsidP="00E134D4">
            <w:pPr>
              <w:rPr>
                <w:highlight w:val="yellow"/>
              </w:rPr>
            </w:pPr>
            <w:r w:rsidRPr="009D5F4F">
              <w:rPr>
                <w:rFonts w:hint="eastAsia"/>
              </w:rPr>
              <w:t>层次</w:t>
            </w:r>
          </w:p>
        </w:tc>
        <w:tc>
          <w:tcPr>
            <w:tcW w:w="945" w:type="dxa"/>
            <w:tcBorders>
              <w:right w:val="single" w:sz="4" w:space="0" w:color="auto"/>
            </w:tcBorders>
            <w:shd w:val="clear" w:color="auto" w:fill="D9D9D9"/>
          </w:tcPr>
          <w:p w:rsidR="008F095D" w:rsidRPr="00993F5C" w:rsidRDefault="008F095D" w:rsidP="00E134D4">
            <w:pPr>
              <w:rPr>
                <w:highlight w:val="yellow"/>
              </w:rPr>
            </w:pPr>
            <w:r w:rsidRPr="009D5F4F">
              <w:rPr>
                <w:rFonts w:hint="eastAsia"/>
              </w:rPr>
              <w:t>类型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D9D9D9"/>
          </w:tcPr>
          <w:p w:rsidR="008F095D" w:rsidRPr="00993F5C" w:rsidRDefault="008F095D" w:rsidP="00E134D4">
            <w:pPr>
              <w:rPr>
                <w:highlight w:val="yellow"/>
              </w:rPr>
            </w:pPr>
            <w:r w:rsidRPr="00993F5C">
              <w:rPr>
                <w:rFonts w:hint="eastAsia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 w:rsidR="008F095D" w:rsidRPr="00993F5C" w:rsidRDefault="008F095D" w:rsidP="00E134D4">
            <w:r w:rsidRPr="00993F5C">
              <w:rPr>
                <w:rFonts w:hint="eastAsia"/>
              </w:rPr>
              <w:t>输入类型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shd w:val="clear" w:color="auto" w:fill="D9D9D9"/>
          </w:tcPr>
          <w:p w:rsidR="008F095D" w:rsidRPr="00993F5C" w:rsidRDefault="008F095D" w:rsidP="00E134D4">
            <w:r w:rsidRPr="00993F5C">
              <w:rPr>
                <w:rFonts w:hint="eastAsia"/>
              </w:rPr>
              <w:t>说明</w:t>
            </w:r>
          </w:p>
        </w:tc>
      </w:tr>
      <w:tr w:rsidR="008F095D" w:rsidRPr="00993F5C" w:rsidTr="00E134D4">
        <w:tc>
          <w:tcPr>
            <w:tcW w:w="864" w:type="dxa"/>
            <w:tcBorders>
              <w:right w:val="single" w:sz="4" w:space="0" w:color="auto"/>
            </w:tcBorders>
          </w:tcPr>
          <w:p w:rsidR="008F095D" w:rsidRPr="00993F5C" w:rsidRDefault="008F095D" w:rsidP="00E134D4">
            <w:r>
              <w:rPr>
                <w:rFonts w:hint="eastAsia"/>
              </w:rPr>
              <w:t>0</w:t>
            </w:r>
          </w:p>
        </w:tc>
        <w:tc>
          <w:tcPr>
            <w:tcW w:w="945" w:type="dxa"/>
            <w:tcBorders>
              <w:right w:val="single" w:sz="4" w:space="0" w:color="auto"/>
            </w:tcBorders>
          </w:tcPr>
          <w:p w:rsidR="008F095D" w:rsidRPr="00993F5C" w:rsidRDefault="008F095D" w:rsidP="00E134D4"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8F095D" w:rsidRPr="00993F5C" w:rsidRDefault="007103E9" w:rsidP="00E134D4">
            <w:proofErr w:type="spellStart"/>
            <w:r>
              <w:rPr>
                <w:rFonts w:hint="eastAsia"/>
              </w:rPr>
              <w:t>theAccount</w:t>
            </w:r>
            <w:proofErr w:type="spellEnd"/>
          </w:p>
        </w:tc>
        <w:tc>
          <w:tcPr>
            <w:tcW w:w="1418" w:type="dxa"/>
          </w:tcPr>
          <w:p w:rsidR="008F095D" w:rsidRPr="00993F5C" w:rsidRDefault="008F095D" w:rsidP="00E134D4"/>
        </w:tc>
        <w:tc>
          <w:tcPr>
            <w:tcW w:w="3969" w:type="dxa"/>
            <w:tcBorders>
              <w:right w:val="single" w:sz="4" w:space="0" w:color="auto"/>
            </w:tcBorders>
          </w:tcPr>
          <w:p w:rsidR="008F095D" w:rsidRPr="00993F5C" w:rsidRDefault="008F095D" w:rsidP="00E134D4">
            <w:r>
              <w:rPr>
                <w:rFonts w:hint="eastAsia"/>
              </w:rPr>
              <w:t>根节点</w:t>
            </w:r>
          </w:p>
        </w:tc>
      </w:tr>
      <w:tr w:rsidR="008F095D" w:rsidRPr="00993F5C" w:rsidTr="00E134D4">
        <w:tc>
          <w:tcPr>
            <w:tcW w:w="864" w:type="dxa"/>
            <w:tcBorders>
              <w:right w:val="single" w:sz="4" w:space="0" w:color="auto"/>
            </w:tcBorders>
          </w:tcPr>
          <w:p w:rsidR="008F095D" w:rsidRDefault="008F095D" w:rsidP="00E134D4">
            <w:r>
              <w:rPr>
                <w:rFonts w:hint="eastAsia"/>
              </w:rPr>
              <w:t>1</w:t>
            </w:r>
          </w:p>
        </w:tc>
        <w:tc>
          <w:tcPr>
            <w:tcW w:w="945" w:type="dxa"/>
            <w:tcBorders>
              <w:right w:val="single" w:sz="4" w:space="0" w:color="auto"/>
            </w:tcBorders>
          </w:tcPr>
          <w:p w:rsidR="008F095D" w:rsidRDefault="008F095D" w:rsidP="00E134D4"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8F095D" w:rsidRPr="00993F5C" w:rsidRDefault="008F095D" w:rsidP="00E134D4">
            <w:proofErr w:type="spellStart"/>
            <w:r>
              <w:rPr>
                <w:rFonts w:hint="eastAsia"/>
              </w:rPr>
              <w:t>respData</w:t>
            </w:r>
            <w:proofErr w:type="spellEnd"/>
          </w:p>
        </w:tc>
        <w:tc>
          <w:tcPr>
            <w:tcW w:w="1418" w:type="dxa"/>
          </w:tcPr>
          <w:p w:rsidR="008F095D" w:rsidRPr="00993F5C" w:rsidRDefault="008F095D" w:rsidP="00E134D4"/>
        </w:tc>
        <w:tc>
          <w:tcPr>
            <w:tcW w:w="3969" w:type="dxa"/>
            <w:tcBorders>
              <w:right w:val="single" w:sz="4" w:space="0" w:color="auto"/>
            </w:tcBorders>
          </w:tcPr>
          <w:p w:rsidR="008F095D" w:rsidRPr="00993F5C" w:rsidRDefault="008F095D" w:rsidP="00E134D4">
            <w:r>
              <w:rPr>
                <w:rFonts w:hint="eastAsia"/>
              </w:rPr>
              <w:t>响应数据</w:t>
            </w:r>
          </w:p>
        </w:tc>
      </w:tr>
      <w:tr w:rsidR="008F095D" w:rsidRPr="00993F5C" w:rsidTr="00E134D4">
        <w:tc>
          <w:tcPr>
            <w:tcW w:w="864" w:type="dxa"/>
            <w:tcBorders>
              <w:right w:val="single" w:sz="4" w:space="0" w:color="auto"/>
            </w:tcBorders>
          </w:tcPr>
          <w:p w:rsidR="008F095D" w:rsidRPr="00993F5C" w:rsidRDefault="008F095D" w:rsidP="00E134D4"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sz="4" w:space="0" w:color="auto"/>
            </w:tcBorders>
          </w:tcPr>
          <w:p w:rsidR="008F095D" w:rsidRPr="00993F5C" w:rsidRDefault="008F095D" w:rsidP="00E134D4"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8F095D" w:rsidRPr="00993F5C" w:rsidRDefault="008F095D" w:rsidP="00E134D4">
            <w:proofErr w:type="spellStart"/>
            <w:r w:rsidRPr="00993F5C">
              <w:rPr>
                <w:rFonts w:hint="eastAsia"/>
              </w:rPr>
              <w:t>r</w:t>
            </w:r>
            <w:r w:rsidRPr="00993F5C">
              <w:t>espCode</w:t>
            </w:r>
            <w:proofErr w:type="spellEnd"/>
          </w:p>
        </w:tc>
        <w:tc>
          <w:tcPr>
            <w:tcW w:w="1418" w:type="dxa"/>
          </w:tcPr>
          <w:p w:rsidR="008F095D" w:rsidRPr="00993F5C" w:rsidRDefault="008F095D" w:rsidP="00E134D4">
            <w:r w:rsidRPr="00993F5C">
              <w:rPr>
                <w:rFonts w:hint="eastAsia"/>
              </w:rPr>
              <w:t>n(2)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:rsidR="008F095D" w:rsidRPr="00993F5C" w:rsidRDefault="008F095D" w:rsidP="00E134D4">
            <w:r w:rsidRPr="00993F5C">
              <w:rPr>
                <w:rFonts w:hint="eastAsia"/>
              </w:rPr>
              <w:t>返回码</w:t>
            </w:r>
          </w:p>
        </w:tc>
      </w:tr>
      <w:tr w:rsidR="008F095D" w:rsidRPr="00993F5C" w:rsidTr="00E134D4">
        <w:tc>
          <w:tcPr>
            <w:tcW w:w="864" w:type="dxa"/>
            <w:tcBorders>
              <w:right w:val="single" w:sz="4" w:space="0" w:color="auto"/>
            </w:tcBorders>
          </w:tcPr>
          <w:p w:rsidR="008F095D" w:rsidRPr="00413054" w:rsidRDefault="008F095D" w:rsidP="00E134D4">
            <w:r w:rsidRPr="00413054"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sz="4" w:space="0" w:color="auto"/>
            </w:tcBorders>
          </w:tcPr>
          <w:p w:rsidR="008F095D" w:rsidRPr="00413054" w:rsidRDefault="008F095D" w:rsidP="00E134D4">
            <w:r w:rsidRPr="00413054"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8F095D" w:rsidRPr="00413054" w:rsidRDefault="008F095D" w:rsidP="00E134D4">
            <w:proofErr w:type="spellStart"/>
            <w:r w:rsidRPr="00413054">
              <w:rPr>
                <w:rFonts w:hint="eastAsia"/>
              </w:rPr>
              <w:t>r</w:t>
            </w:r>
            <w:r w:rsidRPr="00413054">
              <w:t>esp</w:t>
            </w:r>
            <w:r w:rsidRPr="00413054">
              <w:rPr>
                <w:rFonts w:hint="eastAsia"/>
              </w:rPr>
              <w:t>Desc</w:t>
            </w:r>
            <w:proofErr w:type="spellEnd"/>
          </w:p>
        </w:tc>
        <w:tc>
          <w:tcPr>
            <w:tcW w:w="1418" w:type="dxa"/>
          </w:tcPr>
          <w:p w:rsidR="008F095D" w:rsidRPr="00413054" w:rsidRDefault="008F095D" w:rsidP="00E134D4">
            <w:proofErr w:type="spellStart"/>
            <w:r w:rsidRPr="00413054">
              <w:rPr>
                <w:rFonts w:hint="eastAsia"/>
              </w:rPr>
              <w:t>ans</w:t>
            </w:r>
            <w:proofErr w:type="spellEnd"/>
            <w:r w:rsidRPr="00413054">
              <w:rPr>
                <w:rFonts w:hint="eastAsia"/>
              </w:rPr>
              <w:t>(100)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:rsidR="008F095D" w:rsidRPr="00413054" w:rsidRDefault="008F095D" w:rsidP="00E134D4">
            <w:r w:rsidRPr="00413054">
              <w:rPr>
                <w:rFonts w:hint="eastAsia"/>
              </w:rPr>
              <w:t>响应信息</w:t>
            </w:r>
          </w:p>
        </w:tc>
      </w:tr>
      <w:tr w:rsidR="008F095D" w:rsidRPr="00993F5C" w:rsidTr="00E134D4">
        <w:tc>
          <w:tcPr>
            <w:tcW w:w="864" w:type="dxa"/>
            <w:tcBorders>
              <w:right w:val="single" w:sz="4" w:space="0" w:color="auto"/>
            </w:tcBorders>
          </w:tcPr>
          <w:p w:rsidR="008F095D" w:rsidRPr="00993F5C" w:rsidRDefault="008F095D" w:rsidP="00E134D4"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sz="4" w:space="0" w:color="auto"/>
            </w:tcBorders>
          </w:tcPr>
          <w:p w:rsidR="008F095D" w:rsidRPr="00993F5C" w:rsidRDefault="008F095D" w:rsidP="00E134D4"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8F095D" w:rsidRPr="00993F5C" w:rsidRDefault="008F095D" w:rsidP="00E134D4">
            <w:proofErr w:type="spellStart"/>
            <w:r>
              <w:rPr>
                <w:rFonts w:hint="eastAsia"/>
              </w:rPr>
              <w:t>acc</w:t>
            </w:r>
            <w:r w:rsidRPr="00413054">
              <w:rPr>
                <w:rFonts w:hint="eastAsia"/>
              </w:rPr>
              <w:t>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1418" w:type="dxa"/>
          </w:tcPr>
          <w:p w:rsidR="008F095D" w:rsidRPr="00993F5C" w:rsidRDefault="008F095D" w:rsidP="00E134D4">
            <w:r w:rsidRPr="00993F5C">
              <w:rPr>
                <w:rFonts w:hint="eastAsia"/>
              </w:rPr>
              <w:t>n(</w:t>
            </w:r>
            <w:r>
              <w:rPr>
                <w:rFonts w:hint="eastAsia"/>
              </w:rPr>
              <w:t>8</w:t>
            </w:r>
            <w:r w:rsidRPr="00993F5C">
              <w:rPr>
                <w:rFonts w:hint="eastAsia"/>
              </w:rPr>
              <w:t>)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:rsidR="008F095D" w:rsidRPr="00993F5C" w:rsidRDefault="008F095D" w:rsidP="00E134D4">
            <w:r>
              <w:rPr>
                <w:rFonts w:hint="eastAsia"/>
              </w:rPr>
              <w:t>支付平台订单</w:t>
            </w:r>
            <w:r w:rsidR="003A5DF5">
              <w:rPr>
                <w:rFonts w:hint="eastAsia"/>
              </w:rPr>
              <w:t>支付</w:t>
            </w:r>
            <w:r>
              <w:rPr>
                <w:rFonts w:hint="eastAsia"/>
              </w:rPr>
              <w:t>日期</w:t>
            </w:r>
          </w:p>
        </w:tc>
      </w:tr>
      <w:tr w:rsidR="008F095D" w:rsidRPr="00993F5C" w:rsidTr="00E134D4">
        <w:tc>
          <w:tcPr>
            <w:tcW w:w="864" w:type="dxa"/>
            <w:tcBorders>
              <w:right w:val="single" w:sz="4" w:space="0" w:color="auto"/>
            </w:tcBorders>
          </w:tcPr>
          <w:p w:rsidR="008F095D" w:rsidRPr="00993F5C" w:rsidRDefault="008F095D" w:rsidP="00E134D4"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sz="4" w:space="0" w:color="auto"/>
            </w:tcBorders>
          </w:tcPr>
          <w:p w:rsidR="008F095D" w:rsidRPr="00993F5C" w:rsidRDefault="008F095D" w:rsidP="00E134D4"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8F095D" w:rsidRPr="00993F5C" w:rsidRDefault="008F095D" w:rsidP="00E134D4">
            <w:proofErr w:type="spellStart"/>
            <w:r>
              <w:rPr>
                <w:rFonts w:hint="eastAsia"/>
              </w:rPr>
              <w:t>accNo</w:t>
            </w:r>
            <w:proofErr w:type="spellEnd"/>
          </w:p>
        </w:tc>
        <w:tc>
          <w:tcPr>
            <w:tcW w:w="1418" w:type="dxa"/>
          </w:tcPr>
          <w:p w:rsidR="008F095D" w:rsidRPr="00993F5C" w:rsidRDefault="008F095D" w:rsidP="00E134D4">
            <w:r w:rsidRPr="00993F5C">
              <w:rPr>
                <w:rFonts w:hint="eastAsia"/>
              </w:rPr>
              <w:t>n(</w:t>
            </w:r>
            <w:r>
              <w:rPr>
                <w:rFonts w:hint="eastAsia"/>
              </w:rPr>
              <w:t>..</w:t>
            </w:r>
            <w:r w:rsidR="00CC1DC8">
              <w:rPr>
                <w:rFonts w:hint="eastAsia"/>
              </w:rPr>
              <w:t>1</w:t>
            </w:r>
            <w:r w:rsidRPr="00993F5C">
              <w:rPr>
                <w:rFonts w:hint="eastAsia"/>
              </w:rPr>
              <w:t>8)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:rsidR="008F095D" w:rsidRDefault="008F095D" w:rsidP="00E134D4">
            <w:r>
              <w:rPr>
                <w:rFonts w:hint="eastAsia"/>
              </w:rPr>
              <w:t>支付平台订单号</w:t>
            </w:r>
          </w:p>
        </w:tc>
      </w:tr>
      <w:tr w:rsidR="00CC1DC8" w:rsidRPr="00993F5C" w:rsidTr="00E134D4">
        <w:tc>
          <w:tcPr>
            <w:tcW w:w="864" w:type="dxa"/>
            <w:tcBorders>
              <w:right w:val="single" w:sz="4" w:space="0" w:color="auto"/>
            </w:tcBorders>
          </w:tcPr>
          <w:p w:rsidR="00CC1DC8" w:rsidRDefault="00CC1DC8" w:rsidP="00E134D4"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sz="4" w:space="0" w:color="auto"/>
            </w:tcBorders>
          </w:tcPr>
          <w:p w:rsidR="00CC1DC8" w:rsidRDefault="00CC1DC8" w:rsidP="00E134D4"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CC1DC8" w:rsidRDefault="00CC1DC8" w:rsidP="00E134D4">
            <w:proofErr w:type="spellStart"/>
            <w:r>
              <w:t>orderNo</w:t>
            </w:r>
            <w:proofErr w:type="spellEnd"/>
          </w:p>
        </w:tc>
        <w:tc>
          <w:tcPr>
            <w:tcW w:w="1418" w:type="dxa"/>
          </w:tcPr>
          <w:p w:rsidR="00CC1DC8" w:rsidRPr="00993F5C" w:rsidRDefault="00CC1DC8" w:rsidP="00E134D4">
            <w:r w:rsidRPr="00993F5C">
              <w:rPr>
                <w:rFonts w:hint="eastAsia"/>
              </w:rPr>
              <w:t>n(</w:t>
            </w:r>
            <w:r>
              <w:rPr>
                <w:rFonts w:hint="eastAsia"/>
              </w:rPr>
              <w:t>..1</w:t>
            </w:r>
            <w:r w:rsidRPr="00993F5C">
              <w:rPr>
                <w:rFonts w:hint="eastAsia"/>
              </w:rPr>
              <w:t>8)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:rsidR="00CC1DC8" w:rsidRDefault="00CC1DC8" w:rsidP="00E134D4">
            <w:r>
              <w:rPr>
                <w:rFonts w:hint="eastAsia"/>
              </w:rPr>
              <w:t>商户订单号</w:t>
            </w:r>
          </w:p>
        </w:tc>
      </w:tr>
      <w:tr w:rsidR="008F095D" w:rsidRPr="00993F5C" w:rsidTr="00E134D4">
        <w:tc>
          <w:tcPr>
            <w:tcW w:w="864" w:type="dxa"/>
            <w:tcBorders>
              <w:right w:val="single" w:sz="4" w:space="0" w:color="auto"/>
            </w:tcBorders>
          </w:tcPr>
          <w:p w:rsidR="008F095D" w:rsidRDefault="008F095D" w:rsidP="00E134D4"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sz="4" w:space="0" w:color="auto"/>
            </w:tcBorders>
          </w:tcPr>
          <w:p w:rsidR="008F095D" w:rsidRPr="00993F5C" w:rsidRDefault="008F095D" w:rsidP="00E134D4"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8F095D" w:rsidRPr="00993F5C" w:rsidRDefault="008F095D" w:rsidP="00E134D4">
            <w:r w:rsidRPr="005852A4">
              <w:t>Status</w:t>
            </w:r>
          </w:p>
        </w:tc>
        <w:tc>
          <w:tcPr>
            <w:tcW w:w="1418" w:type="dxa"/>
          </w:tcPr>
          <w:p w:rsidR="008F095D" w:rsidRPr="00993F5C" w:rsidRDefault="008F095D" w:rsidP="00E134D4">
            <w:r>
              <w:rPr>
                <w:rFonts w:hint="eastAsia"/>
              </w:rPr>
              <w:t>n(1)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:rsidR="008F095D" w:rsidRDefault="008F095D" w:rsidP="00E134D4">
            <w:r>
              <w:rPr>
                <w:rFonts w:hint="eastAsia"/>
              </w:rPr>
              <w:t>订单状态</w:t>
            </w:r>
          </w:p>
          <w:p w:rsidR="008F095D" w:rsidRPr="00713D83" w:rsidRDefault="008F095D" w:rsidP="00587E4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</w:t>
            </w:r>
            <w:r w:rsidRPr="00C902CD">
              <w:rPr>
                <w:rFonts w:ascii="Courier New" w:hAnsi="Courier New" w:cs="Courier New"/>
                <w:kern w:val="0"/>
                <w:sz w:val="20"/>
                <w:szCs w:val="20"/>
              </w:rPr>
              <w:t>未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支付</w:t>
            </w:r>
            <w:r w:rsidRPr="00C902C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</w:t>
            </w:r>
            <w:r w:rsidRPr="00C902CD">
              <w:rPr>
                <w:rFonts w:ascii="Courier New" w:hAnsi="Courier New" w:cs="Courier New"/>
                <w:kern w:val="0"/>
                <w:sz w:val="20"/>
                <w:szCs w:val="20"/>
              </w:rPr>
              <w:t>成功</w:t>
            </w:r>
            <w:r w:rsidRPr="00C902CD">
              <w:rPr>
                <w:rFonts w:ascii="Courier New" w:hAnsi="Courier New" w:cs="Courier New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</w:t>
            </w:r>
            <w:r w:rsidRPr="00C902CD">
              <w:rPr>
                <w:rFonts w:ascii="Courier New" w:hAnsi="Courier New" w:cs="Courier New"/>
                <w:kern w:val="0"/>
                <w:sz w:val="20"/>
                <w:szCs w:val="20"/>
              </w:rPr>
              <w:t>失败</w:t>
            </w:r>
            <w:r w:rsidR="00587E46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或过期</w:t>
            </w:r>
          </w:p>
        </w:tc>
      </w:tr>
      <w:tr w:rsidR="00981755" w:rsidRPr="00993F5C" w:rsidTr="00E134D4">
        <w:tc>
          <w:tcPr>
            <w:tcW w:w="864" w:type="dxa"/>
            <w:tcBorders>
              <w:right w:val="single" w:sz="4" w:space="0" w:color="auto"/>
            </w:tcBorders>
          </w:tcPr>
          <w:p w:rsidR="00981755" w:rsidRDefault="00981755" w:rsidP="00E134D4"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sz="4" w:space="0" w:color="auto"/>
            </w:tcBorders>
          </w:tcPr>
          <w:p w:rsidR="00981755" w:rsidRDefault="00981755" w:rsidP="00E134D4"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981755" w:rsidRPr="005852A4" w:rsidRDefault="00981755" w:rsidP="00E134D4">
            <w:proofErr w:type="spellStart"/>
            <w:r>
              <w:t>T</w:t>
            </w:r>
            <w:r>
              <w:rPr>
                <w:rFonts w:hint="eastAsia"/>
              </w:rPr>
              <w:t>radeAmt</w:t>
            </w:r>
            <w:proofErr w:type="spellEnd"/>
          </w:p>
        </w:tc>
        <w:tc>
          <w:tcPr>
            <w:tcW w:w="1418" w:type="dxa"/>
          </w:tcPr>
          <w:p w:rsidR="00981755" w:rsidRDefault="00981755" w:rsidP="00E134D4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:rsidR="00981755" w:rsidRDefault="00981755" w:rsidP="00E134D4">
            <w:r>
              <w:rPr>
                <w:rFonts w:hint="eastAsia"/>
              </w:rPr>
              <w:t>成功金额</w:t>
            </w:r>
          </w:p>
        </w:tc>
      </w:tr>
      <w:tr w:rsidR="008F095D" w:rsidRPr="00993F5C" w:rsidTr="00E134D4">
        <w:tc>
          <w:tcPr>
            <w:tcW w:w="864" w:type="dxa"/>
            <w:tcBorders>
              <w:right w:val="single" w:sz="4" w:space="0" w:color="auto"/>
            </w:tcBorders>
          </w:tcPr>
          <w:p w:rsidR="008F095D" w:rsidRPr="00993F5C" w:rsidRDefault="008F095D" w:rsidP="00E134D4">
            <w:r>
              <w:rPr>
                <w:rFonts w:hint="eastAsia"/>
              </w:rPr>
              <w:t>1</w:t>
            </w:r>
          </w:p>
        </w:tc>
        <w:tc>
          <w:tcPr>
            <w:tcW w:w="945" w:type="dxa"/>
            <w:tcBorders>
              <w:right w:val="single" w:sz="4" w:space="0" w:color="auto"/>
            </w:tcBorders>
          </w:tcPr>
          <w:p w:rsidR="008F095D" w:rsidRPr="00993F5C" w:rsidRDefault="008F095D" w:rsidP="00E134D4"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8F095D" w:rsidRPr="00993F5C" w:rsidRDefault="008F095D" w:rsidP="00E134D4">
            <w:proofErr w:type="spellStart"/>
            <w:r>
              <w:rPr>
                <w:rFonts w:hint="eastAsia"/>
              </w:rPr>
              <w:t>signMsg</w:t>
            </w:r>
            <w:proofErr w:type="spellEnd"/>
          </w:p>
        </w:tc>
        <w:tc>
          <w:tcPr>
            <w:tcW w:w="1418" w:type="dxa"/>
          </w:tcPr>
          <w:p w:rsidR="008F095D" w:rsidRPr="00993F5C" w:rsidRDefault="008F095D" w:rsidP="00E134D4"/>
        </w:tc>
        <w:tc>
          <w:tcPr>
            <w:tcW w:w="3969" w:type="dxa"/>
            <w:tcBorders>
              <w:right w:val="single" w:sz="4" w:space="0" w:color="auto"/>
            </w:tcBorders>
          </w:tcPr>
          <w:p w:rsidR="008F095D" w:rsidRPr="00993F5C" w:rsidRDefault="00981755" w:rsidP="00E134D4">
            <w:pPr>
              <w:tabs>
                <w:tab w:val="center" w:pos="1451"/>
              </w:tabs>
            </w:pPr>
            <w:r>
              <w:rPr>
                <w:rFonts w:hint="eastAsia"/>
              </w:rPr>
              <w:t>签名</w:t>
            </w:r>
          </w:p>
        </w:tc>
      </w:tr>
    </w:tbl>
    <w:p w:rsidR="008F095D" w:rsidRDefault="008F095D" w:rsidP="008F095D"/>
    <w:p w:rsidR="00613946" w:rsidRDefault="00613946" w:rsidP="008F095D"/>
    <w:p w:rsidR="00613946" w:rsidRPr="00993F5C" w:rsidRDefault="00613946" w:rsidP="008F095D"/>
    <w:p w:rsidR="008F095D" w:rsidRPr="00993F5C" w:rsidRDefault="008F095D" w:rsidP="008F095D">
      <w:r w:rsidRPr="00993F5C">
        <w:t>&lt;?xml version="1.0" encoding="utf-8" ?&gt;</w:t>
      </w:r>
    </w:p>
    <w:p w:rsidR="008F095D" w:rsidRDefault="008F095D" w:rsidP="008F095D">
      <w:pPr>
        <w:ind w:leftChars="100" w:left="240"/>
      </w:pPr>
      <w:r w:rsidRPr="00993F5C">
        <w:t>&lt;</w:t>
      </w:r>
      <w:proofErr w:type="spellStart"/>
      <w:r w:rsidR="007103E9">
        <w:rPr>
          <w:rFonts w:hint="eastAsia"/>
        </w:rPr>
        <w:t>theAccount</w:t>
      </w:r>
      <w:proofErr w:type="spellEnd"/>
      <w:r w:rsidRPr="00993F5C">
        <w:t>&gt;</w:t>
      </w:r>
    </w:p>
    <w:p w:rsidR="008F095D" w:rsidRDefault="008F095D" w:rsidP="008F095D">
      <w:pPr>
        <w:ind w:firstLine="420"/>
      </w:pPr>
      <w:r w:rsidRPr="00993F5C">
        <w:t>&lt;</w:t>
      </w:r>
      <w:proofErr w:type="spellStart"/>
      <w:r w:rsidRPr="00993F5C">
        <w:t>resp</w:t>
      </w:r>
      <w:r>
        <w:rPr>
          <w:rFonts w:hint="eastAsia"/>
        </w:rPr>
        <w:t>Data</w:t>
      </w:r>
      <w:proofErr w:type="spellEnd"/>
      <w:r w:rsidRPr="00993F5C">
        <w:t>&gt;</w:t>
      </w:r>
    </w:p>
    <w:p w:rsidR="00A22797" w:rsidRPr="00DA2B7E" w:rsidRDefault="00A22797" w:rsidP="008F095D">
      <w:pPr>
        <w:ind w:firstLine="420"/>
        <w:rPr>
          <w:color w:val="FF0000"/>
        </w:rPr>
      </w:pPr>
      <w:r>
        <w:rPr>
          <w:rFonts w:hint="eastAsia"/>
        </w:rPr>
        <w:t xml:space="preserve">  </w:t>
      </w:r>
      <w:r w:rsidRPr="00DA2B7E">
        <w:rPr>
          <w:color w:val="FF0000"/>
        </w:rPr>
        <w:t>&lt;Type&gt;TRAN_QUERY&lt;/Type&gt;</w:t>
      </w:r>
    </w:p>
    <w:p w:rsidR="008F095D" w:rsidRPr="00DA2B7E" w:rsidRDefault="008F095D" w:rsidP="008F095D">
      <w:pPr>
        <w:ind w:leftChars="200" w:left="480" w:firstLine="180"/>
        <w:rPr>
          <w:color w:val="FF0000"/>
        </w:rPr>
      </w:pPr>
      <w:r w:rsidRPr="00DA2B7E">
        <w:rPr>
          <w:color w:val="FF0000"/>
        </w:rPr>
        <w:t>&lt;</w:t>
      </w:r>
      <w:proofErr w:type="spellStart"/>
      <w:r w:rsidRPr="00DA2B7E">
        <w:rPr>
          <w:color w:val="FF0000"/>
        </w:rPr>
        <w:t>respCode</w:t>
      </w:r>
      <w:proofErr w:type="spellEnd"/>
      <w:r w:rsidRPr="00DA2B7E">
        <w:rPr>
          <w:color w:val="FF0000"/>
        </w:rPr>
        <w:t>&gt;00&lt;/</w:t>
      </w:r>
      <w:proofErr w:type="spellStart"/>
      <w:r w:rsidRPr="00DA2B7E">
        <w:rPr>
          <w:color w:val="FF0000"/>
        </w:rPr>
        <w:t>respCode</w:t>
      </w:r>
      <w:proofErr w:type="spellEnd"/>
      <w:r w:rsidRPr="00DA2B7E">
        <w:rPr>
          <w:color w:val="FF0000"/>
        </w:rPr>
        <w:t>&gt;</w:t>
      </w:r>
    </w:p>
    <w:p w:rsidR="008F095D" w:rsidRPr="00DA2B7E" w:rsidRDefault="008F095D" w:rsidP="008F095D">
      <w:pPr>
        <w:ind w:leftChars="200" w:left="480" w:firstLine="180"/>
        <w:rPr>
          <w:color w:val="FF0000"/>
        </w:rPr>
      </w:pPr>
      <w:r w:rsidRPr="00DA2B7E">
        <w:rPr>
          <w:color w:val="FF0000"/>
        </w:rPr>
        <w:t>&lt;</w:t>
      </w:r>
      <w:r w:rsidRPr="00DA2B7E">
        <w:rPr>
          <w:rFonts w:hint="eastAsia"/>
          <w:color w:val="FF0000"/>
        </w:rPr>
        <w:t xml:space="preserve"> </w:t>
      </w:r>
      <w:proofErr w:type="spellStart"/>
      <w:r w:rsidRPr="00DA2B7E">
        <w:rPr>
          <w:rFonts w:hint="eastAsia"/>
          <w:color w:val="FF0000"/>
        </w:rPr>
        <w:t>r</w:t>
      </w:r>
      <w:r w:rsidRPr="00DA2B7E">
        <w:rPr>
          <w:color w:val="FF0000"/>
        </w:rPr>
        <w:t>esp</w:t>
      </w:r>
      <w:r w:rsidRPr="00DA2B7E">
        <w:rPr>
          <w:rFonts w:hint="eastAsia"/>
          <w:color w:val="FF0000"/>
        </w:rPr>
        <w:t>Desc</w:t>
      </w:r>
      <w:proofErr w:type="spellEnd"/>
      <w:r w:rsidRPr="00DA2B7E">
        <w:rPr>
          <w:color w:val="FF0000"/>
        </w:rPr>
        <w:t>&gt;</w:t>
      </w:r>
      <w:r w:rsidR="00A22797" w:rsidRPr="00DA2B7E">
        <w:rPr>
          <w:color w:val="FF0000"/>
        </w:rPr>
        <w:t>success</w:t>
      </w:r>
      <w:r w:rsidRPr="00DA2B7E">
        <w:rPr>
          <w:color w:val="FF0000"/>
        </w:rPr>
        <w:t>&lt;/</w:t>
      </w:r>
      <w:r w:rsidRPr="00DA2B7E">
        <w:rPr>
          <w:rFonts w:hint="eastAsia"/>
          <w:color w:val="FF0000"/>
        </w:rPr>
        <w:t xml:space="preserve"> </w:t>
      </w:r>
      <w:proofErr w:type="spellStart"/>
      <w:r w:rsidRPr="00DA2B7E">
        <w:rPr>
          <w:rFonts w:hint="eastAsia"/>
          <w:color w:val="FF0000"/>
        </w:rPr>
        <w:t>r</w:t>
      </w:r>
      <w:r w:rsidRPr="00DA2B7E">
        <w:rPr>
          <w:color w:val="FF0000"/>
        </w:rPr>
        <w:t>esp</w:t>
      </w:r>
      <w:r w:rsidRPr="00DA2B7E">
        <w:rPr>
          <w:rFonts w:hint="eastAsia"/>
          <w:color w:val="FF0000"/>
        </w:rPr>
        <w:t>Desc</w:t>
      </w:r>
      <w:proofErr w:type="spellEnd"/>
      <w:r w:rsidRPr="00DA2B7E">
        <w:rPr>
          <w:color w:val="FF0000"/>
        </w:rPr>
        <w:t>&gt;</w:t>
      </w:r>
    </w:p>
    <w:p w:rsidR="008F095D" w:rsidRPr="00DA2B7E" w:rsidRDefault="008F095D" w:rsidP="008F095D">
      <w:pPr>
        <w:ind w:leftChars="200" w:left="480" w:firstLine="180"/>
        <w:rPr>
          <w:color w:val="FF0000"/>
        </w:rPr>
      </w:pPr>
      <w:r w:rsidRPr="00DA2B7E">
        <w:rPr>
          <w:color w:val="FF0000"/>
        </w:rPr>
        <w:lastRenderedPageBreak/>
        <w:t>&lt;</w:t>
      </w:r>
      <w:proofErr w:type="spellStart"/>
      <w:r w:rsidRPr="00DA2B7E">
        <w:rPr>
          <w:rFonts w:hint="eastAsia"/>
          <w:color w:val="FF0000"/>
        </w:rPr>
        <w:t>accDate</w:t>
      </w:r>
      <w:proofErr w:type="spellEnd"/>
      <w:r w:rsidRPr="00DA2B7E">
        <w:rPr>
          <w:color w:val="FF0000"/>
        </w:rPr>
        <w:t>&gt;</w:t>
      </w:r>
      <w:r w:rsidRPr="00DA2B7E">
        <w:rPr>
          <w:rFonts w:hint="eastAsia"/>
          <w:color w:val="FF0000"/>
        </w:rPr>
        <w:t>20101010</w:t>
      </w:r>
      <w:r w:rsidRPr="00DA2B7E">
        <w:rPr>
          <w:color w:val="FF0000"/>
        </w:rPr>
        <w:t>&lt;/</w:t>
      </w:r>
      <w:proofErr w:type="spellStart"/>
      <w:r w:rsidRPr="00DA2B7E">
        <w:rPr>
          <w:rFonts w:hint="eastAsia"/>
          <w:color w:val="FF0000"/>
        </w:rPr>
        <w:t>accDate</w:t>
      </w:r>
      <w:proofErr w:type="spellEnd"/>
      <w:r w:rsidRPr="00DA2B7E">
        <w:rPr>
          <w:color w:val="FF0000"/>
        </w:rPr>
        <w:t>&gt;</w:t>
      </w:r>
    </w:p>
    <w:p w:rsidR="008F095D" w:rsidRPr="00DA2B7E" w:rsidRDefault="008F095D" w:rsidP="008F095D">
      <w:pPr>
        <w:ind w:leftChars="200" w:left="480" w:firstLine="180"/>
        <w:rPr>
          <w:color w:val="FF0000"/>
        </w:rPr>
      </w:pPr>
      <w:r w:rsidRPr="00DA2B7E">
        <w:rPr>
          <w:color w:val="FF0000"/>
        </w:rPr>
        <w:t>&lt;</w:t>
      </w:r>
      <w:proofErr w:type="spellStart"/>
      <w:r w:rsidRPr="00DA2B7E">
        <w:rPr>
          <w:rFonts w:hint="eastAsia"/>
          <w:color w:val="FF0000"/>
        </w:rPr>
        <w:t>accNo</w:t>
      </w:r>
      <w:proofErr w:type="spellEnd"/>
      <w:r w:rsidRPr="00DA2B7E">
        <w:rPr>
          <w:color w:val="FF0000"/>
        </w:rPr>
        <w:t>&gt;</w:t>
      </w:r>
      <w:r w:rsidRPr="00DA2B7E">
        <w:rPr>
          <w:rFonts w:hint="eastAsia"/>
          <w:color w:val="FF0000"/>
        </w:rPr>
        <w:t>00000001</w:t>
      </w:r>
      <w:r w:rsidRPr="00DA2B7E">
        <w:rPr>
          <w:color w:val="FF0000"/>
        </w:rPr>
        <w:t>&lt;/</w:t>
      </w:r>
      <w:proofErr w:type="spellStart"/>
      <w:r w:rsidRPr="00DA2B7E">
        <w:rPr>
          <w:rFonts w:hint="eastAsia"/>
          <w:color w:val="FF0000"/>
        </w:rPr>
        <w:t>accNo</w:t>
      </w:r>
      <w:proofErr w:type="spellEnd"/>
      <w:r w:rsidRPr="00DA2B7E">
        <w:rPr>
          <w:color w:val="FF0000"/>
        </w:rPr>
        <w:t>&gt;</w:t>
      </w:r>
    </w:p>
    <w:p w:rsidR="00A22797" w:rsidRPr="00DA2B7E" w:rsidRDefault="00A22797" w:rsidP="008F095D">
      <w:pPr>
        <w:ind w:leftChars="200" w:left="480" w:firstLine="180"/>
        <w:rPr>
          <w:color w:val="FF0000"/>
        </w:rPr>
      </w:pPr>
      <w:r w:rsidRPr="00DA2B7E">
        <w:rPr>
          <w:color w:val="FF0000"/>
        </w:rPr>
        <w:t>&lt;</w:t>
      </w:r>
      <w:proofErr w:type="spellStart"/>
      <w:r w:rsidRPr="00DA2B7E">
        <w:rPr>
          <w:color w:val="FF0000"/>
        </w:rPr>
        <w:t>orderNo</w:t>
      </w:r>
      <w:proofErr w:type="spellEnd"/>
      <w:r w:rsidRPr="00DA2B7E">
        <w:rPr>
          <w:color w:val="FF0000"/>
        </w:rPr>
        <w:t>&gt;</w:t>
      </w:r>
      <w:r w:rsidR="005B41C1" w:rsidRPr="00DA2B7E">
        <w:rPr>
          <w:rFonts w:hint="eastAsia"/>
          <w:color w:val="FF0000"/>
        </w:rPr>
        <w:t>00000001</w:t>
      </w:r>
      <w:r w:rsidRPr="00DA2B7E">
        <w:rPr>
          <w:color w:val="FF0000"/>
        </w:rPr>
        <w:t>&lt;/</w:t>
      </w:r>
      <w:proofErr w:type="spellStart"/>
      <w:r w:rsidRPr="00DA2B7E">
        <w:rPr>
          <w:color w:val="FF0000"/>
        </w:rPr>
        <w:t>orderNo</w:t>
      </w:r>
      <w:proofErr w:type="spellEnd"/>
      <w:r w:rsidRPr="00DA2B7E">
        <w:rPr>
          <w:color w:val="FF0000"/>
        </w:rPr>
        <w:t>&gt;</w:t>
      </w:r>
    </w:p>
    <w:p w:rsidR="008F095D" w:rsidRDefault="008F095D" w:rsidP="008F095D">
      <w:pPr>
        <w:ind w:leftChars="200" w:left="480" w:firstLine="180"/>
        <w:rPr>
          <w:color w:val="FF0000"/>
        </w:rPr>
      </w:pPr>
      <w:r w:rsidRPr="00DA2B7E">
        <w:rPr>
          <w:color w:val="FF0000"/>
        </w:rPr>
        <w:t>&lt;Status&gt;</w:t>
      </w:r>
      <w:r w:rsidRPr="00DA2B7E">
        <w:rPr>
          <w:rFonts w:hint="eastAsia"/>
          <w:color w:val="FF0000"/>
        </w:rPr>
        <w:t>1</w:t>
      </w:r>
      <w:r w:rsidRPr="00DA2B7E">
        <w:rPr>
          <w:color w:val="FF0000"/>
        </w:rPr>
        <w:t>&lt;/Status&gt;</w:t>
      </w:r>
    </w:p>
    <w:p w:rsidR="00FA25D5" w:rsidRPr="00981755" w:rsidRDefault="00FA25D5" w:rsidP="00FA25D5">
      <w:pPr>
        <w:ind w:leftChars="200" w:left="480" w:firstLine="180"/>
        <w:rPr>
          <w:color w:val="FF0000"/>
        </w:rPr>
      </w:pPr>
      <w:r w:rsidRPr="00981755">
        <w:rPr>
          <w:color w:val="FF0000"/>
        </w:rPr>
        <w:t>&lt;</w:t>
      </w:r>
      <w:proofErr w:type="spellStart"/>
      <w:r w:rsidRPr="00981755">
        <w:rPr>
          <w:rFonts w:hint="eastAsia"/>
          <w:color w:val="FF0000"/>
        </w:rPr>
        <w:t>tradeAmt</w:t>
      </w:r>
      <w:proofErr w:type="spellEnd"/>
      <w:r w:rsidRPr="00981755">
        <w:rPr>
          <w:color w:val="FF0000"/>
        </w:rPr>
        <w:t>&gt;</w:t>
      </w:r>
      <w:r w:rsidRPr="00981755">
        <w:rPr>
          <w:rFonts w:hint="eastAsia"/>
          <w:color w:val="FF0000"/>
        </w:rPr>
        <w:t>1</w:t>
      </w:r>
      <w:r w:rsidRPr="00981755">
        <w:rPr>
          <w:color w:val="FF0000"/>
        </w:rPr>
        <w:t>&lt;/</w:t>
      </w:r>
      <w:proofErr w:type="spellStart"/>
      <w:r w:rsidRPr="00981755">
        <w:rPr>
          <w:rFonts w:hint="eastAsia"/>
          <w:color w:val="FF0000"/>
        </w:rPr>
        <w:t>tradeAmt</w:t>
      </w:r>
      <w:proofErr w:type="spellEnd"/>
      <w:r w:rsidRPr="00981755">
        <w:rPr>
          <w:color w:val="FF0000"/>
        </w:rPr>
        <w:t>&gt;</w:t>
      </w:r>
    </w:p>
    <w:p w:rsidR="008F095D" w:rsidRDefault="008F095D" w:rsidP="008F095D">
      <w:pPr>
        <w:ind w:leftChars="200" w:left="480"/>
      </w:pPr>
      <w:r w:rsidRPr="00993F5C">
        <w:t>&lt;</w:t>
      </w:r>
      <w:r>
        <w:rPr>
          <w:rFonts w:hint="eastAsia"/>
        </w:rPr>
        <w:t>/</w:t>
      </w:r>
      <w:proofErr w:type="spellStart"/>
      <w:r w:rsidRPr="00993F5C">
        <w:t>resp</w:t>
      </w:r>
      <w:r>
        <w:rPr>
          <w:rFonts w:hint="eastAsia"/>
        </w:rPr>
        <w:t>Data</w:t>
      </w:r>
      <w:proofErr w:type="spellEnd"/>
      <w:r w:rsidRPr="00993F5C">
        <w:t>&gt;</w:t>
      </w:r>
    </w:p>
    <w:p w:rsidR="008F095D" w:rsidRPr="00993F5C" w:rsidRDefault="008F095D" w:rsidP="008F095D">
      <w:pPr>
        <w:ind w:leftChars="100" w:left="240"/>
      </w:pPr>
      <w:r>
        <w:rPr>
          <w:rFonts w:hint="eastAsia"/>
        </w:rPr>
        <w:tab/>
      </w:r>
      <w:r w:rsidRPr="00993F5C">
        <w:t>&lt;</w:t>
      </w:r>
      <w:proofErr w:type="spellStart"/>
      <w:r>
        <w:rPr>
          <w:rFonts w:hint="eastAsia"/>
        </w:rPr>
        <w:t>signMsg</w:t>
      </w:r>
      <w:proofErr w:type="spellEnd"/>
      <w:r w:rsidRPr="00993F5C">
        <w:t>&gt;</w:t>
      </w:r>
      <w:r>
        <w:rPr>
          <w:rFonts w:hint="eastAsia"/>
        </w:rPr>
        <w:t>00000000</w:t>
      </w:r>
      <w:r w:rsidRPr="00993F5C">
        <w:t>&lt;</w:t>
      </w:r>
      <w:r>
        <w:rPr>
          <w:rFonts w:hint="eastAsia"/>
        </w:rPr>
        <w:t>/</w:t>
      </w:r>
      <w:proofErr w:type="spellStart"/>
      <w:r>
        <w:rPr>
          <w:rFonts w:hint="eastAsia"/>
        </w:rPr>
        <w:t>signMsg</w:t>
      </w:r>
      <w:proofErr w:type="spellEnd"/>
      <w:r w:rsidRPr="00993F5C">
        <w:t>&gt;</w:t>
      </w:r>
    </w:p>
    <w:p w:rsidR="008F095D" w:rsidRDefault="008F095D" w:rsidP="008F095D">
      <w:r w:rsidRPr="00993F5C">
        <w:t>&lt;/</w:t>
      </w:r>
      <w:proofErr w:type="spellStart"/>
      <w:r w:rsidR="007103E9">
        <w:rPr>
          <w:rFonts w:hint="eastAsia"/>
        </w:rPr>
        <w:t>theAccount</w:t>
      </w:r>
      <w:proofErr w:type="spellEnd"/>
      <w:r w:rsidRPr="00993F5C">
        <w:t>&gt;</w:t>
      </w:r>
    </w:p>
    <w:p w:rsidR="00DA2B7E" w:rsidRDefault="00DA2B7E" w:rsidP="008F095D"/>
    <w:p w:rsidR="00DA2B7E" w:rsidRPr="00DA2B7E" w:rsidRDefault="00DA2B7E" w:rsidP="008F095D">
      <w:r>
        <w:rPr>
          <w:rFonts w:hint="eastAsia"/>
        </w:rPr>
        <w:t>参与签名参数示范（</w:t>
      </w:r>
      <w:r w:rsidRPr="004B59C1">
        <w:t>%s</w:t>
      </w:r>
      <w:r>
        <w:rPr>
          <w:rFonts w:hint="eastAsia"/>
        </w:rPr>
        <w:t>为实际参数值）：</w:t>
      </w:r>
    </w:p>
    <w:p w:rsidR="00DA2B7E" w:rsidRPr="00993F5C" w:rsidRDefault="00DA2B7E" w:rsidP="008F095D">
      <w:r w:rsidRPr="00DA2B7E">
        <w:t>&lt;Type&gt;TRAN_QUERY&lt;/Type&gt;&lt;respCode&gt;</w:t>
      </w:r>
      <w:r>
        <w:rPr>
          <w:rFonts w:hint="eastAsia"/>
        </w:rPr>
        <w:t>%s</w:t>
      </w:r>
      <w:r>
        <w:t>&lt;/respCode&gt;&lt;respDesc&gt;</w:t>
      </w:r>
      <w:r>
        <w:rPr>
          <w:rFonts w:hint="eastAsia"/>
        </w:rPr>
        <w:t>%s</w:t>
      </w:r>
      <w:r w:rsidRPr="00DA2B7E">
        <w:t>&lt;/respDesc&gt;&lt;accDate&gt;</w:t>
      </w:r>
      <w:r>
        <w:rPr>
          <w:rFonts w:hint="eastAsia"/>
        </w:rPr>
        <w:t>%s</w:t>
      </w:r>
      <w:r w:rsidRPr="00DA2B7E">
        <w:t xml:space="preserve"> &lt;/</w:t>
      </w:r>
      <w:proofErr w:type="spellStart"/>
      <w:r w:rsidRPr="00DA2B7E">
        <w:t>accDate</w:t>
      </w:r>
      <w:proofErr w:type="spellEnd"/>
      <w:r w:rsidRPr="00DA2B7E">
        <w:t>&gt;&lt;</w:t>
      </w:r>
      <w:proofErr w:type="spellStart"/>
      <w:r w:rsidRPr="00DA2B7E">
        <w:t>accNo</w:t>
      </w:r>
      <w:proofErr w:type="spellEnd"/>
      <w:r w:rsidRPr="00DA2B7E">
        <w:t>&gt;</w:t>
      </w:r>
      <w:r>
        <w:rPr>
          <w:rFonts w:hint="eastAsia"/>
        </w:rPr>
        <w:t>%s</w:t>
      </w:r>
      <w:r w:rsidRPr="00DA2B7E">
        <w:t xml:space="preserve"> &lt;/</w:t>
      </w:r>
      <w:proofErr w:type="spellStart"/>
      <w:r w:rsidRPr="00DA2B7E">
        <w:t>accNo</w:t>
      </w:r>
      <w:proofErr w:type="spellEnd"/>
      <w:r w:rsidRPr="00DA2B7E">
        <w:t>&gt;&lt;</w:t>
      </w:r>
      <w:proofErr w:type="spellStart"/>
      <w:r w:rsidRPr="00DA2B7E">
        <w:t>orderNo</w:t>
      </w:r>
      <w:proofErr w:type="spellEnd"/>
      <w:r w:rsidRPr="00DA2B7E">
        <w:t>&gt;</w:t>
      </w:r>
      <w:r>
        <w:rPr>
          <w:rFonts w:hint="eastAsia"/>
        </w:rPr>
        <w:t>%s</w:t>
      </w:r>
      <w:r w:rsidRPr="00DA2B7E">
        <w:t xml:space="preserve"> &lt;/</w:t>
      </w:r>
      <w:proofErr w:type="spellStart"/>
      <w:r w:rsidRPr="00DA2B7E">
        <w:t>orderNo</w:t>
      </w:r>
      <w:proofErr w:type="spellEnd"/>
      <w:r w:rsidRPr="00DA2B7E">
        <w:t>&gt;&lt;Status&gt;</w:t>
      </w:r>
      <w:r>
        <w:rPr>
          <w:rFonts w:hint="eastAsia"/>
        </w:rPr>
        <w:t>%s</w:t>
      </w:r>
      <w:r w:rsidRPr="00DA2B7E">
        <w:t xml:space="preserve"> &lt;/Status&gt;</w:t>
      </w:r>
      <w:r w:rsidR="00CB3CD7" w:rsidRPr="00DA2B7E">
        <w:t>&lt;</w:t>
      </w:r>
      <w:proofErr w:type="spellStart"/>
      <w:r w:rsidR="00CB3CD7">
        <w:rPr>
          <w:rFonts w:hint="eastAsia"/>
        </w:rPr>
        <w:t>tradeAmt</w:t>
      </w:r>
      <w:proofErr w:type="spellEnd"/>
      <w:r w:rsidR="00CB3CD7" w:rsidRPr="00DA2B7E">
        <w:t>&gt;</w:t>
      </w:r>
      <w:r w:rsidR="00CB3CD7">
        <w:rPr>
          <w:rFonts w:hint="eastAsia"/>
        </w:rPr>
        <w:t>%s</w:t>
      </w:r>
      <w:r w:rsidR="00CB3CD7">
        <w:t xml:space="preserve"> &lt;/</w:t>
      </w:r>
      <w:proofErr w:type="spellStart"/>
      <w:r w:rsidR="00CB3CD7">
        <w:rPr>
          <w:rFonts w:hint="eastAsia"/>
        </w:rPr>
        <w:t>tradeAmt</w:t>
      </w:r>
      <w:proofErr w:type="spellEnd"/>
      <w:r w:rsidR="00CB3CD7" w:rsidRPr="00DA2B7E">
        <w:t>&gt;</w:t>
      </w:r>
    </w:p>
    <w:p w:rsidR="00CE04E5" w:rsidRDefault="00CE04E5" w:rsidP="00733469"/>
    <w:p w:rsidR="00C11C98" w:rsidRDefault="009516A4" w:rsidP="009516A4">
      <w:pPr>
        <w:pStyle w:val="11"/>
        <w:numPr>
          <w:ilvl w:val="0"/>
          <w:numId w:val="0"/>
        </w:numPr>
      </w:pPr>
      <w:bookmarkStart w:id="43" w:name="_Toc450830597"/>
      <w:bookmarkEnd w:id="9"/>
      <w:bookmarkEnd w:id="10"/>
      <w:bookmarkEnd w:id="11"/>
      <w:r>
        <w:rPr>
          <w:rStyle w:val="Char0"/>
          <w:rFonts w:hint="eastAsia"/>
        </w:rPr>
        <w:t>3</w:t>
      </w:r>
      <w:r>
        <w:rPr>
          <w:rFonts w:hint="eastAsia"/>
        </w:rPr>
        <w:t>商户中心说明</w:t>
      </w:r>
      <w:bookmarkEnd w:id="43"/>
    </w:p>
    <w:p w:rsidR="00C11C98" w:rsidRDefault="009516A4" w:rsidP="009516A4">
      <w:pPr>
        <w:pStyle w:val="2"/>
        <w:numPr>
          <w:ilvl w:val="0"/>
          <w:numId w:val="0"/>
        </w:numPr>
        <w:spacing w:before="326" w:after="326"/>
        <w:ind w:left="576" w:hanging="576"/>
      </w:pPr>
      <w:bookmarkStart w:id="44" w:name="_Toc450830598"/>
      <w:r>
        <w:rPr>
          <w:rFonts w:hint="eastAsia"/>
        </w:rPr>
        <w:t>3.1</w:t>
      </w:r>
      <w:r w:rsidR="008E5714">
        <w:rPr>
          <w:rFonts w:hint="eastAsia"/>
        </w:rPr>
        <w:t>商户服务地址</w:t>
      </w:r>
      <w:bookmarkEnd w:id="44"/>
    </w:p>
    <w:p w:rsidR="00C11C98" w:rsidRDefault="00C11C98" w:rsidP="00C11C98">
      <w:pPr>
        <w:ind w:firstLine="420"/>
      </w:pPr>
      <w:r>
        <w:rPr>
          <w:rFonts w:hint="eastAsia"/>
        </w:rPr>
        <w:t>地址：</w:t>
      </w:r>
      <w:r w:rsidR="006C1445" w:rsidRPr="00F4281B">
        <w:rPr>
          <w:rFonts w:hint="eastAsia"/>
        </w:rPr>
        <w:t>http://</w:t>
      </w:r>
      <w:r w:rsidR="001B1C9B">
        <w:rPr>
          <w:rFonts w:hint="eastAsia"/>
        </w:rPr>
        <w:t>www.xskjpay.net</w:t>
      </w:r>
    </w:p>
    <w:p w:rsidR="00C11C98" w:rsidRDefault="009516A4" w:rsidP="009516A4">
      <w:pPr>
        <w:pStyle w:val="2"/>
        <w:numPr>
          <w:ilvl w:val="0"/>
          <w:numId w:val="0"/>
        </w:numPr>
        <w:spacing w:before="326" w:after="326"/>
        <w:ind w:left="576" w:hanging="576"/>
      </w:pPr>
      <w:bookmarkStart w:id="45" w:name="_Toc450830599"/>
      <w:r>
        <w:rPr>
          <w:rFonts w:hint="eastAsia"/>
        </w:rPr>
        <w:t>3.2</w:t>
      </w:r>
      <w:r w:rsidR="00C11C98">
        <w:rPr>
          <w:rFonts w:hint="eastAsia"/>
        </w:rPr>
        <w:t>功能说明</w:t>
      </w:r>
      <w:bookmarkEnd w:id="45"/>
    </w:p>
    <w:p w:rsidR="00C11C98" w:rsidRDefault="00C11C98" w:rsidP="00C11C98">
      <w:pPr>
        <w:ind w:firstLine="420"/>
      </w:pPr>
      <w:r>
        <w:rPr>
          <w:rFonts w:hint="eastAsia"/>
        </w:rPr>
        <w:t>商户中心提供账户查询、账户余额查询、账户明细查询、订单明细查询、结算查询、退款等功能。</w:t>
      </w:r>
    </w:p>
    <w:p w:rsidR="003B3200" w:rsidRDefault="00951048" w:rsidP="00351ACC">
      <w:pPr>
        <w:pStyle w:val="2"/>
        <w:numPr>
          <w:ilvl w:val="0"/>
          <w:numId w:val="0"/>
        </w:numPr>
        <w:spacing w:before="326" w:after="326"/>
        <w:ind w:left="576" w:hanging="576"/>
      </w:pPr>
      <w:bookmarkStart w:id="46" w:name="_Toc450830600"/>
      <w:r>
        <w:rPr>
          <w:rFonts w:hint="eastAsia"/>
        </w:rPr>
        <w:t>4</w:t>
      </w:r>
      <w:r w:rsidR="00351ACC">
        <w:rPr>
          <w:rFonts w:hint="eastAsia"/>
        </w:rPr>
        <w:t>商户签名方法</w:t>
      </w:r>
      <w:bookmarkEnd w:id="46"/>
    </w:p>
    <w:p w:rsidR="003B3200" w:rsidRDefault="003B3200" w:rsidP="003B3200">
      <w:pPr>
        <w:ind w:right="-1"/>
        <w:rPr>
          <w:b/>
        </w:rPr>
      </w:pPr>
      <w:r>
        <w:rPr>
          <w:rFonts w:hint="eastAsia"/>
          <w:b/>
        </w:rPr>
        <w:t>签名</w:t>
      </w:r>
      <w:r w:rsidRPr="00014AB9">
        <w:rPr>
          <w:rFonts w:hint="eastAsia"/>
          <w:b/>
        </w:rPr>
        <w:t>说明</w:t>
      </w:r>
      <w:r>
        <w:rPr>
          <w:rFonts w:hint="eastAsia"/>
          <w:b/>
        </w:rPr>
        <w:t>：</w:t>
      </w:r>
    </w:p>
    <w:p w:rsidR="003B3200" w:rsidRDefault="003B3200" w:rsidP="003B3200">
      <w:pPr>
        <w:ind w:right="-1"/>
        <w:rPr>
          <w:rFonts w:ascii="宋体"/>
        </w:rPr>
      </w:pPr>
      <w:r>
        <w:rPr>
          <w:rFonts w:hint="eastAsia"/>
          <w:b/>
        </w:rPr>
        <w:tab/>
      </w:r>
      <w:r>
        <w:rPr>
          <w:rFonts w:ascii="宋体" w:hint="eastAsia"/>
        </w:rPr>
        <w:t>支付系统提供各种语言的商户</w:t>
      </w:r>
      <w:r>
        <w:rPr>
          <w:rFonts w:ascii="宋体" w:hint="eastAsia"/>
        </w:rPr>
        <w:t>SDK</w:t>
      </w:r>
      <w:r>
        <w:rPr>
          <w:rFonts w:ascii="宋体" w:hint="eastAsia"/>
        </w:rPr>
        <w:t>使用，商户不用关心具体的签名实现；只需要调</w:t>
      </w:r>
      <w:r>
        <w:rPr>
          <w:rFonts w:ascii="宋体" w:hint="eastAsia"/>
        </w:rPr>
        <w:lastRenderedPageBreak/>
        <w:t>用</w:t>
      </w:r>
      <w:r>
        <w:rPr>
          <w:rFonts w:ascii="宋体" w:hint="eastAsia"/>
        </w:rPr>
        <w:t>SDK</w:t>
      </w:r>
      <w:r>
        <w:rPr>
          <w:rFonts w:ascii="宋体" w:hint="eastAsia"/>
        </w:rPr>
        <w:t>提供的相关接口即可，详细见商户</w:t>
      </w:r>
      <w:r>
        <w:rPr>
          <w:rFonts w:ascii="宋体" w:hint="eastAsia"/>
        </w:rPr>
        <w:t>SDK</w:t>
      </w:r>
      <w:r>
        <w:rPr>
          <w:rFonts w:ascii="宋体" w:hint="eastAsia"/>
        </w:rPr>
        <w:t>使用说明文档；</w:t>
      </w:r>
    </w:p>
    <w:p w:rsidR="003B3200" w:rsidRDefault="003B3200" w:rsidP="003B3200">
      <w:pPr>
        <w:ind w:right="-1"/>
        <w:rPr>
          <w:b/>
        </w:rPr>
      </w:pPr>
      <w:r>
        <w:rPr>
          <w:rFonts w:hint="eastAsia"/>
          <w:b/>
        </w:rPr>
        <w:t>签名流程：</w:t>
      </w:r>
    </w:p>
    <w:p w:rsidR="003B3200" w:rsidRDefault="003B3200" w:rsidP="003B3200">
      <w:pPr>
        <w:ind w:right="-1" w:firstLine="420"/>
        <w:rPr>
          <w:rFonts w:ascii="宋体"/>
        </w:rPr>
      </w:pPr>
      <w:r>
        <w:rPr>
          <w:rFonts w:ascii="宋体" w:hint="eastAsia"/>
        </w:rPr>
        <w:t>第一步：对每一次上送的交易报文，按照</w:t>
      </w:r>
      <w:r w:rsidRPr="00F90F3C">
        <w:rPr>
          <w:rFonts w:hint="eastAsia"/>
        </w:rPr>
        <w:t>接口文档中</w:t>
      </w:r>
      <w:r>
        <w:rPr>
          <w:rFonts w:ascii="宋体" w:hint="eastAsia"/>
        </w:rPr>
        <w:t>报文格式顺序及说明依次使用“</w:t>
      </w:r>
      <w:r>
        <w:rPr>
          <w:rFonts w:ascii="宋体" w:hint="eastAsia"/>
        </w:rPr>
        <w:t>&amp;</w:t>
      </w:r>
      <w:r>
        <w:rPr>
          <w:rFonts w:ascii="宋体" w:hint="eastAsia"/>
        </w:rPr>
        <w:t>”拼接在一起</w:t>
      </w:r>
      <w:r w:rsidR="004B59C1">
        <w:rPr>
          <w:rFonts w:ascii="宋体" w:hint="eastAsia"/>
        </w:rPr>
        <w:t>，所有</w:t>
      </w:r>
      <w:r w:rsidR="004B59C1" w:rsidRPr="004B59C1">
        <w:rPr>
          <w:rFonts w:ascii="宋体" w:hint="eastAsia"/>
          <w:color w:val="FF0000"/>
        </w:rPr>
        <w:t>加红变量</w:t>
      </w:r>
      <w:r w:rsidR="004B59C1">
        <w:rPr>
          <w:rFonts w:ascii="宋体" w:hint="eastAsia"/>
        </w:rPr>
        <w:t>必须参与签名，其他变量均不参与</w:t>
      </w:r>
      <w:r>
        <w:rPr>
          <w:rFonts w:ascii="宋体" w:hint="eastAsia"/>
        </w:rPr>
        <w:t>；</w:t>
      </w:r>
    </w:p>
    <w:p w:rsidR="003B3200" w:rsidRDefault="00B6741F" w:rsidP="00B6741F">
      <w:pPr>
        <w:ind w:right="-1" w:firstLine="420"/>
        <w:rPr>
          <w:rFonts w:ascii="宋体"/>
        </w:rPr>
      </w:pPr>
      <w:r>
        <w:rPr>
          <w:rFonts w:ascii="宋体" w:hint="eastAsia"/>
        </w:rPr>
        <w:t>第二步：然后将</w:t>
      </w:r>
      <w:r w:rsidR="00BA4779">
        <w:rPr>
          <w:rFonts w:ascii="宋体" w:hint="eastAsia"/>
        </w:rPr>
        <w:t>时代支付</w:t>
      </w:r>
      <w:r w:rsidR="003B3200">
        <w:rPr>
          <w:rFonts w:ascii="宋体" w:hint="eastAsia"/>
        </w:rPr>
        <w:t>提供的商户</w:t>
      </w:r>
      <w:r w:rsidR="003B3200">
        <w:rPr>
          <w:rFonts w:ascii="宋体" w:hint="eastAsia"/>
        </w:rPr>
        <w:t>MD5</w:t>
      </w:r>
      <w:r w:rsidR="003B3200">
        <w:rPr>
          <w:rFonts w:ascii="宋体" w:hint="eastAsia"/>
        </w:rPr>
        <w:t>密钥加到上述拼接字符串的最后，一起作为签名源串；</w:t>
      </w:r>
    </w:p>
    <w:p w:rsidR="003B3200" w:rsidRDefault="003B3200" w:rsidP="003B3200">
      <w:pPr>
        <w:ind w:firstLine="420"/>
        <w:rPr>
          <w:rFonts w:ascii="宋体"/>
        </w:rPr>
      </w:pPr>
      <w:r>
        <w:rPr>
          <w:rFonts w:ascii="宋体" w:hint="eastAsia"/>
        </w:rPr>
        <w:t>第三步：使用</w:t>
      </w:r>
      <w:r>
        <w:rPr>
          <w:rFonts w:ascii="宋体"/>
        </w:rPr>
        <w:t>MD5</w:t>
      </w:r>
      <w:r>
        <w:rPr>
          <w:rFonts w:ascii="宋体"/>
        </w:rPr>
        <w:t>算法</w:t>
      </w:r>
      <w:r>
        <w:rPr>
          <w:rFonts w:ascii="宋体" w:hint="eastAsia"/>
        </w:rPr>
        <w:t>对签名源串做摘要算法；</w:t>
      </w:r>
    </w:p>
    <w:p w:rsidR="005855C5" w:rsidRDefault="005855C5" w:rsidP="003B3200">
      <w:pPr>
        <w:ind w:firstLine="420"/>
        <w:rPr>
          <w:rFonts w:ascii="宋体"/>
        </w:rPr>
      </w:pPr>
    </w:p>
    <w:p w:rsidR="000156CE" w:rsidRDefault="000156CE" w:rsidP="00E0350D">
      <w:pPr>
        <w:rPr>
          <w:rFonts w:ascii="宋体"/>
        </w:rPr>
      </w:pPr>
    </w:p>
    <w:p w:rsidR="000156CE" w:rsidRDefault="00E63BBE" w:rsidP="00E0350D">
      <w:pPr>
        <w:rPr>
          <w:rFonts w:ascii="宋体"/>
        </w:rPr>
      </w:pPr>
      <w:r>
        <w:rPr>
          <w:rFonts w:ascii="宋体" w:hint="eastAsia"/>
        </w:rPr>
        <w:t>符：银行编码表</w:t>
      </w:r>
    </w:p>
    <w:p w:rsidR="000156CE" w:rsidRDefault="000156CE" w:rsidP="00E0350D">
      <w:pPr>
        <w:rPr>
          <w:rFonts w:ascii="宋体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21"/>
        <w:gridCol w:w="3520"/>
      </w:tblGrid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中国农业银行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ABC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北京银行</w:t>
            </w:r>
          </w:p>
        </w:tc>
        <w:tc>
          <w:tcPr>
            <w:tcW w:w="3520" w:type="dxa"/>
          </w:tcPr>
          <w:p w:rsidR="00E63BBE" w:rsidRDefault="00A03850" w:rsidP="00B85B05">
            <w:r>
              <w:rPr>
                <w:rFonts w:hint="eastAsia"/>
              </w:rPr>
              <w:t>BOBJ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中国银行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BOC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中国光大银行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CEB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兴业银行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CIB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中信银行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CITIC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中国民生银行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CMBC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中国工商银行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ICBC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宁波银行</w:t>
            </w:r>
          </w:p>
        </w:tc>
        <w:tc>
          <w:tcPr>
            <w:tcW w:w="3520" w:type="dxa"/>
          </w:tcPr>
          <w:p w:rsidR="00E63BBE" w:rsidRDefault="00A03850" w:rsidP="00B85B05">
            <w:r>
              <w:rPr>
                <w:rFonts w:hint="eastAsia"/>
              </w:rPr>
              <w:t>NBCB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平安银行</w:t>
            </w:r>
          </w:p>
        </w:tc>
        <w:tc>
          <w:tcPr>
            <w:tcW w:w="3520" w:type="dxa"/>
          </w:tcPr>
          <w:p w:rsidR="00E63BBE" w:rsidRDefault="00A03850" w:rsidP="00B85B05">
            <w:r>
              <w:rPr>
                <w:rFonts w:hint="eastAsia"/>
              </w:rPr>
              <w:t>PAB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华夏银行</w:t>
            </w:r>
          </w:p>
        </w:tc>
        <w:tc>
          <w:tcPr>
            <w:tcW w:w="3520" w:type="dxa"/>
          </w:tcPr>
          <w:p w:rsidR="00E63BBE" w:rsidRDefault="00A03850" w:rsidP="00B85B05">
            <w:r>
              <w:rPr>
                <w:rFonts w:hint="eastAsia"/>
              </w:rPr>
              <w:t>HXBC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浦发银行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SPDB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中国邮政储蓄银行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PSBC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南京银行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NJCB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交通银行</w:t>
            </w:r>
          </w:p>
        </w:tc>
        <w:tc>
          <w:tcPr>
            <w:tcW w:w="3520" w:type="dxa"/>
          </w:tcPr>
          <w:p w:rsidR="00E63BBE" w:rsidRDefault="00A03850" w:rsidP="00B85B05">
            <w:r>
              <w:rPr>
                <w:rFonts w:hint="eastAsia"/>
              </w:rPr>
              <w:t>BOCOM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招商银行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CMB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中国建设银行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CCB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lastRenderedPageBreak/>
              <w:t>广发银行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GDB</w:t>
            </w:r>
          </w:p>
        </w:tc>
      </w:tr>
      <w:tr w:rsidR="00227A60" w:rsidTr="00B85B05">
        <w:trPr>
          <w:jc w:val="center"/>
        </w:trPr>
        <w:tc>
          <w:tcPr>
            <w:tcW w:w="3721" w:type="dxa"/>
          </w:tcPr>
          <w:p w:rsidR="00227A60" w:rsidRDefault="00227A60" w:rsidP="00B85B05">
            <w:r>
              <w:rPr>
                <w:rFonts w:hint="eastAsia"/>
              </w:rPr>
              <w:t>快捷支付</w:t>
            </w:r>
          </w:p>
        </w:tc>
        <w:tc>
          <w:tcPr>
            <w:tcW w:w="3520" w:type="dxa"/>
          </w:tcPr>
          <w:p w:rsidR="00227A60" w:rsidRDefault="00227A60" w:rsidP="00B85B05">
            <w:r>
              <w:rPr>
                <w:rFonts w:hint="eastAsia"/>
              </w:rPr>
              <w:t>KUAIJIE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bookmarkStart w:id="47" w:name="_Toc1930"/>
            <w:bookmarkStart w:id="48" w:name="_Toc12658"/>
            <w:bookmarkStart w:id="49" w:name="_Toc4544"/>
            <w:bookmarkStart w:id="50" w:name="_Toc12311"/>
            <w:r>
              <w:rPr>
                <w:rFonts w:hint="eastAsia"/>
              </w:rPr>
              <w:t>支付宝</w:t>
            </w:r>
          </w:p>
        </w:tc>
        <w:tc>
          <w:tcPr>
            <w:tcW w:w="3520" w:type="dxa"/>
          </w:tcPr>
          <w:p w:rsidR="00E63BBE" w:rsidRDefault="00E63BBE" w:rsidP="00B85B05">
            <w:r>
              <w:rPr>
                <w:rFonts w:hint="eastAsia"/>
              </w:rPr>
              <w:t>ALIPAY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微信支付</w:t>
            </w:r>
          </w:p>
        </w:tc>
        <w:tc>
          <w:tcPr>
            <w:tcW w:w="3520" w:type="dxa"/>
          </w:tcPr>
          <w:p w:rsidR="00E63BBE" w:rsidRDefault="00E63BBE" w:rsidP="00B85B05">
            <w:r>
              <w:rPr>
                <w:rFonts w:hint="eastAsia"/>
              </w:rPr>
              <w:t>WEIXIN</w:t>
            </w:r>
          </w:p>
        </w:tc>
      </w:tr>
      <w:bookmarkEnd w:id="47"/>
      <w:bookmarkEnd w:id="48"/>
      <w:bookmarkEnd w:id="49"/>
      <w:bookmarkEnd w:id="50"/>
    </w:tbl>
    <w:p w:rsidR="005855C5" w:rsidRDefault="005855C5" w:rsidP="004009C9">
      <w:pPr>
        <w:rPr>
          <w:rFonts w:ascii="宋体"/>
        </w:rPr>
      </w:pPr>
    </w:p>
    <w:sectPr w:rsidR="005855C5" w:rsidSect="00AA7A7E">
      <w:pgSz w:w="11907" w:h="16840" w:code="9"/>
      <w:pgMar w:top="1440" w:right="1418" w:bottom="1021" w:left="1418" w:header="851" w:footer="567" w:gutter="0"/>
      <w:cols w:space="720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E72" w:rsidRDefault="00691E72" w:rsidP="0058502A">
      <w:pPr>
        <w:spacing w:before="120" w:after="120"/>
        <w:ind w:firstLine="480"/>
      </w:pPr>
      <w:r>
        <w:separator/>
      </w:r>
    </w:p>
  </w:endnote>
  <w:endnote w:type="continuationSeparator" w:id="0">
    <w:p w:rsidR="00691E72" w:rsidRDefault="00691E72" w:rsidP="0058502A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797" w:rsidRDefault="00A22797" w:rsidP="00E70516">
    <w:pPr>
      <w:pStyle w:val="ab"/>
      <w:spacing w:before="120"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797" w:rsidRDefault="00A22797" w:rsidP="00E70516">
    <w:pPr>
      <w:pStyle w:val="ab"/>
      <w:spacing w:before="120" w:after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797" w:rsidRDefault="00A22797" w:rsidP="00E70516">
    <w:pPr>
      <w:pStyle w:val="ab"/>
      <w:spacing w:before="120" w:after="12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797" w:rsidRPr="00E36650" w:rsidRDefault="00A22797" w:rsidP="0058502A">
    <w:pPr>
      <w:pStyle w:val="ab"/>
      <w:spacing w:before="120" w:after="120"/>
      <w:ind w:firstLine="480"/>
      <w:jc w:val="center"/>
      <w:rPr>
        <w:rFonts w:ascii="仿宋_GB2312"/>
        <w:sz w:val="24"/>
        <w:szCs w:val="24"/>
      </w:rPr>
    </w:pPr>
    <w:r w:rsidRPr="00E36650">
      <w:rPr>
        <w:rFonts w:ascii="仿宋_GB2312" w:hint="eastAsia"/>
        <w:kern w:val="0"/>
        <w:sz w:val="24"/>
        <w:szCs w:val="24"/>
      </w:rPr>
      <w:t xml:space="preserve">第 </w:t>
    </w:r>
    <w:r w:rsidR="00BC0437" w:rsidRPr="00E36650">
      <w:rPr>
        <w:rFonts w:ascii="仿宋_GB2312"/>
        <w:kern w:val="0"/>
        <w:sz w:val="24"/>
        <w:szCs w:val="24"/>
      </w:rPr>
      <w:fldChar w:fldCharType="begin"/>
    </w:r>
    <w:r w:rsidRPr="00E36650">
      <w:rPr>
        <w:rFonts w:ascii="仿宋_GB2312"/>
        <w:kern w:val="0"/>
        <w:sz w:val="24"/>
        <w:szCs w:val="24"/>
      </w:rPr>
      <w:instrText xml:space="preserve"> PAGE </w:instrText>
    </w:r>
    <w:r w:rsidR="00BC0437" w:rsidRPr="00E36650">
      <w:rPr>
        <w:rFonts w:ascii="仿宋_GB2312"/>
        <w:kern w:val="0"/>
        <w:sz w:val="24"/>
        <w:szCs w:val="24"/>
      </w:rPr>
      <w:fldChar w:fldCharType="separate"/>
    </w:r>
    <w:r w:rsidR="001B1C9B">
      <w:rPr>
        <w:rFonts w:ascii="仿宋_GB2312"/>
        <w:noProof/>
        <w:kern w:val="0"/>
        <w:sz w:val="24"/>
        <w:szCs w:val="24"/>
      </w:rPr>
      <w:t>9</w:t>
    </w:r>
    <w:r w:rsidR="00BC0437" w:rsidRPr="00E36650">
      <w:rPr>
        <w:rFonts w:ascii="仿宋_GB2312"/>
        <w:kern w:val="0"/>
        <w:sz w:val="24"/>
        <w:szCs w:val="24"/>
      </w:rPr>
      <w:fldChar w:fldCharType="end"/>
    </w:r>
    <w:r w:rsidRPr="00E36650">
      <w:rPr>
        <w:rFonts w:ascii="仿宋_GB2312" w:hint="eastAsia"/>
        <w:kern w:val="0"/>
        <w:sz w:val="24"/>
        <w:szCs w:val="24"/>
      </w:rPr>
      <w:t xml:space="preserve"> 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E72" w:rsidRDefault="00691E72" w:rsidP="0058502A">
      <w:pPr>
        <w:spacing w:before="120" w:after="120"/>
        <w:ind w:firstLine="480"/>
      </w:pPr>
      <w:r>
        <w:separator/>
      </w:r>
    </w:p>
  </w:footnote>
  <w:footnote w:type="continuationSeparator" w:id="0">
    <w:p w:rsidR="00691E72" w:rsidRDefault="00691E72" w:rsidP="0058502A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797" w:rsidRDefault="00A22797" w:rsidP="00E70516">
    <w:pPr>
      <w:pStyle w:val="aa"/>
      <w:spacing w:before="120"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797" w:rsidRPr="003D29CE" w:rsidRDefault="00A22797" w:rsidP="0058502A">
    <w:pPr>
      <w:pStyle w:val="aa"/>
      <w:pBdr>
        <w:bottom w:val="none" w:sz="0" w:space="0" w:color="auto"/>
      </w:pBdr>
      <w:spacing w:before="120" w:after="120"/>
      <w:ind w:firstLine="360"/>
      <w:jc w:val="both"/>
      <w:rPr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797" w:rsidRDefault="00A22797" w:rsidP="0058502A">
    <w:pPr>
      <w:pStyle w:val="aa"/>
      <w:pBdr>
        <w:bottom w:val="none" w:sz="0" w:space="0" w:color="auto"/>
      </w:pBdr>
      <w:spacing w:before="120"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D70D12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012C2D4A"/>
    <w:multiLevelType w:val="hybridMultilevel"/>
    <w:tmpl w:val="657CC6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EE3501"/>
    <w:multiLevelType w:val="hybridMultilevel"/>
    <w:tmpl w:val="62B64C7A"/>
    <w:lvl w:ilvl="0" w:tplc="0409000B">
      <w:start w:val="1"/>
      <w:numFmt w:val="bullet"/>
      <w:lvlText w:val=""/>
      <w:lvlJc w:val="left"/>
      <w:pPr>
        <w:ind w:left="5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20"/>
      </w:pPr>
      <w:rPr>
        <w:rFonts w:ascii="Wingdings" w:hAnsi="Wingdings" w:hint="default"/>
      </w:rPr>
    </w:lvl>
  </w:abstractNum>
  <w:abstractNum w:abstractNumId="3">
    <w:nsid w:val="21323467"/>
    <w:multiLevelType w:val="singleLevel"/>
    <w:tmpl w:val="D20E2310"/>
    <w:lvl w:ilvl="0">
      <w:start w:val="1"/>
      <w:numFmt w:val="decimal"/>
      <w:pStyle w:val="1"/>
      <w:lvlText w:val="%1."/>
      <w:lvlJc w:val="left"/>
      <w:pPr>
        <w:tabs>
          <w:tab w:val="num" w:pos="1145"/>
        </w:tabs>
        <w:ind w:left="902" w:hanging="477"/>
      </w:pPr>
      <w:rPr>
        <w:rFonts w:hint="eastAsia"/>
      </w:rPr>
    </w:lvl>
  </w:abstractNum>
  <w:abstractNum w:abstractNumId="4">
    <w:nsid w:val="2BEC3A24"/>
    <w:multiLevelType w:val="hybridMultilevel"/>
    <w:tmpl w:val="A292475A"/>
    <w:lvl w:ilvl="0" w:tplc="DD0EE6BA">
      <w:numFmt w:val="bullet"/>
      <w:pStyle w:val="a"/>
      <w:lvlText w:val=""/>
      <w:lvlJc w:val="left"/>
      <w:pPr>
        <w:tabs>
          <w:tab w:val="num" w:pos="840"/>
        </w:tabs>
        <w:ind w:left="840" w:hanging="360"/>
      </w:pPr>
      <w:rPr>
        <w:rFonts w:ascii="Wingdings" w:eastAsia="宋体" w:hAnsi="Wingdings" w:cs="Courier New" w:hint="default"/>
      </w:rPr>
    </w:lvl>
    <w:lvl w:ilvl="1" w:tplc="17DE0AF6">
      <w:start w:val="1"/>
      <w:numFmt w:val="bullet"/>
      <w:lvlText w:val=""/>
      <w:lvlJc w:val="left"/>
      <w:pPr>
        <w:tabs>
          <w:tab w:val="num" w:pos="503"/>
        </w:tabs>
        <w:ind w:left="503" w:hanging="420"/>
      </w:pPr>
      <w:rPr>
        <w:rFonts w:ascii="Wingdings" w:hAnsi="Wingdings" w:hint="default"/>
      </w:rPr>
    </w:lvl>
    <w:lvl w:ilvl="2" w:tplc="EA3A4312">
      <w:start w:val="1"/>
      <w:numFmt w:val="bullet"/>
      <w:lvlText w:val=""/>
      <w:lvlJc w:val="left"/>
      <w:pPr>
        <w:tabs>
          <w:tab w:val="num" w:pos="923"/>
        </w:tabs>
        <w:ind w:left="923" w:hanging="420"/>
      </w:pPr>
      <w:rPr>
        <w:rFonts w:ascii="Wingdings" w:hAnsi="Wingdings" w:hint="default"/>
      </w:rPr>
    </w:lvl>
    <w:lvl w:ilvl="3" w:tplc="91A85C14">
      <w:start w:val="1"/>
      <w:numFmt w:val="bullet"/>
      <w:lvlText w:val=""/>
      <w:lvlJc w:val="left"/>
      <w:pPr>
        <w:tabs>
          <w:tab w:val="num" w:pos="1343"/>
        </w:tabs>
        <w:ind w:left="1343" w:hanging="420"/>
      </w:pPr>
      <w:rPr>
        <w:rFonts w:ascii="Wingdings" w:hAnsi="Wingdings" w:hint="default"/>
      </w:rPr>
    </w:lvl>
    <w:lvl w:ilvl="4" w:tplc="FA02CF0E" w:tentative="1">
      <w:start w:val="1"/>
      <w:numFmt w:val="bullet"/>
      <w:lvlText w:val=""/>
      <w:lvlJc w:val="left"/>
      <w:pPr>
        <w:tabs>
          <w:tab w:val="num" w:pos="1763"/>
        </w:tabs>
        <w:ind w:left="1763" w:hanging="420"/>
      </w:pPr>
      <w:rPr>
        <w:rFonts w:ascii="Wingdings" w:hAnsi="Wingdings" w:hint="default"/>
      </w:rPr>
    </w:lvl>
    <w:lvl w:ilvl="5" w:tplc="DFCE8614" w:tentative="1">
      <w:start w:val="1"/>
      <w:numFmt w:val="bullet"/>
      <w:lvlText w:val=""/>
      <w:lvlJc w:val="left"/>
      <w:pPr>
        <w:tabs>
          <w:tab w:val="num" w:pos="2183"/>
        </w:tabs>
        <w:ind w:left="2183" w:hanging="420"/>
      </w:pPr>
      <w:rPr>
        <w:rFonts w:ascii="Wingdings" w:hAnsi="Wingdings" w:hint="default"/>
      </w:rPr>
    </w:lvl>
    <w:lvl w:ilvl="6" w:tplc="0C486E5E" w:tentative="1">
      <w:start w:val="1"/>
      <w:numFmt w:val="bullet"/>
      <w:lvlText w:val=""/>
      <w:lvlJc w:val="left"/>
      <w:pPr>
        <w:tabs>
          <w:tab w:val="num" w:pos="2603"/>
        </w:tabs>
        <w:ind w:left="2603" w:hanging="420"/>
      </w:pPr>
      <w:rPr>
        <w:rFonts w:ascii="Wingdings" w:hAnsi="Wingdings" w:hint="default"/>
      </w:rPr>
    </w:lvl>
    <w:lvl w:ilvl="7" w:tplc="757ED0B6" w:tentative="1">
      <w:start w:val="1"/>
      <w:numFmt w:val="bullet"/>
      <w:lvlText w:val=""/>
      <w:lvlJc w:val="left"/>
      <w:pPr>
        <w:tabs>
          <w:tab w:val="num" w:pos="3023"/>
        </w:tabs>
        <w:ind w:left="3023" w:hanging="420"/>
      </w:pPr>
      <w:rPr>
        <w:rFonts w:ascii="Wingdings" w:hAnsi="Wingdings" w:hint="default"/>
      </w:rPr>
    </w:lvl>
    <w:lvl w:ilvl="8" w:tplc="9692C9D6" w:tentative="1">
      <w:start w:val="1"/>
      <w:numFmt w:val="bullet"/>
      <w:lvlText w:val=""/>
      <w:lvlJc w:val="left"/>
      <w:pPr>
        <w:tabs>
          <w:tab w:val="num" w:pos="3443"/>
        </w:tabs>
        <w:ind w:left="3443" w:hanging="420"/>
      </w:pPr>
      <w:rPr>
        <w:rFonts w:ascii="Wingdings" w:hAnsi="Wingdings" w:hint="default"/>
      </w:rPr>
    </w:lvl>
  </w:abstractNum>
  <w:abstractNum w:abstractNumId="5">
    <w:nsid w:val="3C5B2DD9"/>
    <w:multiLevelType w:val="hybridMultilevel"/>
    <w:tmpl w:val="988CCE04"/>
    <w:lvl w:ilvl="0" w:tplc="751C2CC4">
      <w:start w:val="1"/>
      <w:numFmt w:val="bullet"/>
      <w:pStyle w:val="a0"/>
      <w:lvlText w:val=""/>
      <w:lvlJc w:val="left"/>
      <w:pPr>
        <w:tabs>
          <w:tab w:val="num" w:pos="1778"/>
        </w:tabs>
        <w:ind w:left="1467" w:hanging="49"/>
      </w:pPr>
      <w:rPr>
        <w:rFonts w:ascii="Wingdings" w:hAnsi="Wingdings" w:hint="default"/>
      </w:rPr>
    </w:lvl>
    <w:lvl w:ilvl="1" w:tplc="04090019">
      <w:start w:val="1"/>
      <w:numFmt w:val="bullet"/>
      <w:lvlText w:val=""/>
      <w:lvlJc w:val="left"/>
      <w:pPr>
        <w:tabs>
          <w:tab w:val="num" w:pos="3195"/>
        </w:tabs>
        <w:ind w:left="567" w:firstLine="2268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4EBA7DB2"/>
    <w:multiLevelType w:val="singleLevel"/>
    <w:tmpl w:val="DAC425A8"/>
    <w:lvl w:ilvl="0">
      <w:start w:val="1"/>
      <w:numFmt w:val="bullet"/>
      <w:pStyle w:val="10"/>
      <w:lvlText w:val=""/>
      <w:lvlJc w:val="left"/>
      <w:pPr>
        <w:tabs>
          <w:tab w:val="num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7">
    <w:nsid w:val="51D513C6"/>
    <w:multiLevelType w:val="multilevel"/>
    <w:tmpl w:val="38C2C7E8"/>
    <w:lvl w:ilvl="0">
      <w:start w:val="1"/>
      <w:numFmt w:val="decimal"/>
      <w:pStyle w:val="11"/>
      <w:lvlText w:val="%1"/>
      <w:lvlJc w:val="left"/>
      <w:pPr>
        <w:tabs>
          <w:tab w:val="num" w:pos="858"/>
        </w:tabs>
        <w:ind w:left="0" w:firstLine="0"/>
      </w:pPr>
      <w:rPr>
        <w:rFonts w:ascii="仿宋_GB2312" w:eastAsia="仿宋_GB2312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仿宋_GB2312" w:eastAsia="仿宋_GB2312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仿宋_GB2312" w:eastAsia="仿宋_GB2312" w:hint="eastAsia"/>
        <w:b/>
        <w:u w:val="singl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64BE22A4"/>
    <w:multiLevelType w:val="hybridMultilevel"/>
    <w:tmpl w:val="4C48D8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CEA2025"/>
    <w:multiLevelType w:val="multilevel"/>
    <w:tmpl w:val="DC3C6436"/>
    <w:lvl w:ilvl="0">
      <w:start w:val="1"/>
      <w:numFmt w:val="none"/>
      <w:pStyle w:val="a1"/>
      <w:suff w:val="nothing"/>
      <w:lvlText w:val="%1"/>
      <w:lvlJc w:val="left"/>
      <w:rPr>
        <w:rFonts w:ascii="Times New Roman" w:hAnsi="Times New Roman" w:cs="Times New Roman" w:hint="default"/>
        <w:b/>
        <w:bCs/>
        <w:i w:val="0"/>
        <w:iCs w:val="0"/>
        <w:sz w:val="21"/>
        <w:szCs w:val="21"/>
      </w:rPr>
    </w:lvl>
    <w:lvl w:ilvl="1">
      <w:start w:val="1"/>
      <w:numFmt w:val="decimal"/>
      <w:suff w:val="nothing"/>
      <w:lvlText w:val="%1%2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2">
      <w:start w:val="1"/>
      <w:numFmt w:val="decimal"/>
      <w:suff w:val="nothing"/>
      <w:lvlText w:val="%1%2.%3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suff w:val="nothing"/>
      <w:lvlText w:val="%1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suff w:val="nothing"/>
      <w:lvlText w:val="%1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</w:num>
  <w:num w:numId="10">
    <w:abstractNumId w:val="2"/>
  </w:num>
  <w:num w:numId="11">
    <w:abstractNumId w:val="7"/>
  </w:num>
  <w:num w:numId="12">
    <w:abstractNumId w:val="7"/>
  </w:num>
  <w:num w:numId="13">
    <w:abstractNumId w:val="7"/>
  </w:num>
  <w:num w:numId="14">
    <w:abstractNumId w:val="8"/>
  </w:num>
  <w:num w:numId="15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proofState w:spelling="clean"/>
  <w:attachedTemplate r:id="rId1"/>
  <w:stylePaneFormatFilter w:val="3F01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70D2"/>
    <w:rsid w:val="0000088C"/>
    <w:rsid w:val="00000C03"/>
    <w:rsid w:val="000013C4"/>
    <w:rsid w:val="0000165A"/>
    <w:rsid w:val="00001E91"/>
    <w:rsid w:val="00002CCF"/>
    <w:rsid w:val="0000375E"/>
    <w:rsid w:val="00003CB8"/>
    <w:rsid w:val="00004039"/>
    <w:rsid w:val="00004107"/>
    <w:rsid w:val="0000432E"/>
    <w:rsid w:val="0000487A"/>
    <w:rsid w:val="00004D6A"/>
    <w:rsid w:val="00004E10"/>
    <w:rsid w:val="0000532D"/>
    <w:rsid w:val="000053A6"/>
    <w:rsid w:val="000056AC"/>
    <w:rsid w:val="000057B1"/>
    <w:rsid w:val="000057C4"/>
    <w:rsid w:val="00005BF9"/>
    <w:rsid w:val="00005D77"/>
    <w:rsid w:val="0000634A"/>
    <w:rsid w:val="0000644D"/>
    <w:rsid w:val="00006A14"/>
    <w:rsid w:val="00006AD8"/>
    <w:rsid w:val="00006E34"/>
    <w:rsid w:val="00006EDF"/>
    <w:rsid w:val="00006F8F"/>
    <w:rsid w:val="00006FD9"/>
    <w:rsid w:val="00007188"/>
    <w:rsid w:val="00007907"/>
    <w:rsid w:val="00007B4A"/>
    <w:rsid w:val="00007D93"/>
    <w:rsid w:val="00007E11"/>
    <w:rsid w:val="00010E11"/>
    <w:rsid w:val="000110EE"/>
    <w:rsid w:val="00011409"/>
    <w:rsid w:val="00011B94"/>
    <w:rsid w:val="000121B5"/>
    <w:rsid w:val="000123F9"/>
    <w:rsid w:val="0001292D"/>
    <w:rsid w:val="00012B14"/>
    <w:rsid w:val="00012E42"/>
    <w:rsid w:val="00014654"/>
    <w:rsid w:val="000146E4"/>
    <w:rsid w:val="000148BF"/>
    <w:rsid w:val="000149DA"/>
    <w:rsid w:val="00014EB6"/>
    <w:rsid w:val="0001516F"/>
    <w:rsid w:val="000156CE"/>
    <w:rsid w:val="00015809"/>
    <w:rsid w:val="00015915"/>
    <w:rsid w:val="00015AB5"/>
    <w:rsid w:val="00016070"/>
    <w:rsid w:val="0001623F"/>
    <w:rsid w:val="0001669C"/>
    <w:rsid w:val="00016A5C"/>
    <w:rsid w:val="00016A66"/>
    <w:rsid w:val="00016AC2"/>
    <w:rsid w:val="00016B99"/>
    <w:rsid w:val="0001706E"/>
    <w:rsid w:val="000177FA"/>
    <w:rsid w:val="000179AD"/>
    <w:rsid w:val="00017A0F"/>
    <w:rsid w:val="00017D1A"/>
    <w:rsid w:val="00017F1E"/>
    <w:rsid w:val="00020060"/>
    <w:rsid w:val="0002009D"/>
    <w:rsid w:val="000201D3"/>
    <w:rsid w:val="000202AE"/>
    <w:rsid w:val="0002033F"/>
    <w:rsid w:val="00020400"/>
    <w:rsid w:val="0002086F"/>
    <w:rsid w:val="00020AB2"/>
    <w:rsid w:val="00020DC6"/>
    <w:rsid w:val="000211F7"/>
    <w:rsid w:val="00022DCA"/>
    <w:rsid w:val="00023095"/>
    <w:rsid w:val="000234E7"/>
    <w:rsid w:val="00023A15"/>
    <w:rsid w:val="00024062"/>
    <w:rsid w:val="000240F8"/>
    <w:rsid w:val="0002476C"/>
    <w:rsid w:val="00024881"/>
    <w:rsid w:val="0002494E"/>
    <w:rsid w:val="00024A5B"/>
    <w:rsid w:val="00024FA5"/>
    <w:rsid w:val="0002501D"/>
    <w:rsid w:val="00025058"/>
    <w:rsid w:val="000250C4"/>
    <w:rsid w:val="0002641B"/>
    <w:rsid w:val="000264D2"/>
    <w:rsid w:val="000269DC"/>
    <w:rsid w:val="000269F4"/>
    <w:rsid w:val="00026AA7"/>
    <w:rsid w:val="00026EEC"/>
    <w:rsid w:val="00027019"/>
    <w:rsid w:val="000276C9"/>
    <w:rsid w:val="00027E58"/>
    <w:rsid w:val="00030134"/>
    <w:rsid w:val="0003026B"/>
    <w:rsid w:val="0003093C"/>
    <w:rsid w:val="00030E26"/>
    <w:rsid w:val="000311A6"/>
    <w:rsid w:val="00031254"/>
    <w:rsid w:val="000314DC"/>
    <w:rsid w:val="000314F2"/>
    <w:rsid w:val="0003190A"/>
    <w:rsid w:val="00031ACD"/>
    <w:rsid w:val="00031F7E"/>
    <w:rsid w:val="0003212C"/>
    <w:rsid w:val="0003242B"/>
    <w:rsid w:val="00032910"/>
    <w:rsid w:val="00032A4A"/>
    <w:rsid w:val="00033137"/>
    <w:rsid w:val="00033276"/>
    <w:rsid w:val="00033607"/>
    <w:rsid w:val="00033939"/>
    <w:rsid w:val="00033C11"/>
    <w:rsid w:val="00033DB9"/>
    <w:rsid w:val="00033F43"/>
    <w:rsid w:val="000344CE"/>
    <w:rsid w:val="00034F6E"/>
    <w:rsid w:val="00035651"/>
    <w:rsid w:val="00035753"/>
    <w:rsid w:val="00035796"/>
    <w:rsid w:val="00035893"/>
    <w:rsid w:val="00036181"/>
    <w:rsid w:val="0003628F"/>
    <w:rsid w:val="000363D1"/>
    <w:rsid w:val="00036649"/>
    <w:rsid w:val="00036692"/>
    <w:rsid w:val="00036ED3"/>
    <w:rsid w:val="00036EE9"/>
    <w:rsid w:val="000371DA"/>
    <w:rsid w:val="00037407"/>
    <w:rsid w:val="00037458"/>
    <w:rsid w:val="00037EDA"/>
    <w:rsid w:val="00040A26"/>
    <w:rsid w:val="00040EEC"/>
    <w:rsid w:val="00041262"/>
    <w:rsid w:val="00041427"/>
    <w:rsid w:val="000414B7"/>
    <w:rsid w:val="00042363"/>
    <w:rsid w:val="0004247D"/>
    <w:rsid w:val="00042B45"/>
    <w:rsid w:val="00042D62"/>
    <w:rsid w:val="00042E96"/>
    <w:rsid w:val="000438A0"/>
    <w:rsid w:val="00043A70"/>
    <w:rsid w:val="00044371"/>
    <w:rsid w:val="00044A1E"/>
    <w:rsid w:val="00044A4E"/>
    <w:rsid w:val="00044D07"/>
    <w:rsid w:val="00045457"/>
    <w:rsid w:val="00045501"/>
    <w:rsid w:val="00045B97"/>
    <w:rsid w:val="000461C1"/>
    <w:rsid w:val="000468BC"/>
    <w:rsid w:val="00046C12"/>
    <w:rsid w:val="00047176"/>
    <w:rsid w:val="00047359"/>
    <w:rsid w:val="000476CB"/>
    <w:rsid w:val="000477CA"/>
    <w:rsid w:val="000479CF"/>
    <w:rsid w:val="00047D09"/>
    <w:rsid w:val="00047DC0"/>
    <w:rsid w:val="00047DF9"/>
    <w:rsid w:val="00047EDB"/>
    <w:rsid w:val="00050133"/>
    <w:rsid w:val="00051EDB"/>
    <w:rsid w:val="0005214C"/>
    <w:rsid w:val="0005247B"/>
    <w:rsid w:val="00053118"/>
    <w:rsid w:val="000533F7"/>
    <w:rsid w:val="00053654"/>
    <w:rsid w:val="000538E5"/>
    <w:rsid w:val="00053F72"/>
    <w:rsid w:val="00054676"/>
    <w:rsid w:val="00054F22"/>
    <w:rsid w:val="000551EB"/>
    <w:rsid w:val="000554D1"/>
    <w:rsid w:val="000556D7"/>
    <w:rsid w:val="00056644"/>
    <w:rsid w:val="00056B20"/>
    <w:rsid w:val="00056CD0"/>
    <w:rsid w:val="00056E8E"/>
    <w:rsid w:val="000576D4"/>
    <w:rsid w:val="00057AF3"/>
    <w:rsid w:val="00057B1C"/>
    <w:rsid w:val="00060053"/>
    <w:rsid w:val="00060414"/>
    <w:rsid w:val="00060C4B"/>
    <w:rsid w:val="00060CAA"/>
    <w:rsid w:val="00060CE1"/>
    <w:rsid w:val="00060D04"/>
    <w:rsid w:val="00060E29"/>
    <w:rsid w:val="00060F83"/>
    <w:rsid w:val="0006136E"/>
    <w:rsid w:val="00061980"/>
    <w:rsid w:val="0006212F"/>
    <w:rsid w:val="00062158"/>
    <w:rsid w:val="000622E2"/>
    <w:rsid w:val="00062F53"/>
    <w:rsid w:val="00063000"/>
    <w:rsid w:val="000632E4"/>
    <w:rsid w:val="00063683"/>
    <w:rsid w:val="00063850"/>
    <w:rsid w:val="00063F46"/>
    <w:rsid w:val="00063FE5"/>
    <w:rsid w:val="000641BD"/>
    <w:rsid w:val="00065083"/>
    <w:rsid w:val="0006526B"/>
    <w:rsid w:val="0006554A"/>
    <w:rsid w:val="0006587E"/>
    <w:rsid w:val="00065BBA"/>
    <w:rsid w:val="00066333"/>
    <w:rsid w:val="00066805"/>
    <w:rsid w:val="00066DB6"/>
    <w:rsid w:val="00067E08"/>
    <w:rsid w:val="000708C0"/>
    <w:rsid w:val="000709FE"/>
    <w:rsid w:val="00070F61"/>
    <w:rsid w:val="00071486"/>
    <w:rsid w:val="000726A8"/>
    <w:rsid w:val="00072A05"/>
    <w:rsid w:val="000730D6"/>
    <w:rsid w:val="00073390"/>
    <w:rsid w:val="00073B54"/>
    <w:rsid w:val="00073E85"/>
    <w:rsid w:val="0007417C"/>
    <w:rsid w:val="00074C7E"/>
    <w:rsid w:val="000754F2"/>
    <w:rsid w:val="00075E33"/>
    <w:rsid w:val="000762EF"/>
    <w:rsid w:val="000767D6"/>
    <w:rsid w:val="000767D7"/>
    <w:rsid w:val="00076A2C"/>
    <w:rsid w:val="00076B96"/>
    <w:rsid w:val="00076C87"/>
    <w:rsid w:val="00076D92"/>
    <w:rsid w:val="000770CE"/>
    <w:rsid w:val="000774E6"/>
    <w:rsid w:val="0007797A"/>
    <w:rsid w:val="00077BC1"/>
    <w:rsid w:val="00077BCD"/>
    <w:rsid w:val="00077E82"/>
    <w:rsid w:val="00077F2D"/>
    <w:rsid w:val="00077F76"/>
    <w:rsid w:val="00080003"/>
    <w:rsid w:val="00080129"/>
    <w:rsid w:val="000805EC"/>
    <w:rsid w:val="000807DC"/>
    <w:rsid w:val="00080E42"/>
    <w:rsid w:val="00080EED"/>
    <w:rsid w:val="00081505"/>
    <w:rsid w:val="00081510"/>
    <w:rsid w:val="000817B5"/>
    <w:rsid w:val="00081A7A"/>
    <w:rsid w:val="00082259"/>
    <w:rsid w:val="000824DC"/>
    <w:rsid w:val="00082664"/>
    <w:rsid w:val="0008273C"/>
    <w:rsid w:val="00082C92"/>
    <w:rsid w:val="00083839"/>
    <w:rsid w:val="00083ED5"/>
    <w:rsid w:val="00083F39"/>
    <w:rsid w:val="000844DA"/>
    <w:rsid w:val="00084BA0"/>
    <w:rsid w:val="00084BAA"/>
    <w:rsid w:val="00084D0C"/>
    <w:rsid w:val="000851F1"/>
    <w:rsid w:val="00085851"/>
    <w:rsid w:val="000861BD"/>
    <w:rsid w:val="00086298"/>
    <w:rsid w:val="00086774"/>
    <w:rsid w:val="00086785"/>
    <w:rsid w:val="000869DE"/>
    <w:rsid w:val="00086AE6"/>
    <w:rsid w:val="00086F7D"/>
    <w:rsid w:val="00087252"/>
    <w:rsid w:val="000872FA"/>
    <w:rsid w:val="00087529"/>
    <w:rsid w:val="000879E2"/>
    <w:rsid w:val="00090939"/>
    <w:rsid w:val="000909C4"/>
    <w:rsid w:val="00090D58"/>
    <w:rsid w:val="000916AA"/>
    <w:rsid w:val="00091E4F"/>
    <w:rsid w:val="000926EC"/>
    <w:rsid w:val="0009311A"/>
    <w:rsid w:val="000931D5"/>
    <w:rsid w:val="000934CE"/>
    <w:rsid w:val="00093633"/>
    <w:rsid w:val="00093831"/>
    <w:rsid w:val="00093AE3"/>
    <w:rsid w:val="00093C24"/>
    <w:rsid w:val="00094632"/>
    <w:rsid w:val="00094DF6"/>
    <w:rsid w:val="00095235"/>
    <w:rsid w:val="0009557B"/>
    <w:rsid w:val="00095E0B"/>
    <w:rsid w:val="0009614D"/>
    <w:rsid w:val="000963AB"/>
    <w:rsid w:val="000966DA"/>
    <w:rsid w:val="000968B8"/>
    <w:rsid w:val="00097024"/>
    <w:rsid w:val="0009757F"/>
    <w:rsid w:val="000A0304"/>
    <w:rsid w:val="000A0754"/>
    <w:rsid w:val="000A10A2"/>
    <w:rsid w:val="000A1481"/>
    <w:rsid w:val="000A2255"/>
    <w:rsid w:val="000A2C74"/>
    <w:rsid w:val="000A3733"/>
    <w:rsid w:val="000A3907"/>
    <w:rsid w:val="000A3EBC"/>
    <w:rsid w:val="000A4454"/>
    <w:rsid w:val="000A4D66"/>
    <w:rsid w:val="000A540C"/>
    <w:rsid w:val="000A5B62"/>
    <w:rsid w:val="000A5D8F"/>
    <w:rsid w:val="000A5D97"/>
    <w:rsid w:val="000A5EBB"/>
    <w:rsid w:val="000A63D4"/>
    <w:rsid w:val="000A659C"/>
    <w:rsid w:val="000A697A"/>
    <w:rsid w:val="000A6B17"/>
    <w:rsid w:val="000A74E6"/>
    <w:rsid w:val="000A764A"/>
    <w:rsid w:val="000A77D5"/>
    <w:rsid w:val="000A7DA3"/>
    <w:rsid w:val="000A7F91"/>
    <w:rsid w:val="000A7FAC"/>
    <w:rsid w:val="000B01E0"/>
    <w:rsid w:val="000B0258"/>
    <w:rsid w:val="000B02D2"/>
    <w:rsid w:val="000B0445"/>
    <w:rsid w:val="000B0B3B"/>
    <w:rsid w:val="000B0CDE"/>
    <w:rsid w:val="000B0F8F"/>
    <w:rsid w:val="000B1049"/>
    <w:rsid w:val="000B2046"/>
    <w:rsid w:val="000B2143"/>
    <w:rsid w:val="000B21DF"/>
    <w:rsid w:val="000B2463"/>
    <w:rsid w:val="000B2C99"/>
    <w:rsid w:val="000B3195"/>
    <w:rsid w:val="000B38FE"/>
    <w:rsid w:val="000B3FD1"/>
    <w:rsid w:val="000B4023"/>
    <w:rsid w:val="000B438D"/>
    <w:rsid w:val="000B43F6"/>
    <w:rsid w:val="000B4847"/>
    <w:rsid w:val="000B4C17"/>
    <w:rsid w:val="000B4C67"/>
    <w:rsid w:val="000B5928"/>
    <w:rsid w:val="000B5A9B"/>
    <w:rsid w:val="000B5B72"/>
    <w:rsid w:val="000B5D2A"/>
    <w:rsid w:val="000B6430"/>
    <w:rsid w:val="000B6E13"/>
    <w:rsid w:val="000B6F8D"/>
    <w:rsid w:val="000B70F7"/>
    <w:rsid w:val="000B7562"/>
    <w:rsid w:val="000B7686"/>
    <w:rsid w:val="000C026B"/>
    <w:rsid w:val="000C066E"/>
    <w:rsid w:val="000C0785"/>
    <w:rsid w:val="000C07D4"/>
    <w:rsid w:val="000C096B"/>
    <w:rsid w:val="000C09C2"/>
    <w:rsid w:val="000C0D5B"/>
    <w:rsid w:val="000C1919"/>
    <w:rsid w:val="000C195D"/>
    <w:rsid w:val="000C1EC5"/>
    <w:rsid w:val="000C2E16"/>
    <w:rsid w:val="000C321B"/>
    <w:rsid w:val="000C3484"/>
    <w:rsid w:val="000C36F3"/>
    <w:rsid w:val="000C3971"/>
    <w:rsid w:val="000C3A76"/>
    <w:rsid w:val="000C3DBD"/>
    <w:rsid w:val="000C3F5A"/>
    <w:rsid w:val="000C428D"/>
    <w:rsid w:val="000C4496"/>
    <w:rsid w:val="000C4DAD"/>
    <w:rsid w:val="000C4E54"/>
    <w:rsid w:val="000C572A"/>
    <w:rsid w:val="000C6120"/>
    <w:rsid w:val="000C6211"/>
    <w:rsid w:val="000C696C"/>
    <w:rsid w:val="000C6B7C"/>
    <w:rsid w:val="000C6BF5"/>
    <w:rsid w:val="000C76B0"/>
    <w:rsid w:val="000C79FC"/>
    <w:rsid w:val="000C7AA3"/>
    <w:rsid w:val="000C7B5A"/>
    <w:rsid w:val="000C7C3B"/>
    <w:rsid w:val="000C7CD4"/>
    <w:rsid w:val="000C7D46"/>
    <w:rsid w:val="000D0909"/>
    <w:rsid w:val="000D0DD9"/>
    <w:rsid w:val="000D0EB1"/>
    <w:rsid w:val="000D0ECC"/>
    <w:rsid w:val="000D1682"/>
    <w:rsid w:val="000D2031"/>
    <w:rsid w:val="000D2292"/>
    <w:rsid w:val="000D26EA"/>
    <w:rsid w:val="000D283E"/>
    <w:rsid w:val="000D2D31"/>
    <w:rsid w:val="000D2FBC"/>
    <w:rsid w:val="000D3551"/>
    <w:rsid w:val="000D3BD3"/>
    <w:rsid w:val="000D43F1"/>
    <w:rsid w:val="000D43F7"/>
    <w:rsid w:val="000D4568"/>
    <w:rsid w:val="000D475A"/>
    <w:rsid w:val="000D47CD"/>
    <w:rsid w:val="000D4A5D"/>
    <w:rsid w:val="000D4CFE"/>
    <w:rsid w:val="000D4EB3"/>
    <w:rsid w:val="000D5220"/>
    <w:rsid w:val="000D53F7"/>
    <w:rsid w:val="000D5421"/>
    <w:rsid w:val="000D54E7"/>
    <w:rsid w:val="000D5732"/>
    <w:rsid w:val="000D5857"/>
    <w:rsid w:val="000D5990"/>
    <w:rsid w:val="000D5B3D"/>
    <w:rsid w:val="000D5D70"/>
    <w:rsid w:val="000D6287"/>
    <w:rsid w:val="000D63BD"/>
    <w:rsid w:val="000D6C7A"/>
    <w:rsid w:val="000D6DDA"/>
    <w:rsid w:val="000D6DDB"/>
    <w:rsid w:val="000D73C7"/>
    <w:rsid w:val="000D743A"/>
    <w:rsid w:val="000D7855"/>
    <w:rsid w:val="000D7B56"/>
    <w:rsid w:val="000D7C06"/>
    <w:rsid w:val="000D7CA3"/>
    <w:rsid w:val="000E029C"/>
    <w:rsid w:val="000E0313"/>
    <w:rsid w:val="000E05B3"/>
    <w:rsid w:val="000E06BE"/>
    <w:rsid w:val="000E12EA"/>
    <w:rsid w:val="000E16D0"/>
    <w:rsid w:val="000E1A4E"/>
    <w:rsid w:val="000E24DB"/>
    <w:rsid w:val="000E2F70"/>
    <w:rsid w:val="000E3306"/>
    <w:rsid w:val="000E35A7"/>
    <w:rsid w:val="000E3D08"/>
    <w:rsid w:val="000E403F"/>
    <w:rsid w:val="000E44A7"/>
    <w:rsid w:val="000E4966"/>
    <w:rsid w:val="000E4CA0"/>
    <w:rsid w:val="000E4CC4"/>
    <w:rsid w:val="000E4FDF"/>
    <w:rsid w:val="000E5726"/>
    <w:rsid w:val="000E57C3"/>
    <w:rsid w:val="000E5ABD"/>
    <w:rsid w:val="000E5D46"/>
    <w:rsid w:val="000E65BB"/>
    <w:rsid w:val="000E6F3D"/>
    <w:rsid w:val="000E72E9"/>
    <w:rsid w:val="000E7D07"/>
    <w:rsid w:val="000F1479"/>
    <w:rsid w:val="000F147F"/>
    <w:rsid w:val="000F174A"/>
    <w:rsid w:val="000F1A71"/>
    <w:rsid w:val="000F1B85"/>
    <w:rsid w:val="000F1DBB"/>
    <w:rsid w:val="000F2133"/>
    <w:rsid w:val="000F23B2"/>
    <w:rsid w:val="000F2930"/>
    <w:rsid w:val="000F33FB"/>
    <w:rsid w:val="000F3767"/>
    <w:rsid w:val="000F387D"/>
    <w:rsid w:val="000F3A26"/>
    <w:rsid w:val="000F3C12"/>
    <w:rsid w:val="000F435A"/>
    <w:rsid w:val="000F43A2"/>
    <w:rsid w:val="000F46CF"/>
    <w:rsid w:val="000F46DA"/>
    <w:rsid w:val="000F49C9"/>
    <w:rsid w:val="000F4A3C"/>
    <w:rsid w:val="000F4ABE"/>
    <w:rsid w:val="000F5041"/>
    <w:rsid w:val="000F511C"/>
    <w:rsid w:val="000F53BB"/>
    <w:rsid w:val="000F55AA"/>
    <w:rsid w:val="000F572B"/>
    <w:rsid w:val="000F5735"/>
    <w:rsid w:val="000F59C5"/>
    <w:rsid w:val="000F5A8C"/>
    <w:rsid w:val="000F5B00"/>
    <w:rsid w:val="000F5C55"/>
    <w:rsid w:val="000F5FA8"/>
    <w:rsid w:val="000F6DD7"/>
    <w:rsid w:val="000F7800"/>
    <w:rsid w:val="000F7FB9"/>
    <w:rsid w:val="00100969"/>
    <w:rsid w:val="00100A0A"/>
    <w:rsid w:val="00100E2F"/>
    <w:rsid w:val="001011E4"/>
    <w:rsid w:val="0010123A"/>
    <w:rsid w:val="00101496"/>
    <w:rsid w:val="00101C47"/>
    <w:rsid w:val="00101F91"/>
    <w:rsid w:val="00102000"/>
    <w:rsid w:val="00102021"/>
    <w:rsid w:val="00102BA0"/>
    <w:rsid w:val="00103117"/>
    <w:rsid w:val="00103168"/>
    <w:rsid w:val="001031E1"/>
    <w:rsid w:val="00103874"/>
    <w:rsid w:val="001039BA"/>
    <w:rsid w:val="00103AA7"/>
    <w:rsid w:val="00103C2D"/>
    <w:rsid w:val="0010448C"/>
    <w:rsid w:val="001048E7"/>
    <w:rsid w:val="00104EB1"/>
    <w:rsid w:val="001054DF"/>
    <w:rsid w:val="00105D37"/>
    <w:rsid w:val="001068F6"/>
    <w:rsid w:val="001069D3"/>
    <w:rsid w:val="00106F31"/>
    <w:rsid w:val="001100E0"/>
    <w:rsid w:val="0011033A"/>
    <w:rsid w:val="001103F7"/>
    <w:rsid w:val="00110762"/>
    <w:rsid w:val="00110A1B"/>
    <w:rsid w:val="00110FAC"/>
    <w:rsid w:val="001114DE"/>
    <w:rsid w:val="00111960"/>
    <w:rsid w:val="001124BE"/>
    <w:rsid w:val="001126A9"/>
    <w:rsid w:val="00112C34"/>
    <w:rsid w:val="00113464"/>
    <w:rsid w:val="001135C6"/>
    <w:rsid w:val="001136C5"/>
    <w:rsid w:val="00113AEE"/>
    <w:rsid w:val="00113B8C"/>
    <w:rsid w:val="00113C92"/>
    <w:rsid w:val="00114176"/>
    <w:rsid w:val="00114212"/>
    <w:rsid w:val="0011434E"/>
    <w:rsid w:val="0011447C"/>
    <w:rsid w:val="001144B8"/>
    <w:rsid w:val="00114588"/>
    <w:rsid w:val="00114C2F"/>
    <w:rsid w:val="00115199"/>
    <w:rsid w:val="00115497"/>
    <w:rsid w:val="001154B7"/>
    <w:rsid w:val="0011553F"/>
    <w:rsid w:val="0011627D"/>
    <w:rsid w:val="001162CB"/>
    <w:rsid w:val="00116530"/>
    <w:rsid w:val="00116C95"/>
    <w:rsid w:val="00116E66"/>
    <w:rsid w:val="00116F9C"/>
    <w:rsid w:val="00117329"/>
    <w:rsid w:val="00117B2C"/>
    <w:rsid w:val="00117B5C"/>
    <w:rsid w:val="00120194"/>
    <w:rsid w:val="00120475"/>
    <w:rsid w:val="00120CA1"/>
    <w:rsid w:val="00120CB6"/>
    <w:rsid w:val="0012134E"/>
    <w:rsid w:val="00121B1D"/>
    <w:rsid w:val="00121C00"/>
    <w:rsid w:val="00122517"/>
    <w:rsid w:val="001229B5"/>
    <w:rsid w:val="001229D5"/>
    <w:rsid w:val="00123366"/>
    <w:rsid w:val="00123784"/>
    <w:rsid w:val="001239A4"/>
    <w:rsid w:val="00123AAE"/>
    <w:rsid w:val="001240B5"/>
    <w:rsid w:val="00124694"/>
    <w:rsid w:val="0012486F"/>
    <w:rsid w:val="00124C36"/>
    <w:rsid w:val="00124DDC"/>
    <w:rsid w:val="00124FA9"/>
    <w:rsid w:val="00125062"/>
    <w:rsid w:val="0012531D"/>
    <w:rsid w:val="0012555A"/>
    <w:rsid w:val="00125675"/>
    <w:rsid w:val="0012567E"/>
    <w:rsid w:val="0012585A"/>
    <w:rsid w:val="0012586A"/>
    <w:rsid w:val="001259AB"/>
    <w:rsid w:val="00125A6A"/>
    <w:rsid w:val="00125C12"/>
    <w:rsid w:val="00125F4A"/>
    <w:rsid w:val="001260A0"/>
    <w:rsid w:val="0012670D"/>
    <w:rsid w:val="00126722"/>
    <w:rsid w:val="00126A57"/>
    <w:rsid w:val="001273D9"/>
    <w:rsid w:val="00127528"/>
    <w:rsid w:val="001276D0"/>
    <w:rsid w:val="001278BF"/>
    <w:rsid w:val="00127A23"/>
    <w:rsid w:val="00127A3A"/>
    <w:rsid w:val="00127C81"/>
    <w:rsid w:val="00127E9E"/>
    <w:rsid w:val="00127F61"/>
    <w:rsid w:val="00127F96"/>
    <w:rsid w:val="00130082"/>
    <w:rsid w:val="00130324"/>
    <w:rsid w:val="00130F30"/>
    <w:rsid w:val="00131194"/>
    <w:rsid w:val="00131552"/>
    <w:rsid w:val="00131A88"/>
    <w:rsid w:val="001325E0"/>
    <w:rsid w:val="001325EA"/>
    <w:rsid w:val="00132A56"/>
    <w:rsid w:val="00132BC8"/>
    <w:rsid w:val="001330C8"/>
    <w:rsid w:val="00133190"/>
    <w:rsid w:val="00133CEC"/>
    <w:rsid w:val="00133E9E"/>
    <w:rsid w:val="001346D9"/>
    <w:rsid w:val="00134884"/>
    <w:rsid w:val="00134B72"/>
    <w:rsid w:val="00134EC2"/>
    <w:rsid w:val="00135356"/>
    <w:rsid w:val="00135660"/>
    <w:rsid w:val="00135E62"/>
    <w:rsid w:val="00135E6E"/>
    <w:rsid w:val="00136517"/>
    <w:rsid w:val="00136757"/>
    <w:rsid w:val="0013684D"/>
    <w:rsid w:val="0013756C"/>
    <w:rsid w:val="0014071B"/>
    <w:rsid w:val="0014086B"/>
    <w:rsid w:val="00140A80"/>
    <w:rsid w:val="00140B31"/>
    <w:rsid w:val="00140BF0"/>
    <w:rsid w:val="00140C72"/>
    <w:rsid w:val="00140CCC"/>
    <w:rsid w:val="00141039"/>
    <w:rsid w:val="0014193E"/>
    <w:rsid w:val="00141965"/>
    <w:rsid w:val="001427D8"/>
    <w:rsid w:val="00142B20"/>
    <w:rsid w:val="00143683"/>
    <w:rsid w:val="00143794"/>
    <w:rsid w:val="0014399D"/>
    <w:rsid w:val="00143D32"/>
    <w:rsid w:val="00144093"/>
    <w:rsid w:val="001442AB"/>
    <w:rsid w:val="0014431F"/>
    <w:rsid w:val="00144730"/>
    <w:rsid w:val="001448AA"/>
    <w:rsid w:val="00144979"/>
    <w:rsid w:val="001449C7"/>
    <w:rsid w:val="00144BE2"/>
    <w:rsid w:val="00144D21"/>
    <w:rsid w:val="001452B9"/>
    <w:rsid w:val="001459BB"/>
    <w:rsid w:val="00145B8D"/>
    <w:rsid w:val="00145D96"/>
    <w:rsid w:val="00146359"/>
    <w:rsid w:val="00146663"/>
    <w:rsid w:val="001469F7"/>
    <w:rsid w:val="00146BBA"/>
    <w:rsid w:val="00146C94"/>
    <w:rsid w:val="001474B0"/>
    <w:rsid w:val="001478F0"/>
    <w:rsid w:val="001479BC"/>
    <w:rsid w:val="00147D29"/>
    <w:rsid w:val="0015020E"/>
    <w:rsid w:val="00150687"/>
    <w:rsid w:val="00150867"/>
    <w:rsid w:val="0015098E"/>
    <w:rsid w:val="00150BA6"/>
    <w:rsid w:val="00150CAB"/>
    <w:rsid w:val="00150E57"/>
    <w:rsid w:val="00150EFB"/>
    <w:rsid w:val="001515BA"/>
    <w:rsid w:val="001515D9"/>
    <w:rsid w:val="00152B66"/>
    <w:rsid w:val="00153209"/>
    <w:rsid w:val="00153A61"/>
    <w:rsid w:val="001543DF"/>
    <w:rsid w:val="001544A6"/>
    <w:rsid w:val="00154576"/>
    <w:rsid w:val="00154733"/>
    <w:rsid w:val="00154EFF"/>
    <w:rsid w:val="00155367"/>
    <w:rsid w:val="001555E1"/>
    <w:rsid w:val="00155943"/>
    <w:rsid w:val="00155A01"/>
    <w:rsid w:val="00155D5E"/>
    <w:rsid w:val="0015611F"/>
    <w:rsid w:val="0015619E"/>
    <w:rsid w:val="001561D6"/>
    <w:rsid w:val="00156607"/>
    <w:rsid w:val="00156F7F"/>
    <w:rsid w:val="00157083"/>
    <w:rsid w:val="00157129"/>
    <w:rsid w:val="00157453"/>
    <w:rsid w:val="0015785B"/>
    <w:rsid w:val="00157910"/>
    <w:rsid w:val="00157B12"/>
    <w:rsid w:val="00160145"/>
    <w:rsid w:val="0016050D"/>
    <w:rsid w:val="001605B2"/>
    <w:rsid w:val="00160B0F"/>
    <w:rsid w:val="00160F39"/>
    <w:rsid w:val="0016121F"/>
    <w:rsid w:val="001612AF"/>
    <w:rsid w:val="00161363"/>
    <w:rsid w:val="001615A1"/>
    <w:rsid w:val="00161A25"/>
    <w:rsid w:val="00161A82"/>
    <w:rsid w:val="00161B46"/>
    <w:rsid w:val="00161B86"/>
    <w:rsid w:val="00161C0F"/>
    <w:rsid w:val="00161C1A"/>
    <w:rsid w:val="00162441"/>
    <w:rsid w:val="0016275F"/>
    <w:rsid w:val="0016286E"/>
    <w:rsid w:val="00162BA0"/>
    <w:rsid w:val="00162FDD"/>
    <w:rsid w:val="0016319B"/>
    <w:rsid w:val="0016326F"/>
    <w:rsid w:val="001633F5"/>
    <w:rsid w:val="00163613"/>
    <w:rsid w:val="00163E1A"/>
    <w:rsid w:val="00164056"/>
    <w:rsid w:val="0016426B"/>
    <w:rsid w:val="001643FE"/>
    <w:rsid w:val="00164EF8"/>
    <w:rsid w:val="001651D1"/>
    <w:rsid w:val="00165B4C"/>
    <w:rsid w:val="001660FD"/>
    <w:rsid w:val="0016680B"/>
    <w:rsid w:val="00166E6E"/>
    <w:rsid w:val="00166F18"/>
    <w:rsid w:val="0016712D"/>
    <w:rsid w:val="00167B5B"/>
    <w:rsid w:val="001702C3"/>
    <w:rsid w:val="00170385"/>
    <w:rsid w:val="00170A70"/>
    <w:rsid w:val="00170CD6"/>
    <w:rsid w:val="00170DB6"/>
    <w:rsid w:val="00170F97"/>
    <w:rsid w:val="00171519"/>
    <w:rsid w:val="0017165A"/>
    <w:rsid w:val="0017217C"/>
    <w:rsid w:val="00172A64"/>
    <w:rsid w:val="00172C6C"/>
    <w:rsid w:val="0017327B"/>
    <w:rsid w:val="0017347E"/>
    <w:rsid w:val="001736EE"/>
    <w:rsid w:val="0017406E"/>
    <w:rsid w:val="00174098"/>
    <w:rsid w:val="00174109"/>
    <w:rsid w:val="001752BB"/>
    <w:rsid w:val="00175424"/>
    <w:rsid w:val="00175465"/>
    <w:rsid w:val="0017583A"/>
    <w:rsid w:val="00175898"/>
    <w:rsid w:val="001758BD"/>
    <w:rsid w:val="001760D0"/>
    <w:rsid w:val="001766B1"/>
    <w:rsid w:val="00176BD5"/>
    <w:rsid w:val="00177567"/>
    <w:rsid w:val="00177653"/>
    <w:rsid w:val="00177900"/>
    <w:rsid w:val="00177F4D"/>
    <w:rsid w:val="00180161"/>
    <w:rsid w:val="00180EB1"/>
    <w:rsid w:val="001813CB"/>
    <w:rsid w:val="00181414"/>
    <w:rsid w:val="00181B79"/>
    <w:rsid w:val="00182D13"/>
    <w:rsid w:val="00182ECF"/>
    <w:rsid w:val="00182F1A"/>
    <w:rsid w:val="00183634"/>
    <w:rsid w:val="001836B6"/>
    <w:rsid w:val="00183BC1"/>
    <w:rsid w:val="00183F13"/>
    <w:rsid w:val="00183F60"/>
    <w:rsid w:val="00184084"/>
    <w:rsid w:val="001841E3"/>
    <w:rsid w:val="00184455"/>
    <w:rsid w:val="001849CA"/>
    <w:rsid w:val="00184CCF"/>
    <w:rsid w:val="0018501B"/>
    <w:rsid w:val="00185158"/>
    <w:rsid w:val="00185232"/>
    <w:rsid w:val="001852FA"/>
    <w:rsid w:val="0018531A"/>
    <w:rsid w:val="0018591A"/>
    <w:rsid w:val="00186684"/>
    <w:rsid w:val="001867F3"/>
    <w:rsid w:val="00186C5C"/>
    <w:rsid w:val="00186CC4"/>
    <w:rsid w:val="00186EBF"/>
    <w:rsid w:val="00187675"/>
    <w:rsid w:val="00187680"/>
    <w:rsid w:val="00187E85"/>
    <w:rsid w:val="00187F97"/>
    <w:rsid w:val="00187FF1"/>
    <w:rsid w:val="00190290"/>
    <w:rsid w:val="00190348"/>
    <w:rsid w:val="0019042C"/>
    <w:rsid w:val="001913B7"/>
    <w:rsid w:val="0019178B"/>
    <w:rsid w:val="00192153"/>
    <w:rsid w:val="0019223B"/>
    <w:rsid w:val="001923E5"/>
    <w:rsid w:val="001927D8"/>
    <w:rsid w:val="00192864"/>
    <w:rsid w:val="00192A65"/>
    <w:rsid w:val="00192C79"/>
    <w:rsid w:val="00192F1B"/>
    <w:rsid w:val="00193037"/>
    <w:rsid w:val="0019353E"/>
    <w:rsid w:val="00193699"/>
    <w:rsid w:val="001936E3"/>
    <w:rsid w:val="0019374D"/>
    <w:rsid w:val="0019396A"/>
    <w:rsid w:val="00193EA2"/>
    <w:rsid w:val="001941D3"/>
    <w:rsid w:val="001942E0"/>
    <w:rsid w:val="001943BC"/>
    <w:rsid w:val="00194985"/>
    <w:rsid w:val="001949B9"/>
    <w:rsid w:val="00194A15"/>
    <w:rsid w:val="00194A86"/>
    <w:rsid w:val="00194B68"/>
    <w:rsid w:val="00194D46"/>
    <w:rsid w:val="00194D99"/>
    <w:rsid w:val="00195BF4"/>
    <w:rsid w:val="00195C68"/>
    <w:rsid w:val="00195EE0"/>
    <w:rsid w:val="001961F3"/>
    <w:rsid w:val="00196772"/>
    <w:rsid w:val="0019686D"/>
    <w:rsid w:val="00196BA2"/>
    <w:rsid w:val="00196F27"/>
    <w:rsid w:val="00197783"/>
    <w:rsid w:val="00197DE8"/>
    <w:rsid w:val="001A00D0"/>
    <w:rsid w:val="001A01F8"/>
    <w:rsid w:val="001A089E"/>
    <w:rsid w:val="001A1178"/>
    <w:rsid w:val="001A125C"/>
    <w:rsid w:val="001A14F3"/>
    <w:rsid w:val="001A1541"/>
    <w:rsid w:val="001A18EE"/>
    <w:rsid w:val="001A1B95"/>
    <w:rsid w:val="001A24DD"/>
    <w:rsid w:val="001A2D10"/>
    <w:rsid w:val="001A2DD0"/>
    <w:rsid w:val="001A38C5"/>
    <w:rsid w:val="001A3B57"/>
    <w:rsid w:val="001A4882"/>
    <w:rsid w:val="001A5232"/>
    <w:rsid w:val="001A5284"/>
    <w:rsid w:val="001A555E"/>
    <w:rsid w:val="001A5C42"/>
    <w:rsid w:val="001A6594"/>
    <w:rsid w:val="001A6945"/>
    <w:rsid w:val="001A6CE2"/>
    <w:rsid w:val="001A6E5E"/>
    <w:rsid w:val="001A772A"/>
    <w:rsid w:val="001B088E"/>
    <w:rsid w:val="001B1644"/>
    <w:rsid w:val="001B1B35"/>
    <w:rsid w:val="001B1BE1"/>
    <w:rsid w:val="001B1C81"/>
    <w:rsid w:val="001B1C9B"/>
    <w:rsid w:val="001B2110"/>
    <w:rsid w:val="001B2705"/>
    <w:rsid w:val="001B2884"/>
    <w:rsid w:val="001B28C5"/>
    <w:rsid w:val="001B2B90"/>
    <w:rsid w:val="001B2CAC"/>
    <w:rsid w:val="001B2CD5"/>
    <w:rsid w:val="001B2DF3"/>
    <w:rsid w:val="001B2EC1"/>
    <w:rsid w:val="001B2F38"/>
    <w:rsid w:val="001B2F83"/>
    <w:rsid w:val="001B3037"/>
    <w:rsid w:val="001B3C5B"/>
    <w:rsid w:val="001B3F71"/>
    <w:rsid w:val="001B3F90"/>
    <w:rsid w:val="001B44B6"/>
    <w:rsid w:val="001B45ED"/>
    <w:rsid w:val="001B497B"/>
    <w:rsid w:val="001B4AE0"/>
    <w:rsid w:val="001B4AEE"/>
    <w:rsid w:val="001B535C"/>
    <w:rsid w:val="001B542B"/>
    <w:rsid w:val="001B5B11"/>
    <w:rsid w:val="001B5B8D"/>
    <w:rsid w:val="001B5DD5"/>
    <w:rsid w:val="001B5DE6"/>
    <w:rsid w:val="001B60B0"/>
    <w:rsid w:val="001B60CA"/>
    <w:rsid w:val="001B6187"/>
    <w:rsid w:val="001B6422"/>
    <w:rsid w:val="001B6793"/>
    <w:rsid w:val="001B682F"/>
    <w:rsid w:val="001B68FC"/>
    <w:rsid w:val="001B6BDF"/>
    <w:rsid w:val="001B6D60"/>
    <w:rsid w:val="001B6D9D"/>
    <w:rsid w:val="001B71C4"/>
    <w:rsid w:val="001B758B"/>
    <w:rsid w:val="001B7720"/>
    <w:rsid w:val="001B77FE"/>
    <w:rsid w:val="001B7954"/>
    <w:rsid w:val="001B7D33"/>
    <w:rsid w:val="001C0B72"/>
    <w:rsid w:val="001C0E48"/>
    <w:rsid w:val="001C12EB"/>
    <w:rsid w:val="001C1683"/>
    <w:rsid w:val="001C2581"/>
    <w:rsid w:val="001C289D"/>
    <w:rsid w:val="001C2DCF"/>
    <w:rsid w:val="001C2FD1"/>
    <w:rsid w:val="001C3181"/>
    <w:rsid w:val="001C381F"/>
    <w:rsid w:val="001C3870"/>
    <w:rsid w:val="001C3901"/>
    <w:rsid w:val="001C3AC2"/>
    <w:rsid w:val="001C3F4B"/>
    <w:rsid w:val="001C4033"/>
    <w:rsid w:val="001C4044"/>
    <w:rsid w:val="001C4278"/>
    <w:rsid w:val="001C4681"/>
    <w:rsid w:val="001C49DB"/>
    <w:rsid w:val="001C4F82"/>
    <w:rsid w:val="001C500E"/>
    <w:rsid w:val="001C5060"/>
    <w:rsid w:val="001C51B7"/>
    <w:rsid w:val="001C567A"/>
    <w:rsid w:val="001C5680"/>
    <w:rsid w:val="001C5833"/>
    <w:rsid w:val="001C5DB3"/>
    <w:rsid w:val="001C5EFD"/>
    <w:rsid w:val="001C6233"/>
    <w:rsid w:val="001C63C9"/>
    <w:rsid w:val="001C65E7"/>
    <w:rsid w:val="001C6A76"/>
    <w:rsid w:val="001C74C8"/>
    <w:rsid w:val="001C7A67"/>
    <w:rsid w:val="001C7BE8"/>
    <w:rsid w:val="001D0224"/>
    <w:rsid w:val="001D0606"/>
    <w:rsid w:val="001D0AC9"/>
    <w:rsid w:val="001D0C39"/>
    <w:rsid w:val="001D0CBD"/>
    <w:rsid w:val="001D152B"/>
    <w:rsid w:val="001D15E8"/>
    <w:rsid w:val="001D1687"/>
    <w:rsid w:val="001D2451"/>
    <w:rsid w:val="001D2947"/>
    <w:rsid w:val="001D2A81"/>
    <w:rsid w:val="001D2AB9"/>
    <w:rsid w:val="001D2DCE"/>
    <w:rsid w:val="001D331D"/>
    <w:rsid w:val="001D3548"/>
    <w:rsid w:val="001D38D9"/>
    <w:rsid w:val="001D393E"/>
    <w:rsid w:val="001D3E76"/>
    <w:rsid w:val="001D40F3"/>
    <w:rsid w:val="001D423D"/>
    <w:rsid w:val="001D429B"/>
    <w:rsid w:val="001D4300"/>
    <w:rsid w:val="001D4570"/>
    <w:rsid w:val="001D50C0"/>
    <w:rsid w:val="001D5136"/>
    <w:rsid w:val="001D5F31"/>
    <w:rsid w:val="001D6048"/>
    <w:rsid w:val="001D608D"/>
    <w:rsid w:val="001D641D"/>
    <w:rsid w:val="001D6569"/>
    <w:rsid w:val="001D6B46"/>
    <w:rsid w:val="001D6E2B"/>
    <w:rsid w:val="001D70A5"/>
    <w:rsid w:val="001D7209"/>
    <w:rsid w:val="001D735F"/>
    <w:rsid w:val="001D74E3"/>
    <w:rsid w:val="001D7AC5"/>
    <w:rsid w:val="001D7B55"/>
    <w:rsid w:val="001E0170"/>
    <w:rsid w:val="001E181E"/>
    <w:rsid w:val="001E1BFE"/>
    <w:rsid w:val="001E1D2F"/>
    <w:rsid w:val="001E2218"/>
    <w:rsid w:val="001E226C"/>
    <w:rsid w:val="001E2343"/>
    <w:rsid w:val="001E23C4"/>
    <w:rsid w:val="001E2615"/>
    <w:rsid w:val="001E2760"/>
    <w:rsid w:val="001E29D0"/>
    <w:rsid w:val="001E2C4C"/>
    <w:rsid w:val="001E2E44"/>
    <w:rsid w:val="001E2EC5"/>
    <w:rsid w:val="001E330B"/>
    <w:rsid w:val="001E3676"/>
    <w:rsid w:val="001E3950"/>
    <w:rsid w:val="001E3FAC"/>
    <w:rsid w:val="001E4671"/>
    <w:rsid w:val="001E5085"/>
    <w:rsid w:val="001E5405"/>
    <w:rsid w:val="001E5562"/>
    <w:rsid w:val="001E55EF"/>
    <w:rsid w:val="001E5C47"/>
    <w:rsid w:val="001E5CDB"/>
    <w:rsid w:val="001E5FAC"/>
    <w:rsid w:val="001E6133"/>
    <w:rsid w:val="001E6350"/>
    <w:rsid w:val="001E689A"/>
    <w:rsid w:val="001E68DC"/>
    <w:rsid w:val="001E74E1"/>
    <w:rsid w:val="001E79F6"/>
    <w:rsid w:val="001E7B17"/>
    <w:rsid w:val="001F011D"/>
    <w:rsid w:val="001F08C4"/>
    <w:rsid w:val="001F0BFE"/>
    <w:rsid w:val="001F0D88"/>
    <w:rsid w:val="001F19D5"/>
    <w:rsid w:val="001F1D44"/>
    <w:rsid w:val="001F1FAC"/>
    <w:rsid w:val="001F27B0"/>
    <w:rsid w:val="001F2A62"/>
    <w:rsid w:val="001F2D10"/>
    <w:rsid w:val="001F2E58"/>
    <w:rsid w:val="001F33AE"/>
    <w:rsid w:val="001F4A28"/>
    <w:rsid w:val="001F4A43"/>
    <w:rsid w:val="001F4B8D"/>
    <w:rsid w:val="001F4D5D"/>
    <w:rsid w:val="001F4DA6"/>
    <w:rsid w:val="001F5413"/>
    <w:rsid w:val="001F579A"/>
    <w:rsid w:val="001F586B"/>
    <w:rsid w:val="001F5F6F"/>
    <w:rsid w:val="001F5F7C"/>
    <w:rsid w:val="001F60E4"/>
    <w:rsid w:val="001F65B1"/>
    <w:rsid w:val="001F66BB"/>
    <w:rsid w:val="001F6811"/>
    <w:rsid w:val="001F6B76"/>
    <w:rsid w:val="001F6B97"/>
    <w:rsid w:val="001F6C17"/>
    <w:rsid w:val="001F6DA5"/>
    <w:rsid w:val="001F6E1E"/>
    <w:rsid w:val="001F73F6"/>
    <w:rsid w:val="001F7A66"/>
    <w:rsid w:val="001F7B98"/>
    <w:rsid w:val="001F7BEB"/>
    <w:rsid w:val="001F7D4C"/>
    <w:rsid w:val="001F7DB8"/>
    <w:rsid w:val="001F7E7E"/>
    <w:rsid w:val="00200533"/>
    <w:rsid w:val="0020067A"/>
    <w:rsid w:val="002006C9"/>
    <w:rsid w:val="002006DF"/>
    <w:rsid w:val="00200BDB"/>
    <w:rsid w:val="00200DE4"/>
    <w:rsid w:val="002015E2"/>
    <w:rsid w:val="0020183B"/>
    <w:rsid w:val="00201A8C"/>
    <w:rsid w:val="00202081"/>
    <w:rsid w:val="002023DD"/>
    <w:rsid w:val="0020269E"/>
    <w:rsid w:val="002027C3"/>
    <w:rsid w:val="00202D2F"/>
    <w:rsid w:val="002031FC"/>
    <w:rsid w:val="00203423"/>
    <w:rsid w:val="002034FF"/>
    <w:rsid w:val="00203A35"/>
    <w:rsid w:val="002043B0"/>
    <w:rsid w:val="002044B1"/>
    <w:rsid w:val="002045D4"/>
    <w:rsid w:val="00204893"/>
    <w:rsid w:val="002055A0"/>
    <w:rsid w:val="00205655"/>
    <w:rsid w:val="00205821"/>
    <w:rsid w:val="00205C26"/>
    <w:rsid w:val="00206987"/>
    <w:rsid w:val="00206A86"/>
    <w:rsid w:val="002077B6"/>
    <w:rsid w:val="00207E20"/>
    <w:rsid w:val="00207E39"/>
    <w:rsid w:val="002106D5"/>
    <w:rsid w:val="00210DEC"/>
    <w:rsid w:val="00210EA6"/>
    <w:rsid w:val="002114AC"/>
    <w:rsid w:val="00211BE0"/>
    <w:rsid w:val="00211E0A"/>
    <w:rsid w:val="00211FED"/>
    <w:rsid w:val="00212359"/>
    <w:rsid w:val="00212534"/>
    <w:rsid w:val="00212541"/>
    <w:rsid w:val="00212560"/>
    <w:rsid w:val="00212C8A"/>
    <w:rsid w:val="0021301B"/>
    <w:rsid w:val="00213195"/>
    <w:rsid w:val="00213239"/>
    <w:rsid w:val="002136B4"/>
    <w:rsid w:val="00214127"/>
    <w:rsid w:val="00214143"/>
    <w:rsid w:val="0021431B"/>
    <w:rsid w:val="00214AEF"/>
    <w:rsid w:val="0021501E"/>
    <w:rsid w:val="002157E0"/>
    <w:rsid w:val="00215CFD"/>
    <w:rsid w:val="00215E0E"/>
    <w:rsid w:val="00216377"/>
    <w:rsid w:val="0021680E"/>
    <w:rsid w:val="00216843"/>
    <w:rsid w:val="00216C9E"/>
    <w:rsid w:val="002173B5"/>
    <w:rsid w:val="0021751E"/>
    <w:rsid w:val="0021790A"/>
    <w:rsid w:val="00220312"/>
    <w:rsid w:val="002208A2"/>
    <w:rsid w:val="002209A3"/>
    <w:rsid w:val="0022105E"/>
    <w:rsid w:val="00221C6E"/>
    <w:rsid w:val="00222666"/>
    <w:rsid w:val="002226A4"/>
    <w:rsid w:val="00222974"/>
    <w:rsid w:val="00223027"/>
    <w:rsid w:val="00223C13"/>
    <w:rsid w:val="00223D01"/>
    <w:rsid w:val="0022441A"/>
    <w:rsid w:val="00224DCA"/>
    <w:rsid w:val="0022556C"/>
    <w:rsid w:val="00225C21"/>
    <w:rsid w:val="00226AA9"/>
    <w:rsid w:val="00226C11"/>
    <w:rsid w:val="00226C45"/>
    <w:rsid w:val="00226F97"/>
    <w:rsid w:val="0022700A"/>
    <w:rsid w:val="002271AA"/>
    <w:rsid w:val="0022743B"/>
    <w:rsid w:val="00227498"/>
    <w:rsid w:val="00227872"/>
    <w:rsid w:val="00227A60"/>
    <w:rsid w:val="00227C03"/>
    <w:rsid w:val="00227C72"/>
    <w:rsid w:val="00230024"/>
    <w:rsid w:val="002309DD"/>
    <w:rsid w:val="00230BCA"/>
    <w:rsid w:val="00230E64"/>
    <w:rsid w:val="00230FAF"/>
    <w:rsid w:val="002310F0"/>
    <w:rsid w:val="002311AC"/>
    <w:rsid w:val="00231CF7"/>
    <w:rsid w:val="00231F5C"/>
    <w:rsid w:val="00231FF2"/>
    <w:rsid w:val="0023240E"/>
    <w:rsid w:val="0023312B"/>
    <w:rsid w:val="00233139"/>
    <w:rsid w:val="00233750"/>
    <w:rsid w:val="00233CCD"/>
    <w:rsid w:val="00233D55"/>
    <w:rsid w:val="0023480C"/>
    <w:rsid w:val="00234C51"/>
    <w:rsid w:val="00234E7E"/>
    <w:rsid w:val="002352E5"/>
    <w:rsid w:val="002352F1"/>
    <w:rsid w:val="00235557"/>
    <w:rsid w:val="00235916"/>
    <w:rsid w:val="00235D12"/>
    <w:rsid w:val="0023603F"/>
    <w:rsid w:val="00236660"/>
    <w:rsid w:val="00236AB3"/>
    <w:rsid w:val="00237AED"/>
    <w:rsid w:val="00237D06"/>
    <w:rsid w:val="00240287"/>
    <w:rsid w:val="00240371"/>
    <w:rsid w:val="00240776"/>
    <w:rsid w:val="00241165"/>
    <w:rsid w:val="00241A7E"/>
    <w:rsid w:val="00241EEB"/>
    <w:rsid w:val="00242054"/>
    <w:rsid w:val="00242194"/>
    <w:rsid w:val="0024235F"/>
    <w:rsid w:val="002424F2"/>
    <w:rsid w:val="0024259D"/>
    <w:rsid w:val="002425CD"/>
    <w:rsid w:val="00242A2A"/>
    <w:rsid w:val="00242D0F"/>
    <w:rsid w:val="00242FA5"/>
    <w:rsid w:val="00243378"/>
    <w:rsid w:val="00243433"/>
    <w:rsid w:val="00243C93"/>
    <w:rsid w:val="00244205"/>
    <w:rsid w:val="00244774"/>
    <w:rsid w:val="00244A3C"/>
    <w:rsid w:val="00244E3E"/>
    <w:rsid w:val="00244EF3"/>
    <w:rsid w:val="00245132"/>
    <w:rsid w:val="002455C7"/>
    <w:rsid w:val="002456B4"/>
    <w:rsid w:val="00245AB7"/>
    <w:rsid w:val="00245E13"/>
    <w:rsid w:val="00246074"/>
    <w:rsid w:val="00246247"/>
    <w:rsid w:val="002462EC"/>
    <w:rsid w:val="002472E0"/>
    <w:rsid w:val="00247468"/>
    <w:rsid w:val="00247520"/>
    <w:rsid w:val="00247669"/>
    <w:rsid w:val="00247A9F"/>
    <w:rsid w:val="00247F50"/>
    <w:rsid w:val="0025057C"/>
    <w:rsid w:val="0025065D"/>
    <w:rsid w:val="00250883"/>
    <w:rsid w:val="00250884"/>
    <w:rsid w:val="002508AE"/>
    <w:rsid w:val="00250B35"/>
    <w:rsid w:val="00250DF9"/>
    <w:rsid w:val="00251008"/>
    <w:rsid w:val="00251313"/>
    <w:rsid w:val="00251636"/>
    <w:rsid w:val="00251A33"/>
    <w:rsid w:val="00251F8B"/>
    <w:rsid w:val="002525A3"/>
    <w:rsid w:val="00252F91"/>
    <w:rsid w:val="002532E3"/>
    <w:rsid w:val="002537CF"/>
    <w:rsid w:val="00253834"/>
    <w:rsid w:val="00253F84"/>
    <w:rsid w:val="002540EA"/>
    <w:rsid w:val="00254696"/>
    <w:rsid w:val="0025485C"/>
    <w:rsid w:val="00254A08"/>
    <w:rsid w:val="00254BB7"/>
    <w:rsid w:val="00254C07"/>
    <w:rsid w:val="002555A2"/>
    <w:rsid w:val="002564DC"/>
    <w:rsid w:val="00256BAE"/>
    <w:rsid w:val="0025786B"/>
    <w:rsid w:val="00257984"/>
    <w:rsid w:val="00257A0F"/>
    <w:rsid w:val="00257ABC"/>
    <w:rsid w:val="00257B25"/>
    <w:rsid w:val="00257FFB"/>
    <w:rsid w:val="002601FB"/>
    <w:rsid w:val="00260E1B"/>
    <w:rsid w:val="0026120D"/>
    <w:rsid w:val="0026191F"/>
    <w:rsid w:val="00261ACD"/>
    <w:rsid w:val="00261BC7"/>
    <w:rsid w:val="00261C99"/>
    <w:rsid w:val="00262133"/>
    <w:rsid w:val="00262BF9"/>
    <w:rsid w:val="00262CA2"/>
    <w:rsid w:val="002630EE"/>
    <w:rsid w:val="00263265"/>
    <w:rsid w:val="002633CC"/>
    <w:rsid w:val="002635BB"/>
    <w:rsid w:val="00263648"/>
    <w:rsid w:val="00264192"/>
    <w:rsid w:val="002647E1"/>
    <w:rsid w:val="002650DC"/>
    <w:rsid w:val="0026544B"/>
    <w:rsid w:val="002654E3"/>
    <w:rsid w:val="00265C9F"/>
    <w:rsid w:val="00266227"/>
    <w:rsid w:val="00266A0C"/>
    <w:rsid w:val="00266B66"/>
    <w:rsid w:val="00266BCD"/>
    <w:rsid w:val="0026706F"/>
    <w:rsid w:val="002701C9"/>
    <w:rsid w:val="00270393"/>
    <w:rsid w:val="00270754"/>
    <w:rsid w:val="00270947"/>
    <w:rsid w:val="002709B6"/>
    <w:rsid w:val="00270CC7"/>
    <w:rsid w:val="00271054"/>
    <w:rsid w:val="002717D1"/>
    <w:rsid w:val="0027229A"/>
    <w:rsid w:val="00272F3C"/>
    <w:rsid w:val="002732E3"/>
    <w:rsid w:val="002736B4"/>
    <w:rsid w:val="00273927"/>
    <w:rsid w:val="00273F28"/>
    <w:rsid w:val="00273FBD"/>
    <w:rsid w:val="00274533"/>
    <w:rsid w:val="00274BD3"/>
    <w:rsid w:val="00274F8B"/>
    <w:rsid w:val="002750AB"/>
    <w:rsid w:val="0027532A"/>
    <w:rsid w:val="00275A77"/>
    <w:rsid w:val="00277394"/>
    <w:rsid w:val="00277E61"/>
    <w:rsid w:val="002801C8"/>
    <w:rsid w:val="0028074F"/>
    <w:rsid w:val="00280830"/>
    <w:rsid w:val="002808A9"/>
    <w:rsid w:val="00280AC7"/>
    <w:rsid w:val="00280E8E"/>
    <w:rsid w:val="00280FD5"/>
    <w:rsid w:val="0028107E"/>
    <w:rsid w:val="0028124D"/>
    <w:rsid w:val="002816C0"/>
    <w:rsid w:val="00281E75"/>
    <w:rsid w:val="002820D0"/>
    <w:rsid w:val="002824DF"/>
    <w:rsid w:val="0028290A"/>
    <w:rsid w:val="00282BC7"/>
    <w:rsid w:val="0028304B"/>
    <w:rsid w:val="00283422"/>
    <w:rsid w:val="00283467"/>
    <w:rsid w:val="002836CF"/>
    <w:rsid w:val="00283785"/>
    <w:rsid w:val="00283A79"/>
    <w:rsid w:val="00283B72"/>
    <w:rsid w:val="00283E16"/>
    <w:rsid w:val="0028403D"/>
    <w:rsid w:val="002842E3"/>
    <w:rsid w:val="00284670"/>
    <w:rsid w:val="002846AE"/>
    <w:rsid w:val="00284777"/>
    <w:rsid w:val="002847A5"/>
    <w:rsid w:val="00284EB3"/>
    <w:rsid w:val="00285627"/>
    <w:rsid w:val="00285909"/>
    <w:rsid w:val="00285A15"/>
    <w:rsid w:val="00285DB9"/>
    <w:rsid w:val="00285DF1"/>
    <w:rsid w:val="00286C5A"/>
    <w:rsid w:val="00287047"/>
    <w:rsid w:val="00287125"/>
    <w:rsid w:val="00287176"/>
    <w:rsid w:val="002874D6"/>
    <w:rsid w:val="00287504"/>
    <w:rsid w:val="0028759D"/>
    <w:rsid w:val="002878A9"/>
    <w:rsid w:val="00287997"/>
    <w:rsid w:val="00287B27"/>
    <w:rsid w:val="00287CB4"/>
    <w:rsid w:val="002905BD"/>
    <w:rsid w:val="002905F0"/>
    <w:rsid w:val="00290831"/>
    <w:rsid w:val="00290927"/>
    <w:rsid w:val="00290CB7"/>
    <w:rsid w:val="00290DEC"/>
    <w:rsid w:val="00290DF1"/>
    <w:rsid w:val="00290E13"/>
    <w:rsid w:val="00290F53"/>
    <w:rsid w:val="00291391"/>
    <w:rsid w:val="002915AA"/>
    <w:rsid w:val="002916C6"/>
    <w:rsid w:val="002917C9"/>
    <w:rsid w:val="00291804"/>
    <w:rsid w:val="00291BC9"/>
    <w:rsid w:val="00291EDA"/>
    <w:rsid w:val="002920ED"/>
    <w:rsid w:val="00292523"/>
    <w:rsid w:val="0029259E"/>
    <w:rsid w:val="00292659"/>
    <w:rsid w:val="0029290A"/>
    <w:rsid w:val="002929B4"/>
    <w:rsid w:val="00292AC4"/>
    <w:rsid w:val="002934A0"/>
    <w:rsid w:val="002934DB"/>
    <w:rsid w:val="0029381E"/>
    <w:rsid w:val="0029399B"/>
    <w:rsid w:val="002939E5"/>
    <w:rsid w:val="00293B39"/>
    <w:rsid w:val="00293C0C"/>
    <w:rsid w:val="00293D2C"/>
    <w:rsid w:val="00294048"/>
    <w:rsid w:val="002940A8"/>
    <w:rsid w:val="002941A9"/>
    <w:rsid w:val="0029424D"/>
    <w:rsid w:val="00294640"/>
    <w:rsid w:val="002948C8"/>
    <w:rsid w:val="002949ED"/>
    <w:rsid w:val="00294EB5"/>
    <w:rsid w:val="00295FB4"/>
    <w:rsid w:val="002963A8"/>
    <w:rsid w:val="002967A1"/>
    <w:rsid w:val="00296A2E"/>
    <w:rsid w:val="00297EFE"/>
    <w:rsid w:val="00297F61"/>
    <w:rsid w:val="002A0000"/>
    <w:rsid w:val="002A06C2"/>
    <w:rsid w:val="002A06D7"/>
    <w:rsid w:val="002A0B51"/>
    <w:rsid w:val="002A1242"/>
    <w:rsid w:val="002A154E"/>
    <w:rsid w:val="002A1D15"/>
    <w:rsid w:val="002A20F2"/>
    <w:rsid w:val="002A25DF"/>
    <w:rsid w:val="002A27B1"/>
    <w:rsid w:val="002A2BF7"/>
    <w:rsid w:val="002A39FA"/>
    <w:rsid w:val="002A3A00"/>
    <w:rsid w:val="002A3A11"/>
    <w:rsid w:val="002A3A27"/>
    <w:rsid w:val="002A3BBC"/>
    <w:rsid w:val="002A44F8"/>
    <w:rsid w:val="002A499C"/>
    <w:rsid w:val="002A4A33"/>
    <w:rsid w:val="002A4A3C"/>
    <w:rsid w:val="002A50A5"/>
    <w:rsid w:val="002A5472"/>
    <w:rsid w:val="002A5659"/>
    <w:rsid w:val="002A5927"/>
    <w:rsid w:val="002A593D"/>
    <w:rsid w:val="002A5C00"/>
    <w:rsid w:val="002A5C40"/>
    <w:rsid w:val="002A5D21"/>
    <w:rsid w:val="002A5D73"/>
    <w:rsid w:val="002A5F1F"/>
    <w:rsid w:val="002A5FBC"/>
    <w:rsid w:val="002A64C8"/>
    <w:rsid w:val="002A680A"/>
    <w:rsid w:val="002A6BF9"/>
    <w:rsid w:val="002A6D4B"/>
    <w:rsid w:val="002A7307"/>
    <w:rsid w:val="002A74F4"/>
    <w:rsid w:val="002A753F"/>
    <w:rsid w:val="002A7B9D"/>
    <w:rsid w:val="002B032E"/>
    <w:rsid w:val="002B0406"/>
    <w:rsid w:val="002B04B0"/>
    <w:rsid w:val="002B0566"/>
    <w:rsid w:val="002B07B1"/>
    <w:rsid w:val="002B08DC"/>
    <w:rsid w:val="002B0CEE"/>
    <w:rsid w:val="002B12EA"/>
    <w:rsid w:val="002B156B"/>
    <w:rsid w:val="002B15A1"/>
    <w:rsid w:val="002B2002"/>
    <w:rsid w:val="002B2175"/>
    <w:rsid w:val="002B26AB"/>
    <w:rsid w:val="002B275C"/>
    <w:rsid w:val="002B2CC6"/>
    <w:rsid w:val="002B3879"/>
    <w:rsid w:val="002B38DD"/>
    <w:rsid w:val="002B3ECC"/>
    <w:rsid w:val="002B400E"/>
    <w:rsid w:val="002B404D"/>
    <w:rsid w:val="002B45C7"/>
    <w:rsid w:val="002B5382"/>
    <w:rsid w:val="002B558F"/>
    <w:rsid w:val="002B5692"/>
    <w:rsid w:val="002B5E8C"/>
    <w:rsid w:val="002B61BF"/>
    <w:rsid w:val="002B6C0B"/>
    <w:rsid w:val="002B6E3F"/>
    <w:rsid w:val="002B7A06"/>
    <w:rsid w:val="002B7E3A"/>
    <w:rsid w:val="002C0403"/>
    <w:rsid w:val="002C045F"/>
    <w:rsid w:val="002C081E"/>
    <w:rsid w:val="002C0BEB"/>
    <w:rsid w:val="002C0E5A"/>
    <w:rsid w:val="002C1DCF"/>
    <w:rsid w:val="002C2614"/>
    <w:rsid w:val="002C268F"/>
    <w:rsid w:val="002C281D"/>
    <w:rsid w:val="002C3178"/>
    <w:rsid w:val="002C3245"/>
    <w:rsid w:val="002C3781"/>
    <w:rsid w:val="002C3B77"/>
    <w:rsid w:val="002C4999"/>
    <w:rsid w:val="002C51A5"/>
    <w:rsid w:val="002C5234"/>
    <w:rsid w:val="002C52CD"/>
    <w:rsid w:val="002C5B1E"/>
    <w:rsid w:val="002C5C9A"/>
    <w:rsid w:val="002C5DC2"/>
    <w:rsid w:val="002C601A"/>
    <w:rsid w:val="002C6085"/>
    <w:rsid w:val="002C6380"/>
    <w:rsid w:val="002C63DA"/>
    <w:rsid w:val="002C6926"/>
    <w:rsid w:val="002C6991"/>
    <w:rsid w:val="002C6D75"/>
    <w:rsid w:val="002C6F64"/>
    <w:rsid w:val="002C74FD"/>
    <w:rsid w:val="002C7596"/>
    <w:rsid w:val="002C78A7"/>
    <w:rsid w:val="002C7915"/>
    <w:rsid w:val="002C7CC4"/>
    <w:rsid w:val="002C7FEA"/>
    <w:rsid w:val="002D0216"/>
    <w:rsid w:val="002D04AF"/>
    <w:rsid w:val="002D0BEF"/>
    <w:rsid w:val="002D13A3"/>
    <w:rsid w:val="002D1640"/>
    <w:rsid w:val="002D16AF"/>
    <w:rsid w:val="002D1718"/>
    <w:rsid w:val="002D1780"/>
    <w:rsid w:val="002D17FC"/>
    <w:rsid w:val="002D1E7F"/>
    <w:rsid w:val="002D2516"/>
    <w:rsid w:val="002D27B7"/>
    <w:rsid w:val="002D2AFA"/>
    <w:rsid w:val="002D2B40"/>
    <w:rsid w:val="002D2C49"/>
    <w:rsid w:val="002D3428"/>
    <w:rsid w:val="002D346E"/>
    <w:rsid w:val="002D34C2"/>
    <w:rsid w:val="002D38BF"/>
    <w:rsid w:val="002D3B2C"/>
    <w:rsid w:val="002D3CDC"/>
    <w:rsid w:val="002D416C"/>
    <w:rsid w:val="002D4598"/>
    <w:rsid w:val="002D4F24"/>
    <w:rsid w:val="002D5A04"/>
    <w:rsid w:val="002D5EDB"/>
    <w:rsid w:val="002D6220"/>
    <w:rsid w:val="002D664E"/>
    <w:rsid w:val="002D6AD2"/>
    <w:rsid w:val="002D7114"/>
    <w:rsid w:val="002D736F"/>
    <w:rsid w:val="002D75E5"/>
    <w:rsid w:val="002D770A"/>
    <w:rsid w:val="002D7976"/>
    <w:rsid w:val="002E03E4"/>
    <w:rsid w:val="002E04D9"/>
    <w:rsid w:val="002E070D"/>
    <w:rsid w:val="002E0B94"/>
    <w:rsid w:val="002E0BC2"/>
    <w:rsid w:val="002E1188"/>
    <w:rsid w:val="002E1CEA"/>
    <w:rsid w:val="002E1D58"/>
    <w:rsid w:val="002E1D61"/>
    <w:rsid w:val="002E1E67"/>
    <w:rsid w:val="002E2046"/>
    <w:rsid w:val="002E230E"/>
    <w:rsid w:val="002E2455"/>
    <w:rsid w:val="002E2F81"/>
    <w:rsid w:val="002E31D6"/>
    <w:rsid w:val="002E3884"/>
    <w:rsid w:val="002E3E7A"/>
    <w:rsid w:val="002E4836"/>
    <w:rsid w:val="002E52C8"/>
    <w:rsid w:val="002E58ED"/>
    <w:rsid w:val="002E5C26"/>
    <w:rsid w:val="002E5CCA"/>
    <w:rsid w:val="002E5D20"/>
    <w:rsid w:val="002E5DE0"/>
    <w:rsid w:val="002E62C9"/>
    <w:rsid w:val="002E630F"/>
    <w:rsid w:val="002E69D5"/>
    <w:rsid w:val="002E6DEE"/>
    <w:rsid w:val="002E7039"/>
    <w:rsid w:val="002E75C6"/>
    <w:rsid w:val="002E77A7"/>
    <w:rsid w:val="002F002F"/>
    <w:rsid w:val="002F0042"/>
    <w:rsid w:val="002F0270"/>
    <w:rsid w:val="002F0572"/>
    <w:rsid w:val="002F0CDE"/>
    <w:rsid w:val="002F0DE9"/>
    <w:rsid w:val="002F0EF7"/>
    <w:rsid w:val="002F1373"/>
    <w:rsid w:val="002F27BA"/>
    <w:rsid w:val="002F318C"/>
    <w:rsid w:val="002F3D61"/>
    <w:rsid w:val="002F42A7"/>
    <w:rsid w:val="002F4608"/>
    <w:rsid w:val="002F4609"/>
    <w:rsid w:val="002F4921"/>
    <w:rsid w:val="002F4C76"/>
    <w:rsid w:val="002F4C92"/>
    <w:rsid w:val="002F4DBB"/>
    <w:rsid w:val="002F4DFF"/>
    <w:rsid w:val="002F5240"/>
    <w:rsid w:val="002F5781"/>
    <w:rsid w:val="002F5B2D"/>
    <w:rsid w:val="002F5CE5"/>
    <w:rsid w:val="002F681D"/>
    <w:rsid w:val="002F68A0"/>
    <w:rsid w:val="002F6B58"/>
    <w:rsid w:val="002F71BE"/>
    <w:rsid w:val="002F725A"/>
    <w:rsid w:val="002F740F"/>
    <w:rsid w:val="002F75A2"/>
    <w:rsid w:val="002F779D"/>
    <w:rsid w:val="002F7930"/>
    <w:rsid w:val="0030121B"/>
    <w:rsid w:val="00301265"/>
    <w:rsid w:val="00301407"/>
    <w:rsid w:val="00301773"/>
    <w:rsid w:val="00301F05"/>
    <w:rsid w:val="003021D1"/>
    <w:rsid w:val="003022B9"/>
    <w:rsid w:val="003024F6"/>
    <w:rsid w:val="00302B3F"/>
    <w:rsid w:val="00302C95"/>
    <w:rsid w:val="00302E79"/>
    <w:rsid w:val="00302EDA"/>
    <w:rsid w:val="00302F28"/>
    <w:rsid w:val="00303CAB"/>
    <w:rsid w:val="00304002"/>
    <w:rsid w:val="003045D4"/>
    <w:rsid w:val="0030587A"/>
    <w:rsid w:val="00305AE9"/>
    <w:rsid w:val="00306644"/>
    <w:rsid w:val="003069CB"/>
    <w:rsid w:val="00306C84"/>
    <w:rsid w:val="0030718A"/>
    <w:rsid w:val="00307295"/>
    <w:rsid w:val="00307347"/>
    <w:rsid w:val="003073CA"/>
    <w:rsid w:val="0030750F"/>
    <w:rsid w:val="00307869"/>
    <w:rsid w:val="00307C02"/>
    <w:rsid w:val="00307DF0"/>
    <w:rsid w:val="00307EA7"/>
    <w:rsid w:val="0031045B"/>
    <w:rsid w:val="00310C60"/>
    <w:rsid w:val="00311111"/>
    <w:rsid w:val="003117FA"/>
    <w:rsid w:val="0031240F"/>
    <w:rsid w:val="003124BB"/>
    <w:rsid w:val="00312AEC"/>
    <w:rsid w:val="003139DD"/>
    <w:rsid w:val="00313C07"/>
    <w:rsid w:val="00314112"/>
    <w:rsid w:val="003145BA"/>
    <w:rsid w:val="003146F1"/>
    <w:rsid w:val="00315006"/>
    <w:rsid w:val="003157A1"/>
    <w:rsid w:val="003158A3"/>
    <w:rsid w:val="00315D99"/>
    <w:rsid w:val="00316B8A"/>
    <w:rsid w:val="00316FC8"/>
    <w:rsid w:val="00317852"/>
    <w:rsid w:val="00317899"/>
    <w:rsid w:val="00317E5B"/>
    <w:rsid w:val="003205FE"/>
    <w:rsid w:val="00320766"/>
    <w:rsid w:val="00320B55"/>
    <w:rsid w:val="00320C15"/>
    <w:rsid w:val="00320D4D"/>
    <w:rsid w:val="00320DEB"/>
    <w:rsid w:val="00320FC8"/>
    <w:rsid w:val="003212E6"/>
    <w:rsid w:val="003213FB"/>
    <w:rsid w:val="00322115"/>
    <w:rsid w:val="003222B5"/>
    <w:rsid w:val="00322923"/>
    <w:rsid w:val="003229FE"/>
    <w:rsid w:val="00323023"/>
    <w:rsid w:val="00323830"/>
    <w:rsid w:val="00323C5F"/>
    <w:rsid w:val="00324665"/>
    <w:rsid w:val="00324846"/>
    <w:rsid w:val="00324BB1"/>
    <w:rsid w:val="00324CB5"/>
    <w:rsid w:val="00324F97"/>
    <w:rsid w:val="00325018"/>
    <w:rsid w:val="00325274"/>
    <w:rsid w:val="00325476"/>
    <w:rsid w:val="00325A84"/>
    <w:rsid w:val="00325BDE"/>
    <w:rsid w:val="00325ED9"/>
    <w:rsid w:val="00325F12"/>
    <w:rsid w:val="003263F3"/>
    <w:rsid w:val="00326768"/>
    <w:rsid w:val="0032690B"/>
    <w:rsid w:val="00326A1E"/>
    <w:rsid w:val="00327174"/>
    <w:rsid w:val="0032730F"/>
    <w:rsid w:val="00327BC9"/>
    <w:rsid w:val="00327E25"/>
    <w:rsid w:val="00327F8E"/>
    <w:rsid w:val="003309BA"/>
    <w:rsid w:val="003309C5"/>
    <w:rsid w:val="00330D76"/>
    <w:rsid w:val="0033197B"/>
    <w:rsid w:val="00331D08"/>
    <w:rsid w:val="00332B50"/>
    <w:rsid w:val="00333833"/>
    <w:rsid w:val="00333C64"/>
    <w:rsid w:val="00333CF2"/>
    <w:rsid w:val="00333DD1"/>
    <w:rsid w:val="00334021"/>
    <w:rsid w:val="00334141"/>
    <w:rsid w:val="003342D2"/>
    <w:rsid w:val="00334326"/>
    <w:rsid w:val="003348CC"/>
    <w:rsid w:val="003352B4"/>
    <w:rsid w:val="00335A0B"/>
    <w:rsid w:val="00335E23"/>
    <w:rsid w:val="00336928"/>
    <w:rsid w:val="00336994"/>
    <w:rsid w:val="00336AFA"/>
    <w:rsid w:val="00336E6D"/>
    <w:rsid w:val="00337026"/>
    <w:rsid w:val="00337C94"/>
    <w:rsid w:val="00340278"/>
    <w:rsid w:val="003403C3"/>
    <w:rsid w:val="00340516"/>
    <w:rsid w:val="00340F26"/>
    <w:rsid w:val="00340FE5"/>
    <w:rsid w:val="00341038"/>
    <w:rsid w:val="00341167"/>
    <w:rsid w:val="00341800"/>
    <w:rsid w:val="003418D4"/>
    <w:rsid w:val="00342106"/>
    <w:rsid w:val="0034324A"/>
    <w:rsid w:val="003433FE"/>
    <w:rsid w:val="003438D9"/>
    <w:rsid w:val="00343A53"/>
    <w:rsid w:val="00344F43"/>
    <w:rsid w:val="00344F77"/>
    <w:rsid w:val="003452C8"/>
    <w:rsid w:val="003453E6"/>
    <w:rsid w:val="00345530"/>
    <w:rsid w:val="003455DD"/>
    <w:rsid w:val="003459CE"/>
    <w:rsid w:val="00345C5E"/>
    <w:rsid w:val="0034604F"/>
    <w:rsid w:val="00346303"/>
    <w:rsid w:val="0034708E"/>
    <w:rsid w:val="003474CE"/>
    <w:rsid w:val="003479A1"/>
    <w:rsid w:val="00347AB3"/>
    <w:rsid w:val="00350DB9"/>
    <w:rsid w:val="00351ACC"/>
    <w:rsid w:val="00351FDB"/>
    <w:rsid w:val="00352784"/>
    <w:rsid w:val="00352A69"/>
    <w:rsid w:val="00352B75"/>
    <w:rsid w:val="0035301D"/>
    <w:rsid w:val="00353331"/>
    <w:rsid w:val="00353593"/>
    <w:rsid w:val="003549AA"/>
    <w:rsid w:val="003552C1"/>
    <w:rsid w:val="003554A9"/>
    <w:rsid w:val="0035568E"/>
    <w:rsid w:val="00355F28"/>
    <w:rsid w:val="003564E8"/>
    <w:rsid w:val="003565B3"/>
    <w:rsid w:val="00356B62"/>
    <w:rsid w:val="00356F58"/>
    <w:rsid w:val="00357971"/>
    <w:rsid w:val="00357B5F"/>
    <w:rsid w:val="00357C4F"/>
    <w:rsid w:val="0036008D"/>
    <w:rsid w:val="00360365"/>
    <w:rsid w:val="003605FD"/>
    <w:rsid w:val="0036063C"/>
    <w:rsid w:val="0036078C"/>
    <w:rsid w:val="00360FC6"/>
    <w:rsid w:val="0036107B"/>
    <w:rsid w:val="0036108C"/>
    <w:rsid w:val="0036137D"/>
    <w:rsid w:val="003613C3"/>
    <w:rsid w:val="0036161B"/>
    <w:rsid w:val="003618F0"/>
    <w:rsid w:val="0036225C"/>
    <w:rsid w:val="003625EB"/>
    <w:rsid w:val="003626FC"/>
    <w:rsid w:val="00362B60"/>
    <w:rsid w:val="00362FB5"/>
    <w:rsid w:val="00363106"/>
    <w:rsid w:val="00363B39"/>
    <w:rsid w:val="00363C3F"/>
    <w:rsid w:val="00363D97"/>
    <w:rsid w:val="00363F5D"/>
    <w:rsid w:val="00363FB1"/>
    <w:rsid w:val="003645BF"/>
    <w:rsid w:val="003647FF"/>
    <w:rsid w:val="0036483A"/>
    <w:rsid w:val="003649C5"/>
    <w:rsid w:val="0036501A"/>
    <w:rsid w:val="00365380"/>
    <w:rsid w:val="00365818"/>
    <w:rsid w:val="003659E2"/>
    <w:rsid w:val="00365A77"/>
    <w:rsid w:val="00365E07"/>
    <w:rsid w:val="0036603E"/>
    <w:rsid w:val="003660E3"/>
    <w:rsid w:val="003661FC"/>
    <w:rsid w:val="003664F5"/>
    <w:rsid w:val="003665D4"/>
    <w:rsid w:val="0036669C"/>
    <w:rsid w:val="003669E9"/>
    <w:rsid w:val="003672FF"/>
    <w:rsid w:val="003673B2"/>
    <w:rsid w:val="0036750A"/>
    <w:rsid w:val="003675FD"/>
    <w:rsid w:val="003703D2"/>
    <w:rsid w:val="00370748"/>
    <w:rsid w:val="00370A50"/>
    <w:rsid w:val="00370CDB"/>
    <w:rsid w:val="00370ECB"/>
    <w:rsid w:val="00370F7A"/>
    <w:rsid w:val="003718BB"/>
    <w:rsid w:val="0037191D"/>
    <w:rsid w:val="00371E50"/>
    <w:rsid w:val="00371E8A"/>
    <w:rsid w:val="00372AAA"/>
    <w:rsid w:val="00372B47"/>
    <w:rsid w:val="00372C09"/>
    <w:rsid w:val="00372E4D"/>
    <w:rsid w:val="00372F08"/>
    <w:rsid w:val="00372F5F"/>
    <w:rsid w:val="003734C1"/>
    <w:rsid w:val="003738A4"/>
    <w:rsid w:val="003741C9"/>
    <w:rsid w:val="0037493E"/>
    <w:rsid w:val="00374EA4"/>
    <w:rsid w:val="003754F8"/>
    <w:rsid w:val="00375550"/>
    <w:rsid w:val="00375A58"/>
    <w:rsid w:val="0037662B"/>
    <w:rsid w:val="00376ACA"/>
    <w:rsid w:val="003771F9"/>
    <w:rsid w:val="00377275"/>
    <w:rsid w:val="0037733B"/>
    <w:rsid w:val="003774B5"/>
    <w:rsid w:val="00377740"/>
    <w:rsid w:val="00377971"/>
    <w:rsid w:val="00377B16"/>
    <w:rsid w:val="00377BBC"/>
    <w:rsid w:val="00380670"/>
    <w:rsid w:val="00380C9C"/>
    <w:rsid w:val="00380E4C"/>
    <w:rsid w:val="0038116C"/>
    <w:rsid w:val="0038119D"/>
    <w:rsid w:val="00381221"/>
    <w:rsid w:val="00381409"/>
    <w:rsid w:val="003814D9"/>
    <w:rsid w:val="0038157C"/>
    <w:rsid w:val="00381A8E"/>
    <w:rsid w:val="00381C49"/>
    <w:rsid w:val="00381CAF"/>
    <w:rsid w:val="00381CFB"/>
    <w:rsid w:val="00381DF2"/>
    <w:rsid w:val="00381F77"/>
    <w:rsid w:val="00382071"/>
    <w:rsid w:val="0038217C"/>
    <w:rsid w:val="0038218A"/>
    <w:rsid w:val="0038310D"/>
    <w:rsid w:val="00383203"/>
    <w:rsid w:val="00383427"/>
    <w:rsid w:val="003834AC"/>
    <w:rsid w:val="0038383E"/>
    <w:rsid w:val="00383876"/>
    <w:rsid w:val="003838D9"/>
    <w:rsid w:val="003839F6"/>
    <w:rsid w:val="003840A6"/>
    <w:rsid w:val="00384215"/>
    <w:rsid w:val="00384388"/>
    <w:rsid w:val="00384A5F"/>
    <w:rsid w:val="003853E0"/>
    <w:rsid w:val="003855B9"/>
    <w:rsid w:val="00385612"/>
    <w:rsid w:val="00386166"/>
    <w:rsid w:val="003863C0"/>
    <w:rsid w:val="003863F3"/>
    <w:rsid w:val="00386750"/>
    <w:rsid w:val="0038675F"/>
    <w:rsid w:val="00386E91"/>
    <w:rsid w:val="00386FA5"/>
    <w:rsid w:val="00387A30"/>
    <w:rsid w:val="003903E6"/>
    <w:rsid w:val="003908D1"/>
    <w:rsid w:val="00390B1B"/>
    <w:rsid w:val="00390B94"/>
    <w:rsid w:val="00390E43"/>
    <w:rsid w:val="0039145A"/>
    <w:rsid w:val="00391548"/>
    <w:rsid w:val="00391AAA"/>
    <w:rsid w:val="00391F98"/>
    <w:rsid w:val="003920B9"/>
    <w:rsid w:val="0039216D"/>
    <w:rsid w:val="00392A5A"/>
    <w:rsid w:val="00392B3C"/>
    <w:rsid w:val="00392BF8"/>
    <w:rsid w:val="00392D13"/>
    <w:rsid w:val="003935D4"/>
    <w:rsid w:val="003938A9"/>
    <w:rsid w:val="00393A51"/>
    <w:rsid w:val="00393D06"/>
    <w:rsid w:val="00393FA4"/>
    <w:rsid w:val="003940FD"/>
    <w:rsid w:val="003942D8"/>
    <w:rsid w:val="00394665"/>
    <w:rsid w:val="003956F9"/>
    <w:rsid w:val="00395781"/>
    <w:rsid w:val="00395C30"/>
    <w:rsid w:val="0039627C"/>
    <w:rsid w:val="0039655D"/>
    <w:rsid w:val="00396815"/>
    <w:rsid w:val="00396B31"/>
    <w:rsid w:val="0039707E"/>
    <w:rsid w:val="00397466"/>
    <w:rsid w:val="0039762F"/>
    <w:rsid w:val="00397F09"/>
    <w:rsid w:val="003A0849"/>
    <w:rsid w:val="003A0860"/>
    <w:rsid w:val="003A0D7B"/>
    <w:rsid w:val="003A1023"/>
    <w:rsid w:val="003A12E4"/>
    <w:rsid w:val="003A17CE"/>
    <w:rsid w:val="003A1A60"/>
    <w:rsid w:val="003A1C58"/>
    <w:rsid w:val="003A21FE"/>
    <w:rsid w:val="003A2779"/>
    <w:rsid w:val="003A2953"/>
    <w:rsid w:val="003A2BBE"/>
    <w:rsid w:val="003A2BD5"/>
    <w:rsid w:val="003A301F"/>
    <w:rsid w:val="003A3C38"/>
    <w:rsid w:val="003A3CD2"/>
    <w:rsid w:val="003A3D73"/>
    <w:rsid w:val="003A3E8F"/>
    <w:rsid w:val="003A4043"/>
    <w:rsid w:val="003A41A4"/>
    <w:rsid w:val="003A4353"/>
    <w:rsid w:val="003A498B"/>
    <w:rsid w:val="003A4BB4"/>
    <w:rsid w:val="003A4BB5"/>
    <w:rsid w:val="003A4C9B"/>
    <w:rsid w:val="003A4CC9"/>
    <w:rsid w:val="003A51CC"/>
    <w:rsid w:val="003A566F"/>
    <w:rsid w:val="003A59EA"/>
    <w:rsid w:val="003A5AC8"/>
    <w:rsid w:val="003A5B18"/>
    <w:rsid w:val="003A5DF5"/>
    <w:rsid w:val="003A6527"/>
    <w:rsid w:val="003A65F5"/>
    <w:rsid w:val="003A6822"/>
    <w:rsid w:val="003A717C"/>
    <w:rsid w:val="003A79EE"/>
    <w:rsid w:val="003A7AFA"/>
    <w:rsid w:val="003A7B36"/>
    <w:rsid w:val="003B03F0"/>
    <w:rsid w:val="003B0493"/>
    <w:rsid w:val="003B04C1"/>
    <w:rsid w:val="003B0535"/>
    <w:rsid w:val="003B0D6C"/>
    <w:rsid w:val="003B1438"/>
    <w:rsid w:val="003B179D"/>
    <w:rsid w:val="003B181F"/>
    <w:rsid w:val="003B1EC0"/>
    <w:rsid w:val="003B200E"/>
    <w:rsid w:val="003B2BCC"/>
    <w:rsid w:val="003B2CE4"/>
    <w:rsid w:val="003B2ED4"/>
    <w:rsid w:val="003B30A4"/>
    <w:rsid w:val="003B31DE"/>
    <w:rsid w:val="003B3200"/>
    <w:rsid w:val="003B3463"/>
    <w:rsid w:val="003B39AF"/>
    <w:rsid w:val="003B3A46"/>
    <w:rsid w:val="003B407D"/>
    <w:rsid w:val="003B463C"/>
    <w:rsid w:val="003B488E"/>
    <w:rsid w:val="003B4DBA"/>
    <w:rsid w:val="003B56B5"/>
    <w:rsid w:val="003B5C83"/>
    <w:rsid w:val="003B64DF"/>
    <w:rsid w:val="003B679F"/>
    <w:rsid w:val="003B692E"/>
    <w:rsid w:val="003B6CF4"/>
    <w:rsid w:val="003B72F5"/>
    <w:rsid w:val="003B7420"/>
    <w:rsid w:val="003C0566"/>
    <w:rsid w:val="003C0F5A"/>
    <w:rsid w:val="003C1166"/>
    <w:rsid w:val="003C1CE2"/>
    <w:rsid w:val="003C1FF0"/>
    <w:rsid w:val="003C245C"/>
    <w:rsid w:val="003C25D3"/>
    <w:rsid w:val="003C2882"/>
    <w:rsid w:val="003C30D9"/>
    <w:rsid w:val="003C40EF"/>
    <w:rsid w:val="003C4202"/>
    <w:rsid w:val="003C43FF"/>
    <w:rsid w:val="003C4C45"/>
    <w:rsid w:val="003C5085"/>
    <w:rsid w:val="003C541E"/>
    <w:rsid w:val="003C5557"/>
    <w:rsid w:val="003C55B1"/>
    <w:rsid w:val="003C599B"/>
    <w:rsid w:val="003C5CFF"/>
    <w:rsid w:val="003C7529"/>
    <w:rsid w:val="003C75E7"/>
    <w:rsid w:val="003C7713"/>
    <w:rsid w:val="003C7836"/>
    <w:rsid w:val="003C79BE"/>
    <w:rsid w:val="003C7AFB"/>
    <w:rsid w:val="003C7EBD"/>
    <w:rsid w:val="003C7F9F"/>
    <w:rsid w:val="003D014D"/>
    <w:rsid w:val="003D02C9"/>
    <w:rsid w:val="003D067C"/>
    <w:rsid w:val="003D06EE"/>
    <w:rsid w:val="003D0874"/>
    <w:rsid w:val="003D088C"/>
    <w:rsid w:val="003D08A1"/>
    <w:rsid w:val="003D0BFA"/>
    <w:rsid w:val="003D0C64"/>
    <w:rsid w:val="003D0CEA"/>
    <w:rsid w:val="003D0CF6"/>
    <w:rsid w:val="003D11C5"/>
    <w:rsid w:val="003D154B"/>
    <w:rsid w:val="003D1B1C"/>
    <w:rsid w:val="003D1E20"/>
    <w:rsid w:val="003D25C3"/>
    <w:rsid w:val="003D280E"/>
    <w:rsid w:val="003D29CE"/>
    <w:rsid w:val="003D2F9A"/>
    <w:rsid w:val="003D3138"/>
    <w:rsid w:val="003D327F"/>
    <w:rsid w:val="003D36D6"/>
    <w:rsid w:val="003D3EB6"/>
    <w:rsid w:val="003D3F26"/>
    <w:rsid w:val="003D3FDE"/>
    <w:rsid w:val="003D3FFF"/>
    <w:rsid w:val="003D437B"/>
    <w:rsid w:val="003D482A"/>
    <w:rsid w:val="003D4AF9"/>
    <w:rsid w:val="003D569E"/>
    <w:rsid w:val="003D5964"/>
    <w:rsid w:val="003D6B19"/>
    <w:rsid w:val="003D6BF8"/>
    <w:rsid w:val="003D6C84"/>
    <w:rsid w:val="003D77FA"/>
    <w:rsid w:val="003D7867"/>
    <w:rsid w:val="003D7F29"/>
    <w:rsid w:val="003E0824"/>
    <w:rsid w:val="003E0CA2"/>
    <w:rsid w:val="003E1085"/>
    <w:rsid w:val="003E125D"/>
    <w:rsid w:val="003E1655"/>
    <w:rsid w:val="003E16AF"/>
    <w:rsid w:val="003E1CD5"/>
    <w:rsid w:val="003E1DBB"/>
    <w:rsid w:val="003E21E7"/>
    <w:rsid w:val="003E2324"/>
    <w:rsid w:val="003E243C"/>
    <w:rsid w:val="003E284C"/>
    <w:rsid w:val="003E2AED"/>
    <w:rsid w:val="003E36DF"/>
    <w:rsid w:val="003E3CE8"/>
    <w:rsid w:val="003E4839"/>
    <w:rsid w:val="003E4F02"/>
    <w:rsid w:val="003E561B"/>
    <w:rsid w:val="003E615C"/>
    <w:rsid w:val="003E617D"/>
    <w:rsid w:val="003E62B7"/>
    <w:rsid w:val="003E6E3B"/>
    <w:rsid w:val="003E6F9F"/>
    <w:rsid w:val="003E71E4"/>
    <w:rsid w:val="003E73D4"/>
    <w:rsid w:val="003E741A"/>
    <w:rsid w:val="003E7532"/>
    <w:rsid w:val="003E770C"/>
    <w:rsid w:val="003E7A12"/>
    <w:rsid w:val="003E7A46"/>
    <w:rsid w:val="003E7C72"/>
    <w:rsid w:val="003E7CFE"/>
    <w:rsid w:val="003F0088"/>
    <w:rsid w:val="003F0885"/>
    <w:rsid w:val="003F13BB"/>
    <w:rsid w:val="003F165C"/>
    <w:rsid w:val="003F1A02"/>
    <w:rsid w:val="003F1A48"/>
    <w:rsid w:val="003F2130"/>
    <w:rsid w:val="003F21F1"/>
    <w:rsid w:val="003F2C4A"/>
    <w:rsid w:val="003F2D99"/>
    <w:rsid w:val="003F3509"/>
    <w:rsid w:val="003F3691"/>
    <w:rsid w:val="003F41B1"/>
    <w:rsid w:val="003F42A7"/>
    <w:rsid w:val="003F4423"/>
    <w:rsid w:val="003F4501"/>
    <w:rsid w:val="003F473C"/>
    <w:rsid w:val="003F473E"/>
    <w:rsid w:val="003F47B7"/>
    <w:rsid w:val="003F4A7E"/>
    <w:rsid w:val="003F5016"/>
    <w:rsid w:val="003F531B"/>
    <w:rsid w:val="003F5A1B"/>
    <w:rsid w:val="003F5A7E"/>
    <w:rsid w:val="003F5AC3"/>
    <w:rsid w:val="003F5D9E"/>
    <w:rsid w:val="003F6D4C"/>
    <w:rsid w:val="003F6E2E"/>
    <w:rsid w:val="003F6E84"/>
    <w:rsid w:val="003F70A7"/>
    <w:rsid w:val="003F71E2"/>
    <w:rsid w:val="003F7691"/>
    <w:rsid w:val="003F7DDE"/>
    <w:rsid w:val="00400776"/>
    <w:rsid w:val="004009C9"/>
    <w:rsid w:val="00400D1F"/>
    <w:rsid w:val="00400DEF"/>
    <w:rsid w:val="00400F33"/>
    <w:rsid w:val="00401087"/>
    <w:rsid w:val="0040148E"/>
    <w:rsid w:val="004017E8"/>
    <w:rsid w:val="00401C58"/>
    <w:rsid w:val="00401E20"/>
    <w:rsid w:val="0040264A"/>
    <w:rsid w:val="0040276D"/>
    <w:rsid w:val="004028F2"/>
    <w:rsid w:val="00403313"/>
    <w:rsid w:val="00403393"/>
    <w:rsid w:val="00403556"/>
    <w:rsid w:val="00403583"/>
    <w:rsid w:val="00403A33"/>
    <w:rsid w:val="00403C00"/>
    <w:rsid w:val="00403CBD"/>
    <w:rsid w:val="0040467E"/>
    <w:rsid w:val="00404E22"/>
    <w:rsid w:val="0040501A"/>
    <w:rsid w:val="00405421"/>
    <w:rsid w:val="004056D5"/>
    <w:rsid w:val="00405F6B"/>
    <w:rsid w:val="0040600D"/>
    <w:rsid w:val="0040686B"/>
    <w:rsid w:val="00406AAD"/>
    <w:rsid w:val="00406BBE"/>
    <w:rsid w:val="00407678"/>
    <w:rsid w:val="0040799D"/>
    <w:rsid w:val="00407A15"/>
    <w:rsid w:val="00407EFD"/>
    <w:rsid w:val="004100D8"/>
    <w:rsid w:val="00410153"/>
    <w:rsid w:val="004103F5"/>
    <w:rsid w:val="00410782"/>
    <w:rsid w:val="00410EAE"/>
    <w:rsid w:val="004115C2"/>
    <w:rsid w:val="00411696"/>
    <w:rsid w:val="00411743"/>
    <w:rsid w:val="00411D9C"/>
    <w:rsid w:val="00411DEF"/>
    <w:rsid w:val="004121C4"/>
    <w:rsid w:val="00412529"/>
    <w:rsid w:val="00412CEC"/>
    <w:rsid w:val="00412D6B"/>
    <w:rsid w:val="00412F99"/>
    <w:rsid w:val="0041339E"/>
    <w:rsid w:val="004137C4"/>
    <w:rsid w:val="00413D73"/>
    <w:rsid w:val="00413EC7"/>
    <w:rsid w:val="004146A2"/>
    <w:rsid w:val="00414B21"/>
    <w:rsid w:val="00414D85"/>
    <w:rsid w:val="0041584F"/>
    <w:rsid w:val="00415A2B"/>
    <w:rsid w:val="00415A8D"/>
    <w:rsid w:val="00415D12"/>
    <w:rsid w:val="00416647"/>
    <w:rsid w:val="004167F1"/>
    <w:rsid w:val="00416B5D"/>
    <w:rsid w:val="00416B94"/>
    <w:rsid w:val="004171C2"/>
    <w:rsid w:val="00417506"/>
    <w:rsid w:val="00417735"/>
    <w:rsid w:val="004178A4"/>
    <w:rsid w:val="0041794C"/>
    <w:rsid w:val="00417FB3"/>
    <w:rsid w:val="004200E5"/>
    <w:rsid w:val="00420294"/>
    <w:rsid w:val="004203B3"/>
    <w:rsid w:val="004206B9"/>
    <w:rsid w:val="00420790"/>
    <w:rsid w:val="0042103D"/>
    <w:rsid w:val="004210CF"/>
    <w:rsid w:val="00421667"/>
    <w:rsid w:val="00421BEA"/>
    <w:rsid w:val="00421C73"/>
    <w:rsid w:val="0042238B"/>
    <w:rsid w:val="00422428"/>
    <w:rsid w:val="004238BB"/>
    <w:rsid w:val="00423D12"/>
    <w:rsid w:val="00423D3D"/>
    <w:rsid w:val="00423F9F"/>
    <w:rsid w:val="0042409F"/>
    <w:rsid w:val="00424B43"/>
    <w:rsid w:val="00424EBD"/>
    <w:rsid w:val="00424F39"/>
    <w:rsid w:val="0042553D"/>
    <w:rsid w:val="004259EA"/>
    <w:rsid w:val="00425F97"/>
    <w:rsid w:val="00426117"/>
    <w:rsid w:val="004261A2"/>
    <w:rsid w:val="004263E0"/>
    <w:rsid w:val="00426EA7"/>
    <w:rsid w:val="004272CA"/>
    <w:rsid w:val="0042785D"/>
    <w:rsid w:val="00427DED"/>
    <w:rsid w:val="00427E8E"/>
    <w:rsid w:val="004303FF"/>
    <w:rsid w:val="00430717"/>
    <w:rsid w:val="004307C6"/>
    <w:rsid w:val="00430823"/>
    <w:rsid w:val="004308C8"/>
    <w:rsid w:val="0043095C"/>
    <w:rsid w:val="0043129F"/>
    <w:rsid w:val="00432AE1"/>
    <w:rsid w:val="00432B26"/>
    <w:rsid w:val="004330A7"/>
    <w:rsid w:val="00433173"/>
    <w:rsid w:val="00433295"/>
    <w:rsid w:val="004332D1"/>
    <w:rsid w:val="00433421"/>
    <w:rsid w:val="00433715"/>
    <w:rsid w:val="004338A8"/>
    <w:rsid w:val="00433F26"/>
    <w:rsid w:val="004341B1"/>
    <w:rsid w:val="004342CB"/>
    <w:rsid w:val="00434353"/>
    <w:rsid w:val="00434433"/>
    <w:rsid w:val="00434961"/>
    <w:rsid w:val="00434CFF"/>
    <w:rsid w:val="0043501E"/>
    <w:rsid w:val="0043509D"/>
    <w:rsid w:val="00435351"/>
    <w:rsid w:val="0043537F"/>
    <w:rsid w:val="00435562"/>
    <w:rsid w:val="0043556D"/>
    <w:rsid w:val="004355C3"/>
    <w:rsid w:val="0043583B"/>
    <w:rsid w:val="0043593B"/>
    <w:rsid w:val="00435DBC"/>
    <w:rsid w:val="00435F29"/>
    <w:rsid w:val="0043633A"/>
    <w:rsid w:val="004363B3"/>
    <w:rsid w:val="00436513"/>
    <w:rsid w:val="00436836"/>
    <w:rsid w:val="00436C05"/>
    <w:rsid w:val="00436E70"/>
    <w:rsid w:val="00436F6E"/>
    <w:rsid w:val="004375C1"/>
    <w:rsid w:val="004377B1"/>
    <w:rsid w:val="0043786A"/>
    <w:rsid w:val="004400FA"/>
    <w:rsid w:val="00440292"/>
    <w:rsid w:val="00440793"/>
    <w:rsid w:val="00440879"/>
    <w:rsid w:val="0044091E"/>
    <w:rsid w:val="00440A62"/>
    <w:rsid w:val="00441737"/>
    <w:rsid w:val="00441D57"/>
    <w:rsid w:val="004423F8"/>
    <w:rsid w:val="0044254A"/>
    <w:rsid w:val="004425EC"/>
    <w:rsid w:val="004425ED"/>
    <w:rsid w:val="00442A5F"/>
    <w:rsid w:val="00442D7C"/>
    <w:rsid w:val="004431FB"/>
    <w:rsid w:val="004433B6"/>
    <w:rsid w:val="0044364D"/>
    <w:rsid w:val="004436E3"/>
    <w:rsid w:val="00443BB1"/>
    <w:rsid w:val="00443E09"/>
    <w:rsid w:val="00443FE6"/>
    <w:rsid w:val="00444ED9"/>
    <w:rsid w:val="00445515"/>
    <w:rsid w:val="004455D9"/>
    <w:rsid w:val="00445656"/>
    <w:rsid w:val="00445C10"/>
    <w:rsid w:val="00445E5C"/>
    <w:rsid w:val="004461B4"/>
    <w:rsid w:val="004463EA"/>
    <w:rsid w:val="00446827"/>
    <w:rsid w:val="004476B9"/>
    <w:rsid w:val="00450050"/>
    <w:rsid w:val="0045017F"/>
    <w:rsid w:val="004502CF"/>
    <w:rsid w:val="0045072F"/>
    <w:rsid w:val="004507DA"/>
    <w:rsid w:val="004508B8"/>
    <w:rsid w:val="004515F6"/>
    <w:rsid w:val="0045167B"/>
    <w:rsid w:val="00452362"/>
    <w:rsid w:val="00452929"/>
    <w:rsid w:val="004530F2"/>
    <w:rsid w:val="00453753"/>
    <w:rsid w:val="00453784"/>
    <w:rsid w:val="00453813"/>
    <w:rsid w:val="004546EE"/>
    <w:rsid w:val="00454E99"/>
    <w:rsid w:val="004551D4"/>
    <w:rsid w:val="004554F7"/>
    <w:rsid w:val="00455A0A"/>
    <w:rsid w:val="0045690D"/>
    <w:rsid w:val="00456B2F"/>
    <w:rsid w:val="00456C42"/>
    <w:rsid w:val="00456C67"/>
    <w:rsid w:val="00456ED9"/>
    <w:rsid w:val="0045716D"/>
    <w:rsid w:val="00457337"/>
    <w:rsid w:val="00457B04"/>
    <w:rsid w:val="00457BE4"/>
    <w:rsid w:val="00457CB0"/>
    <w:rsid w:val="00460427"/>
    <w:rsid w:val="004604B5"/>
    <w:rsid w:val="0046062E"/>
    <w:rsid w:val="00460A9F"/>
    <w:rsid w:val="00460AD6"/>
    <w:rsid w:val="00460FA5"/>
    <w:rsid w:val="0046121A"/>
    <w:rsid w:val="0046129D"/>
    <w:rsid w:val="004616FA"/>
    <w:rsid w:val="00461C24"/>
    <w:rsid w:val="00461C2A"/>
    <w:rsid w:val="00461D15"/>
    <w:rsid w:val="00461FBB"/>
    <w:rsid w:val="004622EE"/>
    <w:rsid w:val="004625C2"/>
    <w:rsid w:val="00462707"/>
    <w:rsid w:val="004628F5"/>
    <w:rsid w:val="004633B3"/>
    <w:rsid w:val="00463764"/>
    <w:rsid w:val="004642A5"/>
    <w:rsid w:val="004644DB"/>
    <w:rsid w:val="004646DE"/>
    <w:rsid w:val="00464810"/>
    <w:rsid w:val="004649E5"/>
    <w:rsid w:val="00465116"/>
    <w:rsid w:val="00465794"/>
    <w:rsid w:val="004658E5"/>
    <w:rsid w:val="004659B0"/>
    <w:rsid w:val="00465ADB"/>
    <w:rsid w:val="00465D72"/>
    <w:rsid w:val="00466171"/>
    <w:rsid w:val="0046680A"/>
    <w:rsid w:val="00466DA1"/>
    <w:rsid w:val="00466E78"/>
    <w:rsid w:val="00467015"/>
    <w:rsid w:val="004678AA"/>
    <w:rsid w:val="0046791B"/>
    <w:rsid w:val="00467B70"/>
    <w:rsid w:val="00467D79"/>
    <w:rsid w:val="00467EE3"/>
    <w:rsid w:val="004707F1"/>
    <w:rsid w:val="004713FD"/>
    <w:rsid w:val="004713FF"/>
    <w:rsid w:val="00471418"/>
    <w:rsid w:val="0047149D"/>
    <w:rsid w:val="004715BB"/>
    <w:rsid w:val="00471CAC"/>
    <w:rsid w:val="00471D94"/>
    <w:rsid w:val="00471FD6"/>
    <w:rsid w:val="00472A7E"/>
    <w:rsid w:val="00472EB4"/>
    <w:rsid w:val="004735C5"/>
    <w:rsid w:val="00473C93"/>
    <w:rsid w:val="0047481D"/>
    <w:rsid w:val="00474CF3"/>
    <w:rsid w:val="004750A7"/>
    <w:rsid w:val="004752F8"/>
    <w:rsid w:val="00475340"/>
    <w:rsid w:val="00475576"/>
    <w:rsid w:val="00475719"/>
    <w:rsid w:val="00475A97"/>
    <w:rsid w:val="00475BBD"/>
    <w:rsid w:val="00475BD7"/>
    <w:rsid w:val="00476268"/>
    <w:rsid w:val="00476367"/>
    <w:rsid w:val="00476396"/>
    <w:rsid w:val="0047697D"/>
    <w:rsid w:val="00476B30"/>
    <w:rsid w:val="00476C50"/>
    <w:rsid w:val="00476ED7"/>
    <w:rsid w:val="00477224"/>
    <w:rsid w:val="00480699"/>
    <w:rsid w:val="0048079C"/>
    <w:rsid w:val="00480CA9"/>
    <w:rsid w:val="004811E9"/>
    <w:rsid w:val="0048139B"/>
    <w:rsid w:val="00481670"/>
    <w:rsid w:val="00481DB9"/>
    <w:rsid w:val="0048263F"/>
    <w:rsid w:val="0048297A"/>
    <w:rsid w:val="00482A8A"/>
    <w:rsid w:val="00482DA7"/>
    <w:rsid w:val="00482EEE"/>
    <w:rsid w:val="0048306F"/>
    <w:rsid w:val="004830D4"/>
    <w:rsid w:val="00483568"/>
    <w:rsid w:val="004835A7"/>
    <w:rsid w:val="00483620"/>
    <w:rsid w:val="004842D2"/>
    <w:rsid w:val="0048438A"/>
    <w:rsid w:val="004844FC"/>
    <w:rsid w:val="00484674"/>
    <w:rsid w:val="004849E9"/>
    <w:rsid w:val="00484A16"/>
    <w:rsid w:val="00484B76"/>
    <w:rsid w:val="00484D8D"/>
    <w:rsid w:val="004859AC"/>
    <w:rsid w:val="00485F39"/>
    <w:rsid w:val="0048638B"/>
    <w:rsid w:val="004864EF"/>
    <w:rsid w:val="00486518"/>
    <w:rsid w:val="00486737"/>
    <w:rsid w:val="00486C1C"/>
    <w:rsid w:val="00486EB2"/>
    <w:rsid w:val="0048797A"/>
    <w:rsid w:val="00490305"/>
    <w:rsid w:val="00490488"/>
    <w:rsid w:val="0049092D"/>
    <w:rsid w:val="00490DE9"/>
    <w:rsid w:val="0049118B"/>
    <w:rsid w:val="004913D0"/>
    <w:rsid w:val="0049175A"/>
    <w:rsid w:val="0049179B"/>
    <w:rsid w:val="00491998"/>
    <w:rsid w:val="00491C6C"/>
    <w:rsid w:val="00491D51"/>
    <w:rsid w:val="004920A1"/>
    <w:rsid w:val="0049231B"/>
    <w:rsid w:val="004925C9"/>
    <w:rsid w:val="0049285E"/>
    <w:rsid w:val="00493261"/>
    <w:rsid w:val="0049350C"/>
    <w:rsid w:val="00493769"/>
    <w:rsid w:val="004938FF"/>
    <w:rsid w:val="00493A3A"/>
    <w:rsid w:val="00493C2B"/>
    <w:rsid w:val="00493C54"/>
    <w:rsid w:val="004941FE"/>
    <w:rsid w:val="00494810"/>
    <w:rsid w:val="00494BB2"/>
    <w:rsid w:val="0049515B"/>
    <w:rsid w:val="004952C3"/>
    <w:rsid w:val="0049537F"/>
    <w:rsid w:val="0049539B"/>
    <w:rsid w:val="0049624A"/>
    <w:rsid w:val="00496485"/>
    <w:rsid w:val="004967F1"/>
    <w:rsid w:val="00496D22"/>
    <w:rsid w:val="00497182"/>
    <w:rsid w:val="0049728E"/>
    <w:rsid w:val="004972B8"/>
    <w:rsid w:val="00497367"/>
    <w:rsid w:val="00497544"/>
    <w:rsid w:val="004976CE"/>
    <w:rsid w:val="004977E7"/>
    <w:rsid w:val="004979E5"/>
    <w:rsid w:val="00497CC0"/>
    <w:rsid w:val="00497F40"/>
    <w:rsid w:val="004A03D7"/>
    <w:rsid w:val="004A07F1"/>
    <w:rsid w:val="004A0882"/>
    <w:rsid w:val="004A0E77"/>
    <w:rsid w:val="004A1698"/>
    <w:rsid w:val="004A176B"/>
    <w:rsid w:val="004A18C3"/>
    <w:rsid w:val="004A1F8F"/>
    <w:rsid w:val="004A23DB"/>
    <w:rsid w:val="004A2520"/>
    <w:rsid w:val="004A2885"/>
    <w:rsid w:val="004A304A"/>
    <w:rsid w:val="004A3E70"/>
    <w:rsid w:val="004A3F2D"/>
    <w:rsid w:val="004A42E0"/>
    <w:rsid w:val="004A435A"/>
    <w:rsid w:val="004A4A6C"/>
    <w:rsid w:val="004A4D00"/>
    <w:rsid w:val="004A4F3C"/>
    <w:rsid w:val="004A50D0"/>
    <w:rsid w:val="004A53FD"/>
    <w:rsid w:val="004A5C56"/>
    <w:rsid w:val="004A67B7"/>
    <w:rsid w:val="004A6ABA"/>
    <w:rsid w:val="004A70AD"/>
    <w:rsid w:val="004A75F8"/>
    <w:rsid w:val="004A7A0C"/>
    <w:rsid w:val="004A7DB4"/>
    <w:rsid w:val="004B0416"/>
    <w:rsid w:val="004B0B9E"/>
    <w:rsid w:val="004B0F94"/>
    <w:rsid w:val="004B11CE"/>
    <w:rsid w:val="004B15DA"/>
    <w:rsid w:val="004B184D"/>
    <w:rsid w:val="004B1B2A"/>
    <w:rsid w:val="004B1EA0"/>
    <w:rsid w:val="004B2300"/>
    <w:rsid w:val="004B246E"/>
    <w:rsid w:val="004B280A"/>
    <w:rsid w:val="004B28A6"/>
    <w:rsid w:val="004B299F"/>
    <w:rsid w:val="004B2A98"/>
    <w:rsid w:val="004B382B"/>
    <w:rsid w:val="004B3987"/>
    <w:rsid w:val="004B3B4A"/>
    <w:rsid w:val="004B3B5F"/>
    <w:rsid w:val="004B3EB7"/>
    <w:rsid w:val="004B400A"/>
    <w:rsid w:val="004B40F1"/>
    <w:rsid w:val="004B41B9"/>
    <w:rsid w:val="004B4787"/>
    <w:rsid w:val="004B4B96"/>
    <w:rsid w:val="004B501F"/>
    <w:rsid w:val="004B543E"/>
    <w:rsid w:val="004B59C1"/>
    <w:rsid w:val="004B5F11"/>
    <w:rsid w:val="004B6231"/>
    <w:rsid w:val="004B6AF4"/>
    <w:rsid w:val="004B7E6B"/>
    <w:rsid w:val="004B7F07"/>
    <w:rsid w:val="004C0530"/>
    <w:rsid w:val="004C06CD"/>
    <w:rsid w:val="004C0D9C"/>
    <w:rsid w:val="004C0F00"/>
    <w:rsid w:val="004C1015"/>
    <w:rsid w:val="004C1412"/>
    <w:rsid w:val="004C1417"/>
    <w:rsid w:val="004C1874"/>
    <w:rsid w:val="004C1C29"/>
    <w:rsid w:val="004C2548"/>
    <w:rsid w:val="004C27C8"/>
    <w:rsid w:val="004C2A5E"/>
    <w:rsid w:val="004C2A76"/>
    <w:rsid w:val="004C2E6E"/>
    <w:rsid w:val="004C38E5"/>
    <w:rsid w:val="004C39B7"/>
    <w:rsid w:val="004C4102"/>
    <w:rsid w:val="004C4128"/>
    <w:rsid w:val="004C41B3"/>
    <w:rsid w:val="004C4438"/>
    <w:rsid w:val="004C4797"/>
    <w:rsid w:val="004C514F"/>
    <w:rsid w:val="004C557B"/>
    <w:rsid w:val="004C58FF"/>
    <w:rsid w:val="004C5A87"/>
    <w:rsid w:val="004C62FF"/>
    <w:rsid w:val="004C67D5"/>
    <w:rsid w:val="004C6CA3"/>
    <w:rsid w:val="004C6E72"/>
    <w:rsid w:val="004C7702"/>
    <w:rsid w:val="004C7CF2"/>
    <w:rsid w:val="004C7DDE"/>
    <w:rsid w:val="004D0E5E"/>
    <w:rsid w:val="004D138F"/>
    <w:rsid w:val="004D16C7"/>
    <w:rsid w:val="004D21E8"/>
    <w:rsid w:val="004D2529"/>
    <w:rsid w:val="004D29EF"/>
    <w:rsid w:val="004D2AEE"/>
    <w:rsid w:val="004D2B64"/>
    <w:rsid w:val="004D2C7A"/>
    <w:rsid w:val="004D2CD8"/>
    <w:rsid w:val="004D2EFF"/>
    <w:rsid w:val="004D3102"/>
    <w:rsid w:val="004D3361"/>
    <w:rsid w:val="004D3694"/>
    <w:rsid w:val="004D3B7B"/>
    <w:rsid w:val="004D3F17"/>
    <w:rsid w:val="004D3F9F"/>
    <w:rsid w:val="004D45EA"/>
    <w:rsid w:val="004D4757"/>
    <w:rsid w:val="004D4BE5"/>
    <w:rsid w:val="004D54A9"/>
    <w:rsid w:val="004D56BC"/>
    <w:rsid w:val="004D5CBE"/>
    <w:rsid w:val="004D5F92"/>
    <w:rsid w:val="004D61A8"/>
    <w:rsid w:val="004D6331"/>
    <w:rsid w:val="004D6731"/>
    <w:rsid w:val="004D6F7F"/>
    <w:rsid w:val="004D70A5"/>
    <w:rsid w:val="004D7190"/>
    <w:rsid w:val="004D73C0"/>
    <w:rsid w:val="004D75F4"/>
    <w:rsid w:val="004D7E8B"/>
    <w:rsid w:val="004D7F80"/>
    <w:rsid w:val="004E0085"/>
    <w:rsid w:val="004E0CE5"/>
    <w:rsid w:val="004E0E5E"/>
    <w:rsid w:val="004E114C"/>
    <w:rsid w:val="004E1EFF"/>
    <w:rsid w:val="004E22D1"/>
    <w:rsid w:val="004E230C"/>
    <w:rsid w:val="004E27E5"/>
    <w:rsid w:val="004E2C1C"/>
    <w:rsid w:val="004E3B6F"/>
    <w:rsid w:val="004E411E"/>
    <w:rsid w:val="004E41CE"/>
    <w:rsid w:val="004E42E6"/>
    <w:rsid w:val="004E4581"/>
    <w:rsid w:val="004E4779"/>
    <w:rsid w:val="004E4AAA"/>
    <w:rsid w:val="004E5276"/>
    <w:rsid w:val="004E56CD"/>
    <w:rsid w:val="004E571C"/>
    <w:rsid w:val="004E5826"/>
    <w:rsid w:val="004E5D24"/>
    <w:rsid w:val="004E5E52"/>
    <w:rsid w:val="004E63C5"/>
    <w:rsid w:val="004E6744"/>
    <w:rsid w:val="004E68A3"/>
    <w:rsid w:val="004E6981"/>
    <w:rsid w:val="004E6CA6"/>
    <w:rsid w:val="004E7389"/>
    <w:rsid w:val="004E761C"/>
    <w:rsid w:val="004E7932"/>
    <w:rsid w:val="004F076D"/>
    <w:rsid w:val="004F0A2F"/>
    <w:rsid w:val="004F0C5F"/>
    <w:rsid w:val="004F0D72"/>
    <w:rsid w:val="004F0ED8"/>
    <w:rsid w:val="004F0F2C"/>
    <w:rsid w:val="004F1063"/>
    <w:rsid w:val="004F149B"/>
    <w:rsid w:val="004F1A1F"/>
    <w:rsid w:val="004F1AB2"/>
    <w:rsid w:val="004F1E12"/>
    <w:rsid w:val="004F22B3"/>
    <w:rsid w:val="004F25C8"/>
    <w:rsid w:val="004F260F"/>
    <w:rsid w:val="004F2726"/>
    <w:rsid w:val="004F2991"/>
    <w:rsid w:val="004F3012"/>
    <w:rsid w:val="004F3282"/>
    <w:rsid w:val="004F3A6B"/>
    <w:rsid w:val="004F3B71"/>
    <w:rsid w:val="004F3B79"/>
    <w:rsid w:val="004F3EA7"/>
    <w:rsid w:val="004F3FAC"/>
    <w:rsid w:val="004F4344"/>
    <w:rsid w:val="004F458D"/>
    <w:rsid w:val="004F4962"/>
    <w:rsid w:val="004F4A30"/>
    <w:rsid w:val="004F4B09"/>
    <w:rsid w:val="004F4D95"/>
    <w:rsid w:val="004F4FF9"/>
    <w:rsid w:val="004F539F"/>
    <w:rsid w:val="004F560A"/>
    <w:rsid w:val="004F59B4"/>
    <w:rsid w:val="004F6254"/>
    <w:rsid w:val="004F69A6"/>
    <w:rsid w:val="004F72F9"/>
    <w:rsid w:val="005003E4"/>
    <w:rsid w:val="00500561"/>
    <w:rsid w:val="0050061E"/>
    <w:rsid w:val="00500857"/>
    <w:rsid w:val="00500B91"/>
    <w:rsid w:val="00500CCF"/>
    <w:rsid w:val="00500F63"/>
    <w:rsid w:val="00500F95"/>
    <w:rsid w:val="005012C6"/>
    <w:rsid w:val="0050199D"/>
    <w:rsid w:val="00501AC6"/>
    <w:rsid w:val="00501CAC"/>
    <w:rsid w:val="00502406"/>
    <w:rsid w:val="00502E3B"/>
    <w:rsid w:val="00502EB0"/>
    <w:rsid w:val="00503429"/>
    <w:rsid w:val="005035FB"/>
    <w:rsid w:val="005038D1"/>
    <w:rsid w:val="00503987"/>
    <w:rsid w:val="00503A03"/>
    <w:rsid w:val="00503E10"/>
    <w:rsid w:val="00503F73"/>
    <w:rsid w:val="005042F0"/>
    <w:rsid w:val="00504ABE"/>
    <w:rsid w:val="00504CC6"/>
    <w:rsid w:val="00504F7F"/>
    <w:rsid w:val="00505344"/>
    <w:rsid w:val="00505651"/>
    <w:rsid w:val="005057ED"/>
    <w:rsid w:val="00505944"/>
    <w:rsid w:val="00505B34"/>
    <w:rsid w:val="005061A5"/>
    <w:rsid w:val="00506309"/>
    <w:rsid w:val="005066ED"/>
    <w:rsid w:val="00506C35"/>
    <w:rsid w:val="00506DFA"/>
    <w:rsid w:val="00507867"/>
    <w:rsid w:val="00507B68"/>
    <w:rsid w:val="00507BDF"/>
    <w:rsid w:val="00507EA5"/>
    <w:rsid w:val="005100BA"/>
    <w:rsid w:val="005101AD"/>
    <w:rsid w:val="00510C43"/>
    <w:rsid w:val="00510EAA"/>
    <w:rsid w:val="00510FC1"/>
    <w:rsid w:val="0051120E"/>
    <w:rsid w:val="00511C83"/>
    <w:rsid w:val="00511D53"/>
    <w:rsid w:val="00512148"/>
    <w:rsid w:val="00512B01"/>
    <w:rsid w:val="00512CD8"/>
    <w:rsid w:val="00512ECF"/>
    <w:rsid w:val="00513407"/>
    <w:rsid w:val="00513534"/>
    <w:rsid w:val="00513889"/>
    <w:rsid w:val="00513A31"/>
    <w:rsid w:val="00513A9D"/>
    <w:rsid w:val="00513EA4"/>
    <w:rsid w:val="005142BD"/>
    <w:rsid w:val="00514319"/>
    <w:rsid w:val="005143D5"/>
    <w:rsid w:val="00514547"/>
    <w:rsid w:val="00514550"/>
    <w:rsid w:val="00514564"/>
    <w:rsid w:val="00514891"/>
    <w:rsid w:val="00514E08"/>
    <w:rsid w:val="00515224"/>
    <w:rsid w:val="0051569E"/>
    <w:rsid w:val="005159FC"/>
    <w:rsid w:val="00515C24"/>
    <w:rsid w:val="00515E60"/>
    <w:rsid w:val="00516205"/>
    <w:rsid w:val="005163DF"/>
    <w:rsid w:val="00516BBF"/>
    <w:rsid w:val="00516DB9"/>
    <w:rsid w:val="00517124"/>
    <w:rsid w:val="0051723B"/>
    <w:rsid w:val="00517604"/>
    <w:rsid w:val="005177FB"/>
    <w:rsid w:val="00517A1F"/>
    <w:rsid w:val="005205C5"/>
    <w:rsid w:val="00520A87"/>
    <w:rsid w:val="00520E94"/>
    <w:rsid w:val="00520F3E"/>
    <w:rsid w:val="0052101D"/>
    <w:rsid w:val="00522307"/>
    <w:rsid w:val="0052257A"/>
    <w:rsid w:val="00522593"/>
    <w:rsid w:val="00522B37"/>
    <w:rsid w:val="0052303B"/>
    <w:rsid w:val="00523385"/>
    <w:rsid w:val="0052344D"/>
    <w:rsid w:val="005239EA"/>
    <w:rsid w:val="0052407B"/>
    <w:rsid w:val="00525C96"/>
    <w:rsid w:val="00525DE0"/>
    <w:rsid w:val="00525E60"/>
    <w:rsid w:val="00525ED2"/>
    <w:rsid w:val="00526180"/>
    <w:rsid w:val="005262AF"/>
    <w:rsid w:val="00526484"/>
    <w:rsid w:val="00526BAF"/>
    <w:rsid w:val="00526F64"/>
    <w:rsid w:val="005270E8"/>
    <w:rsid w:val="005278AC"/>
    <w:rsid w:val="00527C8A"/>
    <w:rsid w:val="00527D53"/>
    <w:rsid w:val="005302E8"/>
    <w:rsid w:val="00530A93"/>
    <w:rsid w:val="00531490"/>
    <w:rsid w:val="0053174C"/>
    <w:rsid w:val="00531903"/>
    <w:rsid w:val="00532412"/>
    <w:rsid w:val="005324CA"/>
    <w:rsid w:val="005327CF"/>
    <w:rsid w:val="00532801"/>
    <w:rsid w:val="00532AF2"/>
    <w:rsid w:val="00532D9A"/>
    <w:rsid w:val="0053324A"/>
    <w:rsid w:val="005332B2"/>
    <w:rsid w:val="00533A69"/>
    <w:rsid w:val="00533BB0"/>
    <w:rsid w:val="00533CA9"/>
    <w:rsid w:val="005344D2"/>
    <w:rsid w:val="00534605"/>
    <w:rsid w:val="005348EE"/>
    <w:rsid w:val="00534D31"/>
    <w:rsid w:val="0053541A"/>
    <w:rsid w:val="00535595"/>
    <w:rsid w:val="00535C8F"/>
    <w:rsid w:val="00535C97"/>
    <w:rsid w:val="005361AF"/>
    <w:rsid w:val="0053624A"/>
    <w:rsid w:val="005363A4"/>
    <w:rsid w:val="005366A4"/>
    <w:rsid w:val="00536A6C"/>
    <w:rsid w:val="00536A7B"/>
    <w:rsid w:val="00536DD4"/>
    <w:rsid w:val="00536F82"/>
    <w:rsid w:val="00537265"/>
    <w:rsid w:val="0053728D"/>
    <w:rsid w:val="005376C3"/>
    <w:rsid w:val="0053776C"/>
    <w:rsid w:val="00537D4F"/>
    <w:rsid w:val="00540765"/>
    <w:rsid w:val="00540BAD"/>
    <w:rsid w:val="00540BE5"/>
    <w:rsid w:val="00540D39"/>
    <w:rsid w:val="00540F99"/>
    <w:rsid w:val="00541768"/>
    <w:rsid w:val="005417DF"/>
    <w:rsid w:val="00541862"/>
    <w:rsid w:val="00541995"/>
    <w:rsid w:val="00541A33"/>
    <w:rsid w:val="0054207C"/>
    <w:rsid w:val="00542AAA"/>
    <w:rsid w:val="005438BB"/>
    <w:rsid w:val="005442EB"/>
    <w:rsid w:val="00544742"/>
    <w:rsid w:val="005447EC"/>
    <w:rsid w:val="00544C8D"/>
    <w:rsid w:val="00544E81"/>
    <w:rsid w:val="005450B1"/>
    <w:rsid w:val="00545807"/>
    <w:rsid w:val="00545B7F"/>
    <w:rsid w:val="00545BFC"/>
    <w:rsid w:val="00545EEA"/>
    <w:rsid w:val="00545FFD"/>
    <w:rsid w:val="005463A2"/>
    <w:rsid w:val="00546655"/>
    <w:rsid w:val="00546E61"/>
    <w:rsid w:val="00546FE1"/>
    <w:rsid w:val="0054736E"/>
    <w:rsid w:val="005474FE"/>
    <w:rsid w:val="00547C5B"/>
    <w:rsid w:val="00547DEE"/>
    <w:rsid w:val="00547E48"/>
    <w:rsid w:val="005507AD"/>
    <w:rsid w:val="00550C92"/>
    <w:rsid w:val="00550CC8"/>
    <w:rsid w:val="0055122D"/>
    <w:rsid w:val="00551866"/>
    <w:rsid w:val="00551A71"/>
    <w:rsid w:val="00551B84"/>
    <w:rsid w:val="00551CD6"/>
    <w:rsid w:val="00551D47"/>
    <w:rsid w:val="005520FC"/>
    <w:rsid w:val="0055274B"/>
    <w:rsid w:val="005531E7"/>
    <w:rsid w:val="00553282"/>
    <w:rsid w:val="005533F5"/>
    <w:rsid w:val="005537D4"/>
    <w:rsid w:val="005538B8"/>
    <w:rsid w:val="00553A2A"/>
    <w:rsid w:val="00553B8B"/>
    <w:rsid w:val="00553C93"/>
    <w:rsid w:val="00553E7C"/>
    <w:rsid w:val="00554020"/>
    <w:rsid w:val="005542E3"/>
    <w:rsid w:val="005543DF"/>
    <w:rsid w:val="00554BA3"/>
    <w:rsid w:val="00554E4D"/>
    <w:rsid w:val="005554E2"/>
    <w:rsid w:val="00555509"/>
    <w:rsid w:val="00555D34"/>
    <w:rsid w:val="00556B77"/>
    <w:rsid w:val="00556C79"/>
    <w:rsid w:val="005571AD"/>
    <w:rsid w:val="0055746B"/>
    <w:rsid w:val="005578A6"/>
    <w:rsid w:val="005578D7"/>
    <w:rsid w:val="005601A7"/>
    <w:rsid w:val="00560596"/>
    <w:rsid w:val="005608E1"/>
    <w:rsid w:val="00560E01"/>
    <w:rsid w:val="00560FCB"/>
    <w:rsid w:val="00561092"/>
    <w:rsid w:val="00561142"/>
    <w:rsid w:val="00562154"/>
    <w:rsid w:val="00562763"/>
    <w:rsid w:val="00562D98"/>
    <w:rsid w:val="00562E19"/>
    <w:rsid w:val="00562FA9"/>
    <w:rsid w:val="0056338B"/>
    <w:rsid w:val="005636FD"/>
    <w:rsid w:val="00563A04"/>
    <w:rsid w:val="00563A71"/>
    <w:rsid w:val="00563ADE"/>
    <w:rsid w:val="00563B1E"/>
    <w:rsid w:val="00563BB0"/>
    <w:rsid w:val="0056406C"/>
    <w:rsid w:val="00564605"/>
    <w:rsid w:val="0056462A"/>
    <w:rsid w:val="00564C47"/>
    <w:rsid w:val="0056592D"/>
    <w:rsid w:val="00565BFF"/>
    <w:rsid w:val="00566251"/>
    <w:rsid w:val="00566497"/>
    <w:rsid w:val="00566786"/>
    <w:rsid w:val="00566EA2"/>
    <w:rsid w:val="00567184"/>
    <w:rsid w:val="00567361"/>
    <w:rsid w:val="00567483"/>
    <w:rsid w:val="00567AB3"/>
    <w:rsid w:val="00567B10"/>
    <w:rsid w:val="00570353"/>
    <w:rsid w:val="00570547"/>
    <w:rsid w:val="00570B36"/>
    <w:rsid w:val="00570B5C"/>
    <w:rsid w:val="00570D41"/>
    <w:rsid w:val="005710FA"/>
    <w:rsid w:val="00571788"/>
    <w:rsid w:val="00571E45"/>
    <w:rsid w:val="0057290F"/>
    <w:rsid w:val="00573124"/>
    <w:rsid w:val="00573126"/>
    <w:rsid w:val="005732E0"/>
    <w:rsid w:val="005733DB"/>
    <w:rsid w:val="005741D8"/>
    <w:rsid w:val="0057474F"/>
    <w:rsid w:val="005752EC"/>
    <w:rsid w:val="0057547C"/>
    <w:rsid w:val="005755EF"/>
    <w:rsid w:val="005759D1"/>
    <w:rsid w:val="005759FC"/>
    <w:rsid w:val="00575F3F"/>
    <w:rsid w:val="00576D5F"/>
    <w:rsid w:val="005773B0"/>
    <w:rsid w:val="005776EA"/>
    <w:rsid w:val="00577A8F"/>
    <w:rsid w:val="00577BB0"/>
    <w:rsid w:val="005801B4"/>
    <w:rsid w:val="005803BD"/>
    <w:rsid w:val="00580526"/>
    <w:rsid w:val="00580BD5"/>
    <w:rsid w:val="00580F21"/>
    <w:rsid w:val="005812FB"/>
    <w:rsid w:val="005813D0"/>
    <w:rsid w:val="0058184D"/>
    <w:rsid w:val="00581BA2"/>
    <w:rsid w:val="00581C5D"/>
    <w:rsid w:val="00581F72"/>
    <w:rsid w:val="0058202B"/>
    <w:rsid w:val="005824F2"/>
    <w:rsid w:val="005824F8"/>
    <w:rsid w:val="005829D4"/>
    <w:rsid w:val="00582AE9"/>
    <w:rsid w:val="00582C79"/>
    <w:rsid w:val="00582C9D"/>
    <w:rsid w:val="00583292"/>
    <w:rsid w:val="00583369"/>
    <w:rsid w:val="00583449"/>
    <w:rsid w:val="005839D5"/>
    <w:rsid w:val="00583B77"/>
    <w:rsid w:val="0058417C"/>
    <w:rsid w:val="0058467F"/>
    <w:rsid w:val="005846DC"/>
    <w:rsid w:val="00584AF1"/>
    <w:rsid w:val="0058502A"/>
    <w:rsid w:val="00585424"/>
    <w:rsid w:val="005855C5"/>
    <w:rsid w:val="00585DDD"/>
    <w:rsid w:val="00586136"/>
    <w:rsid w:val="005863A9"/>
    <w:rsid w:val="00586F19"/>
    <w:rsid w:val="005879DC"/>
    <w:rsid w:val="00587AD0"/>
    <w:rsid w:val="00587E46"/>
    <w:rsid w:val="00590195"/>
    <w:rsid w:val="00590269"/>
    <w:rsid w:val="005908D5"/>
    <w:rsid w:val="00590B08"/>
    <w:rsid w:val="00590D9D"/>
    <w:rsid w:val="005911E1"/>
    <w:rsid w:val="00591A6E"/>
    <w:rsid w:val="00591E97"/>
    <w:rsid w:val="00592BDA"/>
    <w:rsid w:val="0059393C"/>
    <w:rsid w:val="00593AA4"/>
    <w:rsid w:val="005942F6"/>
    <w:rsid w:val="005942FC"/>
    <w:rsid w:val="00594313"/>
    <w:rsid w:val="0059435C"/>
    <w:rsid w:val="0059470C"/>
    <w:rsid w:val="00594750"/>
    <w:rsid w:val="00594A36"/>
    <w:rsid w:val="00594B59"/>
    <w:rsid w:val="00594F5E"/>
    <w:rsid w:val="00595724"/>
    <w:rsid w:val="005958CD"/>
    <w:rsid w:val="00595D3E"/>
    <w:rsid w:val="005A00C3"/>
    <w:rsid w:val="005A0E37"/>
    <w:rsid w:val="005A0E8B"/>
    <w:rsid w:val="005A0EBD"/>
    <w:rsid w:val="005A0F16"/>
    <w:rsid w:val="005A10F5"/>
    <w:rsid w:val="005A1853"/>
    <w:rsid w:val="005A1CA3"/>
    <w:rsid w:val="005A1F98"/>
    <w:rsid w:val="005A215B"/>
    <w:rsid w:val="005A26DE"/>
    <w:rsid w:val="005A3119"/>
    <w:rsid w:val="005A3214"/>
    <w:rsid w:val="005A33A7"/>
    <w:rsid w:val="005A35DD"/>
    <w:rsid w:val="005A42E2"/>
    <w:rsid w:val="005A45D4"/>
    <w:rsid w:val="005A4BAB"/>
    <w:rsid w:val="005A4BB0"/>
    <w:rsid w:val="005A4D5D"/>
    <w:rsid w:val="005A5762"/>
    <w:rsid w:val="005A5C07"/>
    <w:rsid w:val="005A6650"/>
    <w:rsid w:val="005A6697"/>
    <w:rsid w:val="005A69AF"/>
    <w:rsid w:val="005A6FA7"/>
    <w:rsid w:val="005A72FE"/>
    <w:rsid w:val="005A735F"/>
    <w:rsid w:val="005A7479"/>
    <w:rsid w:val="005A74C6"/>
    <w:rsid w:val="005A7531"/>
    <w:rsid w:val="005A7974"/>
    <w:rsid w:val="005A7C91"/>
    <w:rsid w:val="005A7FE5"/>
    <w:rsid w:val="005B0686"/>
    <w:rsid w:val="005B08E8"/>
    <w:rsid w:val="005B0BBE"/>
    <w:rsid w:val="005B1175"/>
    <w:rsid w:val="005B1D92"/>
    <w:rsid w:val="005B200B"/>
    <w:rsid w:val="005B21F7"/>
    <w:rsid w:val="005B2231"/>
    <w:rsid w:val="005B23EE"/>
    <w:rsid w:val="005B25B9"/>
    <w:rsid w:val="005B2963"/>
    <w:rsid w:val="005B2BE7"/>
    <w:rsid w:val="005B2C23"/>
    <w:rsid w:val="005B2E13"/>
    <w:rsid w:val="005B2F54"/>
    <w:rsid w:val="005B307C"/>
    <w:rsid w:val="005B33D0"/>
    <w:rsid w:val="005B3800"/>
    <w:rsid w:val="005B39D8"/>
    <w:rsid w:val="005B416B"/>
    <w:rsid w:val="005B41C1"/>
    <w:rsid w:val="005B4254"/>
    <w:rsid w:val="005B4303"/>
    <w:rsid w:val="005B437F"/>
    <w:rsid w:val="005B4382"/>
    <w:rsid w:val="005B4420"/>
    <w:rsid w:val="005B6487"/>
    <w:rsid w:val="005B6752"/>
    <w:rsid w:val="005B67AA"/>
    <w:rsid w:val="005B69EB"/>
    <w:rsid w:val="005B6CD8"/>
    <w:rsid w:val="005B72EC"/>
    <w:rsid w:val="005B7669"/>
    <w:rsid w:val="005B77D7"/>
    <w:rsid w:val="005B7BD2"/>
    <w:rsid w:val="005B7E75"/>
    <w:rsid w:val="005C04CE"/>
    <w:rsid w:val="005C0A4F"/>
    <w:rsid w:val="005C0F3D"/>
    <w:rsid w:val="005C1A9F"/>
    <w:rsid w:val="005C1CE3"/>
    <w:rsid w:val="005C232C"/>
    <w:rsid w:val="005C2A95"/>
    <w:rsid w:val="005C2B63"/>
    <w:rsid w:val="005C2C38"/>
    <w:rsid w:val="005C2D7D"/>
    <w:rsid w:val="005C2DD5"/>
    <w:rsid w:val="005C2E87"/>
    <w:rsid w:val="005C31EB"/>
    <w:rsid w:val="005C3286"/>
    <w:rsid w:val="005C32E3"/>
    <w:rsid w:val="005C362E"/>
    <w:rsid w:val="005C36AA"/>
    <w:rsid w:val="005C3710"/>
    <w:rsid w:val="005C4817"/>
    <w:rsid w:val="005C49EE"/>
    <w:rsid w:val="005C4DAB"/>
    <w:rsid w:val="005C5E3D"/>
    <w:rsid w:val="005C6134"/>
    <w:rsid w:val="005C6503"/>
    <w:rsid w:val="005C72A8"/>
    <w:rsid w:val="005C7312"/>
    <w:rsid w:val="005D0095"/>
    <w:rsid w:val="005D04F9"/>
    <w:rsid w:val="005D0E43"/>
    <w:rsid w:val="005D13CE"/>
    <w:rsid w:val="005D16F8"/>
    <w:rsid w:val="005D19F8"/>
    <w:rsid w:val="005D1B52"/>
    <w:rsid w:val="005D2029"/>
    <w:rsid w:val="005D2847"/>
    <w:rsid w:val="005D2E24"/>
    <w:rsid w:val="005D2E74"/>
    <w:rsid w:val="005D337F"/>
    <w:rsid w:val="005D3527"/>
    <w:rsid w:val="005D3B1F"/>
    <w:rsid w:val="005D48C0"/>
    <w:rsid w:val="005D4AC2"/>
    <w:rsid w:val="005D4B52"/>
    <w:rsid w:val="005D5A23"/>
    <w:rsid w:val="005D5D61"/>
    <w:rsid w:val="005D62F3"/>
    <w:rsid w:val="005D6424"/>
    <w:rsid w:val="005D6B4A"/>
    <w:rsid w:val="005D7589"/>
    <w:rsid w:val="005D7608"/>
    <w:rsid w:val="005D7DF8"/>
    <w:rsid w:val="005E07AF"/>
    <w:rsid w:val="005E0823"/>
    <w:rsid w:val="005E084D"/>
    <w:rsid w:val="005E092A"/>
    <w:rsid w:val="005E0B01"/>
    <w:rsid w:val="005E0C33"/>
    <w:rsid w:val="005E0D6F"/>
    <w:rsid w:val="005E1300"/>
    <w:rsid w:val="005E1951"/>
    <w:rsid w:val="005E2184"/>
    <w:rsid w:val="005E25F6"/>
    <w:rsid w:val="005E2616"/>
    <w:rsid w:val="005E26DB"/>
    <w:rsid w:val="005E29AB"/>
    <w:rsid w:val="005E2A14"/>
    <w:rsid w:val="005E2C23"/>
    <w:rsid w:val="005E2EC9"/>
    <w:rsid w:val="005E3262"/>
    <w:rsid w:val="005E3BEB"/>
    <w:rsid w:val="005E3BF1"/>
    <w:rsid w:val="005E4383"/>
    <w:rsid w:val="005E44C0"/>
    <w:rsid w:val="005E4B26"/>
    <w:rsid w:val="005E528A"/>
    <w:rsid w:val="005E52A0"/>
    <w:rsid w:val="005E5664"/>
    <w:rsid w:val="005E56D7"/>
    <w:rsid w:val="005E58B0"/>
    <w:rsid w:val="005E61A4"/>
    <w:rsid w:val="005E6503"/>
    <w:rsid w:val="005E6807"/>
    <w:rsid w:val="005E6B75"/>
    <w:rsid w:val="005E6F3B"/>
    <w:rsid w:val="005E7056"/>
    <w:rsid w:val="005E706A"/>
    <w:rsid w:val="005E7151"/>
    <w:rsid w:val="005E71EB"/>
    <w:rsid w:val="005E7281"/>
    <w:rsid w:val="005E760D"/>
    <w:rsid w:val="005E76F2"/>
    <w:rsid w:val="005E7718"/>
    <w:rsid w:val="005F0229"/>
    <w:rsid w:val="005F034B"/>
    <w:rsid w:val="005F067E"/>
    <w:rsid w:val="005F082F"/>
    <w:rsid w:val="005F0ABE"/>
    <w:rsid w:val="005F0C3F"/>
    <w:rsid w:val="005F11BD"/>
    <w:rsid w:val="005F11EE"/>
    <w:rsid w:val="005F1681"/>
    <w:rsid w:val="005F16AA"/>
    <w:rsid w:val="005F1AA9"/>
    <w:rsid w:val="005F1CE5"/>
    <w:rsid w:val="005F1D59"/>
    <w:rsid w:val="005F2437"/>
    <w:rsid w:val="005F28CA"/>
    <w:rsid w:val="005F293C"/>
    <w:rsid w:val="005F2B60"/>
    <w:rsid w:val="005F2C58"/>
    <w:rsid w:val="005F32A3"/>
    <w:rsid w:val="005F3431"/>
    <w:rsid w:val="005F380D"/>
    <w:rsid w:val="005F4174"/>
    <w:rsid w:val="005F44E6"/>
    <w:rsid w:val="005F4858"/>
    <w:rsid w:val="005F508C"/>
    <w:rsid w:val="005F5116"/>
    <w:rsid w:val="005F5212"/>
    <w:rsid w:val="005F556A"/>
    <w:rsid w:val="005F55CE"/>
    <w:rsid w:val="005F577A"/>
    <w:rsid w:val="005F5BAC"/>
    <w:rsid w:val="005F5D1B"/>
    <w:rsid w:val="005F6108"/>
    <w:rsid w:val="005F65A0"/>
    <w:rsid w:val="005F6FB9"/>
    <w:rsid w:val="005F7695"/>
    <w:rsid w:val="005F781C"/>
    <w:rsid w:val="005F7DDF"/>
    <w:rsid w:val="00600222"/>
    <w:rsid w:val="006005A7"/>
    <w:rsid w:val="00600B68"/>
    <w:rsid w:val="0060141E"/>
    <w:rsid w:val="00601513"/>
    <w:rsid w:val="006017DE"/>
    <w:rsid w:val="00601824"/>
    <w:rsid w:val="0060186B"/>
    <w:rsid w:val="006018A4"/>
    <w:rsid w:val="006018AA"/>
    <w:rsid w:val="00601B4F"/>
    <w:rsid w:val="00602051"/>
    <w:rsid w:val="00602160"/>
    <w:rsid w:val="00602290"/>
    <w:rsid w:val="0060229E"/>
    <w:rsid w:val="00602333"/>
    <w:rsid w:val="006026DB"/>
    <w:rsid w:val="00602BEC"/>
    <w:rsid w:val="00602EB0"/>
    <w:rsid w:val="00603866"/>
    <w:rsid w:val="006038F5"/>
    <w:rsid w:val="0060394C"/>
    <w:rsid w:val="00603B3F"/>
    <w:rsid w:val="00603EA8"/>
    <w:rsid w:val="00604467"/>
    <w:rsid w:val="0060468A"/>
    <w:rsid w:val="00604CE9"/>
    <w:rsid w:val="00604DB6"/>
    <w:rsid w:val="00604FA0"/>
    <w:rsid w:val="00605168"/>
    <w:rsid w:val="00605292"/>
    <w:rsid w:val="006056B5"/>
    <w:rsid w:val="00605E8F"/>
    <w:rsid w:val="0060616F"/>
    <w:rsid w:val="006064A1"/>
    <w:rsid w:val="006068CC"/>
    <w:rsid w:val="006069B3"/>
    <w:rsid w:val="00606DEE"/>
    <w:rsid w:val="00607355"/>
    <w:rsid w:val="00607551"/>
    <w:rsid w:val="00607BDC"/>
    <w:rsid w:val="006105FF"/>
    <w:rsid w:val="00610604"/>
    <w:rsid w:val="0061068E"/>
    <w:rsid w:val="006109AD"/>
    <w:rsid w:val="006109E0"/>
    <w:rsid w:val="00610AC4"/>
    <w:rsid w:val="00610B58"/>
    <w:rsid w:val="00610DA6"/>
    <w:rsid w:val="0061178F"/>
    <w:rsid w:val="00611856"/>
    <w:rsid w:val="00611B44"/>
    <w:rsid w:val="00611DC2"/>
    <w:rsid w:val="006128C6"/>
    <w:rsid w:val="00612CF0"/>
    <w:rsid w:val="006132BD"/>
    <w:rsid w:val="006134F0"/>
    <w:rsid w:val="00613942"/>
    <w:rsid w:val="00613946"/>
    <w:rsid w:val="00613BA3"/>
    <w:rsid w:val="00613CBF"/>
    <w:rsid w:val="0061428B"/>
    <w:rsid w:val="006144F4"/>
    <w:rsid w:val="006145FD"/>
    <w:rsid w:val="00615259"/>
    <w:rsid w:val="00615B0A"/>
    <w:rsid w:val="00615D32"/>
    <w:rsid w:val="0061619B"/>
    <w:rsid w:val="006167A7"/>
    <w:rsid w:val="00616880"/>
    <w:rsid w:val="00616C15"/>
    <w:rsid w:val="00616C98"/>
    <w:rsid w:val="00616F4C"/>
    <w:rsid w:val="00617A3A"/>
    <w:rsid w:val="0062074C"/>
    <w:rsid w:val="00620A67"/>
    <w:rsid w:val="006212F9"/>
    <w:rsid w:val="00621714"/>
    <w:rsid w:val="00621986"/>
    <w:rsid w:val="00621A23"/>
    <w:rsid w:val="00621A47"/>
    <w:rsid w:val="00621AF9"/>
    <w:rsid w:val="00621C7D"/>
    <w:rsid w:val="00621F9C"/>
    <w:rsid w:val="00621FFD"/>
    <w:rsid w:val="0062217A"/>
    <w:rsid w:val="006234C2"/>
    <w:rsid w:val="00624598"/>
    <w:rsid w:val="0062485C"/>
    <w:rsid w:val="00624886"/>
    <w:rsid w:val="0062492B"/>
    <w:rsid w:val="00624A60"/>
    <w:rsid w:val="00624D90"/>
    <w:rsid w:val="006254E4"/>
    <w:rsid w:val="0062592D"/>
    <w:rsid w:val="006259D4"/>
    <w:rsid w:val="00625B4B"/>
    <w:rsid w:val="00625C1A"/>
    <w:rsid w:val="00625FE8"/>
    <w:rsid w:val="00626396"/>
    <w:rsid w:val="00626403"/>
    <w:rsid w:val="00626674"/>
    <w:rsid w:val="00626875"/>
    <w:rsid w:val="00626B7C"/>
    <w:rsid w:val="00626B96"/>
    <w:rsid w:val="0062752B"/>
    <w:rsid w:val="00627830"/>
    <w:rsid w:val="006279AC"/>
    <w:rsid w:val="00627F8C"/>
    <w:rsid w:val="006300E8"/>
    <w:rsid w:val="00630222"/>
    <w:rsid w:val="006302B4"/>
    <w:rsid w:val="00630673"/>
    <w:rsid w:val="00631182"/>
    <w:rsid w:val="006313D8"/>
    <w:rsid w:val="00631506"/>
    <w:rsid w:val="006317A8"/>
    <w:rsid w:val="00631A20"/>
    <w:rsid w:val="00632352"/>
    <w:rsid w:val="00632885"/>
    <w:rsid w:val="0063312F"/>
    <w:rsid w:val="0063338D"/>
    <w:rsid w:val="00634158"/>
    <w:rsid w:val="006341E7"/>
    <w:rsid w:val="006342EE"/>
    <w:rsid w:val="006343BC"/>
    <w:rsid w:val="0063450B"/>
    <w:rsid w:val="00634C55"/>
    <w:rsid w:val="00634C5C"/>
    <w:rsid w:val="00635912"/>
    <w:rsid w:val="006367A1"/>
    <w:rsid w:val="00636FDA"/>
    <w:rsid w:val="00636FE8"/>
    <w:rsid w:val="006371B3"/>
    <w:rsid w:val="0063749D"/>
    <w:rsid w:val="00640307"/>
    <w:rsid w:val="0064037F"/>
    <w:rsid w:val="0064060C"/>
    <w:rsid w:val="00640A87"/>
    <w:rsid w:val="00640BF6"/>
    <w:rsid w:val="00640EF3"/>
    <w:rsid w:val="006410D1"/>
    <w:rsid w:val="006412B6"/>
    <w:rsid w:val="0064138A"/>
    <w:rsid w:val="0064185E"/>
    <w:rsid w:val="00641AAC"/>
    <w:rsid w:val="00641AD8"/>
    <w:rsid w:val="00641F51"/>
    <w:rsid w:val="00642CFB"/>
    <w:rsid w:val="006430D7"/>
    <w:rsid w:val="00643D10"/>
    <w:rsid w:val="00643DA0"/>
    <w:rsid w:val="00644694"/>
    <w:rsid w:val="006448A5"/>
    <w:rsid w:val="00644A54"/>
    <w:rsid w:val="00644B6D"/>
    <w:rsid w:val="00644C48"/>
    <w:rsid w:val="00644D2E"/>
    <w:rsid w:val="00644DEE"/>
    <w:rsid w:val="00644E77"/>
    <w:rsid w:val="006451FB"/>
    <w:rsid w:val="006454B7"/>
    <w:rsid w:val="00645975"/>
    <w:rsid w:val="00646031"/>
    <w:rsid w:val="006461EF"/>
    <w:rsid w:val="00646550"/>
    <w:rsid w:val="006468EC"/>
    <w:rsid w:val="00646BAE"/>
    <w:rsid w:val="00646DF9"/>
    <w:rsid w:val="006472CD"/>
    <w:rsid w:val="00647387"/>
    <w:rsid w:val="006475D1"/>
    <w:rsid w:val="006475ED"/>
    <w:rsid w:val="006476D4"/>
    <w:rsid w:val="00647839"/>
    <w:rsid w:val="00647C2D"/>
    <w:rsid w:val="00647EAA"/>
    <w:rsid w:val="00647F6B"/>
    <w:rsid w:val="0065089A"/>
    <w:rsid w:val="006509D9"/>
    <w:rsid w:val="00650C43"/>
    <w:rsid w:val="00651519"/>
    <w:rsid w:val="0065197F"/>
    <w:rsid w:val="0065261D"/>
    <w:rsid w:val="006528A9"/>
    <w:rsid w:val="00652A59"/>
    <w:rsid w:val="00652C5F"/>
    <w:rsid w:val="00652DDF"/>
    <w:rsid w:val="00653014"/>
    <w:rsid w:val="006530DE"/>
    <w:rsid w:val="006532EF"/>
    <w:rsid w:val="00653566"/>
    <w:rsid w:val="00653A5C"/>
    <w:rsid w:val="00653CFD"/>
    <w:rsid w:val="00653D02"/>
    <w:rsid w:val="0065442B"/>
    <w:rsid w:val="006545DF"/>
    <w:rsid w:val="00654FB3"/>
    <w:rsid w:val="00655B8C"/>
    <w:rsid w:val="00656011"/>
    <w:rsid w:val="006562E8"/>
    <w:rsid w:val="00656DCF"/>
    <w:rsid w:val="00657426"/>
    <w:rsid w:val="0065783C"/>
    <w:rsid w:val="00657966"/>
    <w:rsid w:val="006579AB"/>
    <w:rsid w:val="00657A4F"/>
    <w:rsid w:val="00657C6B"/>
    <w:rsid w:val="006602C0"/>
    <w:rsid w:val="00660E75"/>
    <w:rsid w:val="00660EAB"/>
    <w:rsid w:val="00660FF9"/>
    <w:rsid w:val="00661198"/>
    <w:rsid w:val="00661223"/>
    <w:rsid w:val="006614AB"/>
    <w:rsid w:val="00661649"/>
    <w:rsid w:val="0066194D"/>
    <w:rsid w:val="00661C40"/>
    <w:rsid w:val="0066235F"/>
    <w:rsid w:val="00662497"/>
    <w:rsid w:val="0066275A"/>
    <w:rsid w:val="006627E1"/>
    <w:rsid w:val="00662BEF"/>
    <w:rsid w:val="00662F75"/>
    <w:rsid w:val="00662F96"/>
    <w:rsid w:val="006637C7"/>
    <w:rsid w:val="00663A49"/>
    <w:rsid w:val="00663DE9"/>
    <w:rsid w:val="00663E9D"/>
    <w:rsid w:val="006642BC"/>
    <w:rsid w:val="006645E2"/>
    <w:rsid w:val="00664867"/>
    <w:rsid w:val="00664888"/>
    <w:rsid w:val="006650C1"/>
    <w:rsid w:val="00665808"/>
    <w:rsid w:val="00665A5E"/>
    <w:rsid w:val="00665C77"/>
    <w:rsid w:val="006660C8"/>
    <w:rsid w:val="0066615C"/>
    <w:rsid w:val="0066616E"/>
    <w:rsid w:val="006661C5"/>
    <w:rsid w:val="006664B1"/>
    <w:rsid w:val="00666C48"/>
    <w:rsid w:val="006671EC"/>
    <w:rsid w:val="00667207"/>
    <w:rsid w:val="006674BD"/>
    <w:rsid w:val="00667664"/>
    <w:rsid w:val="00667BD2"/>
    <w:rsid w:val="00670169"/>
    <w:rsid w:val="006707A9"/>
    <w:rsid w:val="0067082E"/>
    <w:rsid w:val="0067090A"/>
    <w:rsid w:val="00670A17"/>
    <w:rsid w:val="00671005"/>
    <w:rsid w:val="0067172D"/>
    <w:rsid w:val="006718C4"/>
    <w:rsid w:val="00671ACA"/>
    <w:rsid w:val="00671ACB"/>
    <w:rsid w:val="00671C65"/>
    <w:rsid w:val="006720F4"/>
    <w:rsid w:val="006723A5"/>
    <w:rsid w:val="00672607"/>
    <w:rsid w:val="00672642"/>
    <w:rsid w:val="0067285C"/>
    <w:rsid w:val="00672B20"/>
    <w:rsid w:val="00672CC2"/>
    <w:rsid w:val="00672DDA"/>
    <w:rsid w:val="00672EE2"/>
    <w:rsid w:val="0067302E"/>
    <w:rsid w:val="00673193"/>
    <w:rsid w:val="00673435"/>
    <w:rsid w:val="0067380D"/>
    <w:rsid w:val="0067382D"/>
    <w:rsid w:val="00673977"/>
    <w:rsid w:val="00673AC5"/>
    <w:rsid w:val="00673ACC"/>
    <w:rsid w:val="00673D40"/>
    <w:rsid w:val="00674099"/>
    <w:rsid w:val="00674302"/>
    <w:rsid w:val="0067437B"/>
    <w:rsid w:val="006751E3"/>
    <w:rsid w:val="006755D0"/>
    <w:rsid w:val="006756D9"/>
    <w:rsid w:val="00675940"/>
    <w:rsid w:val="00675B77"/>
    <w:rsid w:val="00675CD7"/>
    <w:rsid w:val="00675E31"/>
    <w:rsid w:val="00676218"/>
    <w:rsid w:val="0067639D"/>
    <w:rsid w:val="006764EE"/>
    <w:rsid w:val="0067654D"/>
    <w:rsid w:val="00676775"/>
    <w:rsid w:val="00676A7E"/>
    <w:rsid w:val="00676D2E"/>
    <w:rsid w:val="00676E78"/>
    <w:rsid w:val="00677183"/>
    <w:rsid w:val="00677193"/>
    <w:rsid w:val="00677684"/>
    <w:rsid w:val="0067775C"/>
    <w:rsid w:val="006777EF"/>
    <w:rsid w:val="006778A7"/>
    <w:rsid w:val="006779D4"/>
    <w:rsid w:val="00677E0C"/>
    <w:rsid w:val="00677EA8"/>
    <w:rsid w:val="00677F5D"/>
    <w:rsid w:val="006808CE"/>
    <w:rsid w:val="00680A0B"/>
    <w:rsid w:val="00680AC0"/>
    <w:rsid w:val="0068161E"/>
    <w:rsid w:val="00681A5B"/>
    <w:rsid w:val="00681B5C"/>
    <w:rsid w:val="00681B7E"/>
    <w:rsid w:val="00681D41"/>
    <w:rsid w:val="00681E79"/>
    <w:rsid w:val="00682404"/>
    <w:rsid w:val="00682667"/>
    <w:rsid w:val="00682682"/>
    <w:rsid w:val="0068299D"/>
    <w:rsid w:val="00682EF0"/>
    <w:rsid w:val="0068329F"/>
    <w:rsid w:val="006836BB"/>
    <w:rsid w:val="0068389B"/>
    <w:rsid w:val="00683AE4"/>
    <w:rsid w:val="00683D0E"/>
    <w:rsid w:val="00683F0A"/>
    <w:rsid w:val="00684732"/>
    <w:rsid w:val="00684A39"/>
    <w:rsid w:val="00685005"/>
    <w:rsid w:val="00685184"/>
    <w:rsid w:val="00685C8D"/>
    <w:rsid w:val="00686145"/>
    <w:rsid w:val="00686666"/>
    <w:rsid w:val="006868AA"/>
    <w:rsid w:val="006868DC"/>
    <w:rsid w:val="00686C50"/>
    <w:rsid w:val="0068712A"/>
    <w:rsid w:val="006878DF"/>
    <w:rsid w:val="006879B9"/>
    <w:rsid w:val="0069006F"/>
    <w:rsid w:val="00690073"/>
    <w:rsid w:val="006905E5"/>
    <w:rsid w:val="006906FE"/>
    <w:rsid w:val="00690FEA"/>
    <w:rsid w:val="006915CE"/>
    <w:rsid w:val="00691701"/>
    <w:rsid w:val="00691B34"/>
    <w:rsid w:val="00691E72"/>
    <w:rsid w:val="00692142"/>
    <w:rsid w:val="006929AC"/>
    <w:rsid w:val="006929B2"/>
    <w:rsid w:val="00692DAF"/>
    <w:rsid w:val="00692E17"/>
    <w:rsid w:val="00692F8F"/>
    <w:rsid w:val="00693291"/>
    <w:rsid w:val="00693328"/>
    <w:rsid w:val="00693676"/>
    <w:rsid w:val="006937D6"/>
    <w:rsid w:val="0069433C"/>
    <w:rsid w:val="0069491F"/>
    <w:rsid w:val="00695F2F"/>
    <w:rsid w:val="006962A2"/>
    <w:rsid w:val="006966E2"/>
    <w:rsid w:val="0069670D"/>
    <w:rsid w:val="00696970"/>
    <w:rsid w:val="00696A40"/>
    <w:rsid w:val="00696AC7"/>
    <w:rsid w:val="00696ED7"/>
    <w:rsid w:val="0069727E"/>
    <w:rsid w:val="006A06C6"/>
    <w:rsid w:val="006A193C"/>
    <w:rsid w:val="006A1B48"/>
    <w:rsid w:val="006A1D94"/>
    <w:rsid w:val="006A1E18"/>
    <w:rsid w:val="006A2143"/>
    <w:rsid w:val="006A27AA"/>
    <w:rsid w:val="006A2829"/>
    <w:rsid w:val="006A2DD4"/>
    <w:rsid w:val="006A322D"/>
    <w:rsid w:val="006A36A9"/>
    <w:rsid w:val="006A3864"/>
    <w:rsid w:val="006A39BB"/>
    <w:rsid w:val="006A3B0D"/>
    <w:rsid w:val="006A437F"/>
    <w:rsid w:val="006A46E3"/>
    <w:rsid w:val="006A4711"/>
    <w:rsid w:val="006A4E3B"/>
    <w:rsid w:val="006A51EF"/>
    <w:rsid w:val="006A523C"/>
    <w:rsid w:val="006A5460"/>
    <w:rsid w:val="006A5C7D"/>
    <w:rsid w:val="006A5E15"/>
    <w:rsid w:val="006A635F"/>
    <w:rsid w:val="006A649C"/>
    <w:rsid w:val="006A6C31"/>
    <w:rsid w:val="006A6EA7"/>
    <w:rsid w:val="006A7592"/>
    <w:rsid w:val="006A7FCE"/>
    <w:rsid w:val="006B001F"/>
    <w:rsid w:val="006B0113"/>
    <w:rsid w:val="006B03AF"/>
    <w:rsid w:val="006B03F1"/>
    <w:rsid w:val="006B04DF"/>
    <w:rsid w:val="006B0575"/>
    <w:rsid w:val="006B0D7B"/>
    <w:rsid w:val="006B0DF5"/>
    <w:rsid w:val="006B113F"/>
    <w:rsid w:val="006B16A7"/>
    <w:rsid w:val="006B1C74"/>
    <w:rsid w:val="006B1D7E"/>
    <w:rsid w:val="006B1FA0"/>
    <w:rsid w:val="006B20AC"/>
    <w:rsid w:val="006B2197"/>
    <w:rsid w:val="006B2261"/>
    <w:rsid w:val="006B257E"/>
    <w:rsid w:val="006B2835"/>
    <w:rsid w:val="006B362B"/>
    <w:rsid w:val="006B3832"/>
    <w:rsid w:val="006B3BE1"/>
    <w:rsid w:val="006B3F4B"/>
    <w:rsid w:val="006B426D"/>
    <w:rsid w:val="006B461D"/>
    <w:rsid w:val="006B54D9"/>
    <w:rsid w:val="006B57E9"/>
    <w:rsid w:val="006B617A"/>
    <w:rsid w:val="006B6DDB"/>
    <w:rsid w:val="006B6E79"/>
    <w:rsid w:val="006B734F"/>
    <w:rsid w:val="006C0243"/>
    <w:rsid w:val="006C09BC"/>
    <w:rsid w:val="006C09C0"/>
    <w:rsid w:val="006C137B"/>
    <w:rsid w:val="006C1445"/>
    <w:rsid w:val="006C1570"/>
    <w:rsid w:val="006C17D9"/>
    <w:rsid w:val="006C1903"/>
    <w:rsid w:val="006C19DD"/>
    <w:rsid w:val="006C1F37"/>
    <w:rsid w:val="006C2092"/>
    <w:rsid w:val="006C225C"/>
    <w:rsid w:val="006C2348"/>
    <w:rsid w:val="006C2384"/>
    <w:rsid w:val="006C2D8F"/>
    <w:rsid w:val="006C32CB"/>
    <w:rsid w:val="006C3681"/>
    <w:rsid w:val="006C43BD"/>
    <w:rsid w:val="006C45D2"/>
    <w:rsid w:val="006C46E1"/>
    <w:rsid w:val="006C472E"/>
    <w:rsid w:val="006C4BA6"/>
    <w:rsid w:val="006C4C25"/>
    <w:rsid w:val="006C4F34"/>
    <w:rsid w:val="006C54D9"/>
    <w:rsid w:val="006C5D6E"/>
    <w:rsid w:val="006C5DFD"/>
    <w:rsid w:val="006C5EB9"/>
    <w:rsid w:val="006C60FD"/>
    <w:rsid w:val="006C612B"/>
    <w:rsid w:val="006C61AA"/>
    <w:rsid w:val="006C644E"/>
    <w:rsid w:val="006C6F8F"/>
    <w:rsid w:val="006C7410"/>
    <w:rsid w:val="006C7A81"/>
    <w:rsid w:val="006C7FF8"/>
    <w:rsid w:val="006D003B"/>
    <w:rsid w:val="006D0560"/>
    <w:rsid w:val="006D0C26"/>
    <w:rsid w:val="006D0D17"/>
    <w:rsid w:val="006D0DC8"/>
    <w:rsid w:val="006D1312"/>
    <w:rsid w:val="006D1396"/>
    <w:rsid w:val="006D16CF"/>
    <w:rsid w:val="006D1742"/>
    <w:rsid w:val="006D1B15"/>
    <w:rsid w:val="006D1B72"/>
    <w:rsid w:val="006D28F6"/>
    <w:rsid w:val="006D2A67"/>
    <w:rsid w:val="006D2E57"/>
    <w:rsid w:val="006D32DB"/>
    <w:rsid w:val="006D337E"/>
    <w:rsid w:val="006D3910"/>
    <w:rsid w:val="006D4189"/>
    <w:rsid w:val="006D4448"/>
    <w:rsid w:val="006D4467"/>
    <w:rsid w:val="006D4B34"/>
    <w:rsid w:val="006D50F2"/>
    <w:rsid w:val="006D53DF"/>
    <w:rsid w:val="006D5963"/>
    <w:rsid w:val="006D5DFD"/>
    <w:rsid w:val="006D65C2"/>
    <w:rsid w:val="006D676E"/>
    <w:rsid w:val="006D6E8A"/>
    <w:rsid w:val="006D6F89"/>
    <w:rsid w:val="006D70D3"/>
    <w:rsid w:val="006D71BF"/>
    <w:rsid w:val="006D71DD"/>
    <w:rsid w:val="006D7496"/>
    <w:rsid w:val="006D7893"/>
    <w:rsid w:val="006E0438"/>
    <w:rsid w:val="006E1107"/>
    <w:rsid w:val="006E111D"/>
    <w:rsid w:val="006E11BB"/>
    <w:rsid w:val="006E173A"/>
    <w:rsid w:val="006E1789"/>
    <w:rsid w:val="006E191C"/>
    <w:rsid w:val="006E2B01"/>
    <w:rsid w:val="006E313D"/>
    <w:rsid w:val="006E3165"/>
    <w:rsid w:val="006E34ED"/>
    <w:rsid w:val="006E376A"/>
    <w:rsid w:val="006E3AAB"/>
    <w:rsid w:val="006E3AD5"/>
    <w:rsid w:val="006E3C64"/>
    <w:rsid w:val="006E3CD6"/>
    <w:rsid w:val="006E3EB9"/>
    <w:rsid w:val="006E402F"/>
    <w:rsid w:val="006E4728"/>
    <w:rsid w:val="006E5120"/>
    <w:rsid w:val="006E5146"/>
    <w:rsid w:val="006E5968"/>
    <w:rsid w:val="006E5D07"/>
    <w:rsid w:val="006E5EB6"/>
    <w:rsid w:val="006E6560"/>
    <w:rsid w:val="006E65BF"/>
    <w:rsid w:val="006E65F7"/>
    <w:rsid w:val="006E6675"/>
    <w:rsid w:val="006E6837"/>
    <w:rsid w:val="006E6D66"/>
    <w:rsid w:val="006E77E0"/>
    <w:rsid w:val="006F00A2"/>
    <w:rsid w:val="006F03E3"/>
    <w:rsid w:val="006F0564"/>
    <w:rsid w:val="006F0917"/>
    <w:rsid w:val="006F0B32"/>
    <w:rsid w:val="006F0BFA"/>
    <w:rsid w:val="006F10D8"/>
    <w:rsid w:val="006F1781"/>
    <w:rsid w:val="006F17DF"/>
    <w:rsid w:val="006F17F0"/>
    <w:rsid w:val="006F185C"/>
    <w:rsid w:val="006F18E8"/>
    <w:rsid w:val="006F1FB7"/>
    <w:rsid w:val="006F22A9"/>
    <w:rsid w:val="006F2521"/>
    <w:rsid w:val="006F2731"/>
    <w:rsid w:val="006F2A70"/>
    <w:rsid w:val="006F2FD1"/>
    <w:rsid w:val="006F388C"/>
    <w:rsid w:val="006F38E9"/>
    <w:rsid w:val="006F41CE"/>
    <w:rsid w:val="006F42A9"/>
    <w:rsid w:val="006F42D6"/>
    <w:rsid w:val="006F4724"/>
    <w:rsid w:val="006F49AC"/>
    <w:rsid w:val="006F4EEC"/>
    <w:rsid w:val="006F51EE"/>
    <w:rsid w:val="006F5939"/>
    <w:rsid w:val="006F5F8E"/>
    <w:rsid w:val="006F601E"/>
    <w:rsid w:val="006F6832"/>
    <w:rsid w:val="006F74F5"/>
    <w:rsid w:val="006F78DE"/>
    <w:rsid w:val="006F7B09"/>
    <w:rsid w:val="006F7F33"/>
    <w:rsid w:val="007006D5"/>
    <w:rsid w:val="00700AA8"/>
    <w:rsid w:val="00700BE7"/>
    <w:rsid w:val="0070134B"/>
    <w:rsid w:val="007014F6"/>
    <w:rsid w:val="00701CD5"/>
    <w:rsid w:val="00701DAB"/>
    <w:rsid w:val="00702714"/>
    <w:rsid w:val="007028F4"/>
    <w:rsid w:val="007030B2"/>
    <w:rsid w:val="0070385C"/>
    <w:rsid w:val="007038E4"/>
    <w:rsid w:val="007044BD"/>
    <w:rsid w:val="00704503"/>
    <w:rsid w:val="0070499B"/>
    <w:rsid w:val="00705054"/>
    <w:rsid w:val="007051D8"/>
    <w:rsid w:val="007052B1"/>
    <w:rsid w:val="007055D8"/>
    <w:rsid w:val="00705647"/>
    <w:rsid w:val="00705B20"/>
    <w:rsid w:val="00705B92"/>
    <w:rsid w:val="00705BEF"/>
    <w:rsid w:val="00705E78"/>
    <w:rsid w:val="00705FF8"/>
    <w:rsid w:val="007061BB"/>
    <w:rsid w:val="00706697"/>
    <w:rsid w:val="0070693C"/>
    <w:rsid w:val="00706F41"/>
    <w:rsid w:val="00706FA2"/>
    <w:rsid w:val="0070707B"/>
    <w:rsid w:val="00707426"/>
    <w:rsid w:val="00707832"/>
    <w:rsid w:val="00707A52"/>
    <w:rsid w:val="00707A5A"/>
    <w:rsid w:val="00710176"/>
    <w:rsid w:val="007103E9"/>
    <w:rsid w:val="00710668"/>
    <w:rsid w:val="0071084C"/>
    <w:rsid w:val="007109CC"/>
    <w:rsid w:val="00710D92"/>
    <w:rsid w:val="00710DA6"/>
    <w:rsid w:val="007114CC"/>
    <w:rsid w:val="007115D0"/>
    <w:rsid w:val="007117D2"/>
    <w:rsid w:val="00711B68"/>
    <w:rsid w:val="00711C87"/>
    <w:rsid w:val="00711FCE"/>
    <w:rsid w:val="0071220E"/>
    <w:rsid w:val="00712310"/>
    <w:rsid w:val="007123F3"/>
    <w:rsid w:val="007123F6"/>
    <w:rsid w:val="0071292C"/>
    <w:rsid w:val="00713879"/>
    <w:rsid w:val="00713B25"/>
    <w:rsid w:val="00713D83"/>
    <w:rsid w:val="00713DD3"/>
    <w:rsid w:val="00713F6E"/>
    <w:rsid w:val="007144E2"/>
    <w:rsid w:val="00714871"/>
    <w:rsid w:val="00714918"/>
    <w:rsid w:val="00714EF1"/>
    <w:rsid w:val="007158D6"/>
    <w:rsid w:val="00715AFA"/>
    <w:rsid w:val="00715BA5"/>
    <w:rsid w:val="0071620B"/>
    <w:rsid w:val="0071625D"/>
    <w:rsid w:val="0071637B"/>
    <w:rsid w:val="00716989"/>
    <w:rsid w:val="00716AD8"/>
    <w:rsid w:val="00716CB0"/>
    <w:rsid w:val="00716CF4"/>
    <w:rsid w:val="00716F3E"/>
    <w:rsid w:val="0071737A"/>
    <w:rsid w:val="00717570"/>
    <w:rsid w:val="0071773F"/>
    <w:rsid w:val="007178B9"/>
    <w:rsid w:val="00717A35"/>
    <w:rsid w:val="00717B15"/>
    <w:rsid w:val="00717B2A"/>
    <w:rsid w:val="00717D5C"/>
    <w:rsid w:val="00717EC9"/>
    <w:rsid w:val="00720A59"/>
    <w:rsid w:val="00720A9D"/>
    <w:rsid w:val="00720B0E"/>
    <w:rsid w:val="00720D77"/>
    <w:rsid w:val="00720EBD"/>
    <w:rsid w:val="00721331"/>
    <w:rsid w:val="00721512"/>
    <w:rsid w:val="007215BF"/>
    <w:rsid w:val="00721B1A"/>
    <w:rsid w:val="00721E1D"/>
    <w:rsid w:val="00722997"/>
    <w:rsid w:val="00723339"/>
    <w:rsid w:val="007239EA"/>
    <w:rsid w:val="00723ECB"/>
    <w:rsid w:val="00724A5F"/>
    <w:rsid w:val="00724BA2"/>
    <w:rsid w:val="00724C90"/>
    <w:rsid w:val="00724D76"/>
    <w:rsid w:val="00724E93"/>
    <w:rsid w:val="007250F0"/>
    <w:rsid w:val="007256F0"/>
    <w:rsid w:val="00725950"/>
    <w:rsid w:val="0072603B"/>
    <w:rsid w:val="0072728E"/>
    <w:rsid w:val="00727331"/>
    <w:rsid w:val="00727A49"/>
    <w:rsid w:val="00727F33"/>
    <w:rsid w:val="00731015"/>
    <w:rsid w:val="00731210"/>
    <w:rsid w:val="0073121E"/>
    <w:rsid w:val="0073161D"/>
    <w:rsid w:val="0073170A"/>
    <w:rsid w:val="0073186C"/>
    <w:rsid w:val="00731CFB"/>
    <w:rsid w:val="00731E32"/>
    <w:rsid w:val="00732358"/>
    <w:rsid w:val="007323CA"/>
    <w:rsid w:val="007329B4"/>
    <w:rsid w:val="00732D28"/>
    <w:rsid w:val="00732D67"/>
    <w:rsid w:val="00732FF3"/>
    <w:rsid w:val="007330BC"/>
    <w:rsid w:val="00733469"/>
    <w:rsid w:val="00733C19"/>
    <w:rsid w:val="0073423E"/>
    <w:rsid w:val="007349BD"/>
    <w:rsid w:val="00734C8D"/>
    <w:rsid w:val="007350B8"/>
    <w:rsid w:val="00735107"/>
    <w:rsid w:val="007351E2"/>
    <w:rsid w:val="0073575D"/>
    <w:rsid w:val="00735C1E"/>
    <w:rsid w:val="0073609F"/>
    <w:rsid w:val="00736195"/>
    <w:rsid w:val="007363F3"/>
    <w:rsid w:val="00736AD4"/>
    <w:rsid w:val="00736B7B"/>
    <w:rsid w:val="00736DD3"/>
    <w:rsid w:val="00737389"/>
    <w:rsid w:val="007374C7"/>
    <w:rsid w:val="00737860"/>
    <w:rsid w:val="00737F6F"/>
    <w:rsid w:val="007400F6"/>
    <w:rsid w:val="007405C8"/>
    <w:rsid w:val="007405F2"/>
    <w:rsid w:val="00740C04"/>
    <w:rsid w:val="00740E8E"/>
    <w:rsid w:val="0074131B"/>
    <w:rsid w:val="0074158E"/>
    <w:rsid w:val="00741974"/>
    <w:rsid w:val="007419AF"/>
    <w:rsid w:val="00741A0C"/>
    <w:rsid w:val="00741B83"/>
    <w:rsid w:val="00741C69"/>
    <w:rsid w:val="00741D76"/>
    <w:rsid w:val="00741E3A"/>
    <w:rsid w:val="00741F23"/>
    <w:rsid w:val="007426B5"/>
    <w:rsid w:val="007427FA"/>
    <w:rsid w:val="00742F49"/>
    <w:rsid w:val="0074331C"/>
    <w:rsid w:val="0074346C"/>
    <w:rsid w:val="007434FC"/>
    <w:rsid w:val="00743635"/>
    <w:rsid w:val="00743E31"/>
    <w:rsid w:val="0074471B"/>
    <w:rsid w:val="00745238"/>
    <w:rsid w:val="007454D8"/>
    <w:rsid w:val="00745772"/>
    <w:rsid w:val="00745949"/>
    <w:rsid w:val="00745BB3"/>
    <w:rsid w:val="00746B90"/>
    <w:rsid w:val="00746E37"/>
    <w:rsid w:val="00747234"/>
    <w:rsid w:val="00747250"/>
    <w:rsid w:val="00747476"/>
    <w:rsid w:val="00747C09"/>
    <w:rsid w:val="007502C1"/>
    <w:rsid w:val="0075061B"/>
    <w:rsid w:val="00750687"/>
    <w:rsid w:val="00750C6A"/>
    <w:rsid w:val="00750E6E"/>
    <w:rsid w:val="00750EEE"/>
    <w:rsid w:val="00751112"/>
    <w:rsid w:val="007512EC"/>
    <w:rsid w:val="00751841"/>
    <w:rsid w:val="0075190C"/>
    <w:rsid w:val="00751AFC"/>
    <w:rsid w:val="00751B48"/>
    <w:rsid w:val="00751B8F"/>
    <w:rsid w:val="00753292"/>
    <w:rsid w:val="007532BD"/>
    <w:rsid w:val="00753541"/>
    <w:rsid w:val="00753594"/>
    <w:rsid w:val="00753625"/>
    <w:rsid w:val="007536E6"/>
    <w:rsid w:val="0075387A"/>
    <w:rsid w:val="00753B0A"/>
    <w:rsid w:val="00754794"/>
    <w:rsid w:val="00754ADF"/>
    <w:rsid w:val="00755402"/>
    <w:rsid w:val="00755537"/>
    <w:rsid w:val="00755831"/>
    <w:rsid w:val="00755AC8"/>
    <w:rsid w:val="00755AF5"/>
    <w:rsid w:val="00755B28"/>
    <w:rsid w:val="0075652D"/>
    <w:rsid w:val="00756869"/>
    <w:rsid w:val="00756CE4"/>
    <w:rsid w:val="00757223"/>
    <w:rsid w:val="00757813"/>
    <w:rsid w:val="007578FC"/>
    <w:rsid w:val="007600B9"/>
    <w:rsid w:val="007600CA"/>
    <w:rsid w:val="0076022C"/>
    <w:rsid w:val="00760513"/>
    <w:rsid w:val="00760A03"/>
    <w:rsid w:val="00760D0D"/>
    <w:rsid w:val="00760E1C"/>
    <w:rsid w:val="00760F45"/>
    <w:rsid w:val="00761028"/>
    <w:rsid w:val="0076119C"/>
    <w:rsid w:val="00761A1D"/>
    <w:rsid w:val="007621E0"/>
    <w:rsid w:val="00762302"/>
    <w:rsid w:val="00762941"/>
    <w:rsid w:val="00762FE6"/>
    <w:rsid w:val="007633A0"/>
    <w:rsid w:val="007636C7"/>
    <w:rsid w:val="00763D4A"/>
    <w:rsid w:val="00763E8F"/>
    <w:rsid w:val="007640C8"/>
    <w:rsid w:val="0076445F"/>
    <w:rsid w:val="00764764"/>
    <w:rsid w:val="00764834"/>
    <w:rsid w:val="0076497B"/>
    <w:rsid w:val="007649B2"/>
    <w:rsid w:val="00764B37"/>
    <w:rsid w:val="00764DBC"/>
    <w:rsid w:val="00765336"/>
    <w:rsid w:val="007658C8"/>
    <w:rsid w:val="00765D6A"/>
    <w:rsid w:val="00765E44"/>
    <w:rsid w:val="00765F79"/>
    <w:rsid w:val="00766100"/>
    <w:rsid w:val="007662A0"/>
    <w:rsid w:val="0076642C"/>
    <w:rsid w:val="007664EB"/>
    <w:rsid w:val="007668E3"/>
    <w:rsid w:val="00766AEF"/>
    <w:rsid w:val="00766D48"/>
    <w:rsid w:val="0076726D"/>
    <w:rsid w:val="007672C5"/>
    <w:rsid w:val="00767E0F"/>
    <w:rsid w:val="00767EF8"/>
    <w:rsid w:val="00770163"/>
    <w:rsid w:val="00770646"/>
    <w:rsid w:val="0077099E"/>
    <w:rsid w:val="00770FB8"/>
    <w:rsid w:val="00771388"/>
    <w:rsid w:val="00771EB9"/>
    <w:rsid w:val="00772777"/>
    <w:rsid w:val="00772C9E"/>
    <w:rsid w:val="00772D5A"/>
    <w:rsid w:val="0077316F"/>
    <w:rsid w:val="0077324A"/>
    <w:rsid w:val="007738A6"/>
    <w:rsid w:val="007743A8"/>
    <w:rsid w:val="007746CA"/>
    <w:rsid w:val="00774BA1"/>
    <w:rsid w:val="00774C5A"/>
    <w:rsid w:val="00774F4C"/>
    <w:rsid w:val="0077588E"/>
    <w:rsid w:val="007758C4"/>
    <w:rsid w:val="0077705F"/>
    <w:rsid w:val="007771FD"/>
    <w:rsid w:val="007773A4"/>
    <w:rsid w:val="007773D3"/>
    <w:rsid w:val="00777AF1"/>
    <w:rsid w:val="00780228"/>
    <w:rsid w:val="00781116"/>
    <w:rsid w:val="0078111C"/>
    <w:rsid w:val="00781B4B"/>
    <w:rsid w:val="00781D31"/>
    <w:rsid w:val="007821D9"/>
    <w:rsid w:val="00782309"/>
    <w:rsid w:val="0078288A"/>
    <w:rsid w:val="00782D13"/>
    <w:rsid w:val="00782F39"/>
    <w:rsid w:val="007832DE"/>
    <w:rsid w:val="00783301"/>
    <w:rsid w:val="00783430"/>
    <w:rsid w:val="007835DD"/>
    <w:rsid w:val="00783F32"/>
    <w:rsid w:val="00784789"/>
    <w:rsid w:val="00784BC7"/>
    <w:rsid w:val="00784CB1"/>
    <w:rsid w:val="00785D00"/>
    <w:rsid w:val="00786070"/>
    <w:rsid w:val="007862F9"/>
    <w:rsid w:val="00786370"/>
    <w:rsid w:val="007868BC"/>
    <w:rsid w:val="00786BF1"/>
    <w:rsid w:val="00786BFA"/>
    <w:rsid w:val="007873CD"/>
    <w:rsid w:val="007874BA"/>
    <w:rsid w:val="007879F5"/>
    <w:rsid w:val="00787B41"/>
    <w:rsid w:val="00787ED1"/>
    <w:rsid w:val="00787F6B"/>
    <w:rsid w:val="007900E5"/>
    <w:rsid w:val="00790949"/>
    <w:rsid w:val="00790DC7"/>
    <w:rsid w:val="007911AC"/>
    <w:rsid w:val="00791D01"/>
    <w:rsid w:val="00791F7E"/>
    <w:rsid w:val="00792998"/>
    <w:rsid w:val="00792D19"/>
    <w:rsid w:val="00792F36"/>
    <w:rsid w:val="00793711"/>
    <w:rsid w:val="00793913"/>
    <w:rsid w:val="00793EE6"/>
    <w:rsid w:val="00794265"/>
    <w:rsid w:val="00794C5B"/>
    <w:rsid w:val="00795531"/>
    <w:rsid w:val="007957C8"/>
    <w:rsid w:val="00795B99"/>
    <w:rsid w:val="00795C1A"/>
    <w:rsid w:val="00795E3F"/>
    <w:rsid w:val="00796281"/>
    <w:rsid w:val="007967C9"/>
    <w:rsid w:val="00796BBC"/>
    <w:rsid w:val="00796BEC"/>
    <w:rsid w:val="00796F0D"/>
    <w:rsid w:val="00797740"/>
    <w:rsid w:val="00797B95"/>
    <w:rsid w:val="00797BB2"/>
    <w:rsid w:val="007A022F"/>
    <w:rsid w:val="007A03B3"/>
    <w:rsid w:val="007A0658"/>
    <w:rsid w:val="007A095D"/>
    <w:rsid w:val="007A0977"/>
    <w:rsid w:val="007A09B2"/>
    <w:rsid w:val="007A0DB1"/>
    <w:rsid w:val="007A0EA3"/>
    <w:rsid w:val="007A135C"/>
    <w:rsid w:val="007A13D0"/>
    <w:rsid w:val="007A1961"/>
    <w:rsid w:val="007A19E9"/>
    <w:rsid w:val="007A1B9E"/>
    <w:rsid w:val="007A1BF0"/>
    <w:rsid w:val="007A1FBF"/>
    <w:rsid w:val="007A236F"/>
    <w:rsid w:val="007A2588"/>
    <w:rsid w:val="007A26CA"/>
    <w:rsid w:val="007A2A61"/>
    <w:rsid w:val="007A31F5"/>
    <w:rsid w:val="007A328A"/>
    <w:rsid w:val="007A3A10"/>
    <w:rsid w:val="007A3A33"/>
    <w:rsid w:val="007A43CB"/>
    <w:rsid w:val="007A46DA"/>
    <w:rsid w:val="007A4E3C"/>
    <w:rsid w:val="007A530D"/>
    <w:rsid w:val="007A5357"/>
    <w:rsid w:val="007A5532"/>
    <w:rsid w:val="007A57FC"/>
    <w:rsid w:val="007A583F"/>
    <w:rsid w:val="007A5B73"/>
    <w:rsid w:val="007A5E8F"/>
    <w:rsid w:val="007A6A25"/>
    <w:rsid w:val="007A6D93"/>
    <w:rsid w:val="007A724E"/>
    <w:rsid w:val="007A7338"/>
    <w:rsid w:val="007A7344"/>
    <w:rsid w:val="007A7BCB"/>
    <w:rsid w:val="007B061F"/>
    <w:rsid w:val="007B06AC"/>
    <w:rsid w:val="007B08AE"/>
    <w:rsid w:val="007B0F4B"/>
    <w:rsid w:val="007B0FA5"/>
    <w:rsid w:val="007B1276"/>
    <w:rsid w:val="007B16CA"/>
    <w:rsid w:val="007B1911"/>
    <w:rsid w:val="007B22BA"/>
    <w:rsid w:val="007B26D0"/>
    <w:rsid w:val="007B28F7"/>
    <w:rsid w:val="007B2DAD"/>
    <w:rsid w:val="007B34DB"/>
    <w:rsid w:val="007B3CA0"/>
    <w:rsid w:val="007B3EF1"/>
    <w:rsid w:val="007B3F53"/>
    <w:rsid w:val="007B426C"/>
    <w:rsid w:val="007B42E3"/>
    <w:rsid w:val="007B4E83"/>
    <w:rsid w:val="007B52A4"/>
    <w:rsid w:val="007B536E"/>
    <w:rsid w:val="007B54C1"/>
    <w:rsid w:val="007B57C8"/>
    <w:rsid w:val="007B583D"/>
    <w:rsid w:val="007B5B2A"/>
    <w:rsid w:val="007B5C09"/>
    <w:rsid w:val="007B6125"/>
    <w:rsid w:val="007B620F"/>
    <w:rsid w:val="007B67D1"/>
    <w:rsid w:val="007B689E"/>
    <w:rsid w:val="007B69C8"/>
    <w:rsid w:val="007B6D5E"/>
    <w:rsid w:val="007B717D"/>
    <w:rsid w:val="007B72BA"/>
    <w:rsid w:val="007B7EA6"/>
    <w:rsid w:val="007B7F20"/>
    <w:rsid w:val="007B7F6F"/>
    <w:rsid w:val="007C0080"/>
    <w:rsid w:val="007C03F4"/>
    <w:rsid w:val="007C12E5"/>
    <w:rsid w:val="007C148D"/>
    <w:rsid w:val="007C1855"/>
    <w:rsid w:val="007C1A7D"/>
    <w:rsid w:val="007C1D6D"/>
    <w:rsid w:val="007C1E5A"/>
    <w:rsid w:val="007C20E3"/>
    <w:rsid w:val="007C2165"/>
    <w:rsid w:val="007C21AD"/>
    <w:rsid w:val="007C252C"/>
    <w:rsid w:val="007C26E1"/>
    <w:rsid w:val="007C2ECE"/>
    <w:rsid w:val="007C3001"/>
    <w:rsid w:val="007C3195"/>
    <w:rsid w:val="007C32F3"/>
    <w:rsid w:val="007C3632"/>
    <w:rsid w:val="007C37B5"/>
    <w:rsid w:val="007C3DE8"/>
    <w:rsid w:val="007C4234"/>
    <w:rsid w:val="007C43B3"/>
    <w:rsid w:val="007C491C"/>
    <w:rsid w:val="007C4BC8"/>
    <w:rsid w:val="007C5463"/>
    <w:rsid w:val="007C62BE"/>
    <w:rsid w:val="007C63BA"/>
    <w:rsid w:val="007C6553"/>
    <w:rsid w:val="007C6616"/>
    <w:rsid w:val="007C6780"/>
    <w:rsid w:val="007C68B1"/>
    <w:rsid w:val="007C6FBC"/>
    <w:rsid w:val="007C70CF"/>
    <w:rsid w:val="007C750B"/>
    <w:rsid w:val="007C7973"/>
    <w:rsid w:val="007D01F9"/>
    <w:rsid w:val="007D028A"/>
    <w:rsid w:val="007D1002"/>
    <w:rsid w:val="007D107F"/>
    <w:rsid w:val="007D12B7"/>
    <w:rsid w:val="007D20F6"/>
    <w:rsid w:val="007D296D"/>
    <w:rsid w:val="007D2D3A"/>
    <w:rsid w:val="007D31E7"/>
    <w:rsid w:val="007D399A"/>
    <w:rsid w:val="007D3B29"/>
    <w:rsid w:val="007D3C92"/>
    <w:rsid w:val="007D437A"/>
    <w:rsid w:val="007D47D1"/>
    <w:rsid w:val="007D4BEA"/>
    <w:rsid w:val="007D4D50"/>
    <w:rsid w:val="007D51E0"/>
    <w:rsid w:val="007D54AA"/>
    <w:rsid w:val="007D5E60"/>
    <w:rsid w:val="007D6479"/>
    <w:rsid w:val="007D657B"/>
    <w:rsid w:val="007D6A28"/>
    <w:rsid w:val="007D6B9D"/>
    <w:rsid w:val="007D705F"/>
    <w:rsid w:val="007D70CE"/>
    <w:rsid w:val="007D7BC5"/>
    <w:rsid w:val="007E0282"/>
    <w:rsid w:val="007E044F"/>
    <w:rsid w:val="007E045C"/>
    <w:rsid w:val="007E05C1"/>
    <w:rsid w:val="007E08DE"/>
    <w:rsid w:val="007E0BBD"/>
    <w:rsid w:val="007E131D"/>
    <w:rsid w:val="007E13AB"/>
    <w:rsid w:val="007E18B5"/>
    <w:rsid w:val="007E1959"/>
    <w:rsid w:val="007E19DA"/>
    <w:rsid w:val="007E1A63"/>
    <w:rsid w:val="007E1B8B"/>
    <w:rsid w:val="007E1FA7"/>
    <w:rsid w:val="007E214B"/>
    <w:rsid w:val="007E220A"/>
    <w:rsid w:val="007E2251"/>
    <w:rsid w:val="007E22FB"/>
    <w:rsid w:val="007E230B"/>
    <w:rsid w:val="007E28A2"/>
    <w:rsid w:val="007E2980"/>
    <w:rsid w:val="007E2E26"/>
    <w:rsid w:val="007E2E66"/>
    <w:rsid w:val="007E4009"/>
    <w:rsid w:val="007E4A16"/>
    <w:rsid w:val="007E4E6A"/>
    <w:rsid w:val="007E4EE1"/>
    <w:rsid w:val="007E519B"/>
    <w:rsid w:val="007E5B62"/>
    <w:rsid w:val="007E5F98"/>
    <w:rsid w:val="007E6151"/>
    <w:rsid w:val="007E66D9"/>
    <w:rsid w:val="007E67DA"/>
    <w:rsid w:val="007E6D9E"/>
    <w:rsid w:val="007E7031"/>
    <w:rsid w:val="007E71D0"/>
    <w:rsid w:val="007E730A"/>
    <w:rsid w:val="007E73A4"/>
    <w:rsid w:val="007E7A56"/>
    <w:rsid w:val="007E7C24"/>
    <w:rsid w:val="007E7C56"/>
    <w:rsid w:val="007E7E32"/>
    <w:rsid w:val="007E7F10"/>
    <w:rsid w:val="007E7FAF"/>
    <w:rsid w:val="007F02C0"/>
    <w:rsid w:val="007F0858"/>
    <w:rsid w:val="007F08A2"/>
    <w:rsid w:val="007F0C4D"/>
    <w:rsid w:val="007F0D3F"/>
    <w:rsid w:val="007F0F72"/>
    <w:rsid w:val="007F12C0"/>
    <w:rsid w:val="007F12EC"/>
    <w:rsid w:val="007F2FF2"/>
    <w:rsid w:val="007F324C"/>
    <w:rsid w:val="007F34A5"/>
    <w:rsid w:val="007F3706"/>
    <w:rsid w:val="007F3E3B"/>
    <w:rsid w:val="007F4020"/>
    <w:rsid w:val="007F404D"/>
    <w:rsid w:val="007F41B9"/>
    <w:rsid w:val="007F438A"/>
    <w:rsid w:val="007F4782"/>
    <w:rsid w:val="007F4785"/>
    <w:rsid w:val="007F4786"/>
    <w:rsid w:val="007F4BB5"/>
    <w:rsid w:val="007F4BDD"/>
    <w:rsid w:val="007F4E13"/>
    <w:rsid w:val="007F51AD"/>
    <w:rsid w:val="007F6510"/>
    <w:rsid w:val="007F652A"/>
    <w:rsid w:val="007F6874"/>
    <w:rsid w:val="007F6ACF"/>
    <w:rsid w:val="007F6F34"/>
    <w:rsid w:val="007F6F8B"/>
    <w:rsid w:val="007F712E"/>
    <w:rsid w:val="007F7EA1"/>
    <w:rsid w:val="008002BE"/>
    <w:rsid w:val="00800446"/>
    <w:rsid w:val="00800581"/>
    <w:rsid w:val="00800593"/>
    <w:rsid w:val="008005B3"/>
    <w:rsid w:val="00800B0D"/>
    <w:rsid w:val="00800B19"/>
    <w:rsid w:val="00800DA7"/>
    <w:rsid w:val="00800EFE"/>
    <w:rsid w:val="00801055"/>
    <w:rsid w:val="008014FE"/>
    <w:rsid w:val="00801C73"/>
    <w:rsid w:val="00801FE8"/>
    <w:rsid w:val="00802157"/>
    <w:rsid w:val="008022F5"/>
    <w:rsid w:val="00802300"/>
    <w:rsid w:val="00802792"/>
    <w:rsid w:val="008027AF"/>
    <w:rsid w:val="008029AA"/>
    <w:rsid w:val="00802BC7"/>
    <w:rsid w:val="00802CC9"/>
    <w:rsid w:val="00802F72"/>
    <w:rsid w:val="008034D9"/>
    <w:rsid w:val="00803F30"/>
    <w:rsid w:val="00804047"/>
    <w:rsid w:val="00804255"/>
    <w:rsid w:val="00804438"/>
    <w:rsid w:val="008044B4"/>
    <w:rsid w:val="00804BAE"/>
    <w:rsid w:val="00805073"/>
    <w:rsid w:val="008050FE"/>
    <w:rsid w:val="008052FB"/>
    <w:rsid w:val="0080579D"/>
    <w:rsid w:val="0080594D"/>
    <w:rsid w:val="00805B0B"/>
    <w:rsid w:val="00805DD2"/>
    <w:rsid w:val="00805F09"/>
    <w:rsid w:val="00806F72"/>
    <w:rsid w:val="00807ED0"/>
    <w:rsid w:val="00810317"/>
    <w:rsid w:val="008108FC"/>
    <w:rsid w:val="00810D0C"/>
    <w:rsid w:val="0081110B"/>
    <w:rsid w:val="008111E1"/>
    <w:rsid w:val="00811244"/>
    <w:rsid w:val="00811370"/>
    <w:rsid w:val="00811BBA"/>
    <w:rsid w:val="00811C2D"/>
    <w:rsid w:val="00811DEE"/>
    <w:rsid w:val="00812369"/>
    <w:rsid w:val="008126D1"/>
    <w:rsid w:val="0081281D"/>
    <w:rsid w:val="00812DD2"/>
    <w:rsid w:val="00813345"/>
    <w:rsid w:val="00813A5F"/>
    <w:rsid w:val="00813D68"/>
    <w:rsid w:val="00814014"/>
    <w:rsid w:val="00814A26"/>
    <w:rsid w:val="00814A6C"/>
    <w:rsid w:val="00815334"/>
    <w:rsid w:val="00815795"/>
    <w:rsid w:val="00815E7B"/>
    <w:rsid w:val="00815EA5"/>
    <w:rsid w:val="00816309"/>
    <w:rsid w:val="00816457"/>
    <w:rsid w:val="008164E7"/>
    <w:rsid w:val="00816A37"/>
    <w:rsid w:val="00816B1A"/>
    <w:rsid w:val="00816B68"/>
    <w:rsid w:val="00816BA2"/>
    <w:rsid w:val="00816D7F"/>
    <w:rsid w:val="00817AB0"/>
    <w:rsid w:val="00820364"/>
    <w:rsid w:val="00820376"/>
    <w:rsid w:val="00820398"/>
    <w:rsid w:val="008203A3"/>
    <w:rsid w:val="0082057D"/>
    <w:rsid w:val="008208D5"/>
    <w:rsid w:val="00820911"/>
    <w:rsid w:val="00820E47"/>
    <w:rsid w:val="00820E6E"/>
    <w:rsid w:val="008215C3"/>
    <w:rsid w:val="00821761"/>
    <w:rsid w:val="00821D77"/>
    <w:rsid w:val="008239C5"/>
    <w:rsid w:val="00823BEB"/>
    <w:rsid w:val="00824578"/>
    <w:rsid w:val="008247EE"/>
    <w:rsid w:val="00824D7F"/>
    <w:rsid w:val="00825230"/>
    <w:rsid w:val="008252EC"/>
    <w:rsid w:val="0082530E"/>
    <w:rsid w:val="00825595"/>
    <w:rsid w:val="0082567F"/>
    <w:rsid w:val="008256C8"/>
    <w:rsid w:val="00826571"/>
    <w:rsid w:val="00826840"/>
    <w:rsid w:val="00826A4E"/>
    <w:rsid w:val="00826D2F"/>
    <w:rsid w:val="00827150"/>
    <w:rsid w:val="008272B7"/>
    <w:rsid w:val="00827778"/>
    <w:rsid w:val="0082777F"/>
    <w:rsid w:val="00827B57"/>
    <w:rsid w:val="00827DA6"/>
    <w:rsid w:val="00827FED"/>
    <w:rsid w:val="00830393"/>
    <w:rsid w:val="00830F71"/>
    <w:rsid w:val="00830F85"/>
    <w:rsid w:val="00831726"/>
    <w:rsid w:val="00831A93"/>
    <w:rsid w:val="00832059"/>
    <w:rsid w:val="00832BA4"/>
    <w:rsid w:val="00832C79"/>
    <w:rsid w:val="00832CC0"/>
    <w:rsid w:val="00833F68"/>
    <w:rsid w:val="00834468"/>
    <w:rsid w:val="0083468D"/>
    <w:rsid w:val="008346A4"/>
    <w:rsid w:val="008346D4"/>
    <w:rsid w:val="00834AB8"/>
    <w:rsid w:val="00834C90"/>
    <w:rsid w:val="00834F48"/>
    <w:rsid w:val="00836123"/>
    <w:rsid w:val="0083623D"/>
    <w:rsid w:val="00836325"/>
    <w:rsid w:val="008370A3"/>
    <w:rsid w:val="00837A4A"/>
    <w:rsid w:val="00837EDB"/>
    <w:rsid w:val="008404EC"/>
    <w:rsid w:val="00840648"/>
    <w:rsid w:val="0084072D"/>
    <w:rsid w:val="008415C5"/>
    <w:rsid w:val="00841658"/>
    <w:rsid w:val="0084196A"/>
    <w:rsid w:val="008425B6"/>
    <w:rsid w:val="008429CB"/>
    <w:rsid w:val="008433EC"/>
    <w:rsid w:val="00843526"/>
    <w:rsid w:val="008436CA"/>
    <w:rsid w:val="00843B82"/>
    <w:rsid w:val="00843FA1"/>
    <w:rsid w:val="0084417B"/>
    <w:rsid w:val="008441E7"/>
    <w:rsid w:val="00844241"/>
    <w:rsid w:val="008448E5"/>
    <w:rsid w:val="00844AC9"/>
    <w:rsid w:val="00844C84"/>
    <w:rsid w:val="00844DFA"/>
    <w:rsid w:val="00844F4B"/>
    <w:rsid w:val="00845195"/>
    <w:rsid w:val="008451C6"/>
    <w:rsid w:val="00845615"/>
    <w:rsid w:val="008459FD"/>
    <w:rsid w:val="00845BA7"/>
    <w:rsid w:val="00845C89"/>
    <w:rsid w:val="00846840"/>
    <w:rsid w:val="00846D45"/>
    <w:rsid w:val="00847146"/>
    <w:rsid w:val="00847165"/>
    <w:rsid w:val="00847680"/>
    <w:rsid w:val="00847BE3"/>
    <w:rsid w:val="00847E22"/>
    <w:rsid w:val="00850630"/>
    <w:rsid w:val="0085067B"/>
    <w:rsid w:val="00850C89"/>
    <w:rsid w:val="008511C1"/>
    <w:rsid w:val="0085154B"/>
    <w:rsid w:val="00851A04"/>
    <w:rsid w:val="00851CD5"/>
    <w:rsid w:val="00852108"/>
    <w:rsid w:val="00852368"/>
    <w:rsid w:val="008523BE"/>
    <w:rsid w:val="00852A9A"/>
    <w:rsid w:val="00852D3A"/>
    <w:rsid w:val="008531B1"/>
    <w:rsid w:val="0085379B"/>
    <w:rsid w:val="008538BB"/>
    <w:rsid w:val="00853B6A"/>
    <w:rsid w:val="00853BAC"/>
    <w:rsid w:val="00853C72"/>
    <w:rsid w:val="00853D28"/>
    <w:rsid w:val="008541E7"/>
    <w:rsid w:val="00854667"/>
    <w:rsid w:val="00854914"/>
    <w:rsid w:val="00854992"/>
    <w:rsid w:val="00854F16"/>
    <w:rsid w:val="0085589A"/>
    <w:rsid w:val="00855A3F"/>
    <w:rsid w:val="00855B64"/>
    <w:rsid w:val="00855C8D"/>
    <w:rsid w:val="0085606C"/>
    <w:rsid w:val="00856185"/>
    <w:rsid w:val="0085625C"/>
    <w:rsid w:val="00856398"/>
    <w:rsid w:val="00856965"/>
    <w:rsid w:val="00856A4D"/>
    <w:rsid w:val="00856A55"/>
    <w:rsid w:val="00856A8F"/>
    <w:rsid w:val="00856F64"/>
    <w:rsid w:val="00857039"/>
    <w:rsid w:val="008573CD"/>
    <w:rsid w:val="0085748A"/>
    <w:rsid w:val="00857725"/>
    <w:rsid w:val="008578AE"/>
    <w:rsid w:val="0086007D"/>
    <w:rsid w:val="0086010B"/>
    <w:rsid w:val="008603F0"/>
    <w:rsid w:val="008606D0"/>
    <w:rsid w:val="0086075D"/>
    <w:rsid w:val="00861273"/>
    <w:rsid w:val="00862840"/>
    <w:rsid w:val="00862ABE"/>
    <w:rsid w:val="00862F1C"/>
    <w:rsid w:val="00862F75"/>
    <w:rsid w:val="00863172"/>
    <w:rsid w:val="00863415"/>
    <w:rsid w:val="00863829"/>
    <w:rsid w:val="00863C85"/>
    <w:rsid w:val="00863DCB"/>
    <w:rsid w:val="00863E51"/>
    <w:rsid w:val="00864632"/>
    <w:rsid w:val="008648A5"/>
    <w:rsid w:val="00864D0E"/>
    <w:rsid w:val="00865609"/>
    <w:rsid w:val="00865DC4"/>
    <w:rsid w:val="008666A5"/>
    <w:rsid w:val="008666CD"/>
    <w:rsid w:val="0086685A"/>
    <w:rsid w:val="00866DF3"/>
    <w:rsid w:val="00866E18"/>
    <w:rsid w:val="00866FF9"/>
    <w:rsid w:val="00867031"/>
    <w:rsid w:val="0086741F"/>
    <w:rsid w:val="00867420"/>
    <w:rsid w:val="008674F7"/>
    <w:rsid w:val="00867B44"/>
    <w:rsid w:val="00867D46"/>
    <w:rsid w:val="00867F30"/>
    <w:rsid w:val="00867FDE"/>
    <w:rsid w:val="00870265"/>
    <w:rsid w:val="0087076D"/>
    <w:rsid w:val="008710D9"/>
    <w:rsid w:val="00871711"/>
    <w:rsid w:val="0087224A"/>
    <w:rsid w:val="00872715"/>
    <w:rsid w:val="00872885"/>
    <w:rsid w:val="0087299C"/>
    <w:rsid w:val="00872DC2"/>
    <w:rsid w:val="00873633"/>
    <w:rsid w:val="00873669"/>
    <w:rsid w:val="0087396F"/>
    <w:rsid w:val="00873AE1"/>
    <w:rsid w:val="00873D07"/>
    <w:rsid w:val="008741B8"/>
    <w:rsid w:val="00874420"/>
    <w:rsid w:val="00874581"/>
    <w:rsid w:val="00874745"/>
    <w:rsid w:val="008749EB"/>
    <w:rsid w:val="00874AF9"/>
    <w:rsid w:val="00874E3E"/>
    <w:rsid w:val="00874FE7"/>
    <w:rsid w:val="00875643"/>
    <w:rsid w:val="00875873"/>
    <w:rsid w:val="00876096"/>
    <w:rsid w:val="0087625B"/>
    <w:rsid w:val="00876FBC"/>
    <w:rsid w:val="00877052"/>
    <w:rsid w:val="00877079"/>
    <w:rsid w:val="008776B5"/>
    <w:rsid w:val="00877A10"/>
    <w:rsid w:val="00877BDE"/>
    <w:rsid w:val="00877EF4"/>
    <w:rsid w:val="00880150"/>
    <w:rsid w:val="00880404"/>
    <w:rsid w:val="008806C8"/>
    <w:rsid w:val="008807C4"/>
    <w:rsid w:val="00880E09"/>
    <w:rsid w:val="0088123D"/>
    <w:rsid w:val="00881618"/>
    <w:rsid w:val="0088203B"/>
    <w:rsid w:val="00882511"/>
    <w:rsid w:val="008826A1"/>
    <w:rsid w:val="00882BD1"/>
    <w:rsid w:val="00883008"/>
    <w:rsid w:val="00883247"/>
    <w:rsid w:val="00883D6F"/>
    <w:rsid w:val="00884180"/>
    <w:rsid w:val="008842E1"/>
    <w:rsid w:val="008843C2"/>
    <w:rsid w:val="00884993"/>
    <w:rsid w:val="00884A09"/>
    <w:rsid w:val="00884C5C"/>
    <w:rsid w:val="00884EB3"/>
    <w:rsid w:val="00884FC9"/>
    <w:rsid w:val="0088506E"/>
    <w:rsid w:val="008850B9"/>
    <w:rsid w:val="008852F5"/>
    <w:rsid w:val="008855B6"/>
    <w:rsid w:val="00885A4D"/>
    <w:rsid w:val="00886260"/>
    <w:rsid w:val="008869D1"/>
    <w:rsid w:val="0088761B"/>
    <w:rsid w:val="00887C8D"/>
    <w:rsid w:val="00887D02"/>
    <w:rsid w:val="00887DA4"/>
    <w:rsid w:val="0089044F"/>
    <w:rsid w:val="008904BC"/>
    <w:rsid w:val="008906DE"/>
    <w:rsid w:val="00890A7E"/>
    <w:rsid w:val="008913CC"/>
    <w:rsid w:val="00891511"/>
    <w:rsid w:val="00891672"/>
    <w:rsid w:val="008918AA"/>
    <w:rsid w:val="008918AD"/>
    <w:rsid w:val="00891A51"/>
    <w:rsid w:val="00891B6A"/>
    <w:rsid w:val="00891E14"/>
    <w:rsid w:val="00891EFC"/>
    <w:rsid w:val="008925A5"/>
    <w:rsid w:val="008925CB"/>
    <w:rsid w:val="00892668"/>
    <w:rsid w:val="00892860"/>
    <w:rsid w:val="00892867"/>
    <w:rsid w:val="008928B3"/>
    <w:rsid w:val="0089318E"/>
    <w:rsid w:val="0089343E"/>
    <w:rsid w:val="008934BB"/>
    <w:rsid w:val="00893B66"/>
    <w:rsid w:val="00893D30"/>
    <w:rsid w:val="008940B2"/>
    <w:rsid w:val="008942A6"/>
    <w:rsid w:val="0089455D"/>
    <w:rsid w:val="00894634"/>
    <w:rsid w:val="00894DE0"/>
    <w:rsid w:val="008953F2"/>
    <w:rsid w:val="008953FA"/>
    <w:rsid w:val="00895816"/>
    <w:rsid w:val="00895D49"/>
    <w:rsid w:val="00895DDE"/>
    <w:rsid w:val="008960B1"/>
    <w:rsid w:val="00896197"/>
    <w:rsid w:val="00896294"/>
    <w:rsid w:val="008969FB"/>
    <w:rsid w:val="008976D4"/>
    <w:rsid w:val="00897D42"/>
    <w:rsid w:val="008A0106"/>
    <w:rsid w:val="008A01A8"/>
    <w:rsid w:val="008A06B4"/>
    <w:rsid w:val="008A08C4"/>
    <w:rsid w:val="008A0A1F"/>
    <w:rsid w:val="008A0B62"/>
    <w:rsid w:val="008A0B6F"/>
    <w:rsid w:val="008A1356"/>
    <w:rsid w:val="008A23B5"/>
    <w:rsid w:val="008A2401"/>
    <w:rsid w:val="008A25AD"/>
    <w:rsid w:val="008A28DD"/>
    <w:rsid w:val="008A29D3"/>
    <w:rsid w:val="008A37C0"/>
    <w:rsid w:val="008A38BC"/>
    <w:rsid w:val="008A38CE"/>
    <w:rsid w:val="008A3DB4"/>
    <w:rsid w:val="008A3DFC"/>
    <w:rsid w:val="008A3E90"/>
    <w:rsid w:val="008A43C0"/>
    <w:rsid w:val="008A44E1"/>
    <w:rsid w:val="008A47E5"/>
    <w:rsid w:val="008A4963"/>
    <w:rsid w:val="008A4DCB"/>
    <w:rsid w:val="008A522E"/>
    <w:rsid w:val="008A5296"/>
    <w:rsid w:val="008A547D"/>
    <w:rsid w:val="008A54E9"/>
    <w:rsid w:val="008A583B"/>
    <w:rsid w:val="008A62FC"/>
    <w:rsid w:val="008A6AD6"/>
    <w:rsid w:val="008A6F40"/>
    <w:rsid w:val="008A7005"/>
    <w:rsid w:val="008A7078"/>
    <w:rsid w:val="008A741F"/>
    <w:rsid w:val="008A7C0D"/>
    <w:rsid w:val="008B04D1"/>
    <w:rsid w:val="008B0882"/>
    <w:rsid w:val="008B0936"/>
    <w:rsid w:val="008B0ACE"/>
    <w:rsid w:val="008B0BF0"/>
    <w:rsid w:val="008B0E4F"/>
    <w:rsid w:val="008B0E8A"/>
    <w:rsid w:val="008B11C8"/>
    <w:rsid w:val="008B15D8"/>
    <w:rsid w:val="008B18BE"/>
    <w:rsid w:val="008B1B51"/>
    <w:rsid w:val="008B2113"/>
    <w:rsid w:val="008B241B"/>
    <w:rsid w:val="008B247B"/>
    <w:rsid w:val="008B2AAD"/>
    <w:rsid w:val="008B37C7"/>
    <w:rsid w:val="008B3DB2"/>
    <w:rsid w:val="008B43D0"/>
    <w:rsid w:val="008B4B08"/>
    <w:rsid w:val="008B4B25"/>
    <w:rsid w:val="008B5165"/>
    <w:rsid w:val="008B5471"/>
    <w:rsid w:val="008B54EB"/>
    <w:rsid w:val="008B5606"/>
    <w:rsid w:val="008B57E3"/>
    <w:rsid w:val="008B5E95"/>
    <w:rsid w:val="008B60D6"/>
    <w:rsid w:val="008B624B"/>
    <w:rsid w:val="008B62D8"/>
    <w:rsid w:val="008B6412"/>
    <w:rsid w:val="008B6744"/>
    <w:rsid w:val="008B6796"/>
    <w:rsid w:val="008B6843"/>
    <w:rsid w:val="008B72D4"/>
    <w:rsid w:val="008B7A29"/>
    <w:rsid w:val="008B7DE6"/>
    <w:rsid w:val="008C0279"/>
    <w:rsid w:val="008C035B"/>
    <w:rsid w:val="008C03C8"/>
    <w:rsid w:val="008C0448"/>
    <w:rsid w:val="008C0766"/>
    <w:rsid w:val="008C0B34"/>
    <w:rsid w:val="008C0DEA"/>
    <w:rsid w:val="008C16EB"/>
    <w:rsid w:val="008C1A30"/>
    <w:rsid w:val="008C23AA"/>
    <w:rsid w:val="008C28C0"/>
    <w:rsid w:val="008C2B09"/>
    <w:rsid w:val="008C3734"/>
    <w:rsid w:val="008C3D0F"/>
    <w:rsid w:val="008C4A54"/>
    <w:rsid w:val="008C4F67"/>
    <w:rsid w:val="008C52E5"/>
    <w:rsid w:val="008C534F"/>
    <w:rsid w:val="008C5B19"/>
    <w:rsid w:val="008C6129"/>
    <w:rsid w:val="008C67D4"/>
    <w:rsid w:val="008C6D59"/>
    <w:rsid w:val="008C7315"/>
    <w:rsid w:val="008C7490"/>
    <w:rsid w:val="008C7904"/>
    <w:rsid w:val="008D03BA"/>
    <w:rsid w:val="008D0577"/>
    <w:rsid w:val="008D0A5B"/>
    <w:rsid w:val="008D1044"/>
    <w:rsid w:val="008D10AD"/>
    <w:rsid w:val="008D1ACF"/>
    <w:rsid w:val="008D2579"/>
    <w:rsid w:val="008D273E"/>
    <w:rsid w:val="008D299D"/>
    <w:rsid w:val="008D2C2E"/>
    <w:rsid w:val="008D350C"/>
    <w:rsid w:val="008D3659"/>
    <w:rsid w:val="008D378F"/>
    <w:rsid w:val="008D3926"/>
    <w:rsid w:val="008D3AFB"/>
    <w:rsid w:val="008D3DB2"/>
    <w:rsid w:val="008D4185"/>
    <w:rsid w:val="008D428A"/>
    <w:rsid w:val="008D46AF"/>
    <w:rsid w:val="008D4D41"/>
    <w:rsid w:val="008D51CB"/>
    <w:rsid w:val="008D5215"/>
    <w:rsid w:val="008D5511"/>
    <w:rsid w:val="008D566E"/>
    <w:rsid w:val="008D5A67"/>
    <w:rsid w:val="008D5AB1"/>
    <w:rsid w:val="008D6102"/>
    <w:rsid w:val="008D6682"/>
    <w:rsid w:val="008D69F4"/>
    <w:rsid w:val="008D6A15"/>
    <w:rsid w:val="008D6D02"/>
    <w:rsid w:val="008D722E"/>
    <w:rsid w:val="008D7384"/>
    <w:rsid w:val="008D7B92"/>
    <w:rsid w:val="008E01DB"/>
    <w:rsid w:val="008E0C8E"/>
    <w:rsid w:val="008E0FD2"/>
    <w:rsid w:val="008E10D2"/>
    <w:rsid w:val="008E1235"/>
    <w:rsid w:val="008E1837"/>
    <w:rsid w:val="008E27AD"/>
    <w:rsid w:val="008E2964"/>
    <w:rsid w:val="008E29B4"/>
    <w:rsid w:val="008E2D07"/>
    <w:rsid w:val="008E31C1"/>
    <w:rsid w:val="008E31FB"/>
    <w:rsid w:val="008E348B"/>
    <w:rsid w:val="008E37D2"/>
    <w:rsid w:val="008E3ADF"/>
    <w:rsid w:val="008E3F1E"/>
    <w:rsid w:val="008E3F62"/>
    <w:rsid w:val="008E4014"/>
    <w:rsid w:val="008E40DD"/>
    <w:rsid w:val="008E45C3"/>
    <w:rsid w:val="008E4655"/>
    <w:rsid w:val="008E471E"/>
    <w:rsid w:val="008E4A44"/>
    <w:rsid w:val="008E4D26"/>
    <w:rsid w:val="008E4EE9"/>
    <w:rsid w:val="008E5372"/>
    <w:rsid w:val="008E5643"/>
    <w:rsid w:val="008E5714"/>
    <w:rsid w:val="008E5C2D"/>
    <w:rsid w:val="008E5C89"/>
    <w:rsid w:val="008E6249"/>
    <w:rsid w:val="008E6295"/>
    <w:rsid w:val="008E63C0"/>
    <w:rsid w:val="008E65C5"/>
    <w:rsid w:val="008E6912"/>
    <w:rsid w:val="008E74B4"/>
    <w:rsid w:val="008E76BB"/>
    <w:rsid w:val="008E774F"/>
    <w:rsid w:val="008E7CD5"/>
    <w:rsid w:val="008E7DEE"/>
    <w:rsid w:val="008E7F21"/>
    <w:rsid w:val="008F0748"/>
    <w:rsid w:val="008F095D"/>
    <w:rsid w:val="008F0A74"/>
    <w:rsid w:val="008F1503"/>
    <w:rsid w:val="008F17FD"/>
    <w:rsid w:val="008F1883"/>
    <w:rsid w:val="008F1921"/>
    <w:rsid w:val="008F20AF"/>
    <w:rsid w:val="008F214E"/>
    <w:rsid w:val="008F232D"/>
    <w:rsid w:val="008F297D"/>
    <w:rsid w:val="008F2A4B"/>
    <w:rsid w:val="008F2F05"/>
    <w:rsid w:val="008F338A"/>
    <w:rsid w:val="008F33F8"/>
    <w:rsid w:val="008F3688"/>
    <w:rsid w:val="008F3CAC"/>
    <w:rsid w:val="008F3EA4"/>
    <w:rsid w:val="008F41E1"/>
    <w:rsid w:val="008F4B8E"/>
    <w:rsid w:val="008F4DC2"/>
    <w:rsid w:val="008F4DD7"/>
    <w:rsid w:val="008F53C7"/>
    <w:rsid w:val="008F6213"/>
    <w:rsid w:val="008F63F9"/>
    <w:rsid w:val="008F665A"/>
    <w:rsid w:val="008F684D"/>
    <w:rsid w:val="008F689F"/>
    <w:rsid w:val="008F70E5"/>
    <w:rsid w:val="008F7BD9"/>
    <w:rsid w:val="008F7C24"/>
    <w:rsid w:val="00900464"/>
    <w:rsid w:val="00901738"/>
    <w:rsid w:val="00901961"/>
    <w:rsid w:val="00901DFC"/>
    <w:rsid w:val="00901E90"/>
    <w:rsid w:val="00902034"/>
    <w:rsid w:val="009025BE"/>
    <w:rsid w:val="009031EB"/>
    <w:rsid w:val="00903382"/>
    <w:rsid w:val="00903DE4"/>
    <w:rsid w:val="009046C1"/>
    <w:rsid w:val="009049EF"/>
    <w:rsid w:val="00904D87"/>
    <w:rsid w:val="009059E8"/>
    <w:rsid w:val="00905AF4"/>
    <w:rsid w:val="00905E5E"/>
    <w:rsid w:val="009060AE"/>
    <w:rsid w:val="00906290"/>
    <w:rsid w:val="00906645"/>
    <w:rsid w:val="00906650"/>
    <w:rsid w:val="0090681E"/>
    <w:rsid w:val="00906CD3"/>
    <w:rsid w:val="00906E05"/>
    <w:rsid w:val="00906F86"/>
    <w:rsid w:val="009073C2"/>
    <w:rsid w:val="00907BDF"/>
    <w:rsid w:val="00907F92"/>
    <w:rsid w:val="00907FE2"/>
    <w:rsid w:val="00911089"/>
    <w:rsid w:val="00911281"/>
    <w:rsid w:val="0091166C"/>
    <w:rsid w:val="00911E9E"/>
    <w:rsid w:val="00911EDD"/>
    <w:rsid w:val="009121C7"/>
    <w:rsid w:val="009123C4"/>
    <w:rsid w:val="009125EE"/>
    <w:rsid w:val="00912685"/>
    <w:rsid w:val="009126AF"/>
    <w:rsid w:val="00912898"/>
    <w:rsid w:val="00912FD1"/>
    <w:rsid w:val="00913082"/>
    <w:rsid w:val="009131BE"/>
    <w:rsid w:val="009133D2"/>
    <w:rsid w:val="00913C5D"/>
    <w:rsid w:val="00913D91"/>
    <w:rsid w:val="00913E02"/>
    <w:rsid w:val="009143F6"/>
    <w:rsid w:val="00915238"/>
    <w:rsid w:val="0091571E"/>
    <w:rsid w:val="00915A98"/>
    <w:rsid w:val="00915D01"/>
    <w:rsid w:val="00915DC4"/>
    <w:rsid w:val="00915ECF"/>
    <w:rsid w:val="009162F2"/>
    <w:rsid w:val="00916562"/>
    <w:rsid w:val="009167F0"/>
    <w:rsid w:val="00916C11"/>
    <w:rsid w:val="00916E72"/>
    <w:rsid w:val="00917242"/>
    <w:rsid w:val="009174B9"/>
    <w:rsid w:val="009175A8"/>
    <w:rsid w:val="009176AE"/>
    <w:rsid w:val="00917B4A"/>
    <w:rsid w:val="0092049C"/>
    <w:rsid w:val="00920F56"/>
    <w:rsid w:val="00921D2E"/>
    <w:rsid w:val="00922111"/>
    <w:rsid w:val="00922131"/>
    <w:rsid w:val="009226F6"/>
    <w:rsid w:val="009227E4"/>
    <w:rsid w:val="00922E4F"/>
    <w:rsid w:val="0092311B"/>
    <w:rsid w:val="009231F5"/>
    <w:rsid w:val="009236BA"/>
    <w:rsid w:val="00923BE3"/>
    <w:rsid w:val="00923EB5"/>
    <w:rsid w:val="00923F76"/>
    <w:rsid w:val="0092522E"/>
    <w:rsid w:val="00925776"/>
    <w:rsid w:val="00925D0B"/>
    <w:rsid w:val="00926121"/>
    <w:rsid w:val="0092630C"/>
    <w:rsid w:val="00926549"/>
    <w:rsid w:val="0092715B"/>
    <w:rsid w:val="0092749A"/>
    <w:rsid w:val="00927BD8"/>
    <w:rsid w:val="00930325"/>
    <w:rsid w:val="00930483"/>
    <w:rsid w:val="00930740"/>
    <w:rsid w:val="009308D3"/>
    <w:rsid w:val="00930B6C"/>
    <w:rsid w:val="009314EA"/>
    <w:rsid w:val="00931709"/>
    <w:rsid w:val="00931AC5"/>
    <w:rsid w:val="009328D2"/>
    <w:rsid w:val="009333DA"/>
    <w:rsid w:val="009334B3"/>
    <w:rsid w:val="009338AE"/>
    <w:rsid w:val="00933DF6"/>
    <w:rsid w:val="00934D46"/>
    <w:rsid w:val="00934F59"/>
    <w:rsid w:val="00935161"/>
    <w:rsid w:val="00935419"/>
    <w:rsid w:val="00935788"/>
    <w:rsid w:val="0093598F"/>
    <w:rsid w:val="00935BF9"/>
    <w:rsid w:val="00936755"/>
    <w:rsid w:val="00936844"/>
    <w:rsid w:val="00936C59"/>
    <w:rsid w:val="00937616"/>
    <w:rsid w:val="00940193"/>
    <w:rsid w:val="009401CC"/>
    <w:rsid w:val="009402C1"/>
    <w:rsid w:val="009403A8"/>
    <w:rsid w:val="009404C8"/>
    <w:rsid w:val="009416B8"/>
    <w:rsid w:val="00941AB1"/>
    <w:rsid w:val="009421FA"/>
    <w:rsid w:val="00943246"/>
    <w:rsid w:val="009435DA"/>
    <w:rsid w:val="00943881"/>
    <w:rsid w:val="00943C04"/>
    <w:rsid w:val="00943C4F"/>
    <w:rsid w:val="00943DEB"/>
    <w:rsid w:val="00943F7E"/>
    <w:rsid w:val="009441C6"/>
    <w:rsid w:val="00944659"/>
    <w:rsid w:val="00944900"/>
    <w:rsid w:val="00944CF0"/>
    <w:rsid w:val="00945091"/>
    <w:rsid w:val="0094517D"/>
    <w:rsid w:val="00945244"/>
    <w:rsid w:val="0094539B"/>
    <w:rsid w:val="00945A4E"/>
    <w:rsid w:val="0094621F"/>
    <w:rsid w:val="00946362"/>
    <w:rsid w:val="009463C3"/>
    <w:rsid w:val="00946540"/>
    <w:rsid w:val="009467B4"/>
    <w:rsid w:val="00946B41"/>
    <w:rsid w:val="00946BF3"/>
    <w:rsid w:val="009470E0"/>
    <w:rsid w:val="0094782A"/>
    <w:rsid w:val="0094787C"/>
    <w:rsid w:val="00947AA1"/>
    <w:rsid w:val="00947BDC"/>
    <w:rsid w:val="00950123"/>
    <w:rsid w:val="009504CD"/>
    <w:rsid w:val="00950659"/>
    <w:rsid w:val="009508C4"/>
    <w:rsid w:val="00950BAD"/>
    <w:rsid w:val="00951048"/>
    <w:rsid w:val="009511C0"/>
    <w:rsid w:val="009516A4"/>
    <w:rsid w:val="0095199C"/>
    <w:rsid w:val="00951BB5"/>
    <w:rsid w:val="00951D69"/>
    <w:rsid w:val="00951E9A"/>
    <w:rsid w:val="00951E9E"/>
    <w:rsid w:val="009520B8"/>
    <w:rsid w:val="0095230E"/>
    <w:rsid w:val="00952368"/>
    <w:rsid w:val="009526B6"/>
    <w:rsid w:val="009529B7"/>
    <w:rsid w:val="00952A6C"/>
    <w:rsid w:val="0095330D"/>
    <w:rsid w:val="009533CA"/>
    <w:rsid w:val="009536FF"/>
    <w:rsid w:val="00953F6F"/>
    <w:rsid w:val="00954089"/>
    <w:rsid w:val="0095427F"/>
    <w:rsid w:val="009544AE"/>
    <w:rsid w:val="009545BC"/>
    <w:rsid w:val="00954884"/>
    <w:rsid w:val="009550AA"/>
    <w:rsid w:val="009554D8"/>
    <w:rsid w:val="0095592E"/>
    <w:rsid w:val="00955BDB"/>
    <w:rsid w:val="00955C2B"/>
    <w:rsid w:val="00955DDB"/>
    <w:rsid w:val="00955EDD"/>
    <w:rsid w:val="0095607D"/>
    <w:rsid w:val="00956488"/>
    <w:rsid w:val="009566D0"/>
    <w:rsid w:val="00956A49"/>
    <w:rsid w:val="009571F9"/>
    <w:rsid w:val="009574AE"/>
    <w:rsid w:val="00960081"/>
    <w:rsid w:val="0096020E"/>
    <w:rsid w:val="009602ED"/>
    <w:rsid w:val="009604B2"/>
    <w:rsid w:val="009609FF"/>
    <w:rsid w:val="00960DED"/>
    <w:rsid w:val="00960E1C"/>
    <w:rsid w:val="00961324"/>
    <w:rsid w:val="00961698"/>
    <w:rsid w:val="00961779"/>
    <w:rsid w:val="009621E3"/>
    <w:rsid w:val="009623F3"/>
    <w:rsid w:val="00962940"/>
    <w:rsid w:val="00962BBD"/>
    <w:rsid w:val="00962C37"/>
    <w:rsid w:val="00962C50"/>
    <w:rsid w:val="00962E00"/>
    <w:rsid w:val="00963120"/>
    <w:rsid w:val="0096321D"/>
    <w:rsid w:val="009634EE"/>
    <w:rsid w:val="00963531"/>
    <w:rsid w:val="009639EA"/>
    <w:rsid w:val="00963B7B"/>
    <w:rsid w:val="00963B98"/>
    <w:rsid w:val="00963F70"/>
    <w:rsid w:val="00964A06"/>
    <w:rsid w:val="00965141"/>
    <w:rsid w:val="009653E1"/>
    <w:rsid w:val="0096568E"/>
    <w:rsid w:val="0096592B"/>
    <w:rsid w:val="00965B4F"/>
    <w:rsid w:val="00965CBA"/>
    <w:rsid w:val="00965EFA"/>
    <w:rsid w:val="0096629D"/>
    <w:rsid w:val="009663A1"/>
    <w:rsid w:val="00966689"/>
    <w:rsid w:val="00966750"/>
    <w:rsid w:val="00966CB9"/>
    <w:rsid w:val="00966E14"/>
    <w:rsid w:val="0096714C"/>
    <w:rsid w:val="009673A0"/>
    <w:rsid w:val="00967410"/>
    <w:rsid w:val="00967716"/>
    <w:rsid w:val="00967F12"/>
    <w:rsid w:val="00967F4D"/>
    <w:rsid w:val="00970518"/>
    <w:rsid w:val="00970E19"/>
    <w:rsid w:val="00971431"/>
    <w:rsid w:val="00971B54"/>
    <w:rsid w:val="00971BED"/>
    <w:rsid w:val="0097274B"/>
    <w:rsid w:val="0097294B"/>
    <w:rsid w:val="0097401F"/>
    <w:rsid w:val="009742BF"/>
    <w:rsid w:val="0097441E"/>
    <w:rsid w:val="00974802"/>
    <w:rsid w:val="00974817"/>
    <w:rsid w:val="00974AC3"/>
    <w:rsid w:val="00974E9A"/>
    <w:rsid w:val="00975997"/>
    <w:rsid w:val="00975CF7"/>
    <w:rsid w:val="00976120"/>
    <w:rsid w:val="0097689D"/>
    <w:rsid w:val="00976E12"/>
    <w:rsid w:val="00976E4A"/>
    <w:rsid w:val="00976FCE"/>
    <w:rsid w:val="0097769A"/>
    <w:rsid w:val="00977E23"/>
    <w:rsid w:val="00977E4F"/>
    <w:rsid w:val="009804D6"/>
    <w:rsid w:val="00980721"/>
    <w:rsid w:val="00981060"/>
    <w:rsid w:val="009812A7"/>
    <w:rsid w:val="00981379"/>
    <w:rsid w:val="00981755"/>
    <w:rsid w:val="00981C89"/>
    <w:rsid w:val="00981D29"/>
    <w:rsid w:val="00982086"/>
    <w:rsid w:val="00982C1A"/>
    <w:rsid w:val="0098382C"/>
    <w:rsid w:val="00983925"/>
    <w:rsid w:val="00983B7A"/>
    <w:rsid w:val="009840C8"/>
    <w:rsid w:val="009841DC"/>
    <w:rsid w:val="0098434A"/>
    <w:rsid w:val="009848E4"/>
    <w:rsid w:val="00984E80"/>
    <w:rsid w:val="00984F17"/>
    <w:rsid w:val="00985067"/>
    <w:rsid w:val="009852FF"/>
    <w:rsid w:val="0098562B"/>
    <w:rsid w:val="00985A36"/>
    <w:rsid w:val="00985F73"/>
    <w:rsid w:val="0098618E"/>
    <w:rsid w:val="009863A5"/>
    <w:rsid w:val="009863C2"/>
    <w:rsid w:val="0098647B"/>
    <w:rsid w:val="009864FA"/>
    <w:rsid w:val="00986928"/>
    <w:rsid w:val="00986C01"/>
    <w:rsid w:val="00986E69"/>
    <w:rsid w:val="00987251"/>
    <w:rsid w:val="009872B7"/>
    <w:rsid w:val="0098776F"/>
    <w:rsid w:val="00987B40"/>
    <w:rsid w:val="00991947"/>
    <w:rsid w:val="009926AB"/>
    <w:rsid w:val="00992890"/>
    <w:rsid w:val="00992997"/>
    <w:rsid w:val="00992B82"/>
    <w:rsid w:val="009938C7"/>
    <w:rsid w:val="00993A84"/>
    <w:rsid w:val="00993B3C"/>
    <w:rsid w:val="00994182"/>
    <w:rsid w:val="009942E8"/>
    <w:rsid w:val="009953C8"/>
    <w:rsid w:val="009954E2"/>
    <w:rsid w:val="00995DF7"/>
    <w:rsid w:val="00995E42"/>
    <w:rsid w:val="0099668C"/>
    <w:rsid w:val="00996B1B"/>
    <w:rsid w:val="00996C1C"/>
    <w:rsid w:val="00996EF5"/>
    <w:rsid w:val="00997697"/>
    <w:rsid w:val="00997C5F"/>
    <w:rsid w:val="009A04DC"/>
    <w:rsid w:val="009A06CE"/>
    <w:rsid w:val="009A0830"/>
    <w:rsid w:val="009A0EE0"/>
    <w:rsid w:val="009A10AC"/>
    <w:rsid w:val="009A112C"/>
    <w:rsid w:val="009A118A"/>
    <w:rsid w:val="009A14A5"/>
    <w:rsid w:val="009A1706"/>
    <w:rsid w:val="009A1842"/>
    <w:rsid w:val="009A1988"/>
    <w:rsid w:val="009A1AE0"/>
    <w:rsid w:val="009A3D36"/>
    <w:rsid w:val="009A4282"/>
    <w:rsid w:val="009A4B54"/>
    <w:rsid w:val="009A50FD"/>
    <w:rsid w:val="009A510B"/>
    <w:rsid w:val="009A590D"/>
    <w:rsid w:val="009A5EFA"/>
    <w:rsid w:val="009A63A0"/>
    <w:rsid w:val="009A643B"/>
    <w:rsid w:val="009A6ADA"/>
    <w:rsid w:val="009A6DAA"/>
    <w:rsid w:val="009A7001"/>
    <w:rsid w:val="009A7044"/>
    <w:rsid w:val="009A784B"/>
    <w:rsid w:val="009A79BA"/>
    <w:rsid w:val="009B0A2D"/>
    <w:rsid w:val="009B0A39"/>
    <w:rsid w:val="009B0B63"/>
    <w:rsid w:val="009B0C92"/>
    <w:rsid w:val="009B0EB6"/>
    <w:rsid w:val="009B0F5F"/>
    <w:rsid w:val="009B17A9"/>
    <w:rsid w:val="009B244E"/>
    <w:rsid w:val="009B2793"/>
    <w:rsid w:val="009B2C14"/>
    <w:rsid w:val="009B2D28"/>
    <w:rsid w:val="009B2F84"/>
    <w:rsid w:val="009B37F3"/>
    <w:rsid w:val="009B4263"/>
    <w:rsid w:val="009B432F"/>
    <w:rsid w:val="009B4765"/>
    <w:rsid w:val="009B4A77"/>
    <w:rsid w:val="009B56C3"/>
    <w:rsid w:val="009B5A38"/>
    <w:rsid w:val="009B5AF6"/>
    <w:rsid w:val="009B5D74"/>
    <w:rsid w:val="009B6209"/>
    <w:rsid w:val="009B6215"/>
    <w:rsid w:val="009B6356"/>
    <w:rsid w:val="009B69AC"/>
    <w:rsid w:val="009B6C63"/>
    <w:rsid w:val="009B6CD4"/>
    <w:rsid w:val="009B7343"/>
    <w:rsid w:val="009B745B"/>
    <w:rsid w:val="009B7597"/>
    <w:rsid w:val="009B75D5"/>
    <w:rsid w:val="009B7DAE"/>
    <w:rsid w:val="009C0081"/>
    <w:rsid w:val="009C0169"/>
    <w:rsid w:val="009C0206"/>
    <w:rsid w:val="009C06AA"/>
    <w:rsid w:val="009C07D0"/>
    <w:rsid w:val="009C082B"/>
    <w:rsid w:val="009C0F6D"/>
    <w:rsid w:val="009C12E4"/>
    <w:rsid w:val="009C16F6"/>
    <w:rsid w:val="009C174A"/>
    <w:rsid w:val="009C1802"/>
    <w:rsid w:val="009C210C"/>
    <w:rsid w:val="009C2C91"/>
    <w:rsid w:val="009C2C94"/>
    <w:rsid w:val="009C2D8D"/>
    <w:rsid w:val="009C34D8"/>
    <w:rsid w:val="009C3C02"/>
    <w:rsid w:val="009C3D7D"/>
    <w:rsid w:val="009C4A5E"/>
    <w:rsid w:val="009C4B09"/>
    <w:rsid w:val="009C4CB2"/>
    <w:rsid w:val="009C4D54"/>
    <w:rsid w:val="009C4D59"/>
    <w:rsid w:val="009C4D65"/>
    <w:rsid w:val="009C4E51"/>
    <w:rsid w:val="009C5034"/>
    <w:rsid w:val="009C53F3"/>
    <w:rsid w:val="009C5447"/>
    <w:rsid w:val="009C5590"/>
    <w:rsid w:val="009C5B53"/>
    <w:rsid w:val="009C6735"/>
    <w:rsid w:val="009C70F8"/>
    <w:rsid w:val="009C7894"/>
    <w:rsid w:val="009C7B32"/>
    <w:rsid w:val="009C7DD3"/>
    <w:rsid w:val="009C7DEF"/>
    <w:rsid w:val="009C7F28"/>
    <w:rsid w:val="009C7F38"/>
    <w:rsid w:val="009D0635"/>
    <w:rsid w:val="009D0B81"/>
    <w:rsid w:val="009D0E6B"/>
    <w:rsid w:val="009D12D8"/>
    <w:rsid w:val="009D183D"/>
    <w:rsid w:val="009D2117"/>
    <w:rsid w:val="009D2404"/>
    <w:rsid w:val="009D2505"/>
    <w:rsid w:val="009D2AB5"/>
    <w:rsid w:val="009D2B3C"/>
    <w:rsid w:val="009D3051"/>
    <w:rsid w:val="009D380C"/>
    <w:rsid w:val="009D3DAF"/>
    <w:rsid w:val="009D4258"/>
    <w:rsid w:val="009D429B"/>
    <w:rsid w:val="009D4625"/>
    <w:rsid w:val="009D4BBD"/>
    <w:rsid w:val="009D4BC3"/>
    <w:rsid w:val="009D50EF"/>
    <w:rsid w:val="009D55D0"/>
    <w:rsid w:val="009D607C"/>
    <w:rsid w:val="009D637E"/>
    <w:rsid w:val="009D6DCB"/>
    <w:rsid w:val="009D6F40"/>
    <w:rsid w:val="009D7627"/>
    <w:rsid w:val="009D76D7"/>
    <w:rsid w:val="009D7812"/>
    <w:rsid w:val="009D7966"/>
    <w:rsid w:val="009D79F0"/>
    <w:rsid w:val="009D7DA4"/>
    <w:rsid w:val="009E0383"/>
    <w:rsid w:val="009E057D"/>
    <w:rsid w:val="009E05CD"/>
    <w:rsid w:val="009E0ADA"/>
    <w:rsid w:val="009E0D9B"/>
    <w:rsid w:val="009E11D3"/>
    <w:rsid w:val="009E1356"/>
    <w:rsid w:val="009E14D2"/>
    <w:rsid w:val="009E160D"/>
    <w:rsid w:val="009E17A4"/>
    <w:rsid w:val="009E1A0A"/>
    <w:rsid w:val="009E1A2E"/>
    <w:rsid w:val="009E22C6"/>
    <w:rsid w:val="009E2697"/>
    <w:rsid w:val="009E275D"/>
    <w:rsid w:val="009E2864"/>
    <w:rsid w:val="009E2DF1"/>
    <w:rsid w:val="009E3282"/>
    <w:rsid w:val="009E3322"/>
    <w:rsid w:val="009E36BF"/>
    <w:rsid w:val="009E3CA6"/>
    <w:rsid w:val="009E3F7B"/>
    <w:rsid w:val="009E414C"/>
    <w:rsid w:val="009E4989"/>
    <w:rsid w:val="009E5D96"/>
    <w:rsid w:val="009E5DA1"/>
    <w:rsid w:val="009E609B"/>
    <w:rsid w:val="009E6463"/>
    <w:rsid w:val="009E68B6"/>
    <w:rsid w:val="009E6B8A"/>
    <w:rsid w:val="009E74ED"/>
    <w:rsid w:val="009E7803"/>
    <w:rsid w:val="009F00A2"/>
    <w:rsid w:val="009F0194"/>
    <w:rsid w:val="009F041C"/>
    <w:rsid w:val="009F054C"/>
    <w:rsid w:val="009F0C0E"/>
    <w:rsid w:val="009F0CF0"/>
    <w:rsid w:val="009F12D1"/>
    <w:rsid w:val="009F133B"/>
    <w:rsid w:val="009F197A"/>
    <w:rsid w:val="009F2553"/>
    <w:rsid w:val="009F2EC2"/>
    <w:rsid w:val="009F2FF0"/>
    <w:rsid w:val="009F3208"/>
    <w:rsid w:val="009F36DE"/>
    <w:rsid w:val="009F3733"/>
    <w:rsid w:val="009F410F"/>
    <w:rsid w:val="009F4435"/>
    <w:rsid w:val="009F4589"/>
    <w:rsid w:val="009F461E"/>
    <w:rsid w:val="009F4F48"/>
    <w:rsid w:val="009F5155"/>
    <w:rsid w:val="009F552A"/>
    <w:rsid w:val="009F5610"/>
    <w:rsid w:val="009F57C5"/>
    <w:rsid w:val="009F5856"/>
    <w:rsid w:val="009F5E04"/>
    <w:rsid w:val="009F5EB7"/>
    <w:rsid w:val="009F645C"/>
    <w:rsid w:val="009F661F"/>
    <w:rsid w:val="009F74D5"/>
    <w:rsid w:val="009F7A5D"/>
    <w:rsid w:val="009F7AE5"/>
    <w:rsid w:val="00A00094"/>
    <w:rsid w:val="00A0023C"/>
    <w:rsid w:val="00A00263"/>
    <w:rsid w:val="00A00B5D"/>
    <w:rsid w:val="00A00F3D"/>
    <w:rsid w:val="00A018A7"/>
    <w:rsid w:val="00A01967"/>
    <w:rsid w:val="00A01990"/>
    <w:rsid w:val="00A01B1F"/>
    <w:rsid w:val="00A01D58"/>
    <w:rsid w:val="00A0249A"/>
    <w:rsid w:val="00A02801"/>
    <w:rsid w:val="00A02B76"/>
    <w:rsid w:val="00A02D9D"/>
    <w:rsid w:val="00A02E7F"/>
    <w:rsid w:val="00A03850"/>
    <w:rsid w:val="00A0387C"/>
    <w:rsid w:val="00A03932"/>
    <w:rsid w:val="00A03B8B"/>
    <w:rsid w:val="00A03C2E"/>
    <w:rsid w:val="00A040DE"/>
    <w:rsid w:val="00A0428F"/>
    <w:rsid w:val="00A0446E"/>
    <w:rsid w:val="00A04482"/>
    <w:rsid w:val="00A0483C"/>
    <w:rsid w:val="00A04B6C"/>
    <w:rsid w:val="00A05E9D"/>
    <w:rsid w:val="00A0614F"/>
    <w:rsid w:val="00A06332"/>
    <w:rsid w:val="00A063ED"/>
    <w:rsid w:val="00A066BF"/>
    <w:rsid w:val="00A06C9E"/>
    <w:rsid w:val="00A0702D"/>
    <w:rsid w:val="00A070D5"/>
    <w:rsid w:val="00A074ED"/>
    <w:rsid w:val="00A079D9"/>
    <w:rsid w:val="00A07A26"/>
    <w:rsid w:val="00A07BB7"/>
    <w:rsid w:val="00A10311"/>
    <w:rsid w:val="00A10663"/>
    <w:rsid w:val="00A10A94"/>
    <w:rsid w:val="00A10EF3"/>
    <w:rsid w:val="00A1109D"/>
    <w:rsid w:val="00A11B53"/>
    <w:rsid w:val="00A126DD"/>
    <w:rsid w:val="00A12C19"/>
    <w:rsid w:val="00A13394"/>
    <w:rsid w:val="00A13771"/>
    <w:rsid w:val="00A13C30"/>
    <w:rsid w:val="00A1406E"/>
    <w:rsid w:val="00A14E26"/>
    <w:rsid w:val="00A14E37"/>
    <w:rsid w:val="00A151A3"/>
    <w:rsid w:val="00A15B60"/>
    <w:rsid w:val="00A15C7A"/>
    <w:rsid w:val="00A16457"/>
    <w:rsid w:val="00A16898"/>
    <w:rsid w:val="00A17A28"/>
    <w:rsid w:val="00A17FE9"/>
    <w:rsid w:val="00A2070D"/>
    <w:rsid w:val="00A20F2B"/>
    <w:rsid w:val="00A217DD"/>
    <w:rsid w:val="00A22797"/>
    <w:rsid w:val="00A22A31"/>
    <w:rsid w:val="00A22DD1"/>
    <w:rsid w:val="00A22EAF"/>
    <w:rsid w:val="00A23035"/>
    <w:rsid w:val="00A2343D"/>
    <w:rsid w:val="00A234CC"/>
    <w:rsid w:val="00A235EF"/>
    <w:rsid w:val="00A2480A"/>
    <w:rsid w:val="00A24C89"/>
    <w:rsid w:val="00A2557F"/>
    <w:rsid w:val="00A2563C"/>
    <w:rsid w:val="00A260EB"/>
    <w:rsid w:val="00A262A1"/>
    <w:rsid w:val="00A2681D"/>
    <w:rsid w:val="00A275DC"/>
    <w:rsid w:val="00A27A65"/>
    <w:rsid w:val="00A27B31"/>
    <w:rsid w:val="00A27CF3"/>
    <w:rsid w:val="00A27D42"/>
    <w:rsid w:val="00A27DF5"/>
    <w:rsid w:val="00A27E62"/>
    <w:rsid w:val="00A30464"/>
    <w:rsid w:val="00A30BA7"/>
    <w:rsid w:val="00A31004"/>
    <w:rsid w:val="00A310B7"/>
    <w:rsid w:val="00A315F7"/>
    <w:rsid w:val="00A3160D"/>
    <w:rsid w:val="00A316CC"/>
    <w:rsid w:val="00A31BBD"/>
    <w:rsid w:val="00A31BEC"/>
    <w:rsid w:val="00A31E74"/>
    <w:rsid w:val="00A32659"/>
    <w:rsid w:val="00A326B5"/>
    <w:rsid w:val="00A327B5"/>
    <w:rsid w:val="00A32D53"/>
    <w:rsid w:val="00A330CD"/>
    <w:rsid w:val="00A330F6"/>
    <w:rsid w:val="00A333F0"/>
    <w:rsid w:val="00A33565"/>
    <w:rsid w:val="00A337C9"/>
    <w:rsid w:val="00A33901"/>
    <w:rsid w:val="00A339D2"/>
    <w:rsid w:val="00A34330"/>
    <w:rsid w:val="00A346BF"/>
    <w:rsid w:val="00A3523A"/>
    <w:rsid w:val="00A35320"/>
    <w:rsid w:val="00A363C0"/>
    <w:rsid w:val="00A36CFB"/>
    <w:rsid w:val="00A36D3A"/>
    <w:rsid w:val="00A36D71"/>
    <w:rsid w:val="00A374E6"/>
    <w:rsid w:val="00A37ECC"/>
    <w:rsid w:val="00A400E7"/>
    <w:rsid w:val="00A40427"/>
    <w:rsid w:val="00A4069A"/>
    <w:rsid w:val="00A40702"/>
    <w:rsid w:val="00A40743"/>
    <w:rsid w:val="00A40BE9"/>
    <w:rsid w:val="00A40ED4"/>
    <w:rsid w:val="00A40F6C"/>
    <w:rsid w:val="00A41065"/>
    <w:rsid w:val="00A413B4"/>
    <w:rsid w:val="00A4183F"/>
    <w:rsid w:val="00A41F2D"/>
    <w:rsid w:val="00A421B9"/>
    <w:rsid w:val="00A424E4"/>
    <w:rsid w:val="00A42539"/>
    <w:rsid w:val="00A4264D"/>
    <w:rsid w:val="00A42CAF"/>
    <w:rsid w:val="00A4317E"/>
    <w:rsid w:val="00A43196"/>
    <w:rsid w:val="00A43D8C"/>
    <w:rsid w:val="00A44343"/>
    <w:rsid w:val="00A44AB7"/>
    <w:rsid w:val="00A44ACD"/>
    <w:rsid w:val="00A45440"/>
    <w:rsid w:val="00A454C6"/>
    <w:rsid w:val="00A45B88"/>
    <w:rsid w:val="00A45C8D"/>
    <w:rsid w:val="00A45F35"/>
    <w:rsid w:val="00A46095"/>
    <w:rsid w:val="00A4645D"/>
    <w:rsid w:val="00A464BE"/>
    <w:rsid w:val="00A46BD8"/>
    <w:rsid w:val="00A46C39"/>
    <w:rsid w:val="00A46CE7"/>
    <w:rsid w:val="00A46EB5"/>
    <w:rsid w:val="00A470C5"/>
    <w:rsid w:val="00A47263"/>
    <w:rsid w:val="00A47C15"/>
    <w:rsid w:val="00A5032B"/>
    <w:rsid w:val="00A50C1B"/>
    <w:rsid w:val="00A5113C"/>
    <w:rsid w:val="00A51262"/>
    <w:rsid w:val="00A5159C"/>
    <w:rsid w:val="00A517F7"/>
    <w:rsid w:val="00A51D4E"/>
    <w:rsid w:val="00A51E08"/>
    <w:rsid w:val="00A51E1A"/>
    <w:rsid w:val="00A522A0"/>
    <w:rsid w:val="00A52357"/>
    <w:rsid w:val="00A52ED6"/>
    <w:rsid w:val="00A533BF"/>
    <w:rsid w:val="00A5355E"/>
    <w:rsid w:val="00A53581"/>
    <w:rsid w:val="00A53697"/>
    <w:rsid w:val="00A53A75"/>
    <w:rsid w:val="00A53D80"/>
    <w:rsid w:val="00A53F01"/>
    <w:rsid w:val="00A54394"/>
    <w:rsid w:val="00A54495"/>
    <w:rsid w:val="00A54CF4"/>
    <w:rsid w:val="00A55744"/>
    <w:rsid w:val="00A55AC5"/>
    <w:rsid w:val="00A55F2D"/>
    <w:rsid w:val="00A56374"/>
    <w:rsid w:val="00A5667B"/>
    <w:rsid w:val="00A572C0"/>
    <w:rsid w:val="00A57A5E"/>
    <w:rsid w:val="00A57E5C"/>
    <w:rsid w:val="00A604A5"/>
    <w:rsid w:val="00A60C54"/>
    <w:rsid w:val="00A612D4"/>
    <w:rsid w:val="00A613BA"/>
    <w:rsid w:val="00A61464"/>
    <w:rsid w:val="00A614E4"/>
    <w:rsid w:val="00A61877"/>
    <w:rsid w:val="00A61F37"/>
    <w:rsid w:val="00A621D4"/>
    <w:rsid w:val="00A62484"/>
    <w:rsid w:val="00A62720"/>
    <w:rsid w:val="00A62B39"/>
    <w:rsid w:val="00A62EF5"/>
    <w:rsid w:val="00A631EA"/>
    <w:rsid w:val="00A6375D"/>
    <w:rsid w:val="00A63A75"/>
    <w:rsid w:val="00A63BB8"/>
    <w:rsid w:val="00A63C7C"/>
    <w:rsid w:val="00A63FEE"/>
    <w:rsid w:val="00A64767"/>
    <w:rsid w:val="00A64D26"/>
    <w:rsid w:val="00A64EFD"/>
    <w:rsid w:val="00A65648"/>
    <w:rsid w:val="00A659D2"/>
    <w:rsid w:val="00A65B0F"/>
    <w:rsid w:val="00A65B54"/>
    <w:rsid w:val="00A65C58"/>
    <w:rsid w:val="00A65C7A"/>
    <w:rsid w:val="00A6609C"/>
    <w:rsid w:val="00A669B5"/>
    <w:rsid w:val="00A66A46"/>
    <w:rsid w:val="00A66EDE"/>
    <w:rsid w:val="00A672E6"/>
    <w:rsid w:val="00A67707"/>
    <w:rsid w:val="00A678A4"/>
    <w:rsid w:val="00A67AC8"/>
    <w:rsid w:val="00A67C83"/>
    <w:rsid w:val="00A7003F"/>
    <w:rsid w:val="00A70070"/>
    <w:rsid w:val="00A70483"/>
    <w:rsid w:val="00A70831"/>
    <w:rsid w:val="00A712ED"/>
    <w:rsid w:val="00A71477"/>
    <w:rsid w:val="00A714EB"/>
    <w:rsid w:val="00A7222F"/>
    <w:rsid w:val="00A7259C"/>
    <w:rsid w:val="00A7283C"/>
    <w:rsid w:val="00A73A6D"/>
    <w:rsid w:val="00A73A8D"/>
    <w:rsid w:val="00A73CF3"/>
    <w:rsid w:val="00A73DE7"/>
    <w:rsid w:val="00A73F3A"/>
    <w:rsid w:val="00A73F75"/>
    <w:rsid w:val="00A74290"/>
    <w:rsid w:val="00A74872"/>
    <w:rsid w:val="00A74AD6"/>
    <w:rsid w:val="00A74C91"/>
    <w:rsid w:val="00A74D84"/>
    <w:rsid w:val="00A75060"/>
    <w:rsid w:val="00A75A22"/>
    <w:rsid w:val="00A7628F"/>
    <w:rsid w:val="00A762C6"/>
    <w:rsid w:val="00A7699C"/>
    <w:rsid w:val="00A770DB"/>
    <w:rsid w:val="00A7729A"/>
    <w:rsid w:val="00A77606"/>
    <w:rsid w:val="00A77744"/>
    <w:rsid w:val="00A77E81"/>
    <w:rsid w:val="00A77EC3"/>
    <w:rsid w:val="00A801D9"/>
    <w:rsid w:val="00A804F2"/>
    <w:rsid w:val="00A8073D"/>
    <w:rsid w:val="00A80951"/>
    <w:rsid w:val="00A80BB2"/>
    <w:rsid w:val="00A81131"/>
    <w:rsid w:val="00A81633"/>
    <w:rsid w:val="00A81A97"/>
    <w:rsid w:val="00A81FE8"/>
    <w:rsid w:val="00A82049"/>
    <w:rsid w:val="00A822D6"/>
    <w:rsid w:val="00A8244A"/>
    <w:rsid w:val="00A8262E"/>
    <w:rsid w:val="00A82E4F"/>
    <w:rsid w:val="00A831E2"/>
    <w:rsid w:val="00A831F9"/>
    <w:rsid w:val="00A83B10"/>
    <w:rsid w:val="00A83BB1"/>
    <w:rsid w:val="00A8438B"/>
    <w:rsid w:val="00A84665"/>
    <w:rsid w:val="00A846E9"/>
    <w:rsid w:val="00A84A15"/>
    <w:rsid w:val="00A853AB"/>
    <w:rsid w:val="00A85AA0"/>
    <w:rsid w:val="00A85AC5"/>
    <w:rsid w:val="00A85B5A"/>
    <w:rsid w:val="00A86FA9"/>
    <w:rsid w:val="00A90845"/>
    <w:rsid w:val="00A90984"/>
    <w:rsid w:val="00A90A72"/>
    <w:rsid w:val="00A90AD4"/>
    <w:rsid w:val="00A913A9"/>
    <w:rsid w:val="00A91491"/>
    <w:rsid w:val="00A91530"/>
    <w:rsid w:val="00A91CF6"/>
    <w:rsid w:val="00A9222F"/>
    <w:rsid w:val="00A92336"/>
    <w:rsid w:val="00A9263B"/>
    <w:rsid w:val="00A931F8"/>
    <w:rsid w:val="00A93999"/>
    <w:rsid w:val="00A939C3"/>
    <w:rsid w:val="00A93B5F"/>
    <w:rsid w:val="00A93C7E"/>
    <w:rsid w:val="00A9400D"/>
    <w:rsid w:val="00A94417"/>
    <w:rsid w:val="00A945F3"/>
    <w:rsid w:val="00A9496B"/>
    <w:rsid w:val="00A9499B"/>
    <w:rsid w:val="00A94B2F"/>
    <w:rsid w:val="00A94D48"/>
    <w:rsid w:val="00A94DA6"/>
    <w:rsid w:val="00A9546E"/>
    <w:rsid w:val="00A955F0"/>
    <w:rsid w:val="00A956F1"/>
    <w:rsid w:val="00A95B10"/>
    <w:rsid w:val="00A95D53"/>
    <w:rsid w:val="00A95F3A"/>
    <w:rsid w:val="00A9638A"/>
    <w:rsid w:val="00A96840"/>
    <w:rsid w:val="00A96963"/>
    <w:rsid w:val="00A96BE7"/>
    <w:rsid w:val="00A96C4D"/>
    <w:rsid w:val="00A96F2B"/>
    <w:rsid w:val="00A96F3E"/>
    <w:rsid w:val="00A97156"/>
    <w:rsid w:val="00A97992"/>
    <w:rsid w:val="00AA0160"/>
    <w:rsid w:val="00AA056B"/>
    <w:rsid w:val="00AA08AA"/>
    <w:rsid w:val="00AA1043"/>
    <w:rsid w:val="00AA1A73"/>
    <w:rsid w:val="00AA1B6F"/>
    <w:rsid w:val="00AA1DCB"/>
    <w:rsid w:val="00AA1EA5"/>
    <w:rsid w:val="00AA272E"/>
    <w:rsid w:val="00AA29DD"/>
    <w:rsid w:val="00AA2CE8"/>
    <w:rsid w:val="00AA33B4"/>
    <w:rsid w:val="00AA3715"/>
    <w:rsid w:val="00AA3B39"/>
    <w:rsid w:val="00AA3CF0"/>
    <w:rsid w:val="00AA3E45"/>
    <w:rsid w:val="00AA4240"/>
    <w:rsid w:val="00AA4C69"/>
    <w:rsid w:val="00AA505C"/>
    <w:rsid w:val="00AA5272"/>
    <w:rsid w:val="00AA578C"/>
    <w:rsid w:val="00AA5C32"/>
    <w:rsid w:val="00AA6188"/>
    <w:rsid w:val="00AA66CC"/>
    <w:rsid w:val="00AA66F4"/>
    <w:rsid w:val="00AA6747"/>
    <w:rsid w:val="00AA6B6A"/>
    <w:rsid w:val="00AA6EAB"/>
    <w:rsid w:val="00AA7145"/>
    <w:rsid w:val="00AA7247"/>
    <w:rsid w:val="00AA73EB"/>
    <w:rsid w:val="00AA75AF"/>
    <w:rsid w:val="00AA7793"/>
    <w:rsid w:val="00AA7A7E"/>
    <w:rsid w:val="00AA7EB1"/>
    <w:rsid w:val="00AA7FA1"/>
    <w:rsid w:val="00AB0BB6"/>
    <w:rsid w:val="00AB10C2"/>
    <w:rsid w:val="00AB10F9"/>
    <w:rsid w:val="00AB110B"/>
    <w:rsid w:val="00AB1270"/>
    <w:rsid w:val="00AB1BB6"/>
    <w:rsid w:val="00AB2193"/>
    <w:rsid w:val="00AB233C"/>
    <w:rsid w:val="00AB24F2"/>
    <w:rsid w:val="00AB2507"/>
    <w:rsid w:val="00AB2912"/>
    <w:rsid w:val="00AB3021"/>
    <w:rsid w:val="00AB3399"/>
    <w:rsid w:val="00AB35CD"/>
    <w:rsid w:val="00AB3A10"/>
    <w:rsid w:val="00AB3B6D"/>
    <w:rsid w:val="00AB409C"/>
    <w:rsid w:val="00AB4582"/>
    <w:rsid w:val="00AB45BB"/>
    <w:rsid w:val="00AB492C"/>
    <w:rsid w:val="00AB4CF5"/>
    <w:rsid w:val="00AB521F"/>
    <w:rsid w:val="00AB5269"/>
    <w:rsid w:val="00AB5294"/>
    <w:rsid w:val="00AB57B7"/>
    <w:rsid w:val="00AB5875"/>
    <w:rsid w:val="00AB5F8B"/>
    <w:rsid w:val="00AB606E"/>
    <w:rsid w:val="00AB643C"/>
    <w:rsid w:val="00AB6561"/>
    <w:rsid w:val="00AB6569"/>
    <w:rsid w:val="00AB6AEA"/>
    <w:rsid w:val="00AB6C9B"/>
    <w:rsid w:val="00AB6DBB"/>
    <w:rsid w:val="00AB74C8"/>
    <w:rsid w:val="00AB7932"/>
    <w:rsid w:val="00AC0054"/>
    <w:rsid w:val="00AC016E"/>
    <w:rsid w:val="00AC0D68"/>
    <w:rsid w:val="00AC1023"/>
    <w:rsid w:val="00AC1162"/>
    <w:rsid w:val="00AC1F0D"/>
    <w:rsid w:val="00AC1FB2"/>
    <w:rsid w:val="00AC269F"/>
    <w:rsid w:val="00AC2BA6"/>
    <w:rsid w:val="00AC2F2A"/>
    <w:rsid w:val="00AC328E"/>
    <w:rsid w:val="00AC3B61"/>
    <w:rsid w:val="00AC3E1E"/>
    <w:rsid w:val="00AC3FE4"/>
    <w:rsid w:val="00AC4117"/>
    <w:rsid w:val="00AC47F9"/>
    <w:rsid w:val="00AC4900"/>
    <w:rsid w:val="00AC4FA5"/>
    <w:rsid w:val="00AC531A"/>
    <w:rsid w:val="00AC58C8"/>
    <w:rsid w:val="00AC5A84"/>
    <w:rsid w:val="00AC5BCC"/>
    <w:rsid w:val="00AC5EE7"/>
    <w:rsid w:val="00AC5F37"/>
    <w:rsid w:val="00AC5F38"/>
    <w:rsid w:val="00AC5F65"/>
    <w:rsid w:val="00AC628C"/>
    <w:rsid w:val="00AC6744"/>
    <w:rsid w:val="00AC6813"/>
    <w:rsid w:val="00AC6A93"/>
    <w:rsid w:val="00AC6BC9"/>
    <w:rsid w:val="00AC737F"/>
    <w:rsid w:val="00AC73BB"/>
    <w:rsid w:val="00AC7D5B"/>
    <w:rsid w:val="00AC7DCF"/>
    <w:rsid w:val="00AD0011"/>
    <w:rsid w:val="00AD031B"/>
    <w:rsid w:val="00AD03B8"/>
    <w:rsid w:val="00AD0755"/>
    <w:rsid w:val="00AD0962"/>
    <w:rsid w:val="00AD0DC0"/>
    <w:rsid w:val="00AD1167"/>
    <w:rsid w:val="00AD15AE"/>
    <w:rsid w:val="00AD1A4D"/>
    <w:rsid w:val="00AD1A61"/>
    <w:rsid w:val="00AD1E2E"/>
    <w:rsid w:val="00AD1EC5"/>
    <w:rsid w:val="00AD1EF6"/>
    <w:rsid w:val="00AD2A4E"/>
    <w:rsid w:val="00AD2AA1"/>
    <w:rsid w:val="00AD2E92"/>
    <w:rsid w:val="00AD364A"/>
    <w:rsid w:val="00AD3756"/>
    <w:rsid w:val="00AD3846"/>
    <w:rsid w:val="00AD40A6"/>
    <w:rsid w:val="00AD43DF"/>
    <w:rsid w:val="00AD4456"/>
    <w:rsid w:val="00AD4C7B"/>
    <w:rsid w:val="00AD4CE0"/>
    <w:rsid w:val="00AD5581"/>
    <w:rsid w:val="00AD5A68"/>
    <w:rsid w:val="00AD5BAC"/>
    <w:rsid w:val="00AD5D5A"/>
    <w:rsid w:val="00AD664B"/>
    <w:rsid w:val="00AD70CF"/>
    <w:rsid w:val="00AD724E"/>
    <w:rsid w:val="00AD7718"/>
    <w:rsid w:val="00AD77AE"/>
    <w:rsid w:val="00AD7819"/>
    <w:rsid w:val="00AD79A8"/>
    <w:rsid w:val="00AE0360"/>
    <w:rsid w:val="00AE048C"/>
    <w:rsid w:val="00AE04FD"/>
    <w:rsid w:val="00AE051A"/>
    <w:rsid w:val="00AE062D"/>
    <w:rsid w:val="00AE086C"/>
    <w:rsid w:val="00AE0D30"/>
    <w:rsid w:val="00AE0F7C"/>
    <w:rsid w:val="00AE156B"/>
    <w:rsid w:val="00AE18EA"/>
    <w:rsid w:val="00AE1A72"/>
    <w:rsid w:val="00AE1B14"/>
    <w:rsid w:val="00AE1D16"/>
    <w:rsid w:val="00AE232F"/>
    <w:rsid w:val="00AE24D1"/>
    <w:rsid w:val="00AE28C7"/>
    <w:rsid w:val="00AE3039"/>
    <w:rsid w:val="00AE3F1B"/>
    <w:rsid w:val="00AE4088"/>
    <w:rsid w:val="00AE4142"/>
    <w:rsid w:val="00AE4328"/>
    <w:rsid w:val="00AE4334"/>
    <w:rsid w:val="00AE46EF"/>
    <w:rsid w:val="00AE4CD0"/>
    <w:rsid w:val="00AE4EC9"/>
    <w:rsid w:val="00AE50E3"/>
    <w:rsid w:val="00AE5E25"/>
    <w:rsid w:val="00AE661C"/>
    <w:rsid w:val="00AE6688"/>
    <w:rsid w:val="00AE67E7"/>
    <w:rsid w:val="00AE71B5"/>
    <w:rsid w:val="00AE743A"/>
    <w:rsid w:val="00AE7653"/>
    <w:rsid w:val="00AE76D2"/>
    <w:rsid w:val="00AE7A76"/>
    <w:rsid w:val="00AE7C77"/>
    <w:rsid w:val="00AF075A"/>
    <w:rsid w:val="00AF115F"/>
    <w:rsid w:val="00AF130B"/>
    <w:rsid w:val="00AF15EC"/>
    <w:rsid w:val="00AF1D81"/>
    <w:rsid w:val="00AF1D99"/>
    <w:rsid w:val="00AF20E8"/>
    <w:rsid w:val="00AF22F3"/>
    <w:rsid w:val="00AF22FB"/>
    <w:rsid w:val="00AF26C0"/>
    <w:rsid w:val="00AF29D2"/>
    <w:rsid w:val="00AF2A46"/>
    <w:rsid w:val="00AF2ADB"/>
    <w:rsid w:val="00AF2E04"/>
    <w:rsid w:val="00AF2FF3"/>
    <w:rsid w:val="00AF3427"/>
    <w:rsid w:val="00AF346D"/>
    <w:rsid w:val="00AF34EC"/>
    <w:rsid w:val="00AF351E"/>
    <w:rsid w:val="00AF3A77"/>
    <w:rsid w:val="00AF3D11"/>
    <w:rsid w:val="00AF3DFE"/>
    <w:rsid w:val="00AF4215"/>
    <w:rsid w:val="00AF4280"/>
    <w:rsid w:val="00AF43DA"/>
    <w:rsid w:val="00AF5311"/>
    <w:rsid w:val="00AF54E3"/>
    <w:rsid w:val="00AF5872"/>
    <w:rsid w:val="00AF5879"/>
    <w:rsid w:val="00AF5AE4"/>
    <w:rsid w:val="00AF672A"/>
    <w:rsid w:val="00AF67B2"/>
    <w:rsid w:val="00AF6868"/>
    <w:rsid w:val="00AF6A49"/>
    <w:rsid w:val="00AF6AFB"/>
    <w:rsid w:val="00AF7675"/>
    <w:rsid w:val="00AF79D4"/>
    <w:rsid w:val="00AF7A74"/>
    <w:rsid w:val="00B00096"/>
    <w:rsid w:val="00B006F8"/>
    <w:rsid w:val="00B00BA1"/>
    <w:rsid w:val="00B0149C"/>
    <w:rsid w:val="00B01B06"/>
    <w:rsid w:val="00B01CB7"/>
    <w:rsid w:val="00B01DDC"/>
    <w:rsid w:val="00B0229D"/>
    <w:rsid w:val="00B02574"/>
    <w:rsid w:val="00B027A2"/>
    <w:rsid w:val="00B02E6A"/>
    <w:rsid w:val="00B037D4"/>
    <w:rsid w:val="00B039AB"/>
    <w:rsid w:val="00B03ACA"/>
    <w:rsid w:val="00B03B65"/>
    <w:rsid w:val="00B03DF3"/>
    <w:rsid w:val="00B03ECD"/>
    <w:rsid w:val="00B04637"/>
    <w:rsid w:val="00B04751"/>
    <w:rsid w:val="00B048E9"/>
    <w:rsid w:val="00B049FC"/>
    <w:rsid w:val="00B04A16"/>
    <w:rsid w:val="00B04CC1"/>
    <w:rsid w:val="00B04FFA"/>
    <w:rsid w:val="00B051E8"/>
    <w:rsid w:val="00B05B96"/>
    <w:rsid w:val="00B05CD0"/>
    <w:rsid w:val="00B05D48"/>
    <w:rsid w:val="00B060AD"/>
    <w:rsid w:val="00B06EE8"/>
    <w:rsid w:val="00B06FD3"/>
    <w:rsid w:val="00B070DE"/>
    <w:rsid w:val="00B073B0"/>
    <w:rsid w:val="00B07905"/>
    <w:rsid w:val="00B079BA"/>
    <w:rsid w:val="00B07EC5"/>
    <w:rsid w:val="00B07F4A"/>
    <w:rsid w:val="00B102E1"/>
    <w:rsid w:val="00B10301"/>
    <w:rsid w:val="00B106C6"/>
    <w:rsid w:val="00B10A9F"/>
    <w:rsid w:val="00B10AE3"/>
    <w:rsid w:val="00B10C42"/>
    <w:rsid w:val="00B10CF2"/>
    <w:rsid w:val="00B111AD"/>
    <w:rsid w:val="00B11382"/>
    <w:rsid w:val="00B11BB6"/>
    <w:rsid w:val="00B123AE"/>
    <w:rsid w:val="00B12647"/>
    <w:rsid w:val="00B127E7"/>
    <w:rsid w:val="00B1281C"/>
    <w:rsid w:val="00B12E49"/>
    <w:rsid w:val="00B13275"/>
    <w:rsid w:val="00B133B5"/>
    <w:rsid w:val="00B1373D"/>
    <w:rsid w:val="00B1381C"/>
    <w:rsid w:val="00B13A6C"/>
    <w:rsid w:val="00B13A85"/>
    <w:rsid w:val="00B1405D"/>
    <w:rsid w:val="00B141C7"/>
    <w:rsid w:val="00B145F8"/>
    <w:rsid w:val="00B14736"/>
    <w:rsid w:val="00B147AB"/>
    <w:rsid w:val="00B149CC"/>
    <w:rsid w:val="00B14C77"/>
    <w:rsid w:val="00B15419"/>
    <w:rsid w:val="00B1550C"/>
    <w:rsid w:val="00B15BE4"/>
    <w:rsid w:val="00B15D64"/>
    <w:rsid w:val="00B161E8"/>
    <w:rsid w:val="00B16540"/>
    <w:rsid w:val="00B1701F"/>
    <w:rsid w:val="00B17514"/>
    <w:rsid w:val="00B17C37"/>
    <w:rsid w:val="00B17CC2"/>
    <w:rsid w:val="00B17E2C"/>
    <w:rsid w:val="00B206D2"/>
    <w:rsid w:val="00B20752"/>
    <w:rsid w:val="00B207EB"/>
    <w:rsid w:val="00B20D4A"/>
    <w:rsid w:val="00B21059"/>
    <w:rsid w:val="00B211C1"/>
    <w:rsid w:val="00B213C3"/>
    <w:rsid w:val="00B21687"/>
    <w:rsid w:val="00B2176E"/>
    <w:rsid w:val="00B217B6"/>
    <w:rsid w:val="00B21E78"/>
    <w:rsid w:val="00B2210A"/>
    <w:rsid w:val="00B22EE6"/>
    <w:rsid w:val="00B2301D"/>
    <w:rsid w:val="00B232AE"/>
    <w:rsid w:val="00B23312"/>
    <w:rsid w:val="00B24B0D"/>
    <w:rsid w:val="00B24C6F"/>
    <w:rsid w:val="00B24DC9"/>
    <w:rsid w:val="00B2564F"/>
    <w:rsid w:val="00B2571B"/>
    <w:rsid w:val="00B257CD"/>
    <w:rsid w:val="00B2589B"/>
    <w:rsid w:val="00B2589C"/>
    <w:rsid w:val="00B25A3C"/>
    <w:rsid w:val="00B262DC"/>
    <w:rsid w:val="00B263A4"/>
    <w:rsid w:val="00B263E8"/>
    <w:rsid w:val="00B276D4"/>
    <w:rsid w:val="00B2795D"/>
    <w:rsid w:val="00B27B93"/>
    <w:rsid w:val="00B302DD"/>
    <w:rsid w:val="00B30824"/>
    <w:rsid w:val="00B30F37"/>
    <w:rsid w:val="00B31039"/>
    <w:rsid w:val="00B3108E"/>
    <w:rsid w:val="00B31480"/>
    <w:rsid w:val="00B31531"/>
    <w:rsid w:val="00B315CD"/>
    <w:rsid w:val="00B31814"/>
    <w:rsid w:val="00B31886"/>
    <w:rsid w:val="00B318A9"/>
    <w:rsid w:val="00B31AEC"/>
    <w:rsid w:val="00B31B16"/>
    <w:rsid w:val="00B31DB1"/>
    <w:rsid w:val="00B31F91"/>
    <w:rsid w:val="00B32358"/>
    <w:rsid w:val="00B32588"/>
    <w:rsid w:val="00B334E4"/>
    <w:rsid w:val="00B3370C"/>
    <w:rsid w:val="00B3416D"/>
    <w:rsid w:val="00B34801"/>
    <w:rsid w:val="00B34948"/>
    <w:rsid w:val="00B34971"/>
    <w:rsid w:val="00B35128"/>
    <w:rsid w:val="00B351AE"/>
    <w:rsid w:val="00B352BA"/>
    <w:rsid w:val="00B35F1F"/>
    <w:rsid w:val="00B35F8D"/>
    <w:rsid w:val="00B36421"/>
    <w:rsid w:val="00B36440"/>
    <w:rsid w:val="00B365B1"/>
    <w:rsid w:val="00B36C22"/>
    <w:rsid w:val="00B36CA0"/>
    <w:rsid w:val="00B36CD0"/>
    <w:rsid w:val="00B36E39"/>
    <w:rsid w:val="00B36FA6"/>
    <w:rsid w:val="00B372BD"/>
    <w:rsid w:val="00B37407"/>
    <w:rsid w:val="00B3747D"/>
    <w:rsid w:val="00B378AF"/>
    <w:rsid w:val="00B37ACF"/>
    <w:rsid w:val="00B37B7F"/>
    <w:rsid w:val="00B40551"/>
    <w:rsid w:val="00B40F01"/>
    <w:rsid w:val="00B411C3"/>
    <w:rsid w:val="00B41493"/>
    <w:rsid w:val="00B41956"/>
    <w:rsid w:val="00B41BB1"/>
    <w:rsid w:val="00B41EAC"/>
    <w:rsid w:val="00B42825"/>
    <w:rsid w:val="00B428C6"/>
    <w:rsid w:val="00B42B3A"/>
    <w:rsid w:val="00B42D18"/>
    <w:rsid w:val="00B4313F"/>
    <w:rsid w:val="00B43527"/>
    <w:rsid w:val="00B4384D"/>
    <w:rsid w:val="00B4393B"/>
    <w:rsid w:val="00B43E9B"/>
    <w:rsid w:val="00B43EA3"/>
    <w:rsid w:val="00B43F20"/>
    <w:rsid w:val="00B44020"/>
    <w:rsid w:val="00B44C3C"/>
    <w:rsid w:val="00B4523D"/>
    <w:rsid w:val="00B45609"/>
    <w:rsid w:val="00B45743"/>
    <w:rsid w:val="00B45A5D"/>
    <w:rsid w:val="00B45C6B"/>
    <w:rsid w:val="00B45C9A"/>
    <w:rsid w:val="00B45F6E"/>
    <w:rsid w:val="00B46422"/>
    <w:rsid w:val="00B46D1E"/>
    <w:rsid w:val="00B46FBF"/>
    <w:rsid w:val="00B47574"/>
    <w:rsid w:val="00B47790"/>
    <w:rsid w:val="00B500DE"/>
    <w:rsid w:val="00B50643"/>
    <w:rsid w:val="00B51155"/>
    <w:rsid w:val="00B511D8"/>
    <w:rsid w:val="00B514A5"/>
    <w:rsid w:val="00B519AF"/>
    <w:rsid w:val="00B51A63"/>
    <w:rsid w:val="00B51C14"/>
    <w:rsid w:val="00B51D4F"/>
    <w:rsid w:val="00B51E0E"/>
    <w:rsid w:val="00B51F4B"/>
    <w:rsid w:val="00B52413"/>
    <w:rsid w:val="00B52877"/>
    <w:rsid w:val="00B52A50"/>
    <w:rsid w:val="00B52D32"/>
    <w:rsid w:val="00B53063"/>
    <w:rsid w:val="00B53219"/>
    <w:rsid w:val="00B53618"/>
    <w:rsid w:val="00B53794"/>
    <w:rsid w:val="00B53964"/>
    <w:rsid w:val="00B53971"/>
    <w:rsid w:val="00B53A20"/>
    <w:rsid w:val="00B543E9"/>
    <w:rsid w:val="00B544FB"/>
    <w:rsid w:val="00B549B7"/>
    <w:rsid w:val="00B54D98"/>
    <w:rsid w:val="00B54FD5"/>
    <w:rsid w:val="00B55304"/>
    <w:rsid w:val="00B5587C"/>
    <w:rsid w:val="00B55F1C"/>
    <w:rsid w:val="00B56517"/>
    <w:rsid w:val="00B567F1"/>
    <w:rsid w:val="00B56D83"/>
    <w:rsid w:val="00B56DBA"/>
    <w:rsid w:val="00B56DE9"/>
    <w:rsid w:val="00B57250"/>
    <w:rsid w:val="00B57503"/>
    <w:rsid w:val="00B576EB"/>
    <w:rsid w:val="00B57B86"/>
    <w:rsid w:val="00B57C23"/>
    <w:rsid w:val="00B57C7F"/>
    <w:rsid w:val="00B57CF8"/>
    <w:rsid w:val="00B6006E"/>
    <w:rsid w:val="00B60701"/>
    <w:rsid w:val="00B60DB9"/>
    <w:rsid w:val="00B611F9"/>
    <w:rsid w:val="00B6192F"/>
    <w:rsid w:val="00B61BCB"/>
    <w:rsid w:val="00B6258D"/>
    <w:rsid w:val="00B6296E"/>
    <w:rsid w:val="00B629CD"/>
    <w:rsid w:val="00B62C70"/>
    <w:rsid w:val="00B62C9B"/>
    <w:rsid w:val="00B63184"/>
    <w:rsid w:val="00B6374E"/>
    <w:rsid w:val="00B63760"/>
    <w:rsid w:val="00B639FE"/>
    <w:rsid w:val="00B63CC9"/>
    <w:rsid w:val="00B640B9"/>
    <w:rsid w:val="00B6424B"/>
    <w:rsid w:val="00B64749"/>
    <w:rsid w:val="00B64B53"/>
    <w:rsid w:val="00B64E46"/>
    <w:rsid w:val="00B64F6E"/>
    <w:rsid w:val="00B65665"/>
    <w:rsid w:val="00B65AB8"/>
    <w:rsid w:val="00B65CE4"/>
    <w:rsid w:val="00B66379"/>
    <w:rsid w:val="00B67085"/>
    <w:rsid w:val="00B670D1"/>
    <w:rsid w:val="00B672C4"/>
    <w:rsid w:val="00B6741F"/>
    <w:rsid w:val="00B67959"/>
    <w:rsid w:val="00B67960"/>
    <w:rsid w:val="00B67A2B"/>
    <w:rsid w:val="00B702DF"/>
    <w:rsid w:val="00B705EE"/>
    <w:rsid w:val="00B70862"/>
    <w:rsid w:val="00B70BE6"/>
    <w:rsid w:val="00B70F2C"/>
    <w:rsid w:val="00B71095"/>
    <w:rsid w:val="00B71313"/>
    <w:rsid w:val="00B713DA"/>
    <w:rsid w:val="00B71549"/>
    <w:rsid w:val="00B71583"/>
    <w:rsid w:val="00B717F9"/>
    <w:rsid w:val="00B7196B"/>
    <w:rsid w:val="00B72085"/>
    <w:rsid w:val="00B72123"/>
    <w:rsid w:val="00B72654"/>
    <w:rsid w:val="00B72876"/>
    <w:rsid w:val="00B72BB0"/>
    <w:rsid w:val="00B72C60"/>
    <w:rsid w:val="00B72E9D"/>
    <w:rsid w:val="00B72F54"/>
    <w:rsid w:val="00B730A8"/>
    <w:rsid w:val="00B7344A"/>
    <w:rsid w:val="00B7349B"/>
    <w:rsid w:val="00B734EB"/>
    <w:rsid w:val="00B7374B"/>
    <w:rsid w:val="00B7456D"/>
    <w:rsid w:val="00B74DD0"/>
    <w:rsid w:val="00B7520E"/>
    <w:rsid w:val="00B753DC"/>
    <w:rsid w:val="00B7589C"/>
    <w:rsid w:val="00B75D39"/>
    <w:rsid w:val="00B75DC5"/>
    <w:rsid w:val="00B76596"/>
    <w:rsid w:val="00B76B3B"/>
    <w:rsid w:val="00B76DD8"/>
    <w:rsid w:val="00B774A4"/>
    <w:rsid w:val="00B774CB"/>
    <w:rsid w:val="00B779AC"/>
    <w:rsid w:val="00B77AB9"/>
    <w:rsid w:val="00B77F90"/>
    <w:rsid w:val="00B80095"/>
    <w:rsid w:val="00B801DD"/>
    <w:rsid w:val="00B804E5"/>
    <w:rsid w:val="00B80726"/>
    <w:rsid w:val="00B8075C"/>
    <w:rsid w:val="00B80B82"/>
    <w:rsid w:val="00B80BC6"/>
    <w:rsid w:val="00B80C63"/>
    <w:rsid w:val="00B811EA"/>
    <w:rsid w:val="00B8121B"/>
    <w:rsid w:val="00B81404"/>
    <w:rsid w:val="00B816CE"/>
    <w:rsid w:val="00B8174E"/>
    <w:rsid w:val="00B81841"/>
    <w:rsid w:val="00B81892"/>
    <w:rsid w:val="00B8247B"/>
    <w:rsid w:val="00B8266A"/>
    <w:rsid w:val="00B82C29"/>
    <w:rsid w:val="00B83531"/>
    <w:rsid w:val="00B83815"/>
    <w:rsid w:val="00B83BE3"/>
    <w:rsid w:val="00B83DE9"/>
    <w:rsid w:val="00B8419F"/>
    <w:rsid w:val="00B848F2"/>
    <w:rsid w:val="00B84EB1"/>
    <w:rsid w:val="00B85225"/>
    <w:rsid w:val="00B854C0"/>
    <w:rsid w:val="00B8551E"/>
    <w:rsid w:val="00B857AC"/>
    <w:rsid w:val="00B85D74"/>
    <w:rsid w:val="00B85EAA"/>
    <w:rsid w:val="00B860F4"/>
    <w:rsid w:val="00B86462"/>
    <w:rsid w:val="00B86617"/>
    <w:rsid w:val="00B86F55"/>
    <w:rsid w:val="00B8734F"/>
    <w:rsid w:val="00B8769D"/>
    <w:rsid w:val="00B879A6"/>
    <w:rsid w:val="00B87A93"/>
    <w:rsid w:val="00B87FBB"/>
    <w:rsid w:val="00B9089F"/>
    <w:rsid w:val="00B90DF9"/>
    <w:rsid w:val="00B92635"/>
    <w:rsid w:val="00B92727"/>
    <w:rsid w:val="00B92CE0"/>
    <w:rsid w:val="00B92EAB"/>
    <w:rsid w:val="00B933A9"/>
    <w:rsid w:val="00B947B6"/>
    <w:rsid w:val="00B9486B"/>
    <w:rsid w:val="00B94972"/>
    <w:rsid w:val="00B94C59"/>
    <w:rsid w:val="00B94E22"/>
    <w:rsid w:val="00B94F4E"/>
    <w:rsid w:val="00B95153"/>
    <w:rsid w:val="00B951F3"/>
    <w:rsid w:val="00B955AB"/>
    <w:rsid w:val="00B95A37"/>
    <w:rsid w:val="00B95D04"/>
    <w:rsid w:val="00B95F7E"/>
    <w:rsid w:val="00B9606D"/>
    <w:rsid w:val="00B96958"/>
    <w:rsid w:val="00B96C21"/>
    <w:rsid w:val="00B96CBC"/>
    <w:rsid w:val="00B96F04"/>
    <w:rsid w:val="00B9719E"/>
    <w:rsid w:val="00B97911"/>
    <w:rsid w:val="00B97E36"/>
    <w:rsid w:val="00BA0890"/>
    <w:rsid w:val="00BA0B1E"/>
    <w:rsid w:val="00BA10AC"/>
    <w:rsid w:val="00BA111D"/>
    <w:rsid w:val="00BA153D"/>
    <w:rsid w:val="00BA1607"/>
    <w:rsid w:val="00BA176E"/>
    <w:rsid w:val="00BA187F"/>
    <w:rsid w:val="00BA1B74"/>
    <w:rsid w:val="00BA23F2"/>
    <w:rsid w:val="00BA2779"/>
    <w:rsid w:val="00BA2ABF"/>
    <w:rsid w:val="00BA2AEB"/>
    <w:rsid w:val="00BA302F"/>
    <w:rsid w:val="00BA323B"/>
    <w:rsid w:val="00BA351D"/>
    <w:rsid w:val="00BA3B0B"/>
    <w:rsid w:val="00BA4042"/>
    <w:rsid w:val="00BA4779"/>
    <w:rsid w:val="00BA481A"/>
    <w:rsid w:val="00BA503C"/>
    <w:rsid w:val="00BA5076"/>
    <w:rsid w:val="00BA55B2"/>
    <w:rsid w:val="00BA57A5"/>
    <w:rsid w:val="00BA5BEA"/>
    <w:rsid w:val="00BA60B1"/>
    <w:rsid w:val="00BA6A0F"/>
    <w:rsid w:val="00BA6D56"/>
    <w:rsid w:val="00BB0350"/>
    <w:rsid w:val="00BB03C9"/>
    <w:rsid w:val="00BB04CE"/>
    <w:rsid w:val="00BB0705"/>
    <w:rsid w:val="00BB0905"/>
    <w:rsid w:val="00BB0D0D"/>
    <w:rsid w:val="00BB0FDC"/>
    <w:rsid w:val="00BB1662"/>
    <w:rsid w:val="00BB1F69"/>
    <w:rsid w:val="00BB2A3F"/>
    <w:rsid w:val="00BB2B54"/>
    <w:rsid w:val="00BB2FF5"/>
    <w:rsid w:val="00BB36BC"/>
    <w:rsid w:val="00BB3CCA"/>
    <w:rsid w:val="00BB4AFB"/>
    <w:rsid w:val="00BB4E4B"/>
    <w:rsid w:val="00BB547C"/>
    <w:rsid w:val="00BB5887"/>
    <w:rsid w:val="00BB5B9E"/>
    <w:rsid w:val="00BB5D69"/>
    <w:rsid w:val="00BB5E6B"/>
    <w:rsid w:val="00BB609B"/>
    <w:rsid w:val="00BB66F1"/>
    <w:rsid w:val="00BB674B"/>
    <w:rsid w:val="00BB712F"/>
    <w:rsid w:val="00BB72DE"/>
    <w:rsid w:val="00BB7B56"/>
    <w:rsid w:val="00BC013A"/>
    <w:rsid w:val="00BC0437"/>
    <w:rsid w:val="00BC0A83"/>
    <w:rsid w:val="00BC0AEB"/>
    <w:rsid w:val="00BC0C57"/>
    <w:rsid w:val="00BC0E4F"/>
    <w:rsid w:val="00BC0FC1"/>
    <w:rsid w:val="00BC16B8"/>
    <w:rsid w:val="00BC1DEF"/>
    <w:rsid w:val="00BC2352"/>
    <w:rsid w:val="00BC2466"/>
    <w:rsid w:val="00BC2847"/>
    <w:rsid w:val="00BC28FF"/>
    <w:rsid w:val="00BC295E"/>
    <w:rsid w:val="00BC2FFE"/>
    <w:rsid w:val="00BC312A"/>
    <w:rsid w:val="00BC3589"/>
    <w:rsid w:val="00BC3C2A"/>
    <w:rsid w:val="00BC5021"/>
    <w:rsid w:val="00BC5256"/>
    <w:rsid w:val="00BC5274"/>
    <w:rsid w:val="00BC5A0F"/>
    <w:rsid w:val="00BC5D03"/>
    <w:rsid w:val="00BC5D6C"/>
    <w:rsid w:val="00BC5F7E"/>
    <w:rsid w:val="00BC6078"/>
    <w:rsid w:val="00BC699D"/>
    <w:rsid w:val="00BC6F93"/>
    <w:rsid w:val="00BC7096"/>
    <w:rsid w:val="00BC7100"/>
    <w:rsid w:val="00BC71B5"/>
    <w:rsid w:val="00BC7532"/>
    <w:rsid w:val="00BC766E"/>
    <w:rsid w:val="00BC78B7"/>
    <w:rsid w:val="00BC78BE"/>
    <w:rsid w:val="00BC7BC1"/>
    <w:rsid w:val="00BC7D3D"/>
    <w:rsid w:val="00BD09E5"/>
    <w:rsid w:val="00BD10A4"/>
    <w:rsid w:val="00BD136C"/>
    <w:rsid w:val="00BD168B"/>
    <w:rsid w:val="00BD1AEF"/>
    <w:rsid w:val="00BD1AFD"/>
    <w:rsid w:val="00BD1FFD"/>
    <w:rsid w:val="00BD24FF"/>
    <w:rsid w:val="00BD2DF3"/>
    <w:rsid w:val="00BD303C"/>
    <w:rsid w:val="00BD33E5"/>
    <w:rsid w:val="00BD395F"/>
    <w:rsid w:val="00BD3EB9"/>
    <w:rsid w:val="00BD3F3E"/>
    <w:rsid w:val="00BD400B"/>
    <w:rsid w:val="00BD4132"/>
    <w:rsid w:val="00BD413F"/>
    <w:rsid w:val="00BD4705"/>
    <w:rsid w:val="00BD4B2F"/>
    <w:rsid w:val="00BD4BB3"/>
    <w:rsid w:val="00BD4CF0"/>
    <w:rsid w:val="00BD530E"/>
    <w:rsid w:val="00BD57DA"/>
    <w:rsid w:val="00BD5998"/>
    <w:rsid w:val="00BD5E5A"/>
    <w:rsid w:val="00BD5F09"/>
    <w:rsid w:val="00BD6645"/>
    <w:rsid w:val="00BD6F1F"/>
    <w:rsid w:val="00BD7000"/>
    <w:rsid w:val="00BD71A0"/>
    <w:rsid w:val="00BD727D"/>
    <w:rsid w:val="00BD748C"/>
    <w:rsid w:val="00BD761B"/>
    <w:rsid w:val="00BD762B"/>
    <w:rsid w:val="00BD77FE"/>
    <w:rsid w:val="00BD7ABF"/>
    <w:rsid w:val="00BD7AEB"/>
    <w:rsid w:val="00BE01D3"/>
    <w:rsid w:val="00BE08C4"/>
    <w:rsid w:val="00BE194B"/>
    <w:rsid w:val="00BE1CCD"/>
    <w:rsid w:val="00BE1ED7"/>
    <w:rsid w:val="00BE1FA1"/>
    <w:rsid w:val="00BE20F0"/>
    <w:rsid w:val="00BE24BC"/>
    <w:rsid w:val="00BE2858"/>
    <w:rsid w:val="00BE2862"/>
    <w:rsid w:val="00BE2872"/>
    <w:rsid w:val="00BE290D"/>
    <w:rsid w:val="00BE2B96"/>
    <w:rsid w:val="00BE2B9A"/>
    <w:rsid w:val="00BE3B1C"/>
    <w:rsid w:val="00BE3BB9"/>
    <w:rsid w:val="00BE3F91"/>
    <w:rsid w:val="00BE4A68"/>
    <w:rsid w:val="00BE4CDA"/>
    <w:rsid w:val="00BE4FC8"/>
    <w:rsid w:val="00BE584E"/>
    <w:rsid w:val="00BE59DE"/>
    <w:rsid w:val="00BE5D7D"/>
    <w:rsid w:val="00BE65FC"/>
    <w:rsid w:val="00BE6718"/>
    <w:rsid w:val="00BE675C"/>
    <w:rsid w:val="00BE6A6F"/>
    <w:rsid w:val="00BE6D68"/>
    <w:rsid w:val="00BE700A"/>
    <w:rsid w:val="00BE735A"/>
    <w:rsid w:val="00BE7388"/>
    <w:rsid w:val="00BE7896"/>
    <w:rsid w:val="00BE7AA2"/>
    <w:rsid w:val="00BE7B90"/>
    <w:rsid w:val="00BE7D4C"/>
    <w:rsid w:val="00BE7EE3"/>
    <w:rsid w:val="00BE7F46"/>
    <w:rsid w:val="00BF05C8"/>
    <w:rsid w:val="00BF073F"/>
    <w:rsid w:val="00BF08B6"/>
    <w:rsid w:val="00BF0CFC"/>
    <w:rsid w:val="00BF148C"/>
    <w:rsid w:val="00BF1652"/>
    <w:rsid w:val="00BF195D"/>
    <w:rsid w:val="00BF19F0"/>
    <w:rsid w:val="00BF1BDA"/>
    <w:rsid w:val="00BF1FB2"/>
    <w:rsid w:val="00BF2444"/>
    <w:rsid w:val="00BF2476"/>
    <w:rsid w:val="00BF2B77"/>
    <w:rsid w:val="00BF3583"/>
    <w:rsid w:val="00BF3AED"/>
    <w:rsid w:val="00BF42A7"/>
    <w:rsid w:val="00BF48DC"/>
    <w:rsid w:val="00BF53BC"/>
    <w:rsid w:val="00BF5451"/>
    <w:rsid w:val="00BF5733"/>
    <w:rsid w:val="00BF5811"/>
    <w:rsid w:val="00BF5E1A"/>
    <w:rsid w:val="00BF6198"/>
    <w:rsid w:val="00BF64A7"/>
    <w:rsid w:val="00BF68A7"/>
    <w:rsid w:val="00BF6B40"/>
    <w:rsid w:val="00BF6C13"/>
    <w:rsid w:val="00BF6C89"/>
    <w:rsid w:val="00BF6D73"/>
    <w:rsid w:val="00BF6DA7"/>
    <w:rsid w:val="00BF738D"/>
    <w:rsid w:val="00BF746F"/>
    <w:rsid w:val="00BF7765"/>
    <w:rsid w:val="00C005AA"/>
    <w:rsid w:val="00C005EC"/>
    <w:rsid w:val="00C00D1C"/>
    <w:rsid w:val="00C0112F"/>
    <w:rsid w:val="00C0133A"/>
    <w:rsid w:val="00C01422"/>
    <w:rsid w:val="00C015A5"/>
    <w:rsid w:val="00C01791"/>
    <w:rsid w:val="00C01B78"/>
    <w:rsid w:val="00C01BF9"/>
    <w:rsid w:val="00C01C82"/>
    <w:rsid w:val="00C01CF7"/>
    <w:rsid w:val="00C01D0E"/>
    <w:rsid w:val="00C02372"/>
    <w:rsid w:val="00C02C90"/>
    <w:rsid w:val="00C03707"/>
    <w:rsid w:val="00C03804"/>
    <w:rsid w:val="00C03D44"/>
    <w:rsid w:val="00C03E5E"/>
    <w:rsid w:val="00C03EB7"/>
    <w:rsid w:val="00C04A77"/>
    <w:rsid w:val="00C04B6E"/>
    <w:rsid w:val="00C05444"/>
    <w:rsid w:val="00C0579E"/>
    <w:rsid w:val="00C05E9C"/>
    <w:rsid w:val="00C069A7"/>
    <w:rsid w:val="00C07109"/>
    <w:rsid w:val="00C0726B"/>
    <w:rsid w:val="00C073D3"/>
    <w:rsid w:val="00C07787"/>
    <w:rsid w:val="00C07850"/>
    <w:rsid w:val="00C078DB"/>
    <w:rsid w:val="00C079A0"/>
    <w:rsid w:val="00C07AB2"/>
    <w:rsid w:val="00C07EA1"/>
    <w:rsid w:val="00C07F38"/>
    <w:rsid w:val="00C10458"/>
    <w:rsid w:val="00C10910"/>
    <w:rsid w:val="00C10B9A"/>
    <w:rsid w:val="00C10CDC"/>
    <w:rsid w:val="00C112D5"/>
    <w:rsid w:val="00C116AD"/>
    <w:rsid w:val="00C11716"/>
    <w:rsid w:val="00C11C98"/>
    <w:rsid w:val="00C11CA3"/>
    <w:rsid w:val="00C11D1E"/>
    <w:rsid w:val="00C11EA6"/>
    <w:rsid w:val="00C12341"/>
    <w:rsid w:val="00C1262F"/>
    <w:rsid w:val="00C12793"/>
    <w:rsid w:val="00C1281A"/>
    <w:rsid w:val="00C12D0B"/>
    <w:rsid w:val="00C133C7"/>
    <w:rsid w:val="00C1384F"/>
    <w:rsid w:val="00C138EF"/>
    <w:rsid w:val="00C141AA"/>
    <w:rsid w:val="00C1427E"/>
    <w:rsid w:val="00C144E1"/>
    <w:rsid w:val="00C14A06"/>
    <w:rsid w:val="00C1520A"/>
    <w:rsid w:val="00C15808"/>
    <w:rsid w:val="00C158CB"/>
    <w:rsid w:val="00C15BE0"/>
    <w:rsid w:val="00C15D70"/>
    <w:rsid w:val="00C15FBC"/>
    <w:rsid w:val="00C16144"/>
    <w:rsid w:val="00C16252"/>
    <w:rsid w:val="00C1642C"/>
    <w:rsid w:val="00C16ACA"/>
    <w:rsid w:val="00C16AEA"/>
    <w:rsid w:val="00C1719D"/>
    <w:rsid w:val="00C171DF"/>
    <w:rsid w:val="00C1764D"/>
    <w:rsid w:val="00C17A8D"/>
    <w:rsid w:val="00C2018D"/>
    <w:rsid w:val="00C2055A"/>
    <w:rsid w:val="00C20928"/>
    <w:rsid w:val="00C21200"/>
    <w:rsid w:val="00C21335"/>
    <w:rsid w:val="00C2136D"/>
    <w:rsid w:val="00C21447"/>
    <w:rsid w:val="00C21943"/>
    <w:rsid w:val="00C21A8C"/>
    <w:rsid w:val="00C21AD9"/>
    <w:rsid w:val="00C22EB9"/>
    <w:rsid w:val="00C2304B"/>
    <w:rsid w:val="00C23B34"/>
    <w:rsid w:val="00C23F1D"/>
    <w:rsid w:val="00C2443B"/>
    <w:rsid w:val="00C2478A"/>
    <w:rsid w:val="00C24B66"/>
    <w:rsid w:val="00C24DA4"/>
    <w:rsid w:val="00C24E9C"/>
    <w:rsid w:val="00C24FAF"/>
    <w:rsid w:val="00C25069"/>
    <w:rsid w:val="00C250BC"/>
    <w:rsid w:val="00C25299"/>
    <w:rsid w:val="00C25471"/>
    <w:rsid w:val="00C254E8"/>
    <w:rsid w:val="00C2558A"/>
    <w:rsid w:val="00C25B78"/>
    <w:rsid w:val="00C25B9E"/>
    <w:rsid w:val="00C25C95"/>
    <w:rsid w:val="00C25E7F"/>
    <w:rsid w:val="00C25EC3"/>
    <w:rsid w:val="00C2626F"/>
    <w:rsid w:val="00C26364"/>
    <w:rsid w:val="00C26444"/>
    <w:rsid w:val="00C26633"/>
    <w:rsid w:val="00C2719E"/>
    <w:rsid w:val="00C27694"/>
    <w:rsid w:val="00C2771C"/>
    <w:rsid w:val="00C279F7"/>
    <w:rsid w:val="00C27EA1"/>
    <w:rsid w:val="00C27FD1"/>
    <w:rsid w:val="00C3007F"/>
    <w:rsid w:val="00C30454"/>
    <w:rsid w:val="00C305B1"/>
    <w:rsid w:val="00C3068E"/>
    <w:rsid w:val="00C3085E"/>
    <w:rsid w:val="00C308AE"/>
    <w:rsid w:val="00C318DE"/>
    <w:rsid w:val="00C31B60"/>
    <w:rsid w:val="00C31E60"/>
    <w:rsid w:val="00C32B9F"/>
    <w:rsid w:val="00C32FBE"/>
    <w:rsid w:val="00C33113"/>
    <w:rsid w:val="00C33465"/>
    <w:rsid w:val="00C3347D"/>
    <w:rsid w:val="00C342B6"/>
    <w:rsid w:val="00C345E4"/>
    <w:rsid w:val="00C3485D"/>
    <w:rsid w:val="00C34926"/>
    <w:rsid w:val="00C352F7"/>
    <w:rsid w:val="00C35802"/>
    <w:rsid w:val="00C3582F"/>
    <w:rsid w:val="00C35965"/>
    <w:rsid w:val="00C359E2"/>
    <w:rsid w:val="00C35B8F"/>
    <w:rsid w:val="00C35F26"/>
    <w:rsid w:val="00C35FA7"/>
    <w:rsid w:val="00C3666D"/>
    <w:rsid w:val="00C36EBB"/>
    <w:rsid w:val="00C371F4"/>
    <w:rsid w:val="00C372E1"/>
    <w:rsid w:val="00C37EF2"/>
    <w:rsid w:val="00C37F3C"/>
    <w:rsid w:val="00C404DB"/>
    <w:rsid w:val="00C4074F"/>
    <w:rsid w:val="00C40A0D"/>
    <w:rsid w:val="00C41655"/>
    <w:rsid w:val="00C41815"/>
    <w:rsid w:val="00C42829"/>
    <w:rsid w:val="00C42B2C"/>
    <w:rsid w:val="00C432A8"/>
    <w:rsid w:val="00C432CB"/>
    <w:rsid w:val="00C43623"/>
    <w:rsid w:val="00C43A59"/>
    <w:rsid w:val="00C43C1F"/>
    <w:rsid w:val="00C43D9C"/>
    <w:rsid w:val="00C444BF"/>
    <w:rsid w:val="00C44B79"/>
    <w:rsid w:val="00C450C2"/>
    <w:rsid w:val="00C45436"/>
    <w:rsid w:val="00C45494"/>
    <w:rsid w:val="00C454BE"/>
    <w:rsid w:val="00C4593F"/>
    <w:rsid w:val="00C45DB8"/>
    <w:rsid w:val="00C46129"/>
    <w:rsid w:val="00C46145"/>
    <w:rsid w:val="00C465CC"/>
    <w:rsid w:val="00C46993"/>
    <w:rsid w:val="00C46E7E"/>
    <w:rsid w:val="00C46F62"/>
    <w:rsid w:val="00C47085"/>
    <w:rsid w:val="00C471B7"/>
    <w:rsid w:val="00C4742E"/>
    <w:rsid w:val="00C47787"/>
    <w:rsid w:val="00C478CE"/>
    <w:rsid w:val="00C505C4"/>
    <w:rsid w:val="00C505EA"/>
    <w:rsid w:val="00C5073F"/>
    <w:rsid w:val="00C507FC"/>
    <w:rsid w:val="00C50AD3"/>
    <w:rsid w:val="00C50EA4"/>
    <w:rsid w:val="00C518CE"/>
    <w:rsid w:val="00C519B8"/>
    <w:rsid w:val="00C51D0D"/>
    <w:rsid w:val="00C52359"/>
    <w:rsid w:val="00C53138"/>
    <w:rsid w:val="00C53656"/>
    <w:rsid w:val="00C537EA"/>
    <w:rsid w:val="00C53C85"/>
    <w:rsid w:val="00C53FB9"/>
    <w:rsid w:val="00C543EA"/>
    <w:rsid w:val="00C544B2"/>
    <w:rsid w:val="00C54D39"/>
    <w:rsid w:val="00C54FC1"/>
    <w:rsid w:val="00C54FE0"/>
    <w:rsid w:val="00C553C7"/>
    <w:rsid w:val="00C554D2"/>
    <w:rsid w:val="00C55E2B"/>
    <w:rsid w:val="00C56B4C"/>
    <w:rsid w:val="00C56FAF"/>
    <w:rsid w:val="00C570D2"/>
    <w:rsid w:val="00C574FA"/>
    <w:rsid w:val="00C57870"/>
    <w:rsid w:val="00C57FED"/>
    <w:rsid w:val="00C60760"/>
    <w:rsid w:val="00C60A2F"/>
    <w:rsid w:val="00C60BF4"/>
    <w:rsid w:val="00C6165B"/>
    <w:rsid w:val="00C62D58"/>
    <w:rsid w:val="00C62EDE"/>
    <w:rsid w:val="00C63090"/>
    <w:rsid w:val="00C63803"/>
    <w:rsid w:val="00C645B1"/>
    <w:rsid w:val="00C649F0"/>
    <w:rsid w:val="00C64E15"/>
    <w:rsid w:val="00C654FD"/>
    <w:rsid w:val="00C655B6"/>
    <w:rsid w:val="00C658EB"/>
    <w:rsid w:val="00C65993"/>
    <w:rsid w:val="00C65EB4"/>
    <w:rsid w:val="00C65F52"/>
    <w:rsid w:val="00C65F6D"/>
    <w:rsid w:val="00C65F9F"/>
    <w:rsid w:val="00C66361"/>
    <w:rsid w:val="00C66C70"/>
    <w:rsid w:val="00C66EE0"/>
    <w:rsid w:val="00C66F77"/>
    <w:rsid w:val="00C6738F"/>
    <w:rsid w:val="00C674E4"/>
    <w:rsid w:val="00C67A5B"/>
    <w:rsid w:val="00C67F24"/>
    <w:rsid w:val="00C67F82"/>
    <w:rsid w:val="00C70256"/>
    <w:rsid w:val="00C704CC"/>
    <w:rsid w:val="00C7073D"/>
    <w:rsid w:val="00C7089E"/>
    <w:rsid w:val="00C70979"/>
    <w:rsid w:val="00C70BE6"/>
    <w:rsid w:val="00C70C8D"/>
    <w:rsid w:val="00C70E0B"/>
    <w:rsid w:val="00C70E2D"/>
    <w:rsid w:val="00C712FF"/>
    <w:rsid w:val="00C7136D"/>
    <w:rsid w:val="00C717E8"/>
    <w:rsid w:val="00C71956"/>
    <w:rsid w:val="00C71B39"/>
    <w:rsid w:val="00C7200A"/>
    <w:rsid w:val="00C729DF"/>
    <w:rsid w:val="00C72C22"/>
    <w:rsid w:val="00C72D90"/>
    <w:rsid w:val="00C72E07"/>
    <w:rsid w:val="00C734C2"/>
    <w:rsid w:val="00C735D1"/>
    <w:rsid w:val="00C73995"/>
    <w:rsid w:val="00C7421D"/>
    <w:rsid w:val="00C74825"/>
    <w:rsid w:val="00C7491C"/>
    <w:rsid w:val="00C74C1F"/>
    <w:rsid w:val="00C75412"/>
    <w:rsid w:val="00C75E8B"/>
    <w:rsid w:val="00C76199"/>
    <w:rsid w:val="00C76619"/>
    <w:rsid w:val="00C77255"/>
    <w:rsid w:val="00C776E1"/>
    <w:rsid w:val="00C7791A"/>
    <w:rsid w:val="00C77E0D"/>
    <w:rsid w:val="00C804A0"/>
    <w:rsid w:val="00C80C83"/>
    <w:rsid w:val="00C80C8C"/>
    <w:rsid w:val="00C8127B"/>
    <w:rsid w:val="00C813AC"/>
    <w:rsid w:val="00C813B4"/>
    <w:rsid w:val="00C8162F"/>
    <w:rsid w:val="00C81A82"/>
    <w:rsid w:val="00C81B86"/>
    <w:rsid w:val="00C81F85"/>
    <w:rsid w:val="00C81FCB"/>
    <w:rsid w:val="00C8224C"/>
    <w:rsid w:val="00C823F9"/>
    <w:rsid w:val="00C827D9"/>
    <w:rsid w:val="00C82A65"/>
    <w:rsid w:val="00C82C18"/>
    <w:rsid w:val="00C82C59"/>
    <w:rsid w:val="00C82F81"/>
    <w:rsid w:val="00C830C8"/>
    <w:rsid w:val="00C83446"/>
    <w:rsid w:val="00C8381A"/>
    <w:rsid w:val="00C83F54"/>
    <w:rsid w:val="00C84691"/>
    <w:rsid w:val="00C846E5"/>
    <w:rsid w:val="00C8509E"/>
    <w:rsid w:val="00C85273"/>
    <w:rsid w:val="00C85589"/>
    <w:rsid w:val="00C858FE"/>
    <w:rsid w:val="00C85AD5"/>
    <w:rsid w:val="00C85E02"/>
    <w:rsid w:val="00C86477"/>
    <w:rsid w:val="00C86490"/>
    <w:rsid w:val="00C8666D"/>
    <w:rsid w:val="00C869F9"/>
    <w:rsid w:val="00C86A02"/>
    <w:rsid w:val="00C86ACD"/>
    <w:rsid w:val="00C876B4"/>
    <w:rsid w:val="00C87AEB"/>
    <w:rsid w:val="00C87C06"/>
    <w:rsid w:val="00C905D6"/>
    <w:rsid w:val="00C90D8F"/>
    <w:rsid w:val="00C9105A"/>
    <w:rsid w:val="00C915C7"/>
    <w:rsid w:val="00C91630"/>
    <w:rsid w:val="00C9187D"/>
    <w:rsid w:val="00C91967"/>
    <w:rsid w:val="00C919BE"/>
    <w:rsid w:val="00C91D61"/>
    <w:rsid w:val="00C92718"/>
    <w:rsid w:val="00C931E4"/>
    <w:rsid w:val="00C93752"/>
    <w:rsid w:val="00C93791"/>
    <w:rsid w:val="00C93B23"/>
    <w:rsid w:val="00C93E93"/>
    <w:rsid w:val="00C9411C"/>
    <w:rsid w:val="00C9449D"/>
    <w:rsid w:val="00C9466A"/>
    <w:rsid w:val="00C949BC"/>
    <w:rsid w:val="00C94DB1"/>
    <w:rsid w:val="00C95E9D"/>
    <w:rsid w:val="00C961CC"/>
    <w:rsid w:val="00C962BC"/>
    <w:rsid w:val="00C96352"/>
    <w:rsid w:val="00C9635F"/>
    <w:rsid w:val="00C96A0F"/>
    <w:rsid w:val="00C97938"/>
    <w:rsid w:val="00C979C0"/>
    <w:rsid w:val="00C97B96"/>
    <w:rsid w:val="00CA0E6F"/>
    <w:rsid w:val="00CA0E80"/>
    <w:rsid w:val="00CA125D"/>
    <w:rsid w:val="00CA1707"/>
    <w:rsid w:val="00CA17C5"/>
    <w:rsid w:val="00CA1F34"/>
    <w:rsid w:val="00CA20DA"/>
    <w:rsid w:val="00CA2122"/>
    <w:rsid w:val="00CA2203"/>
    <w:rsid w:val="00CA23CA"/>
    <w:rsid w:val="00CA2493"/>
    <w:rsid w:val="00CA2B63"/>
    <w:rsid w:val="00CA2B9D"/>
    <w:rsid w:val="00CA2CDE"/>
    <w:rsid w:val="00CA2FED"/>
    <w:rsid w:val="00CA34A1"/>
    <w:rsid w:val="00CA34C0"/>
    <w:rsid w:val="00CA34DA"/>
    <w:rsid w:val="00CA3B6A"/>
    <w:rsid w:val="00CA407E"/>
    <w:rsid w:val="00CA408B"/>
    <w:rsid w:val="00CA41B1"/>
    <w:rsid w:val="00CA4C16"/>
    <w:rsid w:val="00CA5589"/>
    <w:rsid w:val="00CA5886"/>
    <w:rsid w:val="00CA5C47"/>
    <w:rsid w:val="00CA658A"/>
    <w:rsid w:val="00CA6D47"/>
    <w:rsid w:val="00CA72D2"/>
    <w:rsid w:val="00CA7866"/>
    <w:rsid w:val="00CA7EC3"/>
    <w:rsid w:val="00CB02DF"/>
    <w:rsid w:val="00CB0B54"/>
    <w:rsid w:val="00CB0C03"/>
    <w:rsid w:val="00CB0CF2"/>
    <w:rsid w:val="00CB0E5A"/>
    <w:rsid w:val="00CB12F3"/>
    <w:rsid w:val="00CB1615"/>
    <w:rsid w:val="00CB1A3D"/>
    <w:rsid w:val="00CB22F6"/>
    <w:rsid w:val="00CB24ED"/>
    <w:rsid w:val="00CB2D58"/>
    <w:rsid w:val="00CB2D61"/>
    <w:rsid w:val="00CB2DD8"/>
    <w:rsid w:val="00CB307B"/>
    <w:rsid w:val="00CB3379"/>
    <w:rsid w:val="00CB339E"/>
    <w:rsid w:val="00CB341E"/>
    <w:rsid w:val="00CB3B1A"/>
    <w:rsid w:val="00CB3CD7"/>
    <w:rsid w:val="00CB4937"/>
    <w:rsid w:val="00CB4A5D"/>
    <w:rsid w:val="00CB4DD2"/>
    <w:rsid w:val="00CB5197"/>
    <w:rsid w:val="00CB543D"/>
    <w:rsid w:val="00CB5A5C"/>
    <w:rsid w:val="00CB5C30"/>
    <w:rsid w:val="00CB5C9C"/>
    <w:rsid w:val="00CB5ECD"/>
    <w:rsid w:val="00CB6031"/>
    <w:rsid w:val="00CB67BC"/>
    <w:rsid w:val="00CB6D9A"/>
    <w:rsid w:val="00CB761F"/>
    <w:rsid w:val="00CB7BB8"/>
    <w:rsid w:val="00CB7E8F"/>
    <w:rsid w:val="00CC014C"/>
    <w:rsid w:val="00CC03E8"/>
    <w:rsid w:val="00CC0788"/>
    <w:rsid w:val="00CC0F2E"/>
    <w:rsid w:val="00CC1342"/>
    <w:rsid w:val="00CC1A8D"/>
    <w:rsid w:val="00CC1DC8"/>
    <w:rsid w:val="00CC1FB0"/>
    <w:rsid w:val="00CC2730"/>
    <w:rsid w:val="00CC296C"/>
    <w:rsid w:val="00CC2BC7"/>
    <w:rsid w:val="00CC36BD"/>
    <w:rsid w:val="00CC36BE"/>
    <w:rsid w:val="00CC3940"/>
    <w:rsid w:val="00CC3EEA"/>
    <w:rsid w:val="00CC471F"/>
    <w:rsid w:val="00CC48BA"/>
    <w:rsid w:val="00CC505F"/>
    <w:rsid w:val="00CC533B"/>
    <w:rsid w:val="00CC54C1"/>
    <w:rsid w:val="00CC6129"/>
    <w:rsid w:val="00CC6165"/>
    <w:rsid w:val="00CC61F3"/>
    <w:rsid w:val="00CC6357"/>
    <w:rsid w:val="00CC6458"/>
    <w:rsid w:val="00CC656B"/>
    <w:rsid w:val="00CC65DF"/>
    <w:rsid w:val="00CC689A"/>
    <w:rsid w:val="00CC741A"/>
    <w:rsid w:val="00CC76EF"/>
    <w:rsid w:val="00CC77F6"/>
    <w:rsid w:val="00CC7A41"/>
    <w:rsid w:val="00CC7DF4"/>
    <w:rsid w:val="00CC7E1F"/>
    <w:rsid w:val="00CD040F"/>
    <w:rsid w:val="00CD07A3"/>
    <w:rsid w:val="00CD0DB9"/>
    <w:rsid w:val="00CD0DF0"/>
    <w:rsid w:val="00CD109B"/>
    <w:rsid w:val="00CD1390"/>
    <w:rsid w:val="00CD1447"/>
    <w:rsid w:val="00CD14EF"/>
    <w:rsid w:val="00CD1730"/>
    <w:rsid w:val="00CD1C6B"/>
    <w:rsid w:val="00CD1DAD"/>
    <w:rsid w:val="00CD2352"/>
    <w:rsid w:val="00CD2415"/>
    <w:rsid w:val="00CD26C9"/>
    <w:rsid w:val="00CD294D"/>
    <w:rsid w:val="00CD29DA"/>
    <w:rsid w:val="00CD2AE6"/>
    <w:rsid w:val="00CD3083"/>
    <w:rsid w:val="00CD30CA"/>
    <w:rsid w:val="00CD336A"/>
    <w:rsid w:val="00CD34EF"/>
    <w:rsid w:val="00CD3523"/>
    <w:rsid w:val="00CD35BB"/>
    <w:rsid w:val="00CD37E0"/>
    <w:rsid w:val="00CD3E08"/>
    <w:rsid w:val="00CD3E62"/>
    <w:rsid w:val="00CD4109"/>
    <w:rsid w:val="00CD4777"/>
    <w:rsid w:val="00CD488D"/>
    <w:rsid w:val="00CD4C19"/>
    <w:rsid w:val="00CD4D7D"/>
    <w:rsid w:val="00CD53F4"/>
    <w:rsid w:val="00CD548E"/>
    <w:rsid w:val="00CD5579"/>
    <w:rsid w:val="00CD59D6"/>
    <w:rsid w:val="00CD625E"/>
    <w:rsid w:val="00CD6FFB"/>
    <w:rsid w:val="00CD72FE"/>
    <w:rsid w:val="00CD77C2"/>
    <w:rsid w:val="00CD78CD"/>
    <w:rsid w:val="00CE022C"/>
    <w:rsid w:val="00CE0323"/>
    <w:rsid w:val="00CE04E5"/>
    <w:rsid w:val="00CE061C"/>
    <w:rsid w:val="00CE0BBE"/>
    <w:rsid w:val="00CE1396"/>
    <w:rsid w:val="00CE13C7"/>
    <w:rsid w:val="00CE152B"/>
    <w:rsid w:val="00CE20E3"/>
    <w:rsid w:val="00CE2281"/>
    <w:rsid w:val="00CE244C"/>
    <w:rsid w:val="00CE320F"/>
    <w:rsid w:val="00CE33B1"/>
    <w:rsid w:val="00CE40AD"/>
    <w:rsid w:val="00CE421C"/>
    <w:rsid w:val="00CE42E3"/>
    <w:rsid w:val="00CE4332"/>
    <w:rsid w:val="00CE43BB"/>
    <w:rsid w:val="00CE44E5"/>
    <w:rsid w:val="00CE47B5"/>
    <w:rsid w:val="00CE4899"/>
    <w:rsid w:val="00CE4FDA"/>
    <w:rsid w:val="00CE517B"/>
    <w:rsid w:val="00CE5990"/>
    <w:rsid w:val="00CE5CEA"/>
    <w:rsid w:val="00CE6040"/>
    <w:rsid w:val="00CE6400"/>
    <w:rsid w:val="00CE6D4F"/>
    <w:rsid w:val="00CE7350"/>
    <w:rsid w:val="00CE77FB"/>
    <w:rsid w:val="00CE794A"/>
    <w:rsid w:val="00CF0534"/>
    <w:rsid w:val="00CF06E6"/>
    <w:rsid w:val="00CF093F"/>
    <w:rsid w:val="00CF09EE"/>
    <w:rsid w:val="00CF137A"/>
    <w:rsid w:val="00CF13DE"/>
    <w:rsid w:val="00CF1EF8"/>
    <w:rsid w:val="00CF1F5A"/>
    <w:rsid w:val="00CF205E"/>
    <w:rsid w:val="00CF2E5B"/>
    <w:rsid w:val="00CF3B86"/>
    <w:rsid w:val="00CF3DA7"/>
    <w:rsid w:val="00CF4D0A"/>
    <w:rsid w:val="00CF5D80"/>
    <w:rsid w:val="00CF6130"/>
    <w:rsid w:val="00CF623E"/>
    <w:rsid w:val="00CF6475"/>
    <w:rsid w:val="00CF65E0"/>
    <w:rsid w:val="00CF6F0D"/>
    <w:rsid w:val="00CF7316"/>
    <w:rsid w:val="00CF747F"/>
    <w:rsid w:val="00CF798C"/>
    <w:rsid w:val="00D00514"/>
    <w:rsid w:val="00D0063C"/>
    <w:rsid w:val="00D0111A"/>
    <w:rsid w:val="00D01671"/>
    <w:rsid w:val="00D017B2"/>
    <w:rsid w:val="00D023F9"/>
    <w:rsid w:val="00D027DC"/>
    <w:rsid w:val="00D02945"/>
    <w:rsid w:val="00D02B08"/>
    <w:rsid w:val="00D02BB3"/>
    <w:rsid w:val="00D02C4D"/>
    <w:rsid w:val="00D030FD"/>
    <w:rsid w:val="00D0340F"/>
    <w:rsid w:val="00D03FED"/>
    <w:rsid w:val="00D042CD"/>
    <w:rsid w:val="00D046F8"/>
    <w:rsid w:val="00D04907"/>
    <w:rsid w:val="00D04970"/>
    <w:rsid w:val="00D04FF7"/>
    <w:rsid w:val="00D0517F"/>
    <w:rsid w:val="00D05218"/>
    <w:rsid w:val="00D05413"/>
    <w:rsid w:val="00D056CE"/>
    <w:rsid w:val="00D05A4D"/>
    <w:rsid w:val="00D05DDD"/>
    <w:rsid w:val="00D05E89"/>
    <w:rsid w:val="00D060FF"/>
    <w:rsid w:val="00D06250"/>
    <w:rsid w:val="00D068B9"/>
    <w:rsid w:val="00D06C6E"/>
    <w:rsid w:val="00D06C7C"/>
    <w:rsid w:val="00D06F72"/>
    <w:rsid w:val="00D0756A"/>
    <w:rsid w:val="00D0765C"/>
    <w:rsid w:val="00D078E2"/>
    <w:rsid w:val="00D07924"/>
    <w:rsid w:val="00D07E67"/>
    <w:rsid w:val="00D105EA"/>
    <w:rsid w:val="00D10907"/>
    <w:rsid w:val="00D10E81"/>
    <w:rsid w:val="00D11C96"/>
    <w:rsid w:val="00D1261C"/>
    <w:rsid w:val="00D12981"/>
    <w:rsid w:val="00D1328B"/>
    <w:rsid w:val="00D13415"/>
    <w:rsid w:val="00D13480"/>
    <w:rsid w:val="00D13620"/>
    <w:rsid w:val="00D1394F"/>
    <w:rsid w:val="00D13BE7"/>
    <w:rsid w:val="00D13D53"/>
    <w:rsid w:val="00D13E45"/>
    <w:rsid w:val="00D13E4D"/>
    <w:rsid w:val="00D140F9"/>
    <w:rsid w:val="00D142E1"/>
    <w:rsid w:val="00D147CD"/>
    <w:rsid w:val="00D14D61"/>
    <w:rsid w:val="00D150B2"/>
    <w:rsid w:val="00D1590A"/>
    <w:rsid w:val="00D15AC6"/>
    <w:rsid w:val="00D16404"/>
    <w:rsid w:val="00D16984"/>
    <w:rsid w:val="00D16B47"/>
    <w:rsid w:val="00D172FB"/>
    <w:rsid w:val="00D173E6"/>
    <w:rsid w:val="00D17A1A"/>
    <w:rsid w:val="00D17C9A"/>
    <w:rsid w:val="00D20096"/>
    <w:rsid w:val="00D20249"/>
    <w:rsid w:val="00D2026A"/>
    <w:rsid w:val="00D2060C"/>
    <w:rsid w:val="00D206AE"/>
    <w:rsid w:val="00D20793"/>
    <w:rsid w:val="00D2097E"/>
    <w:rsid w:val="00D20987"/>
    <w:rsid w:val="00D209C0"/>
    <w:rsid w:val="00D20C08"/>
    <w:rsid w:val="00D20F77"/>
    <w:rsid w:val="00D21313"/>
    <w:rsid w:val="00D21422"/>
    <w:rsid w:val="00D215AE"/>
    <w:rsid w:val="00D219CF"/>
    <w:rsid w:val="00D21B9D"/>
    <w:rsid w:val="00D21F8D"/>
    <w:rsid w:val="00D221F4"/>
    <w:rsid w:val="00D22FA3"/>
    <w:rsid w:val="00D22FB4"/>
    <w:rsid w:val="00D2338B"/>
    <w:rsid w:val="00D2357C"/>
    <w:rsid w:val="00D23711"/>
    <w:rsid w:val="00D23765"/>
    <w:rsid w:val="00D23857"/>
    <w:rsid w:val="00D23BAB"/>
    <w:rsid w:val="00D248ED"/>
    <w:rsid w:val="00D249A2"/>
    <w:rsid w:val="00D24B10"/>
    <w:rsid w:val="00D24CF2"/>
    <w:rsid w:val="00D24F79"/>
    <w:rsid w:val="00D24FE0"/>
    <w:rsid w:val="00D2518F"/>
    <w:rsid w:val="00D2523B"/>
    <w:rsid w:val="00D2562B"/>
    <w:rsid w:val="00D25744"/>
    <w:rsid w:val="00D25C88"/>
    <w:rsid w:val="00D26321"/>
    <w:rsid w:val="00D2677D"/>
    <w:rsid w:val="00D26958"/>
    <w:rsid w:val="00D271C4"/>
    <w:rsid w:val="00D2767B"/>
    <w:rsid w:val="00D27723"/>
    <w:rsid w:val="00D27994"/>
    <w:rsid w:val="00D27A81"/>
    <w:rsid w:val="00D27BA5"/>
    <w:rsid w:val="00D27F5B"/>
    <w:rsid w:val="00D3074B"/>
    <w:rsid w:val="00D30AAB"/>
    <w:rsid w:val="00D312D2"/>
    <w:rsid w:val="00D31985"/>
    <w:rsid w:val="00D31F12"/>
    <w:rsid w:val="00D322B8"/>
    <w:rsid w:val="00D325C7"/>
    <w:rsid w:val="00D328F7"/>
    <w:rsid w:val="00D33272"/>
    <w:rsid w:val="00D3339B"/>
    <w:rsid w:val="00D3383D"/>
    <w:rsid w:val="00D33F81"/>
    <w:rsid w:val="00D34089"/>
    <w:rsid w:val="00D34918"/>
    <w:rsid w:val="00D34BCC"/>
    <w:rsid w:val="00D35761"/>
    <w:rsid w:val="00D35A40"/>
    <w:rsid w:val="00D35D47"/>
    <w:rsid w:val="00D35E47"/>
    <w:rsid w:val="00D36260"/>
    <w:rsid w:val="00D362AA"/>
    <w:rsid w:val="00D36560"/>
    <w:rsid w:val="00D3687F"/>
    <w:rsid w:val="00D36A24"/>
    <w:rsid w:val="00D36C18"/>
    <w:rsid w:val="00D36E60"/>
    <w:rsid w:val="00D376E8"/>
    <w:rsid w:val="00D379DC"/>
    <w:rsid w:val="00D37D2A"/>
    <w:rsid w:val="00D40022"/>
    <w:rsid w:val="00D40077"/>
    <w:rsid w:val="00D40158"/>
    <w:rsid w:val="00D40518"/>
    <w:rsid w:val="00D4060E"/>
    <w:rsid w:val="00D409D1"/>
    <w:rsid w:val="00D409FC"/>
    <w:rsid w:val="00D40B88"/>
    <w:rsid w:val="00D41FEB"/>
    <w:rsid w:val="00D4216A"/>
    <w:rsid w:val="00D42259"/>
    <w:rsid w:val="00D422AE"/>
    <w:rsid w:val="00D4277A"/>
    <w:rsid w:val="00D42A74"/>
    <w:rsid w:val="00D42B83"/>
    <w:rsid w:val="00D43482"/>
    <w:rsid w:val="00D43673"/>
    <w:rsid w:val="00D436EE"/>
    <w:rsid w:val="00D444A9"/>
    <w:rsid w:val="00D446A7"/>
    <w:rsid w:val="00D44743"/>
    <w:rsid w:val="00D447D0"/>
    <w:rsid w:val="00D44DAF"/>
    <w:rsid w:val="00D4510F"/>
    <w:rsid w:val="00D456EE"/>
    <w:rsid w:val="00D4590A"/>
    <w:rsid w:val="00D45D58"/>
    <w:rsid w:val="00D45E7A"/>
    <w:rsid w:val="00D46118"/>
    <w:rsid w:val="00D46919"/>
    <w:rsid w:val="00D4695B"/>
    <w:rsid w:val="00D46D6F"/>
    <w:rsid w:val="00D46DAE"/>
    <w:rsid w:val="00D4718C"/>
    <w:rsid w:val="00D47E45"/>
    <w:rsid w:val="00D47EA0"/>
    <w:rsid w:val="00D50463"/>
    <w:rsid w:val="00D504CB"/>
    <w:rsid w:val="00D50566"/>
    <w:rsid w:val="00D5062E"/>
    <w:rsid w:val="00D50EC8"/>
    <w:rsid w:val="00D51000"/>
    <w:rsid w:val="00D51538"/>
    <w:rsid w:val="00D518DF"/>
    <w:rsid w:val="00D51981"/>
    <w:rsid w:val="00D51D63"/>
    <w:rsid w:val="00D51DF0"/>
    <w:rsid w:val="00D52159"/>
    <w:rsid w:val="00D525A6"/>
    <w:rsid w:val="00D53033"/>
    <w:rsid w:val="00D531F8"/>
    <w:rsid w:val="00D53246"/>
    <w:rsid w:val="00D53419"/>
    <w:rsid w:val="00D5365C"/>
    <w:rsid w:val="00D53770"/>
    <w:rsid w:val="00D53B77"/>
    <w:rsid w:val="00D54726"/>
    <w:rsid w:val="00D54B7B"/>
    <w:rsid w:val="00D551CC"/>
    <w:rsid w:val="00D5540B"/>
    <w:rsid w:val="00D554C4"/>
    <w:rsid w:val="00D55D34"/>
    <w:rsid w:val="00D55D4E"/>
    <w:rsid w:val="00D55DCF"/>
    <w:rsid w:val="00D5615F"/>
    <w:rsid w:val="00D56421"/>
    <w:rsid w:val="00D569C4"/>
    <w:rsid w:val="00D56A26"/>
    <w:rsid w:val="00D56A85"/>
    <w:rsid w:val="00D56C36"/>
    <w:rsid w:val="00D56DC7"/>
    <w:rsid w:val="00D57129"/>
    <w:rsid w:val="00D5716D"/>
    <w:rsid w:val="00D5774D"/>
    <w:rsid w:val="00D57903"/>
    <w:rsid w:val="00D60660"/>
    <w:rsid w:val="00D6068D"/>
    <w:rsid w:val="00D6090B"/>
    <w:rsid w:val="00D6094E"/>
    <w:rsid w:val="00D60997"/>
    <w:rsid w:val="00D60E44"/>
    <w:rsid w:val="00D60F87"/>
    <w:rsid w:val="00D61638"/>
    <w:rsid w:val="00D61B28"/>
    <w:rsid w:val="00D61BE0"/>
    <w:rsid w:val="00D621EB"/>
    <w:rsid w:val="00D622AF"/>
    <w:rsid w:val="00D6246D"/>
    <w:rsid w:val="00D62482"/>
    <w:rsid w:val="00D624A4"/>
    <w:rsid w:val="00D62A50"/>
    <w:rsid w:val="00D62ABC"/>
    <w:rsid w:val="00D62C65"/>
    <w:rsid w:val="00D62CC6"/>
    <w:rsid w:val="00D62D58"/>
    <w:rsid w:val="00D63152"/>
    <w:rsid w:val="00D6343E"/>
    <w:rsid w:val="00D634C8"/>
    <w:rsid w:val="00D63595"/>
    <w:rsid w:val="00D64028"/>
    <w:rsid w:val="00D64119"/>
    <w:rsid w:val="00D64350"/>
    <w:rsid w:val="00D64637"/>
    <w:rsid w:val="00D647A2"/>
    <w:rsid w:val="00D64C1D"/>
    <w:rsid w:val="00D652BA"/>
    <w:rsid w:val="00D652D7"/>
    <w:rsid w:val="00D65CF9"/>
    <w:rsid w:val="00D65F4F"/>
    <w:rsid w:val="00D6642A"/>
    <w:rsid w:val="00D66512"/>
    <w:rsid w:val="00D66FF7"/>
    <w:rsid w:val="00D6730F"/>
    <w:rsid w:val="00D67550"/>
    <w:rsid w:val="00D67C52"/>
    <w:rsid w:val="00D70795"/>
    <w:rsid w:val="00D70800"/>
    <w:rsid w:val="00D708B2"/>
    <w:rsid w:val="00D70975"/>
    <w:rsid w:val="00D70CDB"/>
    <w:rsid w:val="00D70DA1"/>
    <w:rsid w:val="00D710FE"/>
    <w:rsid w:val="00D71120"/>
    <w:rsid w:val="00D716DF"/>
    <w:rsid w:val="00D717B8"/>
    <w:rsid w:val="00D717F7"/>
    <w:rsid w:val="00D71CE2"/>
    <w:rsid w:val="00D7241F"/>
    <w:rsid w:val="00D72637"/>
    <w:rsid w:val="00D72816"/>
    <w:rsid w:val="00D72D1E"/>
    <w:rsid w:val="00D72F71"/>
    <w:rsid w:val="00D731B8"/>
    <w:rsid w:val="00D73DBC"/>
    <w:rsid w:val="00D74475"/>
    <w:rsid w:val="00D74543"/>
    <w:rsid w:val="00D749BB"/>
    <w:rsid w:val="00D74AEE"/>
    <w:rsid w:val="00D74D86"/>
    <w:rsid w:val="00D751DF"/>
    <w:rsid w:val="00D75496"/>
    <w:rsid w:val="00D754AF"/>
    <w:rsid w:val="00D754B6"/>
    <w:rsid w:val="00D75634"/>
    <w:rsid w:val="00D758E7"/>
    <w:rsid w:val="00D75C72"/>
    <w:rsid w:val="00D76011"/>
    <w:rsid w:val="00D76055"/>
    <w:rsid w:val="00D7660D"/>
    <w:rsid w:val="00D76691"/>
    <w:rsid w:val="00D76AAF"/>
    <w:rsid w:val="00D76B7D"/>
    <w:rsid w:val="00D777B6"/>
    <w:rsid w:val="00D77C91"/>
    <w:rsid w:val="00D77DEB"/>
    <w:rsid w:val="00D80047"/>
    <w:rsid w:val="00D8015D"/>
    <w:rsid w:val="00D803FC"/>
    <w:rsid w:val="00D80609"/>
    <w:rsid w:val="00D809BC"/>
    <w:rsid w:val="00D80F5D"/>
    <w:rsid w:val="00D81B11"/>
    <w:rsid w:val="00D81D1C"/>
    <w:rsid w:val="00D81EF0"/>
    <w:rsid w:val="00D81F74"/>
    <w:rsid w:val="00D8221C"/>
    <w:rsid w:val="00D82959"/>
    <w:rsid w:val="00D831C6"/>
    <w:rsid w:val="00D83727"/>
    <w:rsid w:val="00D83C67"/>
    <w:rsid w:val="00D842A0"/>
    <w:rsid w:val="00D8440C"/>
    <w:rsid w:val="00D846D9"/>
    <w:rsid w:val="00D847DA"/>
    <w:rsid w:val="00D84D70"/>
    <w:rsid w:val="00D85B6F"/>
    <w:rsid w:val="00D85C22"/>
    <w:rsid w:val="00D8622D"/>
    <w:rsid w:val="00D86C25"/>
    <w:rsid w:val="00D86D96"/>
    <w:rsid w:val="00D87139"/>
    <w:rsid w:val="00D87DAF"/>
    <w:rsid w:val="00D9028E"/>
    <w:rsid w:val="00D907A9"/>
    <w:rsid w:val="00D90A03"/>
    <w:rsid w:val="00D90AFB"/>
    <w:rsid w:val="00D91140"/>
    <w:rsid w:val="00D91A08"/>
    <w:rsid w:val="00D91A7D"/>
    <w:rsid w:val="00D91EBF"/>
    <w:rsid w:val="00D92524"/>
    <w:rsid w:val="00D92960"/>
    <w:rsid w:val="00D92D7D"/>
    <w:rsid w:val="00D92E5A"/>
    <w:rsid w:val="00D92EF1"/>
    <w:rsid w:val="00D92FA1"/>
    <w:rsid w:val="00D9334A"/>
    <w:rsid w:val="00D93448"/>
    <w:rsid w:val="00D9358B"/>
    <w:rsid w:val="00D93FC3"/>
    <w:rsid w:val="00D9419F"/>
    <w:rsid w:val="00D94411"/>
    <w:rsid w:val="00D94684"/>
    <w:rsid w:val="00D946D2"/>
    <w:rsid w:val="00D94C98"/>
    <w:rsid w:val="00D94D99"/>
    <w:rsid w:val="00D950D3"/>
    <w:rsid w:val="00D95169"/>
    <w:rsid w:val="00D9525F"/>
    <w:rsid w:val="00D95314"/>
    <w:rsid w:val="00D95E18"/>
    <w:rsid w:val="00D95E20"/>
    <w:rsid w:val="00D95EE1"/>
    <w:rsid w:val="00D9701F"/>
    <w:rsid w:val="00D97141"/>
    <w:rsid w:val="00D974DC"/>
    <w:rsid w:val="00D97AE3"/>
    <w:rsid w:val="00D97BDE"/>
    <w:rsid w:val="00DA04F1"/>
    <w:rsid w:val="00DA04FE"/>
    <w:rsid w:val="00DA0D2D"/>
    <w:rsid w:val="00DA0E8C"/>
    <w:rsid w:val="00DA12A4"/>
    <w:rsid w:val="00DA1402"/>
    <w:rsid w:val="00DA155C"/>
    <w:rsid w:val="00DA158C"/>
    <w:rsid w:val="00DA18C3"/>
    <w:rsid w:val="00DA1B66"/>
    <w:rsid w:val="00DA2100"/>
    <w:rsid w:val="00DA24A3"/>
    <w:rsid w:val="00DA2633"/>
    <w:rsid w:val="00DA2839"/>
    <w:rsid w:val="00DA2B7E"/>
    <w:rsid w:val="00DA2CF1"/>
    <w:rsid w:val="00DA2E75"/>
    <w:rsid w:val="00DA3036"/>
    <w:rsid w:val="00DA35B2"/>
    <w:rsid w:val="00DA3888"/>
    <w:rsid w:val="00DA38F1"/>
    <w:rsid w:val="00DA3ED3"/>
    <w:rsid w:val="00DA407F"/>
    <w:rsid w:val="00DA40F2"/>
    <w:rsid w:val="00DA4A0D"/>
    <w:rsid w:val="00DA51CB"/>
    <w:rsid w:val="00DA53DB"/>
    <w:rsid w:val="00DA544A"/>
    <w:rsid w:val="00DA58FA"/>
    <w:rsid w:val="00DA6142"/>
    <w:rsid w:val="00DA615E"/>
    <w:rsid w:val="00DA6657"/>
    <w:rsid w:val="00DA6D28"/>
    <w:rsid w:val="00DA78B8"/>
    <w:rsid w:val="00DB06B0"/>
    <w:rsid w:val="00DB163B"/>
    <w:rsid w:val="00DB1C26"/>
    <w:rsid w:val="00DB2DB2"/>
    <w:rsid w:val="00DB368A"/>
    <w:rsid w:val="00DB3954"/>
    <w:rsid w:val="00DB3FB2"/>
    <w:rsid w:val="00DB410D"/>
    <w:rsid w:val="00DB4585"/>
    <w:rsid w:val="00DB4781"/>
    <w:rsid w:val="00DB4C1F"/>
    <w:rsid w:val="00DB4D59"/>
    <w:rsid w:val="00DB5135"/>
    <w:rsid w:val="00DB53EB"/>
    <w:rsid w:val="00DB5512"/>
    <w:rsid w:val="00DB5841"/>
    <w:rsid w:val="00DB6045"/>
    <w:rsid w:val="00DB609E"/>
    <w:rsid w:val="00DB637B"/>
    <w:rsid w:val="00DB64AF"/>
    <w:rsid w:val="00DB6B07"/>
    <w:rsid w:val="00DB6DAC"/>
    <w:rsid w:val="00DB73B0"/>
    <w:rsid w:val="00DB7563"/>
    <w:rsid w:val="00DC0D58"/>
    <w:rsid w:val="00DC11B5"/>
    <w:rsid w:val="00DC13DE"/>
    <w:rsid w:val="00DC1617"/>
    <w:rsid w:val="00DC1798"/>
    <w:rsid w:val="00DC1F27"/>
    <w:rsid w:val="00DC2163"/>
    <w:rsid w:val="00DC2173"/>
    <w:rsid w:val="00DC2BFE"/>
    <w:rsid w:val="00DC2C1C"/>
    <w:rsid w:val="00DC3223"/>
    <w:rsid w:val="00DC32CC"/>
    <w:rsid w:val="00DC3C56"/>
    <w:rsid w:val="00DC4230"/>
    <w:rsid w:val="00DC449B"/>
    <w:rsid w:val="00DC46A6"/>
    <w:rsid w:val="00DC4719"/>
    <w:rsid w:val="00DC4A26"/>
    <w:rsid w:val="00DC4ACF"/>
    <w:rsid w:val="00DC4B91"/>
    <w:rsid w:val="00DC4F15"/>
    <w:rsid w:val="00DC4FD9"/>
    <w:rsid w:val="00DC4FF9"/>
    <w:rsid w:val="00DC5014"/>
    <w:rsid w:val="00DC516E"/>
    <w:rsid w:val="00DC547B"/>
    <w:rsid w:val="00DC5862"/>
    <w:rsid w:val="00DC5E7E"/>
    <w:rsid w:val="00DC5FE7"/>
    <w:rsid w:val="00DC6300"/>
    <w:rsid w:val="00DC65CB"/>
    <w:rsid w:val="00DC68BC"/>
    <w:rsid w:val="00DC6D4A"/>
    <w:rsid w:val="00DC6F1A"/>
    <w:rsid w:val="00DC7693"/>
    <w:rsid w:val="00DC77EC"/>
    <w:rsid w:val="00DC7DF0"/>
    <w:rsid w:val="00DC7E95"/>
    <w:rsid w:val="00DD0643"/>
    <w:rsid w:val="00DD0652"/>
    <w:rsid w:val="00DD0EE0"/>
    <w:rsid w:val="00DD1365"/>
    <w:rsid w:val="00DD15B2"/>
    <w:rsid w:val="00DD1C01"/>
    <w:rsid w:val="00DD1E1D"/>
    <w:rsid w:val="00DD1FC9"/>
    <w:rsid w:val="00DD2032"/>
    <w:rsid w:val="00DD2538"/>
    <w:rsid w:val="00DD258C"/>
    <w:rsid w:val="00DD263C"/>
    <w:rsid w:val="00DD28BD"/>
    <w:rsid w:val="00DD2D85"/>
    <w:rsid w:val="00DD30F6"/>
    <w:rsid w:val="00DD310F"/>
    <w:rsid w:val="00DD32FC"/>
    <w:rsid w:val="00DD381A"/>
    <w:rsid w:val="00DD3839"/>
    <w:rsid w:val="00DD3CA2"/>
    <w:rsid w:val="00DD422A"/>
    <w:rsid w:val="00DD4A46"/>
    <w:rsid w:val="00DD4FF8"/>
    <w:rsid w:val="00DD507C"/>
    <w:rsid w:val="00DD51B2"/>
    <w:rsid w:val="00DD60A9"/>
    <w:rsid w:val="00DD665C"/>
    <w:rsid w:val="00DD67E2"/>
    <w:rsid w:val="00DD7149"/>
    <w:rsid w:val="00DD7258"/>
    <w:rsid w:val="00DD72E1"/>
    <w:rsid w:val="00DD72FD"/>
    <w:rsid w:val="00DD75B1"/>
    <w:rsid w:val="00DD7907"/>
    <w:rsid w:val="00DD7CCF"/>
    <w:rsid w:val="00DD7F1C"/>
    <w:rsid w:val="00DE012D"/>
    <w:rsid w:val="00DE068F"/>
    <w:rsid w:val="00DE1111"/>
    <w:rsid w:val="00DE12A0"/>
    <w:rsid w:val="00DE17D9"/>
    <w:rsid w:val="00DE1858"/>
    <w:rsid w:val="00DE1912"/>
    <w:rsid w:val="00DE1D67"/>
    <w:rsid w:val="00DE218D"/>
    <w:rsid w:val="00DE2D35"/>
    <w:rsid w:val="00DE305F"/>
    <w:rsid w:val="00DE31AD"/>
    <w:rsid w:val="00DE3220"/>
    <w:rsid w:val="00DE37A9"/>
    <w:rsid w:val="00DE3D8C"/>
    <w:rsid w:val="00DE5079"/>
    <w:rsid w:val="00DE50F9"/>
    <w:rsid w:val="00DE5282"/>
    <w:rsid w:val="00DE52B9"/>
    <w:rsid w:val="00DE53BA"/>
    <w:rsid w:val="00DE542F"/>
    <w:rsid w:val="00DE5949"/>
    <w:rsid w:val="00DE5C43"/>
    <w:rsid w:val="00DE5CF3"/>
    <w:rsid w:val="00DE5DBF"/>
    <w:rsid w:val="00DE63AA"/>
    <w:rsid w:val="00DE64A4"/>
    <w:rsid w:val="00DE6743"/>
    <w:rsid w:val="00DE69C6"/>
    <w:rsid w:val="00DE6F59"/>
    <w:rsid w:val="00DE70FE"/>
    <w:rsid w:val="00DE7420"/>
    <w:rsid w:val="00DF0276"/>
    <w:rsid w:val="00DF0296"/>
    <w:rsid w:val="00DF02CE"/>
    <w:rsid w:val="00DF07DE"/>
    <w:rsid w:val="00DF0D71"/>
    <w:rsid w:val="00DF0DAB"/>
    <w:rsid w:val="00DF10FA"/>
    <w:rsid w:val="00DF11CA"/>
    <w:rsid w:val="00DF1233"/>
    <w:rsid w:val="00DF13FD"/>
    <w:rsid w:val="00DF141C"/>
    <w:rsid w:val="00DF155A"/>
    <w:rsid w:val="00DF1940"/>
    <w:rsid w:val="00DF2217"/>
    <w:rsid w:val="00DF22FE"/>
    <w:rsid w:val="00DF2350"/>
    <w:rsid w:val="00DF26D7"/>
    <w:rsid w:val="00DF27D0"/>
    <w:rsid w:val="00DF2A68"/>
    <w:rsid w:val="00DF3467"/>
    <w:rsid w:val="00DF3792"/>
    <w:rsid w:val="00DF46D1"/>
    <w:rsid w:val="00DF4821"/>
    <w:rsid w:val="00DF484D"/>
    <w:rsid w:val="00DF5055"/>
    <w:rsid w:val="00DF51EB"/>
    <w:rsid w:val="00DF5F9E"/>
    <w:rsid w:val="00DF6537"/>
    <w:rsid w:val="00DF653C"/>
    <w:rsid w:val="00DF669C"/>
    <w:rsid w:val="00DF669F"/>
    <w:rsid w:val="00DF6887"/>
    <w:rsid w:val="00DF6AF5"/>
    <w:rsid w:val="00DF6E57"/>
    <w:rsid w:val="00DF6EBE"/>
    <w:rsid w:val="00DF70A9"/>
    <w:rsid w:val="00DF73CA"/>
    <w:rsid w:val="00DF7E42"/>
    <w:rsid w:val="00E00693"/>
    <w:rsid w:val="00E01469"/>
    <w:rsid w:val="00E014CB"/>
    <w:rsid w:val="00E019BD"/>
    <w:rsid w:val="00E01A92"/>
    <w:rsid w:val="00E01B10"/>
    <w:rsid w:val="00E01C66"/>
    <w:rsid w:val="00E01FEA"/>
    <w:rsid w:val="00E02253"/>
    <w:rsid w:val="00E02771"/>
    <w:rsid w:val="00E029A6"/>
    <w:rsid w:val="00E02C23"/>
    <w:rsid w:val="00E0350D"/>
    <w:rsid w:val="00E03940"/>
    <w:rsid w:val="00E039F3"/>
    <w:rsid w:val="00E03F6F"/>
    <w:rsid w:val="00E049DF"/>
    <w:rsid w:val="00E04CC2"/>
    <w:rsid w:val="00E0532C"/>
    <w:rsid w:val="00E0593C"/>
    <w:rsid w:val="00E05962"/>
    <w:rsid w:val="00E05EBA"/>
    <w:rsid w:val="00E061DF"/>
    <w:rsid w:val="00E063A8"/>
    <w:rsid w:val="00E06698"/>
    <w:rsid w:val="00E06819"/>
    <w:rsid w:val="00E068C5"/>
    <w:rsid w:val="00E06ACF"/>
    <w:rsid w:val="00E06CE5"/>
    <w:rsid w:val="00E07503"/>
    <w:rsid w:val="00E07CA6"/>
    <w:rsid w:val="00E07E69"/>
    <w:rsid w:val="00E07FCA"/>
    <w:rsid w:val="00E10C65"/>
    <w:rsid w:val="00E110B2"/>
    <w:rsid w:val="00E1171F"/>
    <w:rsid w:val="00E118E7"/>
    <w:rsid w:val="00E1276B"/>
    <w:rsid w:val="00E12E59"/>
    <w:rsid w:val="00E13486"/>
    <w:rsid w:val="00E134D4"/>
    <w:rsid w:val="00E13595"/>
    <w:rsid w:val="00E13979"/>
    <w:rsid w:val="00E13E09"/>
    <w:rsid w:val="00E14133"/>
    <w:rsid w:val="00E141BA"/>
    <w:rsid w:val="00E144FC"/>
    <w:rsid w:val="00E14609"/>
    <w:rsid w:val="00E14BBF"/>
    <w:rsid w:val="00E150C4"/>
    <w:rsid w:val="00E15462"/>
    <w:rsid w:val="00E155D2"/>
    <w:rsid w:val="00E15976"/>
    <w:rsid w:val="00E16133"/>
    <w:rsid w:val="00E16199"/>
    <w:rsid w:val="00E1664F"/>
    <w:rsid w:val="00E168E7"/>
    <w:rsid w:val="00E16B50"/>
    <w:rsid w:val="00E16E25"/>
    <w:rsid w:val="00E17D15"/>
    <w:rsid w:val="00E17EFC"/>
    <w:rsid w:val="00E20035"/>
    <w:rsid w:val="00E20255"/>
    <w:rsid w:val="00E2044F"/>
    <w:rsid w:val="00E20592"/>
    <w:rsid w:val="00E207C1"/>
    <w:rsid w:val="00E20876"/>
    <w:rsid w:val="00E20891"/>
    <w:rsid w:val="00E209CA"/>
    <w:rsid w:val="00E21031"/>
    <w:rsid w:val="00E21254"/>
    <w:rsid w:val="00E21832"/>
    <w:rsid w:val="00E21A93"/>
    <w:rsid w:val="00E21F52"/>
    <w:rsid w:val="00E21F64"/>
    <w:rsid w:val="00E22445"/>
    <w:rsid w:val="00E2262F"/>
    <w:rsid w:val="00E23553"/>
    <w:rsid w:val="00E23848"/>
    <w:rsid w:val="00E23A05"/>
    <w:rsid w:val="00E23A0C"/>
    <w:rsid w:val="00E23FA3"/>
    <w:rsid w:val="00E247DC"/>
    <w:rsid w:val="00E24A1D"/>
    <w:rsid w:val="00E24F3B"/>
    <w:rsid w:val="00E25023"/>
    <w:rsid w:val="00E25073"/>
    <w:rsid w:val="00E250B9"/>
    <w:rsid w:val="00E2516A"/>
    <w:rsid w:val="00E259EC"/>
    <w:rsid w:val="00E25CD7"/>
    <w:rsid w:val="00E2651A"/>
    <w:rsid w:val="00E2671A"/>
    <w:rsid w:val="00E2680D"/>
    <w:rsid w:val="00E26897"/>
    <w:rsid w:val="00E26AC6"/>
    <w:rsid w:val="00E26D6B"/>
    <w:rsid w:val="00E275C6"/>
    <w:rsid w:val="00E2768D"/>
    <w:rsid w:val="00E27722"/>
    <w:rsid w:val="00E30B02"/>
    <w:rsid w:val="00E30F4C"/>
    <w:rsid w:val="00E31185"/>
    <w:rsid w:val="00E3127F"/>
    <w:rsid w:val="00E3129D"/>
    <w:rsid w:val="00E31739"/>
    <w:rsid w:val="00E31980"/>
    <w:rsid w:val="00E32258"/>
    <w:rsid w:val="00E33081"/>
    <w:rsid w:val="00E3356A"/>
    <w:rsid w:val="00E33A2B"/>
    <w:rsid w:val="00E34180"/>
    <w:rsid w:val="00E34613"/>
    <w:rsid w:val="00E3486A"/>
    <w:rsid w:val="00E351F9"/>
    <w:rsid w:val="00E35639"/>
    <w:rsid w:val="00E35945"/>
    <w:rsid w:val="00E35B2A"/>
    <w:rsid w:val="00E35CAE"/>
    <w:rsid w:val="00E36146"/>
    <w:rsid w:val="00E362CA"/>
    <w:rsid w:val="00E36650"/>
    <w:rsid w:val="00E36AE8"/>
    <w:rsid w:val="00E36CE3"/>
    <w:rsid w:val="00E36D5E"/>
    <w:rsid w:val="00E376FA"/>
    <w:rsid w:val="00E4037E"/>
    <w:rsid w:val="00E4047C"/>
    <w:rsid w:val="00E405FF"/>
    <w:rsid w:val="00E40878"/>
    <w:rsid w:val="00E40AD4"/>
    <w:rsid w:val="00E41285"/>
    <w:rsid w:val="00E412ED"/>
    <w:rsid w:val="00E41461"/>
    <w:rsid w:val="00E416F2"/>
    <w:rsid w:val="00E41BCA"/>
    <w:rsid w:val="00E41F8F"/>
    <w:rsid w:val="00E42F5A"/>
    <w:rsid w:val="00E439A0"/>
    <w:rsid w:val="00E43ADC"/>
    <w:rsid w:val="00E44049"/>
    <w:rsid w:val="00E44812"/>
    <w:rsid w:val="00E4502E"/>
    <w:rsid w:val="00E45494"/>
    <w:rsid w:val="00E458DB"/>
    <w:rsid w:val="00E459DC"/>
    <w:rsid w:val="00E45A20"/>
    <w:rsid w:val="00E45B2A"/>
    <w:rsid w:val="00E45E1A"/>
    <w:rsid w:val="00E46197"/>
    <w:rsid w:val="00E462C6"/>
    <w:rsid w:val="00E46410"/>
    <w:rsid w:val="00E464BE"/>
    <w:rsid w:val="00E46C97"/>
    <w:rsid w:val="00E46EF1"/>
    <w:rsid w:val="00E47121"/>
    <w:rsid w:val="00E47245"/>
    <w:rsid w:val="00E479A4"/>
    <w:rsid w:val="00E47A2E"/>
    <w:rsid w:val="00E47AFE"/>
    <w:rsid w:val="00E47F39"/>
    <w:rsid w:val="00E50216"/>
    <w:rsid w:val="00E502FC"/>
    <w:rsid w:val="00E504D1"/>
    <w:rsid w:val="00E504F5"/>
    <w:rsid w:val="00E50604"/>
    <w:rsid w:val="00E50639"/>
    <w:rsid w:val="00E50DDA"/>
    <w:rsid w:val="00E50E1A"/>
    <w:rsid w:val="00E51201"/>
    <w:rsid w:val="00E516A7"/>
    <w:rsid w:val="00E5187E"/>
    <w:rsid w:val="00E518C1"/>
    <w:rsid w:val="00E519F4"/>
    <w:rsid w:val="00E51D35"/>
    <w:rsid w:val="00E52273"/>
    <w:rsid w:val="00E52503"/>
    <w:rsid w:val="00E52A92"/>
    <w:rsid w:val="00E52CF2"/>
    <w:rsid w:val="00E530DB"/>
    <w:rsid w:val="00E532CD"/>
    <w:rsid w:val="00E53577"/>
    <w:rsid w:val="00E53584"/>
    <w:rsid w:val="00E538E1"/>
    <w:rsid w:val="00E53A2B"/>
    <w:rsid w:val="00E54066"/>
    <w:rsid w:val="00E5410A"/>
    <w:rsid w:val="00E5437B"/>
    <w:rsid w:val="00E54722"/>
    <w:rsid w:val="00E548E4"/>
    <w:rsid w:val="00E54BF0"/>
    <w:rsid w:val="00E54C37"/>
    <w:rsid w:val="00E54C94"/>
    <w:rsid w:val="00E54F0B"/>
    <w:rsid w:val="00E553FA"/>
    <w:rsid w:val="00E5574C"/>
    <w:rsid w:val="00E55B9B"/>
    <w:rsid w:val="00E55BAF"/>
    <w:rsid w:val="00E55CAD"/>
    <w:rsid w:val="00E55EBE"/>
    <w:rsid w:val="00E5643A"/>
    <w:rsid w:val="00E564CA"/>
    <w:rsid w:val="00E56995"/>
    <w:rsid w:val="00E56C90"/>
    <w:rsid w:val="00E56FE6"/>
    <w:rsid w:val="00E572F5"/>
    <w:rsid w:val="00E576F1"/>
    <w:rsid w:val="00E5783D"/>
    <w:rsid w:val="00E57C4C"/>
    <w:rsid w:val="00E57C53"/>
    <w:rsid w:val="00E60262"/>
    <w:rsid w:val="00E60BEB"/>
    <w:rsid w:val="00E60D84"/>
    <w:rsid w:val="00E60FEC"/>
    <w:rsid w:val="00E611BE"/>
    <w:rsid w:val="00E611E0"/>
    <w:rsid w:val="00E61454"/>
    <w:rsid w:val="00E61676"/>
    <w:rsid w:val="00E618DD"/>
    <w:rsid w:val="00E61B08"/>
    <w:rsid w:val="00E61BFB"/>
    <w:rsid w:val="00E61E42"/>
    <w:rsid w:val="00E62A5A"/>
    <w:rsid w:val="00E62B2D"/>
    <w:rsid w:val="00E63163"/>
    <w:rsid w:val="00E63806"/>
    <w:rsid w:val="00E63A28"/>
    <w:rsid w:val="00E63B17"/>
    <w:rsid w:val="00E63BBE"/>
    <w:rsid w:val="00E643B2"/>
    <w:rsid w:val="00E644A7"/>
    <w:rsid w:val="00E64774"/>
    <w:rsid w:val="00E6507E"/>
    <w:rsid w:val="00E654F2"/>
    <w:rsid w:val="00E65AE3"/>
    <w:rsid w:val="00E65CCC"/>
    <w:rsid w:val="00E65D72"/>
    <w:rsid w:val="00E66062"/>
    <w:rsid w:val="00E66C39"/>
    <w:rsid w:val="00E66E4B"/>
    <w:rsid w:val="00E66F8A"/>
    <w:rsid w:val="00E6700A"/>
    <w:rsid w:val="00E70516"/>
    <w:rsid w:val="00E70A36"/>
    <w:rsid w:val="00E70C2D"/>
    <w:rsid w:val="00E712E0"/>
    <w:rsid w:val="00E7151C"/>
    <w:rsid w:val="00E715F4"/>
    <w:rsid w:val="00E72258"/>
    <w:rsid w:val="00E7242C"/>
    <w:rsid w:val="00E727B5"/>
    <w:rsid w:val="00E730D2"/>
    <w:rsid w:val="00E731F1"/>
    <w:rsid w:val="00E73374"/>
    <w:rsid w:val="00E7371B"/>
    <w:rsid w:val="00E73B0F"/>
    <w:rsid w:val="00E73C64"/>
    <w:rsid w:val="00E7487E"/>
    <w:rsid w:val="00E75884"/>
    <w:rsid w:val="00E7597F"/>
    <w:rsid w:val="00E75A82"/>
    <w:rsid w:val="00E75A98"/>
    <w:rsid w:val="00E75CBC"/>
    <w:rsid w:val="00E764FF"/>
    <w:rsid w:val="00E767BC"/>
    <w:rsid w:val="00E76971"/>
    <w:rsid w:val="00E76E31"/>
    <w:rsid w:val="00E770CA"/>
    <w:rsid w:val="00E77585"/>
    <w:rsid w:val="00E77965"/>
    <w:rsid w:val="00E77A43"/>
    <w:rsid w:val="00E77B3E"/>
    <w:rsid w:val="00E77C2D"/>
    <w:rsid w:val="00E80C94"/>
    <w:rsid w:val="00E811C2"/>
    <w:rsid w:val="00E81BC0"/>
    <w:rsid w:val="00E82177"/>
    <w:rsid w:val="00E82321"/>
    <w:rsid w:val="00E8237D"/>
    <w:rsid w:val="00E82861"/>
    <w:rsid w:val="00E82BD2"/>
    <w:rsid w:val="00E83007"/>
    <w:rsid w:val="00E83505"/>
    <w:rsid w:val="00E83922"/>
    <w:rsid w:val="00E83B1A"/>
    <w:rsid w:val="00E846E7"/>
    <w:rsid w:val="00E85C9F"/>
    <w:rsid w:val="00E85CCD"/>
    <w:rsid w:val="00E85E91"/>
    <w:rsid w:val="00E85F40"/>
    <w:rsid w:val="00E8673C"/>
    <w:rsid w:val="00E869EF"/>
    <w:rsid w:val="00E8729A"/>
    <w:rsid w:val="00E87388"/>
    <w:rsid w:val="00E8743C"/>
    <w:rsid w:val="00E87633"/>
    <w:rsid w:val="00E87BAB"/>
    <w:rsid w:val="00E90258"/>
    <w:rsid w:val="00E90400"/>
    <w:rsid w:val="00E908DB"/>
    <w:rsid w:val="00E90D0C"/>
    <w:rsid w:val="00E90F31"/>
    <w:rsid w:val="00E91222"/>
    <w:rsid w:val="00E91363"/>
    <w:rsid w:val="00E91371"/>
    <w:rsid w:val="00E91564"/>
    <w:rsid w:val="00E917A8"/>
    <w:rsid w:val="00E917AC"/>
    <w:rsid w:val="00E91D21"/>
    <w:rsid w:val="00E91E65"/>
    <w:rsid w:val="00E925EA"/>
    <w:rsid w:val="00E929D8"/>
    <w:rsid w:val="00E92C76"/>
    <w:rsid w:val="00E930AB"/>
    <w:rsid w:val="00E93290"/>
    <w:rsid w:val="00E932A1"/>
    <w:rsid w:val="00E9367B"/>
    <w:rsid w:val="00E939DA"/>
    <w:rsid w:val="00E93C20"/>
    <w:rsid w:val="00E940E7"/>
    <w:rsid w:val="00E943CA"/>
    <w:rsid w:val="00E9459D"/>
    <w:rsid w:val="00E94872"/>
    <w:rsid w:val="00E94C42"/>
    <w:rsid w:val="00E950E7"/>
    <w:rsid w:val="00E95301"/>
    <w:rsid w:val="00E95841"/>
    <w:rsid w:val="00E95E51"/>
    <w:rsid w:val="00E961E8"/>
    <w:rsid w:val="00E97068"/>
    <w:rsid w:val="00E9726A"/>
    <w:rsid w:val="00E97920"/>
    <w:rsid w:val="00E97CE3"/>
    <w:rsid w:val="00EA029B"/>
    <w:rsid w:val="00EA02CD"/>
    <w:rsid w:val="00EA0540"/>
    <w:rsid w:val="00EA0A6C"/>
    <w:rsid w:val="00EA1924"/>
    <w:rsid w:val="00EA1954"/>
    <w:rsid w:val="00EA1981"/>
    <w:rsid w:val="00EA1B7C"/>
    <w:rsid w:val="00EA2038"/>
    <w:rsid w:val="00EA241B"/>
    <w:rsid w:val="00EA2A81"/>
    <w:rsid w:val="00EA2BD6"/>
    <w:rsid w:val="00EA2CF5"/>
    <w:rsid w:val="00EA31A2"/>
    <w:rsid w:val="00EA3520"/>
    <w:rsid w:val="00EA3736"/>
    <w:rsid w:val="00EA37EB"/>
    <w:rsid w:val="00EA3C3F"/>
    <w:rsid w:val="00EA3E11"/>
    <w:rsid w:val="00EA44EF"/>
    <w:rsid w:val="00EA4ACC"/>
    <w:rsid w:val="00EA4AD5"/>
    <w:rsid w:val="00EA4C18"/>
    <w:rsid w:val="00EA4D73"/>
    <w:rsid w:val="00EA503E"/>
    <w:rsid w:val="00EA5609"/>
    <w:rsid w:val="00EA5737"/>
    <w:rsid w:val="00EA5873"/>
    <w:rsid w:val="00EA5980"/>
    <w:rsid w:val="00EA5A89"/>
    <w:rsid w:val="00EA62B6"/>
    <w:rsid w:val="00EA62F6"/>
    <w:rsid w:val="00EA66F3"/>
    <w:rsid w:val="00EA68E9"/>
    <w:rsid w:val="00EA6967"/>
    <w:rsid w:val="00EA69AC"/>
    <w:rsid w:val="00EA6C6B"/>
    <w:rsid w:val="00EA7183"/>
    <w:rsid w:val="00EA7559"/>
    <w:rsid w:val="00EA7741"/>
    <w:rsid w:val="00EA7876"/>
    <w:rsid w:val="00EB010F"/>
    <w:rsid w:val="00EB016F"/>
    <w:rsid w:val="00EB051F"/>
    <w:rsid w:val="00EB0733"/>
    <w:rsid w:val="00EB07B4"/>
    <w:rsid w:val="00EB0FEB"/>
    <w:rsid w:val="00EB114F"/>
    <w:rsid w:val="00EB11BF"/>
    <w:rsid w:val="00EB161C"/>
    <w:rsid w:val="00EB1722"/>
    <w:rsid w:val="00EB1AD4"/>
    <w:rsid w:val="00EB1BB7"/>
    <w:rsid w:val="00EB268A"/>
    <w:rsid w:val="00EB2B43"/>
    <w:rsid w:val="00EB3B71"/>
    <w:rsid w:val="00EB3C2F"/>
    <w:rsid w:val="00EB3CF2"/>
    <w:rsid w:val="00EB3EED"/>
    <w:rsid w:val="00EB469B"/>
    <w:rsid w:val="00EB4E7B"/>
    <w:rsid w:val="00EB4F9C"/>
    <w:rsid w:val="00EB53B1"/>
    <w:rsid w:val="00EB5566"/>
    <w:rsid w:val="00EB557C"/>
    <w:rsid w:val="00EB569D"/>
    <w:rsid w:val="00EB5B26"/>
    <w:rsid w:val="00EB649E"/>
    <w:rsid w:val="00EB64CE"/>
    <w:rsid w:val="00EB66CA"/>
    <w:rsid w:val="00EB66E3"/>
    <w:rsid w:val="00EB677E"/>
    <w:rsid w:val="00EB6A0B"/>
    <w:rsid w:val="00EB6A70"/>
    <w:rsid w:val="00EB710B"/>
    <w:rsid w:val="00EB72A9"/>
    <w:rsid w:val="00EB742A"/>
    <w:rsid w:val="00EB7A22"/>
    <w:rsid w:val="00EB7B48"/>
    <w:rsid w:val="00EB7BB3"/>
    <w:rsid w:val="00EB7E08"/>
    <w:rsid w:val="00EC0117"/>
    <w:rsid w:val="00EC03B8"/>
    <w:rsid w:val="00EC0525"/>
    <w:rsid w:val="00EC0DF3"/>
    <w:rsid w:val="00EC0EFB"/>
    <w:rsid w:val="00EC15B2"/>
    <w:rsid w:val="00EC19F5"/>
    <w:rsid w:val="00EC1D98"/>
    <w:rsid w:val="00EC1E53"/>
    <w:rsid w:val="00EC225B"/>
    <w:rsid w:val="00EC24A1"/>
    <w:rsid w:val="00EC277A"/>
    <w:rsid w:val="00EC38DF"/>
    <w:rsid w:val="00EC3F03"/>
    <w:rsid w:val="00EC466F"/>
    <w:rsid w:val="00EC47EE"/>
    <w:rsid w:val="00EC5020"/>
    <w:rsid w:val="00EC573F"/>
    <w:rsid w:val="00EC57CD"/>
    <w:rsid w:val="00EC5AF9"/>
    <w:rsid w:val="00EC5CCE"/>
    <w:rsid w:val="00EC5F2A"/>
    <w:rsid w:val="00EC63A7"/>
    <w:rsid w:val="00EC6556"/>
    <w:rsid w:val="00EC66EE"/>
    <w:rsid w:val="00EC6A1D"/>
    <w:rsid w:val="00EC6B7D"/>
    <w:rsid w:val="00EC7343"/>
    <w:rsid w:val="00EC7BD2"/>
    <w:rsid w:val="00EC7D34"/>
    <w:rsid w:val="00EC7E9A"/>
    <w:rsid w:val="00EC7EF0"/>
    <w:rsid w:val="00ED08C7"/>
    <w:rsid w:val="00ED0A89"/>
    <w:rsid w:val="00ED0AD8"/>
    <w:rsid w:val="00ED0CFC"/>
    <w:rsid w:val="00ED0D57"/>
    <w:rsid w:val="00ED0F1C"/>
    <w:rsid w:val="00ED0F99"/>
    <w:rsid w:val="00ED11AB"/>
    <w:rsid w:val="00ED125B"/>
    <w:rsid w:val="00ED17E5"/>
    <w:rsid w:val="00ED18FA"/>
    <w:rsid w:val="00ED1C37"/>
    <w:rsid w:val="00ED20B5"/>
    <w:rsid w:val="00ED2226"/>
    <w:rsid w:val="00ED2673"/>
    <w:rsid w:val="00ED2879"/>
    <w:rsid w:val="00ED2A8D"/>
    <w:rsid w:val="00ED2C30"/>
    <w:rsid w:val="00ED3FE8"/>
    <w:rsid w:val="00ED4230"/>
    <w:rsid w:val="00ED44FF"/>
    <w:rsid w:val="00ED48BB"/>
    <w:rsid w:val="00ED54C5"/>
    <w:rsid w:val="00ED54DE"/>
    <w:rsid w:val="00ED5637"/>
    <w:rsid w:val="00ED61FA"/>
    <w:rsid w:val="00ED6ACB"/>
    <w:rsid w:val="00ED6E39"/>
    <w:rsid w:val="00ED71C5"/>
    <w:rsid w:val="00ED72EF"/>
    <w:rsid w:val="00ED75E5"/>
    <w:rsid w:val="00ED7C44"/>
    <w:rsid w:val="00ED7D70"/>
    <w:rsid w:val="00EE02C6"/>
    <w:rsid w:val="00EE053E"/>
    <w:rsid w:val="00EE0B39"/>
    <w:rsid w:val="00EE0DC8"/>
    <w:rsid w:val="00EE0E1B"/>
    <w:rsid w:val="00EE1261"/>
    <w:rsid w:val="00EE1322"/>
    <w:rsid w:val="00EE1631"/>
    <w:rsid w:val="00EE245F"/>
    <w:rsid w:val="00EE29E9"/>
    <w:rsid w:val="00EE31E7"/>
    <w:rsid w:val="00EE32D9"/>
    <w:rsid w:val="00EE358E"/>
    <w:rsid w:val="00EE3B58"/>
    <w:rsid w:val="00EE3BD9"/>
    <w:rsid w:val="00EE4232"/>
    <w:rsid w:val="00EE4517"/>
    <w:rsid w:val="00EE4D66"/>
    <w:rsid w:val="00EE50FA"/>
    <w:rsid w:val="00EE5789"/>
    <w:rsid w:val="00EE580C"/>
    <w:rsid w:val="00EE5880"/>
    <w:rsid w:val="00EE58AB"/>
    <w:rsid w:val="00EE59DD"/>
    <w:rsid w:val="00EE5A11"/>
    <w:rsid w:val="00EE5B39"/>
    <w:rsid w:val="00EE5BF3"/>
    <w:rsid w:val="00EE5E3D"/>
    <w:rsid w:val="00EE65E4"/>
    <w:rsid w:val="00EE67E3"/>
    <w:rsid w:val="00EE6816"/>
    <w:rsid w:val="00EE68A0"/>
    <w:rsid w:val="00EE6A3E"/>
    <w:rsid w:val="00EE6A9A"/>
    <w:rsid w:val="00EE6B32"/>
    <w:rsid w:val="00EE7249"/>
    <w:rsid w:val="00EE7380"/>
    <w:rsid w:val="00EE79A9"/>
    <w:rsid w:val="00EF05A8"/>
    <w:rsid w:val="00EF068E"/>
    <w:rsid w:val="00EF0717"/>
    <w:rsid w:val="00EF084D"/>
    <w:rsid w:val="00EF0F28"/>
    <w:rsid w:val="00EF109A"/>
    <w:rsid w:val="00EF12C6"/>
    <w:rsid w:val="00EF1C1F"/>
    <w:rsid w:val="00EF1CD7"/>
    <w:rsid w:val="00EF1FA5"/>
    <w:rsid w:val="00EF21FF"/>
    <w:rsid w:val="00EF24C6"/>
    <w:rsid w:val="00EF27C5"/>
    <w:rsid w:val="00EF27D4"/>
    <w:rsid w:val="00EF2FD3"/>
    <w:rsid w:val="00EF3565"/>
    <w:rsid w:val="00EF39AC"/>
    <w:rsid w:val="00EF39C4"/>
    <w:rsid w:val="00EF4323"/>
    <w:rsid w:val="00EF461A"/>
    <w:rsid w:val="00EF465B"/>
    <w:rsid w:val="00EF4683"/>
    <w:rsid w:val="00EF4699"/>
    <w:rsid w:val="00EF4848"/>
    <w:rsid w:val="00EF49CB"/>
    <w:rsid w:val="00EF4AD4"/>
    <w:rsid w:val="00EF51C3"/>
    <w:rsid w:val="00EF540F"/>
    <w:rsid w:val="00EF546D"/>
    <w:rsid w:val="00EF5841"/>
    <w:rsid w:val="00EF5BCE"/>
    <w:rsid w:val="00EF5D62"/>
    <w:rsid w:val="00EF5EC0"/>
    <w:rsid w:val="00EF6865"/>
    <w:rsid w:val="00EF6FDC"/>
    <w:rsid w:val="00EF7323"/>
    <w:rsid w:val="00EF73EB"/>
    <w:rsid w:val="00EF7D17"/>
    <w:rsid w:val="00F00273"/>
    <w:rsid w:val="00F00568"/>
    <w:rsid w:val="00F01470"/>
    <w:rsid w:val="00F015C4"/>
    <w:rsid w:val="00F01E75"/>
    <w:rsid w:val="00F01E76"/>
    <w:rsid w:val="00F02030"/>
    <w:rsid w:val="00F0209C"/>
    <w:rsid w:val="00F0296A"/>
    <w:rsid w:val="00F02E65"/>
    <w:rsid w:val="00F03195"/>
    <w:rsid w:val="00F03459"/>
    <w:rsid w:val="00F03535"/>
    <w:rsid w:val="00F03718"/>
    <w:rsid w:val="00F03D2A"/>
    <w:rsid w:val="00F041A0"/>
    <w:rsid w:val="00F0428B"/>
    <w:rsid w:val="00F043DC"/>
    <w:rsid w:val="00F047CE"/>
    <w:rsid w:val="00F04A85"/>
    <w:rsid w:val="00F04DB8"/>
    <w:rsid w:val="00F05110"/>
    <w:rsid w:val="00F05131"/>
    <w:rsid w:val="00F0528B"/>
    <w:rsid w:val="00F053C4"/>
    <w:rsid w:val="00F0583C"/>
    <w:rsid w:val="00F05871"/>
    <w:rsid w:val="00F05F27"/>
    <w:rsid w:val="00F060B5"/>
    <w:rsid w:val="00F063CB"/>
    <w:rsid w:val="00F06772"/>
    <w:rsid w:val="00F0678C"/>
    <w:rsid w:val="00F06A10"/>
    <w:rsid w:val="00F07200"/>
    <w:rsid w:val="00F073D2"/>
    <w:rsid w:val="00F07C17"/>
    <w:rsid w:val="00F10401"/>
    <w:rsid w:val="00F10469"/>
    <w:rsid w:val="00F104DC"/>
    <w:rsid w:val="00F104FA"/>
    <w:rsid w:val="00F10EDA"/>
    <w:rsid w:val="00F10FB0"/>
    <w:rsid w:val="00F1128A"/>
    <w:rsid w:val="00F11868"/>
    <w:rsid w:val="00F119FE"/>
    <w:rsid w:val="00F11DB0"/>
    <w:rsid w:val="00F1239D"/>
    <w:rsid w:val="00F1263D"/>
    <w:rsid w:val="00F130C7"/>
    <w:rsid w:val="00F13134"/>
    <w:rsid w:val="00F131EC"/>
    <w:rsid w:val="00F132F1"/>
    <w:rsid w:val="00F13695"/>
    <w:rsid w:val="00F13C60"/>
    <w:rsid w:val="00F13FFD"/>
    <w:rsid w:val="00F1455D"/>
    <w:rsid w:val="00F145C1"/>
    <w:rsid w:val="00F14C89"/>
    <w:rsid w:val="00F154CF"/>
    <w:rsid w:val="00F1552C"/>
    <w:rsid w:val="00F15769"/>
    <w:rsid w:val="00F15D23"/>
    <w:rsid w:val="00F168D2"/>
    <w:rsid w:val="00F16DB2"/>
    <w:rsid w:val="00F17D29"/>
    <w:rsid w:val="00F17F52"/>
    <w:rsid w:val="00F20082"/>
    <w:rsid w:val="00F20312"/>
    <w:rsid w:val="00F2038D"/>
    <w:rsid w:val="00F209F4"/>
    <w:rsid w:val="00F20C7A"/>
    <w:rsid w:val="00F211B4"/>
    <w:rsid w:val="00F21304"/>
    <w:rsid w:val="00F214CF"/>
    <w:rsid w:val="00F2176B"/>
    <w:rsid w:val="00F21CA7"/>
    <w:rsid w:val="00F227D7"/>
    <w:rsid w:val="00F22FEC"/>
    <w:rsid w:val="00F2335D"/>
    <w:rsid w:val="00F2352C"/>
    <w:rsid w:val="00F235E0"/>
    <w:rsid w:val="00F23ACB"/>
    <w:rsid w:val="00F242DA"/>
    <w:rsid w:val="00F24592"/>
    <w:rsid w:val="00F245C1"/>
    <w:rsid w:val="00F246B3"/>
    <w:rsid w:val="00F24AEF"/>
    <w:rsid w:val="00F2516B"/>
    <w:rsid w:val="00F2526C"/>
    <w:rsid w:val="00F2562E"/>
    <w:rsid w:val="00F25BAE"/>
    <w:rsid w:val="00F25DB6"/>
    <w:rsid w:val="00F25F68"/>
    <w:rsid w:val="00F2618C"/>
    <w:rsid w:val="00F261F5"/>
    <w:rsid w:val="00F26324"/>
    <w:rsid w:val="00F266C7"/>
    <w:rsid w:val="00F26C2A"/>
    <w:rsid w:val="00F26F6D"/>
    <w:rsid w:val="00F2744D"/>
    <w:rsid w:val="00F277EA"/>
    <w:rsid w:val="00F278F5"/>
    <w:rsid w:val="00F3014D"/>
    <w:rsid w:val="00F308A7"/>
    <w:rsid w:val="00F30A3F"/>
    <w:rsid w:val="00F30AC7"/>
    <w:rsid w:val="00F30E45"/>
    <w:rsid w:val="00F3163F"/>
    <w:rsid w:val="00F318EA"/>
    <w:rsid w:val="00F31B61"/>
    <w:rsid w:val="00F31C22"/>
    <w:rsid w:val="00F32132"/>
    <w:rsid w:val="00F3272A"/>
    <w:rsid w:val="00F32797"/>
    <w:rsid w:val="00F32DD8"/>
    <w:rsid w:val="00F32E0F"/>
    <w:rsid w:val="00F32EE7"/>
    <w:rsid w:val="00F32FE7"/>
    <w:rsid w:val="00F33527"/>
    <w:rsid w:val="00F3357F"/>
    <w:rsid w:val="00F33745"/>
    <w:rsid w:val="00F33C3D"/>
    <w:rsid w:val="00F33EEB"/>
    <w:rsid w:val="00F33FEF"/>
    <w:rsid w:val="00F34230"/>
    <w:rsid w:val="00F348ED"/>
    <w:rsid w:val="00F34D7F"/>
    <w:rsid w:val="00F34FC6"/>
    <w:rsid w:val="00F355E9"/>
    <w:rsid w:val="00F35608"/>
    <w:rsid w:val="00F356E9"/>
    <w:rsid w:val="00F36095"/>
    <w:rsid w:val="00F363EE"/>
    <w:rsid w:val="00F36556"/>
    <w:rsid w:val="00F3671A"/>
    <w:rsid w:val="00F36B6A"/>
    <w:rsid w:val="00F36F34"/>
    <w:rsid w:val="00F371C1"/>
    <w:rsid w:val="00F373D8"/>
    <w:rsid w:val="00F3742E"/>
    <w:rsid w:val="00F3756A"/>
    <w:rsid w:val="00F378A1"/>
    <w:rsid w:val="00F37D80"/>
    <w:rsid w:val="00F402D9"/>
    <w:rsid w:val="00F4037D"/>
    <w:rsid w:val="00F405CB"/>
    <w:rsid w:val="00F40A57"/>
    <w:rsid w:val="00F40BB0"/>
    <w:rsid w:val="00F4104C"/>
    <w:rsid w:val="00F4114C"/>
    <w:rsid w:val="00F41997"/>
    <w:rsid w:val="00F4239C"/>
    <w:rsid w:val="00F42438"/>
    <w:rsid w:val="00F425F4"/>
    <w:rsid w:val="00F426AE"/>
    <w:rsid w:val="00F4281B"/>
    <w:rsid w:val="00F42985"/>
    <w:rsid w:val="00F42B47"/>
    <w:rsid w:val="00F42C4F"/>
    <w:rsid w:val="00F42EF0"/>
    <w:rsid w:val="00F42F09"/>
    <w:rsid w:val="00F430C3"/>
    <w:rsid w:val="00F4355F"/>
    <w:rsid w:val="00F43C64"/>
    <w:rsid w:val="00F44012"/>
    <w:rsid w:val="00F441A9"/>
    <w:rsid w:val="00F44486"/>
    <w:rsid w:val="00F44611"/>
    <w:rsid w:val="00F446B6"/>
    <w:rsid w:val="00F448EE"/>
    <w:rsid w:val="00F44F45"/>
    <w:rsid w:val="00F458AF"/>
    <w:rsid w:val="00F459F2"/>
    <w:rsid w:val="00F45F49"/>
    <w:rsid w:val="00F463B5"/>
    <w:rsid w:val="00F46A2D"/>
    <w:rsid w:val="00F46AE8"/>
    <w:rsid w:val="00F475F8"/>
    <w:rsid w:val="00F47664"/>
    <w:rsid w:val="00F47814"/>
    <w:rsid w:val="00F47AD3"/>
    <w:rsid w:val="00F50269"/>
    <w:rsid w:val="00F505DA"/>
    <w:rsid w:val="00F5090B"/>
    <w:rsid w:val="00F50CF5"/>
    <w:rsid w:val="00F51221"/>
    <w:rsid w:val="00F51D3E"/>
    <w:rsid w:val="00F51E58"/>
    <w:rsid w:val="00F51E65"/>
    <w:rsid w:val="00F5205E"/>
    <w:rsid w:val="00F52107"/>
    <w:rsid w:val="00F52160"/>
    <w:rsid w:val="00F522CA"/>
    <w:rsid w:val="00F5249C"/>
    <w:rsid w:val="00F52BB5"/>
    <w:rsid w:val="00F5304F"/>
    <w:rsid w:val="00F5346F"/>
    <w:rsid w:val="00F537C1"/>
    <w:rsid w:val="00F53C9D"/>
    <w:rsid w:val="00F5411E"/>
    <w:rsid w:val="00F542A4"/>
    <w:rsid w:val="00F549DE"/>
    <w:rsid w:val="00F54A51"/>
    <w:rsid w:val="00F5588C"/>
    <w:rsid w:val="00F55B2D"/>
    <w:rsid w:val="00F55E69"/>
    <w:rsid w:val="00F55EA6"/>
    <w:rsid w:val="00F56677"/>
    <w:rsid w:val="00F566F5"/>
    <w:rsid w:val="00F56935"/>
    <w:rsid w:val="00F56B2E"/>
    <w:rsid w:val="00F56C06"/>
    <w:rsid w:val="00F5759C"/>
    <w:rsid w:val="00F577A4"/>
    <w:rsid w:val="00F579BA"/>
    <w:rsid w:val="00F57DF5"/>
    <w:rsid w:val="00F605BA"/>
    <w:rsid w:val="00F606E8"/>
    <w:rsid w:val="00F60A89"/>
    <w:rsid w:val="00F60A90"/>
    <w:rsid w:val="00F610FC"/>
    <w:rsid w:val="00F6139C"/>
    <w:rsid w:val="00F61783"/>
    <w:rsid w:val="00F6178F"/>
    <w:rsid w:val="00F6218B"/>
    <w:rsid w:val="00F63A4A"/>
    <w:rsid w:val="00F63C78"/>
    <w:rsid w:val="00F6412B"/>
    <w:rsid w:val="00F64657"/>
    <w:rsid w:val="00F64748"/>
    <w:rsid w:val="00F652BD"/>
    <w:rsid w:val="00F65385"/>
    <w:rsid w:val="00F6550D"/>
    <w:rsid w:val="00F6597B"/>
    <w:rsid w:val="00F65A07"/>
    <w:rsid w:val="00F65DBC"/>
    <w:rsid w:val="00F66816"/>
    <w:rsid w:val="00F66CDA"/>
    <w:rsid w:val="00F66EBE"/>
    <w:rsid w:val="00F67BE0"/>
    <w:rsid w:val="00F67C07"/>
    <w:rsid w:val="00F67C85"/>
    <w:rsid w:val="00F700D5"/>
    <w:rsid w:val="00F70349"/>
    <w:rsid w:val="00F706C4"/>
    <w:rsid w:val="00F70D66"/>
    <w:rsid w:val="00F70E5A"/>
    <w:rsid w:val="00F70F66"/>
    <w:rsid w:val="00F7157D"/>
    <w:rsid w:val="00F7199D"/>
    <w:rsid w:val="00F71D91"/>
    <w:rsid w:val="00F71EC0"/>
    <w:rsid w:val="00F7249B"/>
    <w:rsid w:val="00F72519"/>
    <w:rsid w:val="00F72F27"/>
    <w:rsid w:val="00F734D1"/>
    <w:rsid w:val="00F73620"/>
    <w:rsid w:val="00F73A88"/>
    <w:rsid w:val="00F74041"/>
    <w:rsid w:val="00F7407A"/>
    <w:rsid w:val="00F7451E"/>
    <w:rsid w:val="00F748A1"/>
    <w:rsid w:val="00F74905"/>
    <w:rsid w:val="00F74956"/>
    <w:rsid w:val="00F74C13"/>
    <w:rsid w:val="00F74CC6"/>
    <w:rsid w:val="00F74FEC"/>
    <w:rsid w:val="00F75028"/>
    <w:rsid w:val="00F752F5"/>
    <w:rsid w:val="00F757D7"/>
    <w:rsid w:val="00F75A7A"/>
    <w:rsid w:val="00F75DD6"/>
    <w:rsid w:val="00F76042"/>
    <w:rsid w:val="00F76549"/>
    <w:rsid w:val="00F7685B"/>
    <w:rsid w:val="00F76931"/>
    <w:rsid w:val="00F76A0C"/>
    <w:rsid w:val="00F76D25"/>
    <w:rsid w:val="00F771D2"/>
    <w:rsid w:val="00F774DB"/>
    <w:rsid w:val="00F777CD"/>
    <w:rsid w:val="00F77CEB"/>
    <w:rsid w:val="00F80F7D"/>
    <w:rsid w:val="00F81634"/>
    <w:rsid w:val="00F81930"/>
    <w:rsid w:val="00F81CBF"/>
    <w:rsid w:val="00F822AD"/>
    <w:rsid w:val="00F823FB"/>
    <w:rsid w:val="00F828DE"/>
    <w:rsid w:val="00F8318F"/>
    <w:rsid w:val="00F83385"/>
    <w:rsid w:val="00F83410"/>
    <w:rsid w:val="00F83AE6"/>
    <w:rsid w:val="00F848E8"/>
    <w:rsid w:val="00F84C83"/>
    <w:rsid w:val="00F858D8"/>
    <w:rsid w:val="00F86455"/>
    <w:rsid w:val="00F868EC"/>
    <w:rsid w:val="00F86E1C"/>
    <w:rsid w:val="00F86E84"/>
    <w:rsid w:val="00F871E3"/>
    <w:rsid w:val="00F8729D"/>
    <w:rsid w:val="00F87524"/>
    <w:rsid w:val="00F87B9D"/>
    <w:rsid w:val="00F9000B"/>
    <w:rsid w:val="00F90380"/>
    <w:rsid w:val="00F90B1A"/>
    <w:rsid w:val="00F90BD2"/>
    <w:rsid w:val="00F90FB4"/>
    <w:rsid w:val="00F910B9"/>
    <w:rsid w:val="00F912CB"/>
    <w:rsid w:val="00F914DB"/>
    <w:rsid w:val="00F916C1"/>
    <w:rsid w:val="00F91DDB"/>
    <w:rsid w:val="00F9249D"/>
    <w:rsid w:val="00F924B7"/>
    <w:rsid w:val="00F9257C"/>
    <w:rsid w:val="00F925F1"/>
    <w:rsid w:val="00F92601"/>
    <w:rsid w:val="00F92934"/>
    <w:rsid w:val="00F9299F"/>
    <w:rsid w:val="00F92DCA"/>
    <w:rsid w:val="00F93790"/>
    <w:rsid w:val="00F937C3"/>
    <w:rsid w:val="00F94238"/>
    <w:rsid w:val="00F947E9"/>
    <w:rsid w:val="00F94CF2"/>
    <w:rsid w:val="00F9517F"/>
    <w:rsid w:val="00F95493"/>
    <w:rsid w:val="00F956F2"/>
    <w:rsid w:val="00F95AA7"/>
    <w:rsid w:val="00F95C66"/>
    <w:rsid w:val="00F9603E"/>
    <w:rsid w:val="00F96360"/>
    <w:rsid w:val="00F96377"/>
    <w:rsid w:val="00F96680"/>
    <w:rsid w:val="00F966C7"/>
    <w:rsid w:val="00F96B24"/>
    <w:rsid w:val="00F96ECD"/>
    <w:rsid w:val="00F9701B"/>
    <w:rsid w:val="00F973E2"/>
    <w:rsid w:val="00F97510"/>
    <w:rsid w:val="00F97769"/>
    <w:rsid w:val="00F978F3"/>
    <w:rsid w:val="00F97CD4"/>
    <w:rsid w:val="00FA0993"/>
    <w:rsid w:val="00FA0D7E"/>
    <w:rsid w:val="00FA0E43"/>
    <w:rsid w:val="00FA149B"/>
    <w:rsid w:val="00FA152C"/>
    <w:rsid w:val="00FA162C"/>
    <w:rsid w:val="00FA1AF5"/>
    <w:rsid w:val="00FA1E0C"/>
    <w:rsid w:val="00FA1E80"/>
    <w:rsid w:val="00FA2452"/>
    <w:rsid w:val="00FA24EC"/>
    <w:rsid w:val="00FA25D5"/>
    <w:rsid w:val="00FA279B"/>
    <w:rsid w:val="00FA28C7"/>
    <w:rsid w:val="00FA2C10"/>
    <w:rsid w:val="00FA33A5"/>
    <w:rsid w:val="00FA37D5"/>
    <w:rsid w:val="00FA4250"/>
    <w:rsid w:val="00FA4739"/>
    <w:rsid w:val="00FA4B7C"/>
    <w:rsid w:val="00FA521C"/>
    <w:rsid w:val="00FA5260"/>
    <w:rsid w:val="00FA53EA"/>
    <w:rsid w:val="00FA5484"/>
    <w:rsid w:val="00FA5683"/>
    <w:rsid w:val="00FA575E"/>
    <w:rsid w:val="00FA58FA"/>
    <w:rsid w:val="00FA5BF4"/>
    <w:rsid w:val="00FA60F2"/>
    <w:rsid w:val="00FA6D4D"/>
    <w:rsid w:val="00FA6E0B"/>
    <w:rsid w:val="00FA7041"/>
    <w:rsid w:val="00FA7318"/>
    <w:rsid w:val="00FA749B"/>
    <w:rsid w:val="00FA7533"/>
    <w:rsid w:val="00FA75B6"/>
    <w:rsid w:val="00FA765A"/>
    <w:rsid w:val="00FA786C"/>
    <w:rsid w:val="00FA7C53"/>
    <w:rsid w:val="00FB0312"/>
    <w:rsid w:val="00FB0707"/>
    <w:rsid w:val="00FB0978"/>
    <w:rsid w:val="00FB0FC9"/>
    <w:rsid w:val="00FB131B"/>
    <w:rsid w:val="00FB1577"/>
    <w:rsid w:val="00FB15AF"/>
    <w:rsid w:val="00FB18DC"/>
    <w:rsid w:val="00FB2BF9"/>
    <w:rsid w:val="00FB2FAF"/>
    <w:rsid w:val="00FB33B6"/>
    <w:rsid w:val="00FB3C67"/>
    <w:rsid w:val="00FB4A10"/>
    <w:rsid w:val="00FB4BCE"/>
    <w:rsid w:val="00FB570E"/>
    <w:rsid w:val="00FB5BF3"/>
    <w:rsid w:val="00FB5DC9"/>
    <w:rsid w:val="00FB5FD8"/>
    <w:rsid w:val="00FB633C"/>
    <w:rsid w:val="00FB67D8"/>
    <w:rsid w:val="00FB6A02"/>
    <w:rsid w:val="00FB6D40"/>
    <w:rsid w:val="00FB7411"/>
    <w:rsid w:val="00FB7775"/>
    <w:rsid w:val="00FB7FBA"/>
    <w:rsid w:val="00FC0202"/>
    <w:rsid w:val="00FC04CC"/>
    <w:rsid w:val="00FC0F83"/>
    <w:rsid w:val="00FC148B"/>
    <w:rsid w:val="00FC168A"/>
    <w:rsid w:val="00FC208E"/>
    <w:rsid w:val="00FC2830"/>
    <w:rsid w:val="00FC2883"/>
    <w:rsid w:val="00FC29F2"/>
    <w:rsid w:val="00FC2E8A"/>
    <w:rsid w:val="00FC2F88"/>
    <w:rsid w:val="00FC305A"/>
    <w:rsid w:val="00FC31E4"/>
    <w:rsid w:val="00FC341B"/>
    <w:rsid w:val="00FC3756"/>
    <w:rsid w:val="00FC4052"/>
    <w:rsid w:val="00FC41DF"/>
    <w:rsid w:val="00FC4CAF"/>
    <w:rsid w:val="00FC5099"/>
    <w:rsid w:val="00FC569F"/>
    <w:rsid w:val="00FC5BCB"/>
    <w:rsid w:val="00FC5FB0"/>
    <w:rsid w:val="00FC6442"/>
    <w:rsid w:val="00FC675E"/>
    <w:rsid w:val="00FC769B"/>
    <w:rsid w:val="00FC7A18"/>
    <w:rsid w:val="00FC7CF1"/>
    <w:rsid w:val="00FD0254"/>
    <w:rsid w:val="00FD0292"/>
    <w:rsid w:val="00FD06BE"/>
    <w:rsid w:val="00FD07E1"/>
    <w:rsid w:val="00FD07E9"/>
    <w:rsid w:val="00FD0DF2"/>
    <w:rsid w:val="00FD0EC6"/>
    <w:rsid w:val="00FD0F64"/>
    <w:rsid w:val="00FD18ED"/>
    <w:rsid w:val="00FD1FF9"/>
    <w:rsid w:val="00FD244A"/>
    <w:rsid w:val="00FD25AF"/>
    <w:rsid w:val="00FD2C1A"/>
    <w:rsid w:val="00FD2DC8"/>
    <w:rsid w:val="00FD37DB"/>
    <w:rsid w:val="00FD381E"/>
    <w:rsid w:val="00FD3949"/>
    <w:rsid w:val="00FD3B85"/>
    <w:rsid w:val="00FD3D78"/>
    <w:rsid w:val="00FD4138"/>
    <w:rsid w:val="00FD4304"/>
    <w:rsid w:val="00FD433C"/>
    <w:rsid w:val="00FD49B1"/>
    <w:rsid w:val="00FD4C47"/>
    <w:rsid w:val="00FD529B"/>
    <w:rsid w:val="00FD5727"/>
    <w:rsid w:val="00FD588F"/>
    <w:rsid w:val="00FD596C"/>
    <w:rsid w:val="00FD5D78"/>
    <w:rsid w:val="00FD5EF3"/>
    <w:rsid w:val="00FD617D"/>
    <w:rsid w:val="00FD6C2A"/>
    <w:rsid w:val="00FD6C8B"/>
    <w:rsid w:val="00FD6E41"/>
    <w:rsid w:val="00FD6F07"/>
    <w:rsid w:val="00FD72F0"/>
    <w:rsid w:val="00FD7689"/>
    <w:rsid w:val="00FD77F4"/>
    <w:rsid w:val="00FD788A"/>
    <w:rsid w:val="00FD7A36"/>
    <w:rsid w:val="00FD7ABD"/>
    <w:rsid w:val="00FD7C79"/>
    <w:rsid w:val="00FE0005"/>
    <w:rsid w:val="00FE01CD"/>
    <w:rsid w:val="00FE09F5"/>
    <w:rsid w:val="00FE17B3"/>
    <w:rsid w:val="00FE1A8A"/>
    <w:rsid w:val="00FE1AD0"/>
    <w:rsid w:val="00FE1D18"/>
    <w:rsid w:val="00FE1DF0"/>
    <w:rsid w:val="00FE2507"/>
    <w:rsid w:val="00FE3BA1"/>
    <w:rsid w:val="00FE3CC6"/>
    <w:rsid w:val="00FE3E26"/>
    <w:rsid w:val="00FE3F51"/>
    <w:rsid w:val="00FE4686"/>
    <w:rsid w:val="00FE4876"/>
    <w:rsid w:val="00FE5F06"/>
    <w:rsid w:val="00FE6176"/>
    <w:rsid w:val="00FE6A77"/>
    <w:rsid w:val="00FE6ED0"/>
    <w:rsid w:val="00FE72EF"/>
    <w:rsid w:val="00FE7334"/>
    <w:rsid w:val="00FE7508"/>
    <w:rsid w:val="00FE797D"/>
    <w:rsid w:val="00FE7B90"/>
    <w:rsid w:val="00FE7C23"/>
    <w:rsid w:val="00FF01F1"/>
    <w:rsid w:val="00FF01FC"/>
    <w:rsid w:val="00FF04C6"/>
    <w:rsid w:val="00FF0AF6"/>
    <w:rsid w:val="00FF0D4A"/>
    <w:rsid w:val="00FF0F78"/>
    <w:rsid w:val="00FF14B8"/>
    <w:rsid w:val="00FF1A02"/>
    <w:rsid w:val="00FF1AF7"/>
    <w:rsid w:val="00FF206B"/>
    <w:rsid w:val="00FF2076"/>
    <w:rsid w:val="00FF24D3"/>
    <w:rsid w:val="00FF299F"/>
    <w:rsid w:val="00FF2DCC"/>
    <w:rsid w:val="00FF3919"/>
    <w:rsid w:val="00FF3CCE"/>
    <w:rsid w:val="00FF3DEF"/>
    <w:rsid w:val="00FF4279"/>
    <w:rsid w:val="00FF446E"/>
    <w:rsid w:val="00FF49C1"/>
    <w:rsid w:val="00FF4C42"/>
    <w:rsid w:val="00FF50A0"/>
    <w:rsid w:val="00FF590C"/>
    <w:rsid w:val="00FF597C"/>
    <w:rsid w:val="00FF5EB9"/>
    <w:rsid w:val="00FF5EDB"/>
    <w:rsid w:val="00FF5F32"/>
    <w:rsid w:val="00FF5F4C"/>
    <w:rsid w:val="00FF6790"/>
    <w:rsid w:val="00FF7309"/>
    <w:rsid w:val="00FF752E"/>
    <w:rsid w:val="00FF75A6"/>
    <w:rsid w:val="00FF7895"/>
    <w:rsid w:val="00FF7B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60D84"/>
    <w:pPr>
      <w:widowControl w:val="0"/>
      <w:spacing w:line="360" w:lineRule="auto"/>
    </w:pPr>
    <w:rPr>
      <w:rFonts w:eastAsia="仿宋_GB2312"/>
      <w:kern w:val="2"/>
      <w:sz w:val="24"/>
      <w:szCs w:val="24"/>
    </w:rPr>
  </w:style>
  <w:style w:type="paragraph" w:styleId="11">
    <w:name w:val="heading 1"/>
    <w:aliases w:val="Head 1,Head 11,Head 12,Head 111,Head 13,Head 112,Head 14,Head 113,Head 15,Head 114,Head 16,Head 115,Head 17,Head 116,Head 18,Head 117,Head 19,Head 118,Head 121,Head 1111,Head 131,Head 1121,Head 141,Head 1131,Head 151,Head 1141,Head 161,H1,标题 二,h1"/>
    <w:basedOn w:val="a2"/>
    <w:next w:val="a2"/>
    <w:autoRedefine/>
    <w:qFormat/>
    <w:rsid w:val="00F378A1"/>
    <w:pPr>
      <w:keepNext/>
      <w:keepLines/>
      <w:numPr>
        <w:numId w:val="1"/>
      </w:numPr>
      <w:spacing w:before="240" w:after="240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aliases w:val="Attribute Heading 2,h2,H2,Heading 2 Hidden,Heading 2 CCBS,heading 2,第一章 标题 2,ISO1,2nd level,2,Header 2,Titre3,Level 2 Head,h2 main heading,Subhead A,B Sub/Bold,B Sub/Bold1,B Sub/Bold2,B Sub/Bold11,h2 main heading1,h2 main heading2,B Sub/Bold3,第一层条"/>
    <w:basedOn w:val="a2"/>
    <w:next w:val="a2"/>
    <w:link w:val="2Char"/>
    <w:autoRedefine/>
    <w:qFormat/>
    <w:rsid w:val="009A04DC"/>
    <w:pPr>
      <w:keepNext/>
      <w:keepLines/>
      <w:numPr>
        <w:ilvl w:val="1"/>
        <w:numId w:val="1"/>
      </w:numPr>
      <w:spacing w:beforeLines="100" w:afterLines="100"/>
      <w:outlineLvl w:val="1"/>
    </w:pPr>
    <w:rPr>
      <w:rFonts w:ascii="Arial" w:eastAsia="宋体" w:hAnsi="Arial"/>
      <w:b/>
      <w:bCs/>
      <w:sz w:val="30"/>
      <w:szCs w:val="32"/>
    </w:rPr>
  </w:style>
  <w:style w:type="paragraph" w:styleId="3">
    <w:name w:val="heading 3"/>
    <w:aliases w:val="H3,Heading 3 - old,l3,CT,Level 3 Head,h3,3rd level,heading 3,h3 sub heading,head3,C Sub-Sub/Italic,Head 3,Head 31,Head 32,C Sub-Sub/Italic1,Project Index,3,list 3,H3-Heading 3,l3.3,Bold Head,bh,PRTM Heading 3,BOD 0,Heading 3 - old1,H31,l31,CT1,h31"/>
    <w:basedOn w:val="a2"/>
    <w:next w:val="a2"/>
    <w:link w:val="3Char"/>
    <w:autoRedefine/>
    <w:qFormat/>
    <w:rsid w:val="00D754B6"/>
    <w:pPr>
      <w:keepNext/>
      <w:keepLines/>
      <w:numPr>
        <w:ilvl w:val="2"/>
        <w:numId w:val="1"/>
      </w:numPr>
      <w:tabs>
        <w:tab w:val="clear" w:pos="720"/>
        <w:tab w:val="left" w:pos="480"/>
        <w:tab w:val="num" w:pos="1287"/>
      </w:tabs>
      <w:snapToGrid w:val="0"/>
      <w:spacing w:beforeLines="100" w:afterLines="100" w:line="240" w:lineRule="auto"/>
      <w:ind w:left="1287"/>
      <w:contextualSpacing/>
      <w:outlineLvl w:val="2"/>
    </w:pPr>
    <w:rPr>
      <w:rFonts w:eastAsia="宋体"/>
      <w:b/>
      <w:bCs/>
      <w:sz w:val="28"/>
      <w:szCs w:val="30"/>
    </w:rPr>
  </w:style>
  <w:style w:type="paragraph" w:styleId="4">
    <w:name w:val="heading 4"/>
    <w:aliases w:val="4h1,sect 1.2.3.41,Ref Heading 11,rh11,sect 1.2.3.42,Ref Heading 12,rh12,sect 1.2.3.411,Ref Heading 111,rh111,sect 1.2.3.43,Ref Heading 13,rh13,sect 1.2.3.412,rh112,第三层条,bullet,bl,bb,L4,h4,4th level,H4,4,First Subheading,sect 1.2.3.4,Ref Heading 1"/>
    <w:basedOn w:val="a2"/>
    <w:next w:val="a2"/>
    <w:link w:val="4Char"/>
    <w:autoRedefine/>
    <w:qFormat/>
    <w:rsid w:val="001478F0"/>
    <w:pPr>
      <w:keepNext/>
      <w:keepLines/>
      <w:numPr>
        <w:ilvl w:val="3"/>
        <w:numId w:val="7"/>
      </w:numPr>
      <w:spacing w:before="100" w:beforeAutospacing="1" w:after="100" w:afterAutospacing="1" w:line="240" w:lineRule="auto"/>
      <w:ind w:left="0" w:firstLine="0"/>
      <w:outlineLvl w:val="3"/>
    </w:pPr>
    <w:rPr>
      <w:rFonts w:asciiTheme="majorEastAsia" w:eastAsiaTheme="majorEastAsia" w:hAnsiTheme="majorEastAsia" w:cs="Arial"/>
      <w:b/>
      <w:bCs/>
      <w:sz w:val="28"/>
    </w:rPr>
  </w:style>
  <w:style w:type="paragraph" w:styleId="50">
    <w:name w:val="heading 5"/>
    <w:aliases w:val="H5,第四层条,正文五级标题"/>
    <w:basedOn w:val="a2"/>
    <w:next w:val="a2"/>
    <w:qFormat/>
    <w:rsid w:val="0015611F"/>
    <w:pPr>
      <w:keepNext/>
      <w:keepLines/>
      <w:numPr>
        <w:ilvl w:val="4"/>
        <w:numId w:val="1"/>
      </w:numPr>
      <w:snapToGrid w:val="0"/>
      <w:spacing w:beforeLines="100" w:afterLines="100"/>
      <w:ind w:left="0" w:firstLine="0"/>
      <w:outlineLvl w:val="4"/>
    </w:pPr>
    <w:rPr>
      <w:rFonts w:eastAsia="宋体"/>
      <w:b/>
      <w:bCs/>
      <w:szCs w:val="28"/>
    </w:rPr>
  </w:style>
  <w:style w:type="paragraph" w:styleId="6">
    <w:name w:val="heading 6"/>
    <w:aliases w:val="Legal Level 1.,正文六级标题,H6"/>
    <w:basedOn w:val="a2"/>
    <w:next w:val="a2"/>
    <w:qFormat/>
    <w:rsid w:val="00766AE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Legal Level 1.1."/>
    <w:basedOn w:val="a2"/>
    <w:next w:val="a2"/>
    <w:qFormat/>
    <w:rsid w:val="00766AE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2"/>
    <w:next w:val="a2"/>
    <w:qFormat/>
    <w:rsid w:val="00766AE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2"/>
    <w:next w:val="a2"/>
    <w:qFormat/>
    <w:rsid w:val="00766AE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 Indent"/>
    <w:basedOn w:val="a2"/>
    <w:link w:val="Char"/>
    <w:rsid w:val="00766AEF"/>
    <w:pPr>
      <w:spacing w:after="120"/>
      <w:ind w:leftChars="200" w:left="420"/>
    </w:pPr>
  </w:style>
  <w:style w:type="paragraph" w:styleId="20">
    <w:name w:val="Body Text First Indent 2"/>
    <w:basedOn w:val="a6"/>
    <w:rsid w:val="00766AEF"/>
    <w:pPr>
      <w:ind w:firstLineChars="200" w:firstLine="420"/>
    </w:pPr>
  </w:style>
  <w:style w:type="paragraph" w:styleId="a7">
    <w:name w:val="Body Text"/>
    <w:basedOn w:val="a2"/>
    <w:rsid w:val="00766AEF"/>
    <w:pPr>
      <w:spacing w:after="120"/>
    </w:pPr>
  </w:style>
  <w:style w:type="paragraph" w:styleId="a8">
    <w:name w:val="Body Text First Indent"/>
    <w:basedOn w:val="a7"/>
    <w:rsid w:val="00766AEF"/>
    <w:pPr>
      <w:ind w:firstLineChars="100" w:firstLine="420"/>
    </w:pPr>
  </w:style>
  <w:style w:type="paragraph" w:styleId="21">
    <w:name w:val="Body Text Indent 2"/>
    <w:basedOn w:val="a2"/>
    <w:rsid w:val="00766AEF"/>
    <w:pPr>
      <w:spacing w:after="120" w:line="480" w:lineRule="auto"/>
      <w:ind w:leftChars="200" w:left="420"/>
    </w:pPr>
  </w:style>
  <w:style w:type="paragraph" w:customStyle="1" w:styleId="22">
    <w:name w:val="样式 正文首正文首行缩进:  2 字符"/>
    <w:basedOn w:val="20"/>
    <w:rsid w:val="00766AEF"/>
    <w:pPr>
      <w:ind w:leftChars="0" w:left="0" w:firstLine="200"/>
    </w:pPr>
    <w:rPr>
      <w:rFonts w:cs="宋体"/>
      <w:szCs w:val="20"/>
    </w:rPr>
  </w:style>
  <w:style w:type="paragraph" w:styleId="a9">
    <w:name w:val="Title"/>
    <w:basedOn w:val="a2"/>
    <w:link w:val="Char0"/>
    <w:qFormat/>
    <w:rsid w:val="00766AEF"/>
    <w:pPr>
      <w:spacing w:before="240" w:after="60" w:line="72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20">
    <w:name w:val="样式 样式 正文首正文首行缩进:  2 字符 + 首行缩进:  2 字符"/>
    <w:basedOn w:val="22"/>
    <w:rsid w:val="00766AEF"/>
    <w:pPr>
      <w:ind w:firstLine="480"/>
    </w:pPr>
  </w:style>
  <w:style w:type="paragraph" w:styleId="aa">
    <w:name w:val="header"/>
    <w:basedOn w:val="a2"/>
    <w:rsid w:val="00766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b">
    <w:name w:val="footer"/>
    <w:basedOn w:val="a2"/>
    <w:rsid w:val="00766AE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ac">
    <w:name w:val="page number"/>
    <w:basedOn w:val="a3"/>
    <w:rsid w:val="00766AEF"/>
  </w:style>
  <w:style w:type="paragraph" w:styleId="12">
    <w:name w:val="toc 1"/>
    <w:basedOn w:val="a2"/>
    <w:next w:val="a2"/>
    <w:autoRedefine/>
    <w:uiPriority w:val="39"/>
    <w:rsid w:val="00BC5274"/>
    <w:pPr>
      <w:tabs>
        <w:tab w:val="left" w:pos="567"/>
        <w:tab w:val="right" w:leader="dot" w:pos="9061"/>
      </w:tabs>
    </w:pPr>
  </w:style>
  <w:style w:type="paragraph" w:styleId="23">
    <w:name w:val="toc 2"/>
    <w:basedOn w:val="a2"/>
    <w:next w:val="a2"/>
    <w:autoRedefine/>
    <w:uiPriority w:val="39"/>
    <w:rsid w:val="003024F6"/>
    <w:pPr>
      <w:tabs>
        <w:tab w:val="left" w:pos="1260"/>
        <w:tab w:val="right" w:leader="dot" w:pos="9061"/>
      </w:tabs>
      <w:spacing w:line="240" w:lineRule="auto"/>
      <w:ind w:leftChars="200" w:left="480"/>
    </w:pPr>
    <w:rPr>
      <w:rFonts w:ascii="仿宋_GB2312"/>
      <w:noProof/>
    </w:rPr>
  </w:style>
  <w:style w:type="paragraph" w:styleId="30">
    <w:name w:val="toc 3"/>
    <w:basedOn w:val="a2"/>
    <w:next w:val="a2"/>
    <w:autoRedefine/>
    <w:uiPriority w:val="39"/>
    <w:rsid w:val="00E134D4"/>
    <w:pPr>
      <w:tabs>
        <w:tab w:val="left" w:pos="1125"/>
        <w:tab w:val="right" w:leader="dot" w:pos="9061"/>
      </w:tabs>
      <w:spacing w:line="276" w:lineRule="auto"/>
      <w:ind w:firstLineChars="200" w:firstLine="480"/>
    </w:pPr>
  </w:style>
  <w:style w:type="character" w:styleId="ad">
    <w:name w:val="Hyperlink"/>
    <w:basedOn w:val="a3"/>
    <w:uiPriority w:val="99"/>
    <w:rsid w:val="00766AEF"/>
    <w:rPr>
      <w:color w:val="0000FF"/>
      <w:u w:val="single"/>
    </w:rPr>
  </w:style>
  <w:style w:type="paragraph" w:styleId="ae">
    <w:name w:val="caption"/>
    <w:basedOn w:val="a2"/>
    <w:next w:val="a2"/>
    <w:qFormat/>
    <w:rsid w:val="00766AEF"/>
    <w:rPr>
      <w:rFonts w:ascii="Arial" w:eastAsia="黑体" w:hAnsi="Arial" w:cs="Arial"/>
      <w:sz w:val="20"/>
      <w:szCs w:val="20"/>
    </w:rPr>
  </w:style>
  <w:style w:type="paragraph" w:styleId="af">
    <w:name w:val="table of figures"/>
    <w:basedOn w:val="a2"/>
    <w:next w:val="a2"/>
    <w:uiPriority w:val="99"/>
    <w:rsid w:val="00766AEF"/>
    <w:pPr>
      <w:ind w:leftChars="200" w:left="200" w:hangingChars="200" w:hanging="200"/>
    </w:pPr>
  </w:style>
  <w:style w:type="paragraph" w:styleId="af0">
    <w:name w:val="Message Header"/>
    <w:basedOn w:val="a2"/>
    <w:rsid w:val="00766A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1">
    <w:name w:val="Document Map"/>
    <w:basedOn w:val="a2"/>
    <w:semiHidden/>
    <w:rsid w:val="00766AEF"/>
    <w:pPr>
      <w:shd w:val="clear" w:color="auto" w:fill="000080"/>
    </w:pPr>
  </w:style>
  <w:style w:type="character" w:customStyle="1" w:styleId="Char0">
    <w:name w:val="标题 Char"/>
    <w:basedOn w:val="a3"/>
    <w:link w:val="a9"/>
    <w:rsid w:val="00E36650"/>
    <w:rPr>
      <w:rFonts w:ascii="Arial" w:eastAsia="仿宋_GB2312" w:hAnsi="Arial" w:cs="Arial"/>
      <w:b/>
      <w:bCs/>
      <w:kern w:val="2"/>
      <w:sz w:val="32"/>
      <w:szCs w:val="32"/>
    </w:rPr>
  </w:style>
  <w:style w:type="paragraph" w:customStyle="1" w:styleId="222">
    <w:name w:val="样式 样式 样式 正文首正文首行缩进:  2 字符 + 首行缩进:  2 字符 + 首行缩进:  2 字符"/>
    <w:basedOn w:val="220"/>
    <w:rsid w:val="00766AEF"/>
    <w:pPr>
      <w:ind w:firstLine="200"/>
    </w:pPr>
  </w:style>
  <w:style w:type="paragraph" w:customStyle="1" w:styleId="10">
    <w:name w:val="列表数字1）"/>
    <w:next w:val="a8"/>
    <w:rsid w:val="00766AEF"/>
    <w:pPr>
      <w:numPr>
        <w:numId w:val="2"/>
      </w:numPr>
      <w:tabs>
        <w:tab w:val="clear" w:pos="814"/>
        <w:tab w:val="left" w:pos="900"/>
      </w:tabs>
      <w:spacing w:line="360" w:lineRule="auto"/>
      <w:ind w:left="901" w:hanging="476"/>
    </w:pPr>
    <w:rPr>
      <w:noProof/>
      <w:sz w:val="24"/>
    </w:rPr>
  </w:style>
  <w:style w:type="paragraph" w:styleId="af2">
    <w:name w:val="Normal Indent"/>
    <w:aliases w:val="特点,四号,表正文,正文非缩进,段1,缩进,ALT+Z,标题4,正文不缩进,正文普通文字,正文文字首行缩进,特点 Char,水上软件,正文缩进 Char,首行缩进,市检方案正文（首行缩进两字）,市检方案正文（首行缩进两字）1,市检方案正文（首行缩进两字）2,市检方案正文（首行缩进两字）3,表正文1,正文非缩进1,市检方案正文（首行缩进两字）11,市检方案正文（首行缩进两字）21,市检方案正文（首行缩进两字）4,表正文2,正文非缩进2,市检方案正文（首行缩进两字）5,普通,表正文3"/>
    <w:basedOn w:val="a2"/>
    <w:link w:val="Char1"/>
    <w:rsid w:val="00766AEF"/>
    <w:pPr>
      <w:spacing w:line="300" w:lineRule="auto"/>
      <w:ind w:firstLineChars="200" w:firstLine="420"/>
    </w:pPr>
    <w:rPr>
      <w:rFonts w:eastAsia="宋体"/>
      <w:sz w:val="21"/>
      <w:szCs w:val="20"/>
    </w:rPr>
  </w:style>
  <w:style w:type="paragraph" w:customStyle="1" w:styleId="1">
    <w:name w:val="列表数字1"/>
    <w:next w:val="a8"/>
    <w:rsid w:val="00766AEF"/>
    <w:pPr>
      <w:numPr>
        <w:numId w:val="3"/>
      </w:numPr>
      <w:tabs>
        <w:tab w:val="left" w:pos="900"/>
      </w:tabs>
      <w:spacing w:before="120" w:line="360" w:lineRule="auto"/>
    </w:pPr>
    <w:rPr>
      <w:noProof/>
      <w:kern w:val="2"/>
      <w:sz w:val="24"/>
    </w:rPr>
  </w:style>
  <w:style w:type="character" w:customStyle="1" w:styleId="1Char">
    <w:name w:val="列表数字1 Char"/>
    <w:basedOn w:val="a3"/>
    <w:rsid w:val="00766AEF"/>
    <w:rPr>
      <w:rFonts w:eastAsia="宋体"/>
      <w:noProof/>
      <w:kern w:val="2"/>
      <w:sz w:val="24"/>
      <w:lang w:val="en-US" w:eastAsia="zh-CN" w:bidi="ar-SA"/>
    </w:rPr>
  </w:style>
  <w:style w:type="paragraph" w:customStyle="1" w:styleId="CharCharCharCharCharChar1Char">
    <w:name w:val="Char Char Char Char Char Char1 Char"/>
    <w:basedOn w:val="a2"/>
    <w:autoRedefine/>
    <w:rsid w:val="003D29CE"/>
    <w:pPr>
      <w:widowControl/>
      <w:spacing w:after="160" w:line="240" w:lineRule="exact"/>
    </w:pPr>
    <w:rPr>
      <w:rFonts w:ascii="Verdana" w:hAnsi="Verdana"/>
      <w:kern w:val="0"/>
      <w:sz w:val="30"/>
      <w:szCs w:val="30"/>
      <w:lang w:eastAsia="en-US"/>
    </w:rPr>
  </w:style>
  <w:style w:type="table" w:styleId="af3">
    <w:name w:val="Table Grid"/>
    <w:basedOn w:val="a4"/>
    <w:rsid w:val="008A0B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1"/>
    <w:next w:val="a2"/>
    <w:uiPriority w:val="39"/>
    <w:qFormat/>
    <w:rsid w:val="002D2AFA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4">
    <w:name w:val="Table Elegant"/>
    <w:basedOn w:val="a4"/>
    <w:rsid w:val="002310F0"/>
    <w:pPr>
      <w:widowControl w:val="0"/>
      <w:spacing w:line="360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5">
    <w:name w:val="突出文字"/>
    <w:basedOn w:val="a2"/>
    <w:autoRedefine/>
    <w:rsid w:val="00490DE9"/>
    <w:pPr>
      <w:ind w:firstLineChars="200" w:firstLine="200"/>
    </w:pPr>
    <w:rPr>
      <w:rFonts w:eastAsia="黑体"/>
      <w:b/>
    </w:rPr>
  </w:style>
  <w:style w:type="paragraph" w:customStyle="1" w:styleId="2221221">
    <w:name w:val="样式 样式 正文首行缩进 2 + 左侧:  2 字符 首行缩进:  2 字符1 + 左侧:  2 字符 首行缩进:  2 字符1"/>
    <w:basedOn w:val="a2"/>
    <w:rsid w:val="00382071"/>
    <w:pPr>
      <w:spacing w:after="120" w:line="480" w:lineRule="exact"/>
      <w:ind w:firstLineChars="200" w:firstLine="200"/>
    </w:pPr>
    <w:rPr>
      <w:rFonts w:eastAsia="宋体" w:cs="宋体"/>
      <w:szCs w:val="20"/>
    </w:rPr>
  </w:style>
  <w:style w:type="paragraph" w:styleId="af6">
    <w:name w:val="List Paragraph"/>
    <w:basedOn w:val="a2"/>
    <w:uiPriority w:val="34"/>
    <w:qFormat/>
    <w:rsid w:val="00CC505F"/>
    <w:pPr>
      <w:ind w:leftChars="200" w:left="200" w:firstLineChars="200" w:firstLine="420"/>
    </w:pPr>
    <w:rPr>
      <w:rFonts w:ascii="Calibri" w:eastAsia="宋体" w:hAnsi="Calibri"/>
      <w:szCs w:val="22"/>
    </w:rPr>
  </w:style>
  <w:style w:type="paragraph" w:styleId="af7">
    <w:name w:val="annotation text"/>
    <w:basedOn w:val="a2"/>
    <w:link w:val="Char2"/>
    <w:rsid w:val="00CD0DB9"/>
    <w:pPr>
      <w:widowControl/>
      <w:spacing w:line="240" w:lineRule="auto"/>
    </w:pPr>
    <w:rPr>
      <w:rFonts w:ascii="Arial" w:eastAsia="宋体" w:hAnsi="Arial"/>
      <w:kern w:val="0"/>
      <w:sz w:val="20"/>
      <w:szCs w:val="20"/>
      <w:lang w:val="en-GB" w:eastAsia="en-US"/>
    </w:rPr>
  </w:style>
  <w:style w:type="character" w:customStyle="1" w:styleId="Char2">
    <w:name w:val="批注文字 Char"/>
    <w:basedOn w:val="a3"/>
    <w:link w:val="af7"/>
    <w:rsid w:val="00CD0DB9"/>
    <w:rPr>
      <w:rFonts w:ascii="Arial" w:hAnsi="Arial"/>
      <w:lang w:val="en-GB" w:eastAsia="en-US"/>
    </w:rPr>
  </w:style>
  <w:style w:type="character" w:styleId="af8">
    <w:name w:val="annotation reference"/>
    <w:basedOn w:val="a3"/>
    <w:rsid w:val="00CD0DB9"/>
    <w:rPr>
      <w:sz w:val="21"/>
      <w:szCs w:val="21"/>
    </w:rPr>
  </w:style>
  <w:style w:type="paragraph" w:styleId="af9">
    <w:name w:val="Balloon Text"/>
    <w:basedOn w:val="a2"/>
    <w:link w:val="Char3"/>
    <w:rsid w:val="00CD0DB9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3"/>
    <w:link w:val="af9"/>
    <w:rsid w:val="00CD0DB9"/>
    <w:rPr>
      <w:rFonts w:eastAsia="仿宋_GB2312"/>
      <w:kern w:val="2"/>
      <w:sz w:val="18"/>
      <w:szCs w:val="18"/>
    </w:rPr>
  </w:style>
  <w:style w:type="paragraph" w:styleId="90">
    <w:name w:val="toc 9"/>
    <w:basedOn w:val="a2"/>
    <w:next w:val="a2"/>
    <w:autoRedefine/>
    <w:uiPriority w:val="39"/>
    <w:rsid w:val="00C23B34"/>
    <w:pPr>
      <w:ind w:leftChars="1600" w:left="3360"/>
    </w:pPr>
  </w:style>
  <w:style w:type="character" w:customStyle="1" w:styleId="apple-style-span">
    <w:name w:val="apple-style-span"/>
    <w:basedOn w:val="a3"/>
    <w:rsid w:val="00317899"/>
  </w:style>
  <w:style w:type="paragraph" w:styleId="a0">
    <w:name w:val="List Bullet"/>
    <w:basedOn w:val="a2"/>
    <w:autoRedefine/>
    <w:rsid w:val="004B41B9"/>
    <w:pPr>
      <w:numPr>
        <w:numId w:val="4"/>
      </w:numPr>
      <w:ind w:firstLine="0"/>
    </w:pPr>
    <w:rPr>
      <w:rFonts w:eastAsia="宋体"/>
    </w:rPr>
  </w:style>
  <w:style w:type="paragraph" w:customStyle="1" w:styleId="a1">
    <w:name w:val="附录标识"/>
    <w:basedOn w:val="a2"/>
    <w:rsid w:val="00D76055"/>
    <w:pPr>
      <w:widowControl/>
      <w:numPr>
        <w:numId w:val="5"/>
      </w:numPr>
      <w:shd w:val="clear" w:color="FFFFFF" w:fill="FFFFFF"/>
      <w:tabs>
        <w:tab w:val="left" w:pos="6405"/>
      </w:tabs>
      <w:spacing w:before="640" w:after="200" w:line="240" w:lineRule="auto"/>
      <w:jc w:val="center"/>
      <w:outlineLvl w:val="0"/>
    </w:pPr>
    <w:rPr>
      <w:rFonts w:ascii="黑体" w:eastAsia="黑体" w:cs="黑体"/>
      <w:kern w:val="0"/>
      <w:sz w:val="21"/>
      <w:szCs w:val="21"/>
    </w:rPr>
  </w:style>
  <w:style w:type="paragraph" w:customStyle="1" w:styleId="afa">
    <w:name w:val="正文表标题"/>
    <w:next w:val="a2"/>
    <w:rsid w:val="00D76055"/>
    <w:pPr>
      <w:ind w:left="840" w:hanging="420"/>
      <w:jc w:val="center"/>
    </w:pPr>
    <w:rPr>
      <w:rFonts w:ascii="黑体" w:eastAsia="黑体" w:cs="黑体"/>
      <w:sz w:val="21"/>
      <w:szCs w:val="21"/>
    </w:rPr>
  </w:style>
  <w:style w:type="paragraph" w:customStyle="1" w:styleId="afb">
    <w:name w:val="表格栏目"/>
    <w:basedOn w:val="a2"/>
    <w:rsid w:val="00D76055"/>
    <w:pPr>
      <w:adjustRightInd w:val="0"/>
      <w:spacing w:before="45" w:after="45" w:line="240" w:lineRule="auto"/>
      <w:jc w:val="center"/>
    </w:pPr>
    <w:rPr>
      <w:rFonts w:ascii="宋体" w:eastAsia="黑体" w:cs="宋体"/>
      <w:b/>
      <w:bCs/>
      <w:sz w:val="21"/>
      <w:szCs w:val="21"/>
    </w:rPr>
  </w:style>
  <w:style w:type="paragraph" w:customStyle="1" w:styleId="afc">
    <w:name w:val="表格单元"/>
    <w:basedOn w:val="a2"/>
    <w:rsid w:val="00D76055"/>
    <w:pPr>
      <w:adjustRightInd w:val="0"/>
      <w:snapToGrid w:val="0"/>
      <w:spacing w:before="45" w:after="45" w:line="240" w:lineRule="auto"/>
    </w:pPr>
    <w:rPr>
      <w:rFonts w:ascii="宋体" w:eastAsia="宋体" w:cs="宋体"/>
      <w:sz w:val="21"/>
      <w:szCs w:val="21"/>
    </w:rPr>
  </w:style>
  <w:style w:type="paragraph" w:customStyle="1" w:styleId="24">
    <w:name w:val="样式2"/>
    <w:basedOn w:val="a7"/>
    <w:link w:val="2Char0"/>
    <w:qFormat/>
    <w:rsid w:val="00707A52"/>
    <w:pPr>
      <w:spacing w:after="0" w:line="240" w:lineRule="auto"/>
    </w:pPr>
    <w:rPr>
      <w:rFonts w:eastAsia="宋体"/>
      <w:sz w:val="21"/>
      <w:szCs w:val="21"/>
    </w:rPr>
  </w:style>
  <w:style w:type="character" w:customStyle="1" w:styleId="2Char0">
    <w:name w:val="样式2 Char"/>
    <w:basedOn w:val="a3"/>
    <w:link w:val="24"/>
    <w:rsid w:val="00707A52"/>
    <w:rPr>
      <w:kern w:val="2"/>
      <w:sz w:val="21"/>
      <w:szCs w:val="21"/>
    </w:rPr>
  </w:style>
  <w:style w:type="paragraph" w:customStyle="1" w:styleId="CharChar2CharCharCharChar1CharChar">
    <w:name w:val="Char Char2 Char Char Char Char1 Char Char"/>
    <w:basedOn w:val="a2"/>
    <w:rsid w:val="00327F8E"/>
    <w:pPr>
      <w:spacing w:line="240" w:lineRule="auto"/>
    </w:pPr>
    <w:rPr>
      <w:rFonts w:ascii="Tahoma" w:eastAsia="宋体" w:hAnsi="Tahoma"/>
      <w:szCs w:val="20"/>
    </w:rPr>
  </w:style>
  <w:style w:type="paragraph" w:styleId="afd">
    <w:name w:val="annotation subject"/>
    <w:basedOn w:val="af7"/>
    <w:next w:val="af7"/>
    <w:link w:val="Char4"/>
    <w:rsid w:val="005101AD"/>
    <w:pPr>
      <w:widowControl w:val="0"/>
      <w:spacing w:line="360" w:lineRule="auto"/>
    </w:pPr>
    <w:rPr>
      <w:rFonts w:ascii="Times New Roman" w:eastAsia="仿宋_GB2312" w:hAnsi="Times New Roman"/>
      <w:b/>
      <w:bCs/>
      <w:kern w:val="2"/>
      <w:sz w:val="24"/>
      <w:szCs w:val="24"/>
      <w:lang w:val="en-US" w:eastAsia="zh-CN"/>
    </w:rPr>
  </w:style>
  <w:style w:type="character" w:customStyle="1" w:styleId="Char4">
    <w:name w:val="批注主题 Char"/>
    <w:basedOn w:val="Char2"/>
    <w:link w:val="afd"/>
    <w:rsid w:val="005101AD"/>
    <w:rPr>
      <w:rFonts w:ascii="Arial" w:eastAsia="仿宋_GB2312" w:hAnsi="Arial"/>
      <w:b/>
      <w:bCs/>
      <w:kern w:val="2"/>
      <w:sz w:val="24"/>
      <w:szCs w:val="24"/>
      <w:lang w:val="en-GB" w:eastAsia="en-US"/>
    </w:rPr>
  </w:style>
  <w:style w:type="paragraph" w:customStyle="1" w:styleId="afe">
    <w:name w:val="图"/>
    <w:basedOn w:val="a2"/>
    <w:next w:val="a2"/>
    <w:autoRedefine/>
    <w:rsid w:val="00E925EA"/>
    <w:pPr>
      <w:spacing w:before="40" w:after="60"/>
      <w:ind w:left="845" w:hanging="420"/>
    </w:pPr>
    <w:rPr>
      <w:rFonts w:ascii="Abadi MT Condensed Light" w:eastAsia="宋体" w:hAnsi="Abadi MT Condensed Light"/>
      <w:b/>
      <w:noProof/>
      <w:kern w:val="0"/>
      <w:szCs w:val="20"/>
    </w:rPr>
  </w:style>
  <w:style w:type="paragraph" w:customStyle="1" w:styleId="a">
    <w:name w:val="项目"/>
    <w:basedOn w:val="a2"/>
    <w:autoRedefine/>
    <w:rsid w:val="002B12EA"/>
    <w:pPr>
      <w:numPr>
        <w:numId w:val="6"/>
      </w:numPr>
      <w:adjustRightInd w:val="0"/>
      <w:spacing w:before="120" w:after="120"/>
      <w:contextualSpacing/>
      <w:textAlignment w:val="baseline"/>
    </w:pPr>
    <w:rPr>
      <w:rFonts w:ascii="宋体" w:eastAsia="宋体" w:cs="黑体"/>
      <w:kern w:val="0"/>
    </w:rPr>
  </w:style>
  <w:style w:type="paragraph" w:styleId="40">
    <w:name w:val="toc 4"/>
    <w:basedOn w:val="a2"/>
    <w:next w:val="a2"/>
    <w:autoRedefine/>
    <w:uiPriority w:val="39"/>
    <w:rsid w:val="009F3208"/>
    <w:pPr>
      <w:ind w:leftChars="600" w:left="1260"/>
    </w:pPr>
  </w:style>
  <w:style w:type="paragraph" w:styleId="51">
    <w:name w:val="toc 5"/>
    <w:basedOn w:val="a2"/>
    <w:next w:val="a2"/>
    <w:autoRedefine/>
    <w:uiPriority w:val="39"/>
    <w:unhideWhenUsed/>
    <w:rsid w:val="00A13C30"/>
    <w:pPr>
      <w:spacing w:line="240" w:lineRule="auto"/>
      <w:ind w:leftChars="800" w:left="1680"/>
    </w:pPr>
    <w:rPr>
      <w:rFonts w:ascii="Calibri" w:eastAsia="宋体" w:hAnsi="Calibri"/>
      <w:sz w:val="21"/>
      <w:szCs w:val="22"/>
    </w:rPr>
  </w:style>
  <w:style w:type="paragraph" w:styleId="60">
    <w:name w:val="toc 6"/>
    <w:basedOn w:val="a2"/>
    <w:next w:val="a2"/>
    <w:autoRedefine/>
    <w:uiPriority w:val="39"/>
    <w:unhideWhenUsed/>
    <w:rsid w:val="00A13C30"/>
    <w:pPr>
      <w:spacing w:line="240" w:lineRule="auto"/>
      <w:ind w:leftChars="1000" w:left="2100"/>
    </w:pPr>
    <w:rPr>
      <w:rFonts w:ascii="Calibri" w:eastAsia="宋体" w:hAnsi="Calibri"/>
      <w:sz w:val="21"/>
      <w:szCs w:val="22"/>
    </w:rPr>
  </w:style>
  <w:style w:type="paragraph" w:styleId="70">
    <w:name w:val="toc 7"/>
    <w:basedOn w:val="a2"/>
    <w:next w:val="a2"/>
    <w:autoRedefine/>
    <w:uiPriority w:val="39"/>
    <w:unhideWhenUsed/>
    <w:rsid w:val="00A13C30"/>
    <w:pPr>
      <w:spacing w:line="240" w:lineRule="auto"/>
      <w:ind w:leftChars="1200" w:left="2520"/>
    </w:pPr>
    <w:rPr>
      <w:rFonts w:ascii="Calibri" w:eastAsia="宋体" w:hAnsi="Calibri"/>
      <w:sz w:val="21"/>
      <w:szCs w:val="22"/>
    </w:rPr>
  </w:style>
  <w:style w:type="paragraph" w:styleId="80">
    <w:name w:val="toc 8"/>
    <w:basedOn w:val="a2"/>
    <w:next w:val="a2"/>
    <w:autoRedefine/>
    <w:uiPriority w:val="39"/>
    <w:unhideWhenUsed/>
    <w:rsid w:val="00A13C30"/>
    <w:pPr>
      <w:spacing w:line="240" w:lineRule="auto"/>
      <w:ind w:leftChars="1400" w:left="2940"/>
    </w:pPr>
    <w:rPr>
      <w:rFonts w:ascii="Calibri" w:eastAsia="宋体" w:hAnsi="Calibri"/>
      <w:sz w:val="21"/>
      <w:szCs w:val="22"/>
    </w:rPr>
  </w:style>
  <w:style w:type="character" w:customStyle="1" w:styleId="4Char">
    <w:name w:val="标题 4 Char"/>
    <w:aliases w:val="4h1 Char,sect 1.2.3.41 Char,Ref Heading 11 Char,rh11 Char,sect 1.2.3.42 Char,Ref Heading 12 Char,rh12 Char,sect 1.2.3.411 Char,Ref Heading 111 Char,rh111 Char,sect 1.2.3.43 Char,Ref Heading 13 Char,rh13 Char,sect 1.2.3.412 Char,rh112 Char"/>
    <w:basedOn w:val="a3"/>
    <w:link w:val="4"/>
    <w:rsid w:val="001478F0"/>
    <w:rPr>
      <w:rFonts w:asciiTheme="majorEastAsia" w:eastAsiaTheme="majorEastAsia" w:hAnsiTheme="majorEastAsia" w:cs="Arial"/>
      <w:b/>
      <w:bCs/>
      <w:kern w:val="2"/>
      <w:sz w:val="28"/>
      <w:szCs w:val="24"/>
    </w:rPr>
  </w:style>
  <w:style w:type="character" w:customStyle="1" w:styleId="Char">
    <w:name w:val="正文文本缩进 Char"/>
    <w:basedOn w:val="a3"/>
    <w:link w:val="a6"/>
    <w:rsid w:val="00057B1C"/>
    <w:rPr>
      <w:rFonts w:eastAsia="仿宋"/>
      <w:kern w:val="2"/>
      <w:sz w:val="24"/>
      <w:szCs w:val="24"/>
    </w:rPr>
  </w:style>
  <w:style w:type="character" w:customStyle="1" w:styleId="shorttext1">
    <w:name w:val="short_text1"/>
    <w:basedOn w:val="a3"/>
    <w:rsid w:val="00C7421D"/>
    <w:rPr>
      <w:sz w:val="29"/>
      <w:szCs w:val="29"/>
    </w:rPr>
  </w:style>
  <w:style w:type="paragraph" w:styleId="aff">
    <w:name w:val="No Spacing"/>
    <w:link w:val="Char5"/>
    <w:uiPriority w:val="99"/>
    <w:qFormat/>
    <w:rsid w:val="00EB3B71"/>
    <w:rPr>
      <w:rFonts w:ascii="Calibri" w:hAnsi="Calibri" w:cs="Calibri"/>
      <w:sz w:val="22"/>
      <w:szCs w:val="22"/>
    </w:rPr>
  </w:style>
  <w:style w:type="character" w:customStyle="1" w:styleId="Char5">
    <w:name w:val="无间隔 Char"/>
    <w:basedOn w:val="a3"/>
    <w:link w:val="aff"/>
    <w:uiPriority w:val="99"/>
    <w:locked/>
    <w:rsid w:val="00EB3B71"/>
    <w:rPr>
      <w:rFonts w:ascii="Calibri" w:hAnsi="Calibri" w:cs="Calibri"/>
      <w:sz w:val="22"/>
      <w:szCs w:val="22"/>
    </w:rPr>
  </w:style>
  <w:style w:type="character" w:customStyle="1" w:styleId="2Char">
    <w:name w:val="标题 2 Char"/>
    <w:aliases w:val="Attribute Heading 2 Char,h2 Char,H2 Char,Heading 2 Hidden Char,Heading 2 CCBS Char,heading 2 Char,第一章 标题 2 Char,ISO1 Char,2nd level Char,2 Char,Header 2 Char,Titre3 Char,Level 2 Head Char,h2 main heading Char,Subhead A Char,B Sub/Bold Char"/>
    <w:basedOn w:val="a3"/>
    <w:link w:val="2"/>
    <w:rsid w:val="00CE42E3"/>
    <w:rPr>
      <w:rFonts w:ascii="Arial" w:hAnsi="Arial"/>
      <w:b/>
      <w:bCs/>
      <w:kern w:val="2"/>
      <w:sz w:val="30"/>
      <w:szCs w:val="32"/>
    </w:rPr>
  </w:style>
  <w:style w:type="character" w:customStyle="1" w:styleId="3Char">
    <w:name w:val="标题 3 Char"/>
    <w:aliases w:val="H3 Char,Heading 3 - old Char,l3 Char,CT Char,Level 3 Head Char,h3 Char,3rd level Char,heading 3 Char,h3 sub heading Char,head3 Char,C Sub-Sub/Italic Char,Head 3 Char,Head 31 Char,Head 32 Char,C Sub-Sub/Italic1 Char,Project Index Char,3 Char"/>
    <w:basedOn w:val="a3"/>
    <w:link w:val="3"/>
    <w:rsid w:val="00CA5589"/>
    <w:rPr>
      <w:b/>
      <w:bCs/>
      <w:kern w:val="2"/>
      <w:sz w:val="28"/>
      <w:szCs w:val="30"/>
    </w:rPr>
  </w:style>
  <w:style w:type="character" w:customStyle="1" w:styleId="Char1">
    <w:name w:val="正文缩进 Char1"/>
    <w:aliases w:val="特点 Char1,四号 Char,表正文 Char,正文非缩进 Char,段1 Char,缩进 Char,ALT+Z Char,标题4 Char,正文不缩进 Char,正文普通文字 Char,正文文字首行缩进 Char,特点 Char Char,水上软件 Char,正文缩进 Char Char,首行缩进 Char,市检方案正文（首行缩进两字） Char,市检方案正文（首行缩进两字）1 Char,市检方案正文（首行缩进两字）2 Char,市检方案正文（首行缩进两字）3 Char"/>
    <w:basedOn w:val="a3"/>
    <w:link w:val="af2"/>
    <w:rsid w:val="00CA5589"/>
    <w:rPr>
      <w:kern w:val="2"/>
      <w:sz w:val="21"/>
    </w:rPr>
  </w:style>
  <w:style w:type="character" w:styleId="aff0">
    <w:name w:val="FollowedHyperlink"/>
    <w:basedOn w:val="a3"/>
    <w:rsid w:val="00CA5589"/>
    <w:rPr>
      <w:color w:val="800080"/>
      <w:u w:val="single"/>
    </w:rPr>
  </w:style>
  <w:style w:type="character" w:styleId="aff1">
    <w:name w:val="Strong"/>
    <w:basedOn w:val="a3"/>
    <w:qFormat/>
    <w:rsid w:val="00CA5589"/>
    <w:rPr>
      <w:b/>
      <w:bCs/>
    </w:rPr>
  </w:style>
  <w:style w:type="paragraph" w:styleId="5">
    <w:name w:val="List Number 5"/>
    <w:basedOn w:val="a2"/>
    <w:rsid w:val="00CA5589"/>
    <w:pPr>
      <w:numPr>
        <w:numId w:val="9"/>
      </w:numPr>
      <w:jc w:val="both"/>
    </w:pPr>
    <w:rPr>
      <w:rFonts w:ascii="仿宋_GB2312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2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27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4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00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537096">
                                          <w:marLeft w:val="87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687625">
                                              <w:marLeft w:val="50"/>
                                              <w:marRight w:val="63"/>
                                              <w:marTop w:val="351"/>
                                              <w:marBottom w:val="3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3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5391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5594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7" w:color="C9D7F1"/>
                    <w:bottom w:val="none" w:sz="0" w:space="0" w:color="auto"/>
                    <w:right w:val="none" w:sz="0" w:space="0" w:color="auto"/>
                  </w:divBdr>
                  <w:divsChild>
                    <w:div w:id="1175461219">
                      <w:marLeft w:val="75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0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32822">
                              <w:marLeft w:val="0"/>
                              <w:marRight w:val="9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855;\&#19994;&#21153;&#27969;&#31243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E466E-858A-4E7B-8CD3-4C6F5AD64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业务流程模板.dot</Template>
  <TotalTime>16107</TotalTime>
  <Pages>11</Pages>
  <Words>918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Links>
    <vt:vector size="822" baseType="variant">
      <vt:variant>
        <vt:i4>1376314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_Toc268120251</vt:lpwstr>
      </vt:variant>
      <vt:variant>
        <vt:i4>1376314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_Toc268120250</vt:lpwstr>
      </vt:variant>
      <vt:variant>
        <vt:i4>1310778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_Toc268120249</vt:lpwstr>
      </vt:variant>
      <vt:variant>
        <vt:i4>1310778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_Toc268120248</vt:lpwstr>
      </vt:variant>
      <vt:variant>
        <vt:i4>1310778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_Toc268120247</vt:lpwstr>
      </vt:variant>
      <vt:variant>
        <vt:i4>1310778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_Toc268120246</vt:lpwstr>
      </vt:variant>
      <vt:variant>
        <vt:i4>1310778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_Toc268120245</vt:lpwstr>
      </vt:variant>
      <vt:variant>
        <vt:i4>1310778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_Toc268120244</vt:lpwstr>
      </vt:variant>
      <vt:variant>
        <vt:i4>1310778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_Toc268120243</vt:lpwstr>
      </vt:variant>
      <vt:variant>
        <vt:i4>1310778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_Toc268120242</vt:lpwstr>
      </vt:variant>
      <vt:variant>
        <vt:i4>1310778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_Toc268120241</vt:lpwstr>
      </vt:variant>
      <vt:variant>
        <vt:i4>1310778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_Toc268120240</vt:lpwstr>
      </vt:variant>
      <vt:variant>
        <vt:i4>1245242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_Toc268120239</vt:lpwstr>
      </vt:variant>
      <vt:variant>
        <vt:i4>1245242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_Toc268120238</vt:lpwstr>
      </vt:variant>
      <vt:variant>
        <vt:i4>1245242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_Toc268120237</vt:lpwstr>
      </vt:variant>
      <vt:variant>
        <vt:i4>1245242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_Toc268120236</vt:lpwstr>
      </vt:variant>
      <vt:variant>
        <vt:i4>1245242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_Toc268120235</vt:lpwstr>
      </vt:variant>
      <vt:variant>
        <vt:i4>1245242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_Toc268120234</vt:lpwstr>
      </vt:variant>
      <vt:variant>
        <vt:i4>1245242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_Toc268120233</vt:lpwstr>
      </vt:variant>
      <vt:variant>
        <vt:i4>1245242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_Toc268120232</vt:lpwstr>
      </vt:variant>
      <vt:variant>
        <vt:i4>1245242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_Toc268120231</vt:lpwstr>
      </vt:variant>
      <vt:variant>
        <vt:i4>1245242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_Toc268120230</vt:lpwstr>
      </vt:variant>
      <vt:variant>
        <vt:i4>1179706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_Toc268120229</vt:lpwstr>
      </vt:variant>
      <vt:variant>
        <vt:i4>1179706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_Toc268120228</vt:lpwstr>
      </vt:variant>
      <vt:variant>
        <vt:i4>1179706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_Toc268120227</vt:lpwstr>
      </vt:variant>
      <vt:variant>
        <vt:i4>1179706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_Toc268120226</vt:lpwstr>
      </vt:variant>
      <vt:variant>
        <vt:i4>1179706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_Toc268120225</vt:lpwstr>
      </vt:variant>
      <vt:variant>
        <vt:i4>1179706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_Toc268120224</vt:lpwstr>
      </vt:variant>
      <vt:variant>
        <vt:i4>1179706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_Toc268120223</vt:lpwstr>
      </vt:variant>
      <vt:variant>
        <vt:i4>1179706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_Toc268120222</vt:lpwstr>
      </vt:variant>
      <vt:variant>
        <vt:i4>1179706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_Toc268120221</vt:lpwstr>
      </vt:variant>
      <vt:variant>
        <vt:i4>1179706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_Toc268120220</vt:lpwstr>
      </vt:variant>
      <vt:variant>
        <vt:i4>1114170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_Toc268120219</vt:lpwstr>
      </vt:variant>
      <vt:variant>
        <vt:i4>1114170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_Toc268120218</vt:lpwstr>
      </vt:variant>
      <vt:variant>
        <vt:i4>1114170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_Toc268120217</vt:lpwstr>
      </vt:variant>
      <vt:variant>
        <vt:i4>1114170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_Toc268120216</vt:lpwstr>
      </vt:variant>
      <vt:variant>
        <vt:i4>1114170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_Toc268120215</vt:lpwstr>
      </vt:variant>
      <vt:variant>
        <vt:i4>1114170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_Toc268120214</vt:lpwstr>
      </vt:variant>
      <vt:variant>
        <vt:i4>1114170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_Toc268120213</vt:lpwstr>
      </vt:variant>
      <vt:variant>
        <vt:i4>1114170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_Toc268120212</vt:lpwstr>
      </vt:variant>
      <vt:variant>
        <vt:i4>1114170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_Toc268120211</vt:lpwstr>
      </vt:variant>
      <vt:variant>
        <vt:i4>1114170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_Toc268120210</vt:lpwstr>
      </vt:variant>
      <vt:variant>
        <vt:i4>1048634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_Toc268120209</vt:lpwstr>
      </vt:variant>
      <vt:variant>
        <vt:i4>1048634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_Toc268120208</vt:lpwstr>
      </vt:variant>
      <vt:variant>
        <vt:i4>1048634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_Toc268120207</vt:lpwstr>
      </vt:variant>
      <vt:variant>
        <vt:i4>1048634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_Toc268120206</vt:lpwstr>
      </vt:variant>
      <vt:variant>
        <vt:i4>1048634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_Toc268120205</vt:lpwstr>
      </vt:variant>
      <vt:variant>
        <vt:i4>1048634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_Toc268120204</vt:lpwstr>
      </vt:variant>
      <vt:variant>
        <vt:i4>1048634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_Toc268120203</vt:lpwstr>
      </vt:variant>
      <vt:variant>
        <vt:i4>1048634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_Toc268120202</vt:lpwstr>
      </vt:variant>
      <vt:variant>
        <vt:i4>1048634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_Toc268120201</vt:lpwstr>
      </vt:variant>
      <vt:variant>
        <vt:i4>1048634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_Toc268120200</vt:lpwstr>
      </vt:variant>
      <vt:variant>
        <vt:i4>1638457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_Toc268120199</vt:lpwstr>
      </vt:variant>
      <vt:variant>
        <vt:i4>1638457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_Toc268120198</vt:lpwstr>
      </vt:variant>
      <vt:variant>
        <vt:i4>1638457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_Toc268120197</vt:lpwstr>
      </vt:variant>
      <vt:variant>
        <vt:i4>1638457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_Toc268120196</vt:lpwstr>
      </vt:variant>
      <vt:variant>
        <vt:i4>1638457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_Toc268120195</vt:lpwstr>
      </vt:variant>
      <vt:variant>
        <vt:i4>1638457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_Toc268120194</vt:lpwstr>
      </vt:variant>
      <vt:variant>
        <vt:i4>1638457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_Toc268120193</vt:lpwstr>
      </vt:variant>
      <vt:variant>
        <vt:i4>1638457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_Toc268120192</vt:lpwstr>
      </vt:variant>
      <vt:variant>
        <vt:i4>1638457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_Toc268120191</vt:lpwstr>
      </vt:variant>
      <vt:variant>
        <vt:i4>1638457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_Toc268120190</vt:lpwstr>
      </vt:variant>
      <vt:variant>
        <vt:i4>1572921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_Toc268120189</vt:lpwstr>
      </vt:variant>
      <vt:variant>
        <vt:i4>1572921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_Toc268120188</vt:lpwstr>
      </vt:variant>
      <vt:variant>
        <vt:i4>1572921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_Toc268120187</vt:lpwstr>
      </vt:variant>
      <vt:variant>
        <vt:i4>1572921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_Toc268120186</vt:lpwstr>
      </vt:variant>
      <vt:variant>
        <vt:i4>1572921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_Toc268120185</vt:lpwstr>
      </vt:variant>
      <vt:variant>
        <vt:i4>1572921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_Toc268120184</vt:lpwstr>
      </vt:variant>
      <vt:variant>
        <vt:i4>1572921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_Toc268120183</vt:lpwstr>
      </vt:variant>
      <vt:variant>
        <vt:i4>1572921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_Toc268120182</vt:lpwstr>
      </vt:variant>
      <vt:variant>
        <vt:i4>1572921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_Toc268120181</vt:lpwstr>
      </vt:variant>
      <vt:variant>
        <vt:i4>1572921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_Toc268120180</vt:lpwstr>
      </vt:variant>
      <vt:variant>
        <vt:i4>1507385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_Toc268120179</vt:lpwstr>
      </vt:variant>
      <vt:variant>
        <vt:i4>1507385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_Toc268120178</vt:lpwstr>
      </vt:variant>
      <vt:variant>
        <vt:i4>1507385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_Toc268120177</vt:lpwstr>
      </vt:variant>
      <vt:variant>
        <vt:i4>1507385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_Toc268120176</vt:lpwstr>
      </vt:variant>
      <vt:variant>
        <vt:i4>1507385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_Toc268120175</vt:lpwstr>
      </vt:variant>
      <vt:variant>
        <vt:i4>1507385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_Toc268120174</vt:lpwstr>
      </vt:variant>
      <vt:variant>
        <vt:i4>1507385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_Toc268120173</vt:lpwstr>
      </vt:variant>
      <vt:variant>
        <vt:i4>1507385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_Toc268120172</vt:lpwstr>
      </vt:variant>
      <vt:variant>
        <vt:i4>1507385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_Toc268120171</vt:lpwstr>
      </vt:variant>
      <vt:variant>
        <vt:i4>1507385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_Toc268120170</vt:lpwstr>
      </vt:variant>
      <vt:variant>
        <vt:i4>1441849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_Toc268120169</vt:lpwstr>
      </vt:variant>
      <vt:variant>
        <vt:i4>1441849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_Toc268120168</vt:lpwstr>
      </vt:variant>
      <vt:variant>
        <vt:i4>1441849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_Toc268120167</vt:lpwstr>
      </vt:variant>
      <vt:variant>
        <vt:i4>1441849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_Toc268120166</vt:lpwstr>
      </vt:variant>
      <vt:variant>
        <vt:i4>1441849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_Toc268120165</vt:lpwstr>
      </vt:variant>
      <vt:variant>
        <vt:i4>1441849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_Toc268120164</vt:lpwstr>
      </vt:variant>
      <vt:variant>
        <vt:i4>1441849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_Toc268120163</vt:lpwstr>
      </vt:variant>
      <vt:variant>
        <vt:i4>1441849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_Toc268120162</vt:lpwstr>
      </vt:variant>
      <vt:variant>
        <vt:i4>1441849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_Toc268120161</vt:lpwstr>
      </vt:variant>
      <vt:variant>
        <vt:i4>1441849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_Toc268120160</vt:lpwstr>
      </vt:variant>
      <vt:variant>
        <vt:i4>1376313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_Toc268120159</vt:lpwstr>
      </vt:variant>
      <vt:variant>
        <vt:i4>1376313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_Toc268120158</vt:lpwstr>
      </vt:variant>
      <vt:variant>
        <vt:i4>1376313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_Toc268120157</vt:lpwstr>
      </vt:variant>
      <vt:variant>
        <vt:i4>1376313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_Toc268120156</vt:lpwstr>
      </vt:variant>
      <vt:variant>
        <vt:i4>1376313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_Toc268120155</vt:lpwstr>
      </vt:variant>
      <vt:variant>
        <vt:i4>1376313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_Toc268120154</vt:lpwstr>
      </vt:variant>
      <vt:variant>
        <vt:i4>1376313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_Toc268120153</vt:lpwstr>
      </vt:variant>
      <vt:variant>
        <vt:i4>1376313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_Toc268120152</vt:lpwstr>
      </vt:variant>
      <vt:variant>
        <vt:i4>1376313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_Toc268120151</vt:lpwstr>
      </vt:variant>
      <vt:variant>
        <vt:i4>1376313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_Toc268120150</vt:lpwstr>
      </vt:variant>
      <vt:variant>
        <vt:i4>1310777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_Toc268120149</vt:lpwstr>
      </vt:variant>
      <vt:variant>
        <vt:i4>1310777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_Toc268120148</vt:lpwstr>
      </vt:variant>
      <vt:variant>
        <vt:i4>1310777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_Toc268120147</vt:lpwstr>
      </vt:variant>
      <vt:variant>
        <vt:i4>1310777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_Toc268120146</vt:lpwstr>
      </vt:variant>
      <vt:variant>
        <vt:i4>1310777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_Toc268120145</vt:lpwstr>
      </vt:variant>
      <vt:variant>
        <vt:i4>1310777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_Toc268120144</vt:lpwstr>
      </vt:variant>
      <vt:variant>
        <vt:i4>1310777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_Toc268120143</vt:lpwstr>
      </vt:variant>
      <vt:variant>
        <vt:i4>1310777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_Toc268120142</vt:lpwstr>
      </vt:variant>
      <vt:variant>
        <vt:i4>1310777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_Toc268120141</vt:lpwstr>
      </vt:variant>
      <vt:variant>
        <vt:i4>1310777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_Toc268120140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_Toc268120139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_Toc268120138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_Toc268120137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_Toc268120136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_Toc268120135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_Toc268120134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_Toc268120133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_Toc268120132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_Toc268120131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_Toc268120130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_Toc268120129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_Toc268120128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_Toc268120127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_Toc268120126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_Toc268120125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_Toc268120124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_Toc268120123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_Toc268120122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_Toc268120121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_Toc268120120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_Toc268120119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_Toc268120118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_Toc268120117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_Toc268120116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_Toc268120115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wuxiang sun</cp:lastModifiedBy>
  <cp:revision>5338</cp:revision>
  <cp:lastPrinted>2008-03-25T09:46:00Z</cp:lastPrinted>
  <dcterms:created xsi:type="dcterms:W3CDTF">2010-07-29T01:29:00Z</dcterms:created>
  <dcterms:modified xsi:type="dcterms:W3CDTF">2018-06-21T06:29:00Z</dcterms:modified>
  <cp:category/>
</cp:coreProperties>
</file>