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22" w:rsidRPr="00A90984" w:rsidRDefault="00632DD9" w:rsidP="0058502A">
      <w:pPr>
        <w:tabs>
          <w:tab w:val="left" w:pos="5143"/>
        </w:tabs>
        <w:spacing w:before="120" w:after="120"/>
        <w:ind w:left="-185" w:firstLineChars="41" w:firstLine="98"/>
        <w:rPr>
          <w:rFonts w:ascii="仿宋_GB2312"/>
          <w:bCs/>
          <w:sz w:val="28"/>
          <w:szCs w:val="28"/>
        </w:rPr>
      </w:pPr>
      <w:r w:rsidRPr="00632DD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15.95pt;margin-top:7.8pt;width:117pt;height:1in;z-index:251657728" filled="f" stroked="f">
            <v:textbox style="mso-next-textbox:#_x0000_s1028">
              <w:txbxContent>
                <w:p w:rsidR="00A22797" w:rsidRDefault="00A22797" w:rsidP="009942E8">
                  <w:pPr>
                    <w:pStyle w:val="af5"/>
                    <w:spacing w:before="120" w:after="120"/>
                    <w:ind w:firstLine="482"/>
                  </w:pPr>
                  <w:r>
                    <w:rPr>
                      <w:rFonts w:hint="eastAsia"/>
                    </w:rPr>
                    <w:t>密级</w:t>
                  </w:r>
                </w:p>
                <w:p w:rsidR="00A22797" w:rsidRPr="00BB41B7" w:rsidRDefault="00A22797" w:rsidP="0058502A">
                  <w:pPr>
                    <w:pStyle w:val="af5"/>
                    <w:spacing w:before="120" w:after="120"/>
                    <w:ind w:firstLine="482"/>
                    <w:rPr>
                      <w:u w:val="single"/>
                    </w:rPr>
                  </w:pPr>
                  <w:r>
                    <w:rPr>
                      <w:rFonts w:hint="eastAsia"/>
                    </w:rPr>
                    <w:t>编号</w:t>
                  </w:r>
                </w:p>
                <w:p w:rsidR="00A22797" w:rsidRDefault="00A22797" w:rsidP="0058502A">
                  <w:pPr>
                    <w:pStyle w:val="af5"/>
                    <w:spacing w:before="120" w:after="120"/>
                    <w:ind w:firstLine="482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  <w:p w:rsidR="00A22797" w:rsidRDefault="00A22797" w:rsidP="0058502A">
                  <w:pPr>
                    <w:spacing w:before="120" w:after="120"/>
                  </w:pPr>
                </w:p>
              </w:txbxContent>
            </v:textbox>
            <w10:wrap anchorx="page"/>
          </v:shape>
        </w:pict>
      </w:r>
    </w:p>
    <w:p w:rsidR="00B53063" w:rsidRPr="00A90984" w:rsidRDefault="00B53063" w:rsidP="0058502A">
      <w:pPr>
        <w:spacing w:before="120" w:after="120"/>
        <w:ind w:firstLine="480"/>
      </w:pPr>
    </w:p>
    <w:p w:rsidR="003A2953" w:rsidRPr="00E134D4" w:rsidRDefault="00F2279B" w:rsidP="009162F2">
      <w:pPr>
        <w:spacing w:before="120" w:after="120" w:line="24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支付</w:t>
      </w:r>
      <w:r w:rsidR="003A2953" w:rsidRPr="00E134D4">
        <w:rPr>
          <w:rFonts w:ascii="微软雅黑" w:eastAsia="微软雅黑" w:hAnsi="微软雅黑" w:hint="eastAsia"/>
          <w:b/>
          <w:sz w:val="48"/>
          <w:szCs w:val="48"/>
        </w:rPr>
        <w:t>系统</w:t>
      </w:r>
    </w:p>
    <w:p w:rsidR="00E36650" w:rsidRPr="00E134D4" w:rsidRDefault="003D3FDE" w:rsidP="009162F2">
      <w:pPr>
        <w:spacing w:before="120" w:after="120" w:line="240" w:lineRule="auto"/>
        <w:jc w:val="center"/>
        <w:rPr>
          <w:rFonts w:ascii="微软雅黑" w:eastAsia="微软雅黑" w:hAnsi="微软雅黑"/>
          <w:b/>
          <w:sz w:val="48"/>
          <w:szCs w:val="48"/>
        </w:rPr>
      </w:pPr>
      <w:r w:rsidRPr="00E134D4">
        <w:rPr>
          <w:rFonts w:ascii="微软雅黑" w:eastAsia="微软雅黑" w:hAnsi="微软雅黑" w:hint="eastAsia"/>
          <w:b/>
          <w:sz w:val="48"/>
          <w:szCs w:val="48"/>
        </w:rPr>
        <w:t>使用</w:t>
      </w:r>
      <w:r w:rsidR="00C431B3">
        <w:rPr>
          <w:rFonts w:ascii="微软雅黑" w:eastAsia="微软雅黑" w:hAnsi="微软雅黑" w:hint="eastAsia"/>
          <w:b/>
          <w:sz w:val="48"/>
          <w:szCs w:val="48"/>
        </w:rPr>
        <w:t>说明</w:t>
      </w:r>
    </w:p>
    <w:p w:rsidR="00E134D4" w:rsidRPr="00A90984" w:rsidRDefault="00E134D4" w:rsidP="0058502A">
      <w:pPr>
        <w:spacing w:before="120" w:after="120"/>
        <w:ind w:left="1155" w:firstLine="480"/>
      </w:pPr>
      <w:bookmarkStart w:id="0" w:name="_Toc180548048"/>
      <w:bookmarkStart w:id="1" w:name="_Toc180549330"/>
      <w:bookmarkStart w:id="2" w:name="_Toc191644658"/>
      <w:bookmarkStart w:id="3" w:name="_Toc191718522"/>
      <w:bookmarkStart w:id="4" w:name="_Toc191719193"/>
      <w:bookmarkStart w:id="5" w:name="_Toc191867064"/>
      <w:bookmarkStart w:id="6" w:name="_Toc191870641"/>
      <w:bookmarkStart w:id="7" w:name="_Toc191871039"/>
      <w:bookmarkStart w:id="8" w:name="_Toc191915541"/>
    </w:p>
    <w:p w:rsidR="00E36650" w:rsidRPr="00A90984" w:rsidRDefault="00E36650" w:rsidP="0058502A">
      <w:pPr>
        <w:spacing w:before="120" w:after="120"/>
        <w:ind w:firstLine="480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:rsidR="001B088E" w:rsidRPr="00A90984" w:rsidRDefault="001B088E" w:rsidP="0058502A">
      <w:pPr>
        <w:spacing w:before="120" w:after="120"/>
        <w:ind w:firstLine="643"/>
        <w:rPr>
          <w:b/>
          <w:sz w:val="32"/>
        </w:rPr>
      </w:pPr>
    </w:p>
    <w:p w:rsidR="00BB5D69" w:rsidRPr="00E134D4" w:rsidRDefault="00E134D4" w:rsidP="00C431B3">
      <w:pPr>
        <w:spacing w:before="120" w:after="120"/>
        <w:ind w:left="2940" w:firstLine="420"/>
        <w:rPr>
          <w:rFonts w:ascii="微软雅黑" w:eastAsia="微软雅黑" w:hAnsi="微软雅黑"/>
          <w:b/>
          <w:sz w:val="30"/>
          <w:szCs w:val="30"/>
        </w:rPr>
      </w:pPr>
      <w:bookmarkStart w:id="9" w:name="_Toc176092372"/>
      <w:bookmarkStart w:id="10" w:name="_Toc171408456"/>
      <w:bookmarkStart w:id="11" w:name="_Toc171410091"/>
      <w:bookmarkStart w:id="12" w:name="_Toc172955180"/>
      <w:bookmarkStart w:id="13" w:name="_Toc174241916"/>
      <w:bookmarkStart w:id="14" w:name="_Toc174244320"/>
      <w:bookmarkStart w:id="15" w:name="_Toc175123216"/>
      <w:bookmarkStart w:id="16" w:name="_Toc160524927"/>
      <w:bookmarkStart w:id="17" w:name="_Toc35532259"/>
      <w:bookmarkStart w:id="18" w:name="_Toc68601952"/>
      <w:r>
        <w:rPr>
          <w:rFonts w:ascii="微软雅黑" w:eastAsia="微软雅黑" w:hAnsi="微软雅黑" w:hint="eastAsia"/>
          <w:b/>
          <w:sz w:val="30"/>
          <w:szCs w:val="30"/>
        </w:rPr>
        <w:t>二零</w:t>
      </w:r>
      <w:r w:rsidR="007F0858" w:rsidRPr="00E134D4">
        <w:rPr>
          <w:rFonts w:ascii="微软雅黑" w:eastAsia="微软雅黑" w:hAnsi="微软雅黑" w:hint="eastAsia"/>
          <w:b/>
          <w:sz w:val="30"/>
          <w:szCs w:val="30"/>
        </w:rPr>
        <w:t>一</w:t>
      </w:r>
      <w:r w:rsidR="00390F9F">
        <w:rPr>
          <w:rFonts w:ascii="微软雅黑" w:eastAsia="微软雅黑" w:hAnsi="微软雅黑" w:hint="eastAsia"/>
          <w:b/>
          <w:sz w:val="30"/>
          <w:szCs w:val="30"/>
        </w:rPr>
        <w:t>五</w:t>
      </w:r>
      <w:r w:rsidR="006A322D" w:rsidRPr="00E134D4">
        <w:rPr>
          <w:rFonts w:ascii="微软雅黑" w:eastAsia="微软雅黑" w:hAnsi="微软雅黑" w:hint="eastAsia"/>
          <w:b/>
          <w:sz w:val="30"/>
          <w:szCs w:val="30"/>
        </w:rPr>
        <w:t>年</w:t>
      </w:r>
      <w:r w:rsidR="00C431B3">
        <w:rPr>
          <w:rFonts w:ascii="微软雅黑" w:eastAsia="微软雅黑" w:hAnsi="微软雅黑" w:hint="eastAsia"/>
          <w:b/>
          <w:sz w:val="30"/>
          <w:szCs w:val="30"/>
        </w:rPr>
        <w:t>八</w:t>
      </w:r>
      <w:r w:rsidR="00AC628C" w:rsidRPr="00E134D4">
        <w:rPr>
          <w:rFonts w:ascii="微软雅黑" w:eastAsia="微软雅黑" w:hAnsi="微软雅黑" w:hint="eastAsia"/>
          <w:b/>
          <w:sz w:val="30"/>
          <w:szCs w:val="30"/>
        </w:rPr>
        <w:t>月</w:t>
      </w:r>
      <w:r w:rsidR="006A322D" w:rsidRPr="00E134D4">
        <w:rPr>
          <w:rFonts w:ascii="微软雅黑" w:eastAsia="微软雅黑" w:hAnsi="微软雅黑" w:hint="eastAsia"/>
          <w:b/>
          <w:sz w:val="30"/>
          <w:szCs w:val="30"/>
        </w:rPr>
        <w:t>制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EA029B" w:rsidRPr="00E134D4" w:rsidRDefault="00EA029B" w:rsidP="00805F09">
      <w:pPr>
        <w:spacing w:before="120" w:after="120"/>
        <w:ind w:firstLine="643"/>
        <w:rPr>
          <w:b/>
        </w:rPr>
        <w:sectPr w:rsidR="00EA029B" w:rsidRPr="00E134D4" w:rsidSect="00AA7A7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440" w:right="1418" w:bottom="1021" w:left="1418" w:header="851" w:footer="567" w:gutter="0"/>
          <w:cols w:space="720"/>
          <w:docGrid w:linePitch="326"/>
        </w:sectPr>
      </w:pPr>
    </w:p>
    <w:p w:rsidR="00EA029B" w:rsidRPr="00E134D4" w:rsidRDefault="003A4BB4" w:rsidP="00E134D4">
      <w:pPr>
        <w:spacing w:before="120" w:after="120"/>
        <w:jc w:val="center"/>
        <w:rPr>
          <w:rFonts w:ascii="微软雅黑" w:eastAsia="微软雅黑" w:hAnsi="微软雅黑"/>
          <w:b/>
        </w:rPr>
      </w:pPr>
      <w:r w:rsidRPr="00E134D4">
        <w:rPr>
          <w:rFonts w:ascii="微软雅黑" w:eastAsia="微软雅黑" w:hAnsi="微软雅黑" w:hint="eastAsia"/>
          <w:b/>
        </w:rPr>
        <w:lastRenderedPageBreak/>
        <w:t>目录</w:t>
      </w:r>
    </w:p>
    <w:p w:rsidR="003B3200" w:rsidRPr="00E134D4" w:rsidRDefault="00632DD9" w:rsidP="00E134D4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r w:rsidRPr="00632DD9">
        <w:rPr>
          <w:rFonts w:ascii="微软雅黑" w:eastAsia="微软雅黑" w:hAnsi="微软雅黑"/>
          <w:b/>
          <w:noProof/>
        </w:rPr>
        <w:fldChar w:fldCharType="begin"/>
      </w:r>
      <w:r w:rsidR="00962E00" w:rsidRPr="00E134D4">
        <w:rPr>
          <w:rFonts w:ascii="微软雅黑" w:eastAsia="微软雅黑" w:hAnsi="微软雅黑"/>
          <w:b/>
        </w:rPr>
        <w:instrText xml:space="preserve"> TOC \o "1-3" \h \z \u </w:instrText>
      </w:r>
      <w:r w:rsidRPr="00632DD9">
        <w:rPr>
          <w:rFonts w:ascii="微软雅黑" w:eastAsia="微软雅黑" w:hAnsi="微软雅黑"/>
          <w:b/>
          <w:noProof/>
        </w:rPr>
        <w:fldChar w:fldCharType="separate"/>
      </w:r>
      <w:hyperlink w:anchor="_Toc450830576" w:history="1">
        <w:r w:rsidR="003B3200" w:rsidRPr="00E134D4">
          <w:rPr>
            <w:rStyle w:val="ad"/>
            <w:rFonts w:ascii="微软雅黑" w:eastAsia="微软雅黑" w:hAnsi="微软雅黑"/>
            <w:noProof/>
          </w:rPr>
          <w:t>1</w:t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引言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="00351ACC">
          <w:rPr>
            <w:rFonts w:ascii="微软雅黑" w:eastAsia="微软雅黑" w:hAnsi="微软雅黑"/>
            <w:noProof/>
            <w:webHidden/>
          </w:rPr>
          <w:t>3</w:t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77" w:history="1">
        <w:r w:rsidR="003B3200" w:rsidRPr="00E134D4">
          <w:rPr>
            <w:rStyle w:val="ad"/>
            <w:rFonts w:ascii="微软雅黑" w:eastAsia="微软雅黑" w:hAnsi="微软雅黑"/>
          </w:rPr>
          <w:t>1.1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编写目的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632DD9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450830578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</w:t>
        </w:r>
        <w:r w:rsidR="003B3200" w:rsidRPr="00E134D4">
          <w:rPr>
            <w:rFonts w:ascii="微软雅黑" w:eastAsia="微软雅黑" w:hAnsi="微软雅黑"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商户接口说明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="00351ACC">
          <w:rPr>
            <w:rFonts w:ascii="微软雅黑" w:eastAsia="微软雅黑" w:hAnsi="微软雅黑"/>
            <w:noProof/>
            <w:webHidden/>
          </w:rPr>
          <w:t>3</w:t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79" w:history="1">
        <w:r w:rsidR="003B3200" w:rsidRPr="00E134D4">
          <w:rPr>
            <w:rStyle w:val="ad"/>
            <w:rFonts w:ascii="微软雅黑" w:eastAsia="微软雅黑" w:hAnsi="微软雅黑"/>
          </w:rPr>
          <w:t>2.1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接口地址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0" w:history="1">
        <w:r w:rsidR="003B3200" w:rsidRPr="00E134D4">
          <w:rPr>
            <w:rStyle w:val="ad"/>
            <w:rFonts w:ascii="微软雅黑" w:eastAsia="微软雅黑" w:hAnsi="微软雅黑"/>
          </w:rPr>
          <w:t>2.2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订单支付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632DD9" w:rsidP="00E134D4">
      <w:pPr>
        <w:pStyle w:val="30"/>
        <w:rPr>
          <w:rStyle w:val="ad"/>
          <w:rFonts w:ascii="微软雅黑" w:eastAsia="微软雅黑" w:hAnsi="微软雅黑"/>
        </w:rPr>
      </w:pPr>
      <w:hyperlink w:anchor="_Toc450830581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2.2.1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支付说明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3</w:t>
        </w:r>
      </w:hyperlink>
    </w:p>
    <w:p w:rsidR="003B3200" w:rsidRPr="00E134D4" w:rsidRDefault="00632DD9" w:rsidP="00E134D4">
      <w:pPr>
        <w:pStyle w:val="30"/>
        <w:rPr>
          <w:rStyle w:val="ad"/>
          <w:rFonts w:ascii="微软雅黑" w:eastAsia="微软雅黑" w:hAnsi="微软雅黑"/>
        </w:rPr>
      </w:pPr>
      <w:hyperlink w:anchor="_Toc450830582" w:history="1">
        <w:r w:rsidR="003B3200" w:rsidRPr="00E134D4">
          <w:rPr>
            <w:rStyle w:val="ad"/>
            <w:rFonts w:ascii="微软雅黑" w:eastAsia="微软雅黑" w:hAnsi="微软雅黑"/>
            <w:noProof/>
          </w:rPr>
          <w:t>2.2.2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请求表单参数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4</w:t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6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3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支付通知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351ACC">
          <w:rPr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632DD9" w:rsidP="00E134D4">
      <w:pPr>
        <w:pStyle w:val="23"/>
        <w:tabs>
          <w:tab w:val="clear" w:pos="1260"/>
          <w:tab w:val="left" w:pos="1050"/>
        </w:tabs>
        <w:rPr>
          <w:rFonts w:ascii="微软雅黑" w:eastAsia="微软雅黑" w:hAnsi="微软雅黑" w:cstheme="minorBidi"/>
          <w:sz w:val="21"/>
          <w:szCs w:val="22"/>
        </w:rPr>
      </w:pPr>
      <w:hyperlink w:anchor="_Toc450830587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3</w:t>
        </w:r>
        <w:r w:rsidR="003B3200" w:rsidRPr="00E134D4">
          <w:rPr>
            <w:rStyle w:val="ad"/>
            <w:rFonts w:ascii="微软雅黑" w:eastAsia="微软雅黑" w:hAnsi="微软雅黑"/>
          </w:rPr>
          <w:t>.1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交易说明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632DD9" w:rsidP="00E134D4">
      <w:pPr>
        <w:pStyle w:val="30"/>
        <w:rPr>
          <w:rStyle w:val="ad"/>
        </w:rPr>
      </w:pPr>
      <w:hyperlink w:anchor="_Toc450830588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3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.2</w:t>
        </w:r>
        <w:r w:rsidR="003B3200" w:rsidRPr="00E134D4">
          <w:rPr>
            <w:rStyle w:val="ad"/>
            <w:rFonts w:ascii="微软雅黑" w:eastAsia="微软雅黑" w:hAnsi="微软雅黑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请求表单数据</w:t>
        </w:r>
        <w:r w:rsidR="003B3200" w:rsidRPr="00E134D4">
          <w:rPr>
            <w:rStyle w:val="ad"/>
            <w:rFonts w:ascii="微软雅黑" w:eastAsia="微软雅黑" w:hAnsi="微软雅黑"/>
            <w:webHidden/>
          </w:rPr>
          <w:tab/>
        </w:r>
        <w:r w:rsidR="00351ACC">
          <w:rPr>
            <w:rStyle w:val="ad"/>
            <w:rFonts w:ascii="微软雅黑" w:eastAsia="微软雅黑" w:hAnsi="微软雅黑"/>
            <w:webHidden/>
          </w:rPr>
          <w:t>8</w:t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89" w:history="1">
        <w:r w:rsidR="00203A35">
          <w:rPr>
            <w:rStyle w:val="ad"/>
            <w:rFonts w:ascii="微软雅黑" w:eastAsia="微软雅黑" w:hAnsi="微软雅黑"/>
          </w:rPr>
          <w:t>2.</w:t>
        </w:r>
        <w:r w:rsidR="00203A35">
          <w:rPr>
            <w:rStyle w:val="ad"/>
            <w:rFonts w:ascii="微软雅黑" w:eastAsia="微软雅黑" w:hAnsi="微软雅黑" w:hint="eastAsia"/>
          </w:rPr>
          <w:t>4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交易查询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_Toc450830589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0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632DD9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0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.1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交易说明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_Toc450830590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0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632DD9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1" w:history="1">
        <w:r w:rsidR="00203A35">
          <w:rPr>
            <w:rStyle w:val="ad"/>
            <w:rFonts w:ascii="微软雅黑" w:eastAsia="微软雅黑" w:hAnsi="微软雅黑"/>
            <w:noProof/>
          </w:rPr>
          <w:t>2.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.2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请求参数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_Toc450830591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0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632DD9" w:rsidP="00E134D4">
      <w:pPr>
        <w:pStyle w:val="30"/>
        <w:rPr>
          <w:rFonts w:cstheme="minorBidi"/>
          <w:noProof/>
          <w:sz w:val="21"/>
          <w:szCs w:val="22"/>
        </w:rPr>
      </w:pPr>
      <w:hyperlink w:anchor="_Toc450830592" w:history="1">
        <w:r w:rsidR="00203A35">
          <w:rPr>
            <w:rStyle w:val="ad"/>
            <w:rFonts w:ascii="微软雅黑" w:eastAsia="微软雅黑" w:hAnsi="微软雅黑"/>
            <w:noProof/>
          </w:rPr>
          <w:t>2</w:t>
        </w:r>
        <w:r w:rsidR="00203A35">
          <w:rPr>
            <w:rStyle w:val="ad"/>
            <w:rFonts w:ascii="微软雅黑" w:eastAsia="微软雅黑" w:hAnsi="微软雅黑" w:hint="eastAsia"/>
            <w:noProof/>
          </w:rPr>
          <w:t>.4</w:t>
        </w:r>
        <w:r w:rsidR="003B3200" w:rsidRPr="00E134D4">
          <w:rPr>
            <w:rStyle w:val="ad"/>
            <w:rFonts w:ascii="微软雅黑" w:eastAsia="微软雅黑" w:hAnsi="微软雅黑"/>
            <w:noProof/>
          </w:rPr>
          <w:t>.3</w:t>
        </w:r>
        <w:r w:rsidR="003B3200" w:rsidRPr="00E134D4">
          <w:rPr>
            <w:rFonts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回复报文</w:t>
        </w:r>
        <w:r w:rsidR="003B3200" w:rsidRPr="004103F5">
          <w:rPr>
            <w:rStyle w:val="ad"/>
            <w:rFonts w:ascii="微软雅黑" w:eastAsia="微软雅黑" w:hAnsi="微软雅黑"/>
            <w:webHidden/>
          </w:rPr>
          <w:tab/>
        </w:r>
        <w:r w:rsidRPr="00351ACC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351ACC">
          <w:rPr>
            <w:rFonts w:ascii="微软雅黑" w:eastAsia="微软雅黑" w:hAnsi="微软雅黑"/>
            <w:noProof/>
            <w:webHidden/>
          </w:rPr>
          <w:instrText xml:space="preserve"> PAGEREF _Toc450830592 \h </w:instrText>
        </w:r>
        <w:r w:rsidRPr="00351ACC">
          <w:rPr>
            <w:rFonts w:ascii="微软雅黑" w:eastAsia="微软雅黑" w:hAnsi="微软雅黑"/>
            <w:noProof/>
            <w:webHidden/>
          </w:rPr>
        </w:r>
        <w:r w:rsidRPr="00351ACC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351ACC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1</w:t>
        </w:r>
        <w:r w:rsidRPr="00351ACC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067219" w:rsidRDefault="003B3200" w:rsidP="00067219">
      <w:pPr>
        <w:pStyle w:val="23"/>
        <w:rPr>
          <w:rFonts w:ascii="微软雅黑" w:eastAsia="微软雅黑" w:hAnsi="微软雅黑" w:cstheme="minorBidi"/>
          <w:sz w:val="21"/>
          <w:szCs w:val="22"/>
        </w:rPr>
      </w:pPr>
    </w:p>
    <w:p w:rsidR="003B3200" w:rsidRPr="00E134D4" w:rsidRDefault="00632DD9">
      <w:pPr>
        <w:pStyle w:val="12"/>
        <w:rPr>
          <w:rFonts w:ascii="微软雅黑" w:eastAsia="微软雅黑" w:hAnsi="微软雅黑" w:cstheme="minorBidi"/>
          <w:noProof/>
          <w:sz w:val="21"/>
          <w:szCs w:val="22"/>
        </w:rPr>
      </w:pPr>
      <w:hyperlink w:anchor="_Toc450830597" w:history="1">
        <w:r w:rsidR="003B3200" w:rsidRPr="00E134D4">
          <w:rPr>
            <w:rStyle w:val="ad"/>
            <w:rFonts w:ascii="微软雅黑" w:eastAsia="微软雅黑" w:hAnsi="微软雅黑"/>
            <w:noProof/>
          </w:rPr>
          <w:t>3</w:t>
        </w:r>
        <w:r w:rsidR="003B3200" w:rsidRPr="00E134D4">
          <w:rPr>
            <w:rFonts w:ascii="微软雅黑" w:eastAsia="微软雅黑" w:hAnsi="微软雅黑" w:cstheme="minorBidi"/>
            <w:noProof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  <w:noProof/>
          </w:rPr>
          <w:t>商户中心说明</w:t>
        </w:r>
        <w:r w:rsidR="003B3200" w:rsidRPr="00E134D4">
          <w:rPr>
            <w:rFonts w:ascii="微软雅黑" w:eastAsia="微软雅黑" w:hAnsi="微软雅黑"/>
            <w:noProof/>
            <w:webHidden/>
          </w:rPr>
          <w:tab/>
        </w:r>
        <w:r w:rsidRPr="00E134D4">
          <w:rPr>
            <w:rFonts w:ascii="微软雅黑" w:eastAsia="微软雅黑" w:hAnsi="微软雅黑"/>
            <w:noProof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noProof/>
            <w:webHidden/>
          </w:rPr>
          <w:instrText xml:space="preserve"> PAGEREF _Toc450830597 \h </w:instrText>
        </w:r>
        <w:r w:rsidRPr="00E134D4">
          <w:rPr>
            <w:rFonts w:ascii="微软雅黑" w:eastAsia="微软雅黑" w:hAnsi="微软雅黑"/>
            <w:noProof/>
            <w:webHidden/>
          </w:rPr>
        </w:r>
        <w:r w:rsidRPr="00E134D4">
          <w:rPr>
            <w:rFonts w:ascii="微软雅黑" w:eastAsia="微软雅黑" w:hAnsi="微软雅黑"/>
            <w:noProof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noProof/>
            <w:webHidden/>
          </w:rPr>
          <w:t>1</w:t>
        </w:r>
        <w:r w:rsidR="00351ACC">
          <w:rPr>
            <w:rFonts w:ascii="微软雅黑" w:eastAsia="微软雅黑" w:hAnsi="微软雅黑"/>
            <w:noProof/>
            <w:webHidden/>
          </w:rPr>
          <w:t>3</w:t>
        </w:r>
        <w:r w:rsidRPr="00E134D4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98" w:history="1">
        <w:r w:rsidR="003B3200" w:rsidRPr="00E134D4">
          <w:rPr>
            <w:rStyle w:val="ad"/>
            <w:rFonts w:ascii="微软雅黑" w:eastAsia="微软雅黑" w:hAnsi="微软雅黑"/>
          </w:rPr>
          <w:t>3.1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服务地址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_Toc450830598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3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632DD9" w:rsidP="003B3200">
      <w:pPr>
        <w:pStyle w:val="23"/>
        <w:rPr>
          <w:rFonts w:ascii="微软雅黑" w:eastAsia="微软雅黑" w:hAnsi="微软雅黑" w:cstheme="minorBidi"/>
          <w:sz w:val="21"/>
          <w:szCs w:val="22"/>
        </w:rPr>
      </w:pPr>
      <w:hyperlink w:anchor="_Toc450830599" w:history="1">
        <w:r w:rsidR="003B3200" w:rsidRPr="00E134D4">
          <w:rPr>
            <w:rStyle w:val="ad"/>
            <w:rFonts w:ascii="微软雅黑" w:eastAsia="微软雅黑" w:hAnsi="微软雅黑"/>
          </w:rPr>
          <w:t>3.2</w:t>
        </w:r>
        <w:r w:rsidR="003B3200" w:rsidRPr="00E134D4">
          <w:rPr>
            <w:rFonts w:ascii="微软雅黑" w:eastAsia="微软雅黑" w:hAnsi="微软雅黑" w:cstheme="minorBidi"/>
            <w:sz w:val="21"/>
            <w:szCs w:val="22"/>
          </w:rPr>
          <w:tab/>
        </w:r>
        <w:r w:rsidR="003B3200" w:rsidRPr="00E134D4">
          <w:rPr>
            <w:rStyle w:val="ad"/>
            <w:rFonts w:ascii="微软雅黑" w:eastAsia="微软雅黑" w:hAnsi="微软雅黑" w:hint="eastAsia"/>
          </w:rPr>
          <w:t>功能说明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_Toc450830599 \h </w:instrText>
        </w:r>
        <w:r w:rsidRPr="00E134D4">
          <w:rPr>
            <w:rFonts w:ascii="微软雅黑" w:eastAsia="微软雅黑" w:hAnsi="微软雅黑"/>
            <w:webHidden/>
          </w:rPr>
        </w:r>
        <w:r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351ACC">
          <w:rPr>
            <w:rFonts w:ascii="微软雅黑" w:eastAsia="微软雅黑" w:hAnsi="微软雅黑"/>
            <w:webHidden/>
          </w:rPr>
          <w:t>3</w:t>
        </w:r>
        <w:r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B3200" w:rsidRPr="00E134D4" w:rsidRDefault="00E134D4" w:rsidP="00E134D4">
      <w:pPr>
        <w:pStyle w:val="23"/>
        <w:ind w:leftChars="0" w:left="0"/>
        <w:rPr>
          <w:rFonts w:ascii="微软雅黑" w:eastAsia="微软雅黑" w:hAnsi="微软雅黑" w:cstheme="minorBidi"/>
          <w:sz w:val="21"/>
          <w:szCs w:val="22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 xml:space="preserve">   </w:t>
      </w:r>
      <w:hyperlink w:anchor="_Toc450830600" w:history="1">
        <w:r w:rsidR="003B3200" w:rsidRPr="00E134D4">
          <w:rPr>
            <w:rStyle w:val="ad"/>
            <w:rFonts w:ascii="微软雅黑" w:eastAsia="微软雅黑" w:hAnsi="微软雅黑" w:hint="eastAsia"/>
          </w:rPr>
          <w:t>商户签名方法</w:t>
        </w:r>
        <w:r w:rsidR="003B3200" w:rsidRPr="00E134D4">
          <w:rPr>
            <w:rFonts w:ascii="微软雅黑" w:eastAsia="微软雅黑" w:hAnsi="微软雅黑"/>
            <w:webHidden/>
          </w:rPr>
          <w:tab/>
        </w:r>
        <w:r w:rsidR="00632DD9" w:rsidRPr="00E134D4">
          <w:rPr>
            <w:rFonts w:ascii="微软雅黑" w:eastAsia="微软雅黑" w:hAnsi="微软雅黑"/>
            <w:webHidden/>
          </w:rPr>
          <w:fldChar w:fldCharType="begin"/>
        </w:r>
        <w:r w:rsidR="003B3200" w:rsidRPr="00E134D4">
          <w:rPr>
            <w:rFonts w:ascii="微软雅黑" w:eastAsia="微软雅黑" w:hAnsi="微软雅黑"/>
            <w:webHidden/>
          </w:rPr>
          <w:instrText xml:space="preserve"> PAGEREF _Toc450830600 \h </w:instrText>
        </w:r>
        <w:r w:rsidR="00632DD9" w:rsidRPr="00E134D4">
          <w:rPr>
            <w:rFonts w:ascii="微软雅黑" w:eastAsia="微软雅黑" w:hAnsi="微软雅黑"/>
            <w:webHidden/>
          </w:rPr>
        </w:r>
        <w:r w:rsidR="00632DD9" w:rsidRPr="00E134D4">
          <w:rPr>
            <w:rFonts w:ascii="微软雅黑" w:eastAsia="微软雅黑" w:hAnsi="微软雅黑"/>
            <w:webHidden/>
          </w:rPr>
          <w:fldChar w:fldCharType="separate"/>
        </w:r>
        <w:r w:rsidR="003B3200" w:rsidRPr="00E134D4">
          <w:rPr>
            <w:rFonts w:ascii="微软雅黑" w:eastAsia="微软雅黑" w:hAnsi="微软雅黑"/>
            <w:webHidden/>
          </w:rPr>
          <w:t>1</w:t>
        </w:r>
        <w:r w:rsidR="004103F5">
          <w:rPr>
            <w:rFonts w:ascii="微软雅黑" w:eastAsia="微软雅黑" w:hAnsi="微软雅黑"/>
            <w:webHidden/>
          </w:rPr>
          <w:t>4</w:t>
        </w:r>
        <w:r w:rsidR="00632DD9" w:rsidRPr="00E134D4">
          <w:rPr>
            <w:rFonts w:ascii="微软雅黑" w:eastAsia="微软雅黑" w:hAnsi="微软雅黑"/>
            <w:webHidden/>
          </w:rPr>
          <w:fldChar w:fldCharType="end"/>
        </w:r>
      </w:hyperlink>
    </w:p>
    <w:p w:rsidR="003A2953" w:rsidRPr="00E134D4" w:rsidRDefault="00632DD9" w:rsidP="003B3200">
      <w:pPr>
        <w:pStyle w:val="af2"/>
        <w:rPr>
          <w:rFonts w:ascii="微软雅黑" w:eastAsia="微软雅黑" w:hAnsi="微软雅黑"/>
        </w:rPr>
        <w:sectPr w:rsidR="003A2953" w:rsidRPr="00E134D4" w:rsidSect="00AA7A7E">
          <w:footerReference w:type="default" r:id="rId14"/>
          <w:pgSz w:w="11907" w:h="16840" w:code="9"/>
          <w:pgMar w:top="1440" w:right="1418" w:bottom="1021" w:left="1418" w:header="851" w:footer="567" w:gutter="0"/>
          <w:cols w:space="720"/>
          <w:docGrid w:linePitch="326"/>
        </w:sectPr>
      </w:pPr>
      <w:r w:rsidRPr="00E134D4">
        <w:rPr>
          <w:rFonts w:ascii="微软雅黑" w:eastAsia="微软雅黑" w:hAnsi="微软雅黑"/>
        </w:rPr>
        <w:fldChar w:fldCharType="end"/>
      </w:r>
      <w:bookmarkStart w:id="19" w:name="_Toc236817415"/>
      <w:bookmarkStart w:id="20" w:name="_Toc236817497"/>
      <w:bookmarkStart w:id="21" w:name="_Toc237314225"/>
      <w:bookmarkStart w:id="22" w:name="_Toc281220904"/>
    </w:p>
    <w:p w:rsidR="001C5680" w:rsidRPr="00E87DB3" w:rsidRDefault="001C5680" w:rsidP="00E1276B">
      <w:pPr>
        <w:pStyle w:val="11"/>
      </w:pPr>
      <w:bookmarkStart w:id="23" w:name="_Toc316113916"/>
      <w:bookmarkStart w:id="24" w:name="_Toc450830576"/>
      <w:r w:rsidRPr="00E87DB3">
        <w:rPr>
          <w:rFonts w:hint="eastAsia"/>
        </w:rPr>
        <w:lastRenderedPageBreak/>
        <w:t>引言</w:t>
      </w:r>
      <w:bookmarkEnd w:id="19"/>
      <w:bookmarkEnd w:id="20"/>
      <w:bookmarkEnd w:id="21"/>
      <w:bookmarkEnd w:id="22"/>
      <w:bookmarkEnd w:id="23"/>
      <w:bookmarkEnd w:id="24"/>
    </w:p>
    <w:p w:rsidR="001C5680" w:rsidRPr="008478BB" w:rsidRDefault="001C5680" w:rsidP="00396B31">
      <w:pPr>
        <w:pStyle w:val="2"/>
        <w:spacing w:before="326" w:after="326"/>
      </w:pPr>
      <w:bookmarkStart w:id="25" w:name="_Toc236817416"/>
      <w:bookmarkStart w:id="26" w:name="_Toc236817498"/>
      <w:bookmarkStart w:id="27" w:name="_Toc237314226"/>
      <w:bookmarkStart w:id="28" w:name="_Toc281220905"/>
      <w:bookmarkStart w:id="29" w:name="_Toc450830577"/>
      <w:r w:rsidRPr="00E87DB3">
        <w:rPr>
          <w:rFonts w:hint="eastAsia"/>
        </w:rPr>
        <w:t>编写目的</w:t>
      </w:r>
      <w:bookmarkEnd w:id="25"/>
      <w:bookmarkEnd w:id="26"/>
      <w:bookmarkEnd w:id="27"/>
      <w:bookmarkEnd w:id="28"/>
      <w:bookmarkEnd w:id="29"/>
    </w:p>
    <w:p w:rsidR="001C5680" w:rsidRPr="00C07AB2" w:rsidRDefault="001C5680" w:rsidP="00C07AB2">
      <w:pPr>
        <w:pStyle w:val="af2"/>
        <w:ind w:firstLine="480"/>
        <w:rPr>
          <w:rFonts w:ascii="仿宋_GB2312" w:eastAsia="仿宋_GB2312" w:hAnsi="宋体"/>
          <w:sz w:val="24"/>
          <w:szCs w:val="24"/>
        </w:rPr>
      </w:pPr>
      <w:r w:rsidRPr="00C07AB2">
        <w:rPr>
          <w:rFonts w:ascii="仿宋_GB2312" w:eastAsia="仿宋_GB2312" w:hAnsi="宋体" w:hint="eastAsia"/>
          <w:sz w:val="24"/>
          <w:szCs w:val="24"/>
        </w:rPr>
        <w:t>本文档</w:t>
      </w:r>
      <w:r w:rsidR="003D3FDE">
        <w:rPr>
          <w:rFonts w:ascii="仿宋_GB2312" w:eastAsia="仿宋_GB2312" w:hAnsi="宋体" w:hint="eastAsia"/>
          <w:sz w:val="24"/>
          <w:szCs w:val="24"/>
        </w:rPr>
        <w:t>为</w:t>
      </w:r>
      <w:r w:rsidR="00C55EA7">
        <w:rPr>
          <w:rFonts w:ascii="仿宋_GB2312" w:eastAsia="仿宋_GB2312" w:hAnsi="宋体" w:hint="eastAsia"/>
          <w:sz w:val="24"/>
          <w:szCs w:val="24"/>
        </w:rPr>
        <w:t>支付</w:t>
      </w:r>
      <w:r w:rsidR="00843526">
        <w:rPr>
          <w:rFonts w:ascii="仿宋_GB2312" w:eastAsia="仿宋_GB2312" w:hAnsi="宋体" w:hint="eastAsia"/>
          <w:sz w:val="24"/>
          <w:szCs w:val="24"/>
        </w:rPr>
        <w:t>系统的商户</w:t>
      </w:r>
      <w:r w:rsidR="003D3FDE">
        <w:rPr>
          <w:rFonts w:ascii="仿宋_GB2312" w:eastAsia="仿宋_GB2312" w:hAnsi="宋体" w:hint="eastAsia"/>
          <w:sz w:val="24"/>
          <w:szCs w:val="24"/>
        </w:rPr>
        <w:t>使用说明</w:t>
      </w:r>
      <w:r w:rsidR="002B07B1">
        <w:rPr>
          <w:rFonts w:ascii="仿宋_GB2312" w:eastAsia="仿宋_GB2312" w:hAnsi="宋体" w:hint="eastAsia"/>
          <w:sz w:val="24"/>
          <w:szCs w:val="24"/>
        </w:rPr>
        <w:t>，</w:t>
      </w:r>
      <w:r w:rsidR="003D3FDE">
        <w:rPr>
          <w:rFonts w:ascii="仿宋_GB2312" w:eastAsia="仿宋_GB2312" w:hAnsi="宋体" w:hint="eastAsia"/>
          <w:sz w:val="24"/>
          <w:szCs w:val="24"/>
        </w:rPr>
        <w:t>介绍了</w:t>
      </w:r>
      <w:r w:rsidR="00C55EA7">
        <w:rPr>
          <w:rFonts w:ascii="仿宋_GB2312" w:eastAsia="仿宋_GB2312" w:hAnsi="宋体" w:hint="eastAsia"/>
          <w:sz w:val="24"/>
          <w:szCs w:val="24"/>
        </w:rPr>
        <w:t>支付</w:t>
      </w:r>
      <w:r w:rsidR="003D3FDE">
        <w:rPr>
          <w:rFonts w:ascii="仿宋_GB2312" w:eastAsia="仿宋_GB2312" w:hAnsi="宋体" w:hint="eastAsia"/>
          <w:sz w:val="24"/>
          <w:szCs w:val="24"/>
        </w:rPr>
        <w:t>系统的接口及商户中心的使用方法</w:t>
      </w:r>
      <w:r w:rsidR="00843526">
        <w:rPr>
          <w:rFonts w:ascii="仿宋_GB2312" w:eastAsia="仿宋_GB2312" w:hAnsi="宋体" w:hint="eastAsia"/>
          <w:sz w:val="24"/>
          <w:szCs w:val="24"/>
        </w:rPr>
        <w:t>。</w:t>
      </w:r>
    </w:p>
    <w:p w:rsidR="001C5680" w:rsidRDefault="001C5680" w:rsidP="00DF155A">
      <w:pPr>
        <w:pStyle w:val="11"/>
      </w:pPr>
      <w:bookmarkStart w:id="30" w:name="_Toc450830578"/>
      <w:r>
        <w:rPr>
          <w:rFonts w:hint="eastAsia"/>
        </w:rPr>
        <w:t>商户接口</w:t>
      </w:r>
      <w:r w:rsidR="00383203">
        <w:rPr>
          <w:rFonts w:hint="eastAsia"/>
        </w:rPr>
        <w:t>说明</w:t>
      </w:r>
      <w:bookmarkEnd w:id="30"/>
    </w:p>
    <w:p w:rsidR="00E15462" w:rsidRDefault="00E15462" w:rsidP="00396B31">
      <w:pPr>
        <w:pStyle w:val="2"/>
        <w:spacing w:before="326" w:after="326"/>
      </w:pPr>
      <w:bookmarkStart w:id="31" w:name="_Toc450830579"/>
      <w:r>
        <w:rPr>
          <w:rFonts w:hint="eastAsia"/>
        </w:rPr>
        <w:t>接口地址</w:t>
      </w:r>
      <w:bookmarkEnd w:id="31"/>
    </w:p>
    <w:p w:rsidR="00621C7D" w:rsidRDefault="00621C7D" w:rsidP="00621C7D">
      <w:pPr>
        <w:ind w:right="-1"/>
      </w:pPr>
      <w:r w:rsidRPr="00650A55">
        <w:rPr>
          <w:rFonts w:hint="eastAsia"/>
          <w:b/>
        </w:rPr>
        <w:t>支付协议</w:t>
      </w:r>
      <w:r>
        <w:rPr>
          <w:rFonts w:hint="eastAsia"/>
        </w:rPr>
        <w:t>：采用</w:t>
      </w:r>
      <w:r>
        <w:rPr>
          <w:rFonts w:hint="eastAsia"/>
        </w:rPr>
        <w:t>https</w:t>
      </w:r>
      <w:r>
        <w:rPr>
          <w:rFonts w:hint="eastAsia"/>
        </w:rPr>
        <w:t>（单向</w:t>
      </w:r>
      <w:r>
        <w:rPr>
          <w:rFonts w:hint="eastAsia"/>
        </w:rPr>
        <w:t>https</w:t>
      </w:r>
      <w:r>
        <w:rPr>
          <w:rFonts w:hint="eastAsia"/>
        </w:rPr>
        <w:t>，只需要服务端证书）和</w:t>
      </w:r>
      <w:r>
        <w:rPr>
          <w:rFonts w:hint="eastAsia"/>
        </w:rPr>
        <w:t>http</w:t>
      </w:r>
      <w:r>
        <w:rPr>
          <w:rFonts w:hint="eastAsia"/>
        </w:rPr>
        <w:t>协议，</w:t>
      </w:r>
    </w:p>
    <w:p w:rsidR="00621C7D" w:rsidRDefault="00621C7D" w:rsidP="00621C7D">
      <w:pPr>
        <w:ind w:right="-1"/>
      </w:pPr>
      <w:r>
        <w:rPr>
          <w:rFonts w:hint="eastAsia"/>
        </w:rPr>
        <w:t>客户端可根据自己的需求采用任意一种协议即可。</w:t>
      </w:r>
    </w:p>
    <w:p w:rsidR="00621C7D" w:rsidRDefault="00621C7D" w:rsidP="00621C7D">
      <w:pPr>
        <w:ind w:right="-1"/>
      </w:pPr>
      <w:r>
        <w:rPr>
          <w:rFonts w:hint="eastAsia"/>
        </w:rPr>
        <w:t>客户端提交数据采用</w:t>
      </w:r>
      <w:r w:rsidRPr="006B2741">
        <w:rPr>
          <w:rFonts w:hint="eastAsia"/>
          <w:b/>
        </w:rPr>
        <w:t xml:space="preserve"> POST</w:t>
      </w:r>
      <w:r w:rsidRPr="006B2741">
        <w:rPr>
          <w:rFonts w:hint="eastAsia"/>
          <w:b/>
        </w:rPr>
        <w:t>表单</w:t>
      </w:r>
      <w:r>
        <w:rPr>
          <w:rFonts w:hint="eastAsia"/>
        </w:rPr>
        <w:t>方式传递数据。</w:t>
      </w:r>
    </w:p>
    <w:p w:rsidR="003A2953" w:rsidRPr="00F55C4D" w:rsidRDefault="003A2953" w:rsidP="00621C7D">
      <w:pPr>
        <w:ind w:right="-1"/>
      </w:pPr>
      <w:r>
        <w:rPr>
          <w:rFonts w:hint="eastAsia"/>
        </w:rPr>
        <w:t>生产环境：</w:t>
      </w:r>
    </w:p>
    <w:p w:rsidR="00621C7D" w:rsidRDefault="00897D42" w:rsidP="00621C7D">
      <w:pPr>
        <w:ind w:right="-1"/>
        <w:rPr>
          <w:color w:val="FF0000"/>
        </w:rPr>
      </w:pPr>
      <w:r>
        <w:rPr>
          <w:rFonts w:hint="eastAsia"/>
          <w:b/>
        </w:rPr>
        <w:t>HTTP</w:t>
      </w:r>
      <w:r w:rsidR="008F0BB1">
        <w:rPr>
          <w:rFonts w:hint="eastAsia"/>
          <w:b/>
        </w:rPr>
        <w:t>代付</w:t>
      </w:r>
      <w:r w:rsidR="00621C7D" w:rsidRPr="00014AB9">
        <w:rPr>
          <w:rFonts w:hint="eastAsia"/>
          <w:b/>
        </w:rPr>
        <w:t>接口</w:t>
      </w:r>
      <w:r w:rsidR="00621C7D">
        <w:rPr>
          <w:rFonts w:hint="eastAsia"/>
        </w:rPr>
        <w:t>：</w:t>
      </w:r>
      <w:r w:rsidR="00116856">
        <w:rPr>
          <w:rFonts w:hint="eastAsia"/>
          <w:color w:val="FF0000"/>
        </w:rPr>
        <w:t>http://</w:t>
      </w:r>
      <w:r w:rsidR="007308DB">
        <w:rPr>
          <w:rFonts w:hint="eastAsia"/>
          <w:color w:val="FF0000"/>
        </w:rPr>
        <w:t>cto.</w:t>
      </w:r>
      <w:r w:rsidR="007308DB" w:rsidRPr="007308DB">
        <w:t xml:space="preserve"> </w:t>
      </w:r>
      <w:r w:rsidR="008D4ED8">
        <w:rPr>
          <w:rFonts w:hint="eastAsia"/>
          <w:color w:val="FF0000"/>
        </w:rPr>
        <w:t>xskjpay.net</w:t>
      </w:r>
      <w:r w:rsidR="007A236F" w:rsidRPr="00772C9E">
        <w:rPr>
          <w:rFonts w:hint="eastAsia"/>
          <w:color w:val="FF0000"/>
        </w:rPr>
        <w:t>/pay</w:t>
      </w:r>
      <w:r w:rsidR="00AF4272">
        <w:rPr>
          <w:rFonts w:hint="eastAsia"/>
          <w:color w:val="FF0000"/>
        </w:rPr>
        <w:t>_</w:t>
      </w:r>
      <w:r w:rsidR="00050B79">
        <w:rPr>
          <w:rFonts w:hint="eastAsia"/>
          <w:color w:val="FF0000"/>
        </w:rPr>
        <w:t>df</w:t>
      </w:r>
      <w:r w:rsidR="007A236F" w:rsidRPr="00772C9E">
        <w:rPr>
          <w:rFonts w:hint="eastAsia"/>
          <w:color w:val="FF0000"/>
        </w:rPr>
        <w:t>.</w:t>
      </w:r>
      <w:r w:rsidR="007308DB">
        <w:rPr>
          <w:rFonts w:hint="eastAsia"/>
          <w:color w:val="FF0000"/>
        </w:rPr>
        <w:t>php</w:t>
      </w:r>
    </w:p>
    <w:p w:rsidR="00CF1EF8" w:rsidRPr="00E60262" w:rsidRDefault="00CF1EF8" w:rsidP="00CF1EF8">
      <w:r>
        <w:rPr>
          <w:rFonts w:hint="eastAsia"/>
        </w:rPr>
        <w:t>对有返回报文的交易，返回报文采用</w:t>
      </w:r>
      <w:proofErr w:type="spellStart"/>
      <w:r w:rsidR="00F5346F">
        <w:rPr>
          <w:rFonts w:hint="eastAsia"/>
        </w:rPr>
        <w:t>json</w:t>
      </w:r>
      <w:proofErr w:type="spellEnd"/>
      <w:r w:rsidR="00F5346F"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格式，商户在接收到数据后需对数据签名进行合法性验证，以确保是支付平台发送的数据。</w:t>
      </w:r>
    </w:p>
    <w:p w:rsidR="00CA5589" w:rsidRPr="000F11E7" w:rsidRDefault="00CA5589" w:rsidP="00396B31">
      <w:pPr>
        <w:pStyle w:val="2"/>
        <w:spacing w:before="326" w:after="326"/>
      </w:pPr>
    </w:p>
    <w:p w:rsidR="00CA5589" w:rsidRPr="00897D42" w:rsidRDefault="008F0BB1" w:rsidP="00897D42">
      <w:pPr>
        <w:pStyle w:val="3"/>
        <w:spacing w:before="326" w:after="326"/>
      </w:pPr>
      <w:bookmarkStart w:id="32" w:name="_Toc450830581"/>
      <w:r>
        <w:rPr>
          <w:rFonts w:hint="eastAsia"/>
        </w:rPr>
        <w:t>代付</w:t>
      </w:r>
      <w:r w:rsidR="00CA5589" w:rsidRPr="00014AB9">
        <w:rPr>
          <w:rFonts w:hint="eastAsia"/>
        </w:rPr>
        <w:t>说明</w:t>
      </w:r>
      <w:bookmarkEnd w:id="32"/>
    </w:p>
    <w:p w:rsidR="00CA5589" w:rsidRDefault="00CA5589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商户如果需要不止一个参数，可以自行把参数组合、拼装，但组合后的结果不能带有</w:t>
      </w:r>
      <w:r>
        <w:rPr>
          <w:rFonts w:ascii="宋体"/>
        </w:rPr>
        <w:t>’</w:t>
      </w:r>
      <w:r>
        <w:rPr>
          <w:rFonts w:ascii="宋体" w:hint="eastAsia"/>
        </w:rPr>
        <w:t>&amp;</w:t>
      </w:r>
      <w:r>
        <w:rPr>
          <w:rFonts w:ascii="宋体"/>
        </w:rPr>
        <w:t>’</w:t>
      </w:r>
      <w:r>
        <w:rPr>
          <w:rFonts w:ascii="宋体" w:hint="eastAsia"/>
        </w:rPr>
        <w:t>字符（如果带有</w:t>
      </w:r>
      <w:r>
        <w:rPr>
          <w:rFonts w:ascii="宋体"/>
        </w:rPr>
        <w:t>’</w:t>
      </w:r>
      <w:r>
        <w:rPr>
          <w:rFonts w:ascii="宋体" w:hint="eastAsia"/>
        </w:rPr>
        <w:t>&amp;</w:t>
      </w:r>
      <w:r>
        <w:rPr>
          <w:rFonts w:ascii="宋体"/>
        </w:rPr>
        <w:t>’</w:t>
      </w:r>
      <w:r>
        <w:rPr>
          <w:rFonts w:ascii="宋体" w:hint="eastAsia"/>
        </w:rPr>
        <w:t>字符，银行收到这样的支付请求时将认为其后是另一个参数，其他可能被浏览器转义的特殊字符也应当避免），总长不能超过</w:t>
      </w:r>
      <w:r>
        <w:rPr>
          <w:rFonts w:ascii="宋体" w:hint="eastAsia"/>
        </w:rPr>
        <w:t>256</w:t>
      </w:r>
      <w:r>
        <w:rPr>
          <w:rFonts w:ascii="宋体" w:hint="eastAsia"/>
        </w:rPr>
        <w:t>个字节。</w:t>
      </w:r>
    </w:p>
    <w:p w:rsidR="00CA5589" w:rsidRDefault="00CA5589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选输字段的取值可以为空，标签需保留。</w:t>
      </w:r>
    </w:p>
    <w:p w:rsidR="00EF4AD4" w:rsidRDefault="00EF4AD4" w:rsidP="0002009D">
      <w:pPr>
        <w:numPr>
          <w:ilvl w:val="0"/>
          <w:numId w:val="8"/>
        </w:numPr>
        <w:autoSpaceDE w:val="0"/>
        <w:autoSpaceDN w:val="0"/>
        <w:ind w:right="-1"/>
        <w:jc w:val="both"/>
        <w:rPr>
          <w:rFonts w:ascii="宋体"/>
        </w:rPr>
      </w:pPr>
      <w:r>
        <w:rPr>
          <w:rFonts w:ascii="宋体" w:hint="eastAsia"/>
        </w:rPr>
        <w:t>同一笔</w:t>
      </w:r>
      <w:r w:rsidR="00E530DB">
        <w:rPr>
          <w:rFonts w:ascii="宋体" w:hint="eastAsia"/>
        </w:rPr>
        <w:t>订单</w:t>
      </w:r>
      <w:r>
        <w:rPr>
          <w:rFonts w:ascii="宋体" w:hint="eastAsia"/>
        </w:rPr>
        <w:t>号</w:t>
      </w:r>
      <w:r w:rsidR="00897D42">
        <w:rPr>
          <w:rFonts w:ascii="宋体" w:hint="eastAsia"/>
        </w:rPr>
        <w:t>不</w:t>
      </w:r>
      <w:r>
        <w:rPr>
          <w:rFonts w:ascii="宋体" w:hint="eastAsia"/>
        </w:rPr>
        <w:t>可重复发送，</w:t>
      </w:r>
      <w:r w:rsidR="00897D42">
        <w:rPr>
          <w:rFonts w:ascii="宋体" w:hint="eastAsia"/>
        </w:rPr>
        <w:t>但系统不会排除商户提交的重复订单号。</w:t>
      </w:r>
    </w:p>
    <w:p w:rsidR="00CA5589" w:rsidRPr="00946BB8" w:rsidRDefault="00CA5589" w:rsidP="00CA5589">
      <w:pPr>
        <w:ind w:right="-1"/>
      </w:pPr>
    </w:p>
    <w:p w:rsidR="00CA5589" w:rsidRDefault="00CA5589" w:rsidP="00396B31">
      <w:pPr>
        <w:pStyle w:val="3"/>
        <w:spacing w:before="326" w:after="326"/>
      </w:pPr>
      <w:bookmarkStart w:id="33" w:name="_Toc450830582"/>
      <w:r>
        <w:rPr>
          <w:rFonts w:hint="eastAsia"/>
        </w:rPr>
        <w:lastRenderedPageBreak/>
        <w:t>请求表单</w:t>
      </w:r>
      <w:r w:rsidRPr="00014AB9">
        <w:rPr>
          <w:rFonts w:hint="eastAsia"/>
        </w:rPr>
        <w:t>参数</w:t>
      </w:r>
      <w:bookmarkEnd w:id="33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418"/>
        <w:gridCol w:w="1134"/>
        <w:gridCol w:w="4536"/>
      </w:tblGrid>
      <w:tr w:rsidR="00CA5589" w:rsidRPr="0001581F" w:rsidTr="000D5220">
        <w:tc>
          <w:tcPr>
            <w:tcW w:w="1701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4536" w:type="dxa"/>
            <w:shd w:val="clear" w:color="auto" w:fill="CCCCCC"/>
            <w:vAlign w:val="center"/>
          </w:tcPr>
          <w:p w:rsidR="00CA5589" w:rsidRPr="00FD4D12" w:rsidRDefault="00CA5589" w:rsidP="000D5220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CA5589" w:rsidRPr="0001581F" w:rsidTr="000D5220">
        <w:tc>
          <w:tcPr>
            <w:tcW w:w="1701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接口名字</w:t>
            </w:r>
          </w:p>
        </w:tc>
        <w:tc>
          <w:tcPr>
            <w:tcW w:w="1418" w:type="dxa"/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apiName</w:t>
            </w:r>
            <w:proofErr w:type="spellEnd"/>
          </w:p>
        </w:tc>
        <w:tc>
          <w:tcPr>
            <w:tcW w:w="1134" w:type="dxa"/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.30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</w:tcPr>
          <w:p w:rsidR="00CA5589" w:rsidRPr="00EA1259" w:rsidRDefault="00CA5589" w:rsidP="00FA004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，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取值：“</w:t>
            </w:r>
            <w:r w:rsidR="00FA004B">
              <w:rPr>
                <w:rFonts w:ascii="宋体" w:hAnsi="宋体"/>
                <w:color w:val="1F3EC3"/>
                <w:sz w:val="21"/>
                <w:szCs w:val="21"/>
              </w:rPr>
              <w:t>TRAN_</w:t>
            </w:r>
            <w:r w:rsidR="00FA004B">
              <w:rPr>
                <w:rFonts w:ascii="宋体" w:hAnsi="宋体" w:hint="eastAsia"/>
                <w:color w:val="1F3EC3"/>
                <w:sz w:val="21"/>
                <w:szCs w:val="21"/>
              </w:rPr>
              <w:t>DF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</w:p>
        </w:tc>
      </w:tr>
      <w:tr w:rsidR="00CA5589" w:rsidRPr="009E05EB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9E05EB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(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合作伙伴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)ID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platformID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(..16)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9E05EB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C55EA7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 w:rsidR="003A2953"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merch</w:t>
            </w:r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(..32)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CA5589" w:rsidP="00396B31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C55EA7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 w:rsidR="003A2953"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396B3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商户</w:t>
            </w:r>
            <w:r w:rsidR="00E530DB">
              <w:rPr>
                <w:rFonts w:ascii="宋体" w:hAnsi="宋体" w:hint="eastAsia"/>
                <w:sz w:val="21"/>
                <w:szCs w:val="21"/>
              </w:rPr>
              <w:t>订单</w:t>
            </w:r>
            <w:r w:rsidR="00CA5589" w:rsidRPr="00EA1259">
              <w:rPr>
                <w:rFonts w:ascii="宋体" w:hAnsi="宋体" w:hint="eastAsia"/>
                <w:sz w:val="21"/>
                <w:szCs w:val="21"/>
              </w:rPr>
              <w:t>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o</w:t>
            </w:r>
            <w:r w:rsidRPr="004B59C1">
              <w:rPr>
                <w:rFonts w:ascii="宋体" w:hAnsi="宋体"/>
                <w:color w:val="FF0000"/>
                <w:sz w:val="21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 w:rsidR="00396B31"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8F0BB1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代</w:t>
            </w:r>
            <w:r w:rsidR="00CA5589"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付的</w:t>
            </w:r>
            <w:r w:rsidR="00E530DB">
              <w:rPr>
                <w:rFonts w:ascii="宋体" w:hAnsi="宋体" w:hint="eastAsia"/>
                <w:color w:val="1F3EC3"/>
                <w:sz w:val="21"/>
                <w:szCs w:val="21"/>
              </w:rPr>
              <w:t>订单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号，由商户系统生成，</w:t>
            </w:r>
            <w:r w:rsidR="00CA5589"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不允许重复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E530DB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订单</w:t>
            </w:r>
            <w:r w:rsidR="00CA5589" w:rsidRPr="00EA1259">
              <w:rPr>
                <w:rFonts w:ascii="宋体" w:hAnsi="宋体" w:hint="eastAsia"/>
                <w:sz w:val="21"/>
                <w:szCs w:val="21"/>
              </w:rPr>
              <w:t>金额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r w:rsidRPr="004B59C1">
              <w:rPr>
                <w:rFonts w:ascii="宋体" w:hAnsi="宋体" w:hint="eastAsia"/>
                <w:color w:val="FF0000"/>
                <w:sz w:val="21"/>
                <w:szCs w:val="21"/>
              </w:rPr>
              <w:t>amt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n(12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,2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保留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2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位小数</w:t>
            </w:r>
            <w:r w:rsidRPr="00BA3581">
              <w:rPr>
                <w:rFonts w:ascii="宋体" w:hAnsi="宋体" w:hint="eastAsia"/>
                <w:color w:val="1F3EC3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单位：元</w:t>
            </w:r>
          </w:p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例如：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12.02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12.00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12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8F0BB1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bankName</w:t>
            </w:r>
            <w:proofErr w:type="spellEnd"/>
          </w:p>
          <w:p w:rsidR="00CA5589" w:rsidRPr="004B59C1" w:rsidRDefault="00CA5589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8F0BB1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(..32</w:t>
            </w:r>
            <w:r w:rsidR="00CA5589"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CA5589" w:rsidRPr="00EA1259" w:rsidRDefault="008F0BB1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开卡银行名称，具体支持银行见附录</w:t>
            </w:r>
          </w:p>
        </w:tc>
      </w:tr>
      <w:tr w:rsidR="005344D2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银行编号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4B59C1" w:rsidRDefault="008F0BB1" w:rsidP="008F0BB1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bankCode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5344D2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(..128)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4D2" w:rsidRPr="00EA1259" w:rsidRDefault="005344D2" w:rsidP="005344D2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5344D2" w:rsidRPr="00EA1259" w:rsidRDefault="008F0BB1" w:rsidP="005344D2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开卡银行编号，具体支持银行见附录</w:t>
            </w:r>
          </w:p>
        </w:tc>
      </w:tr>
      <w:tr w:rsidR="00CA5589" w:rsidRPr="00EA1259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银行帐号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4B59C1" w:rsidRDefault="008F0BB1" w:rsidP="000D5220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account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8F0BB1" w:rsidP="008F0BB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="00CA5589"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32</w:t>
            </w:r>
            <w:r w:rsidR="00CA5589"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Default="008F0BB1" w:rsidP="008F0BB1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输</w:t>
            </w:r>
          </w:p>
          <w:p w:rsidR="008F0BB1" w:rsidRPr="00EA1259" w:rsidRDefault="008F0BB1" w:rsidP="008F0BB1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开卡银行帐号</w:t>
            </w:r>
          </w:p>
        </w:tc>
      </w:tr>
      <w:tr w:rsidR="00CA5589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8F0BB1" w:rsidP="008F0BB1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持卡人姓名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F0BB1" w:rsidRDefault="008F0BB1" w:rsidP="008F0BB1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r w:rsidRPr="008F0BB1">
              <w:rPr>
                <w:rFonts w:ascii="宋体" w:hAnsi="宋体" w:hint="eastAsia"/>
                <w:color w:val="FF0000"/>
                <w:sz w:val="21"/>
                <w:szCs w:val="21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EA1259" w:rsidRDefault="00CA5589" w:rsidP="008F0BB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</w:t>
            </w:r>
            <w:r w:rsidR="008F0BB1">
              <w:rPr>
                <w:rFonts w:ascii="宋体" w:hAnsi="宋体" w:hint="eastAsia"/>
                <w:color w:val="000000"/>
                <w:sz w:val="21"/>
                <w:szCs w:val="21"/>
              </w:rPr>
              <w:t>16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641B9" w:rsidRDefault="008F0BB1" w:rsidP="000D5220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</w:t>
            </w:r>
            <w:r w:rsidR="00CA5589" w:rsidRPr="008641B9">
              <w:rPr>
                <w:rFonts w:ascii="宋体" w:hAnsi="宋体" w:hint="eastAsia"/>
                <w:color w:val="1F3EC3"/>
                <w:sz w:val="21"/>
                <w:szCs w:val="21"/>
              </w:rPr>
              <w:t>输</w:t>
            </w:r>
            <w:r w:rsidR="00396B31">
              <w:rPr>
                <w:rFonts w:ascii="宋体" w:hAnsi="宋体" w:hint="eastAsia"/>
                <w:color w:val="1F3EC3"/>
                <w:sz w:val="21"/>
                <w:szCs w:val="21"/>
              </w:rPr>
              <w:t>，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持卡人姓名</w:t>
            </w:r>
          </w:p>
        </w:tc>
      </w:tr>
      <w:tr w:rsidR="008F0BB1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开户所在省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Pr="008F0BB1" w:rsidRDefault="008F0BB1" w:rsidP="008F0BB1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r w:rsidRPr="008F0BB1">
              <w:rPr>
                <w:rFonts w:ascii="宋体" w:hAnsi="宋体" w:hint="eastAsia"/>
                <w:color w:val="FF0000"/>
                <w:sz w:val="21"/>
                <w:szCs w:val="21"/>
              </w:rPr>
              <w:t>province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8F0BB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必输，开户银行卡所在省份</w:t>
            </w:r>
          </w:p>
        </w:tc>
      </w:tr>
      <w:tr w:rsidR="008F0BB1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开户所在市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Pr="008F0BB1" w:rsidRDefault="008F0BB1" w:rsidP="008F0BB1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r w:rsidRPr="008F0BB1">
              <w:rPr>
                <w:rFonts w:ascii="宋体" w:hAnsi="宋体" w:hint="eastAsia"/>
                <w:color w:val="FF0000"/>
                <w:sz w:val="21"/>
                <w:szCs w:val="21"/>
              </w:rPr>
              <w:t>city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必输，开户银行卡所在市</w:t>
            </w:r>
          </w:p>
        </w:tc>
      </w:tr>
      <w:tr w:rsidR="008F0BB1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分行名称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Pr="008F0BB1" w:rsidRDefault="008F0BB1" w:rsidP="008F0BB1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FF0000"/>
                <w:sz w:val="21"/>
                <w:szCs w:val="21"/>
              </w:rPr>
              <w:t>b</w:t>
            </w:r>
            <w:r w:rsidRPr="008F0BB1">
              <w:rPr>
                <w:rFonts w:ascii="宋体" w:hAnsi="宋体" w:hint="eastAsia"/>
                <w:color w:val="FF0000"/>
                <w:sz w:val="21"/>
                <w:szCs w:val="21"/>
              </w:rPr>
              <w:t>ranchName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8F0BB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..128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B1" w:rsidRDefault="008F0BB1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必输，开户银行卡所在分行名称</w:t>
            </w:r>
          </w:p>
        </w:tc>
      </w:tr>
      <w:tr w:rsidR="00515C84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4" w:rsidRDefault="00515C84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密匙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4" w:rsidRPr="00515C84" w:rsidRDefault="00515C84" w:rsidP="008F0BB1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515C84">
              <w:rPr>
                <w:rFonts w:ascii="宋体" w:hAnsi="宋体" w:hint="eastAsia"/>
                <w:sz w:val="21"/>
                <w:szCs w:val="21"/>
              </w:rPr>
              <w:t>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4" w:rsidRDefault="00515C84" w:rsidP="008F0BB1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..16</w:t>
            </w:r>
            <w:r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5C84" w:rsidRDefault="00515C84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必需，联系技术员申请</w:t>
            </w:r>
          </w:p>
        </w:tc>
      </w:tr>
      <w:tr w:rsidR="00CA5589" w:rsidRPr="005B0B55" w:rsidTr="000D5220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Default="00CA5589" w:rsidP="000D5220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签名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637A4B" w:rsidRDefault="008F0BB1" w:rsidP="008F0BB1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signMsg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Default="00CA5589" w:rsidP="000D5220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 w:rsidR="008F0BB1"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589" w:rsidRPr="008641B9" w:rsidRDefault="00CA5589" w:rsidP="00FD37DB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必输，商户对交易数据的签名，签名</w:t>
            </w:r>
            <w:r w:rsidR="00FD37DB">
              <w:rPr>
                <w:rFonts w:ascii="宋体" w:hAnsi="宋体" w:hint="eastAsia"/>
                <w:color w:val="1F3EC3"/>
                <w:sz w:val="21"/>
                <w:szCs w:val="21"/>
              </w:rPr>
              <w:t>通过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API</w:t>
            </w:r>
            <w:r w:rsidR="00FD37DB">
              <w:rPr>
                <w:rFonts w:ascii="宋体" w:hAnsi="宋体" w:hint="eastAsia"/>
                <w:color w:val="1F3EC3"/>
                <w:sz w:val="21"/>
                <w:szCs w:val="21"/>
              </w:rPr>
              <w:t>生成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。</w:t>
            </w:r>
          </w:p>
        </w:tc>
      </w:tr>
    </w:tbl>
    <w:p w:rsidR="009D607C" w:rsidRDefault="00CA5589" w:rsidP="009D607C">
      <w:r>
        <w:rPr>
          <w:rFonts w:hint="eastAsia"/>
        </w:rPr>
        <w:t>通过客户端浏览器跳转到支付系统页面。</w:t>
      </w:r>
      <w:r w:rsidR="00484674">
        <w:rPr>
          <w:rFonts w:hint="eastAsia"/>
        </w:rPr>
        <w:t>用户完成具体的支付流程，</w:t>
      </w:r>
      <w:r w:rsidR="00DA16F3">
        <w:rPr>
          <w:rFonts w:hint="eastAsia"/>
        </w:rPr>
        <w:t>系统会以</w:t>
      </w:r>
      <w:proofErr w:type="spellStart"/>
      <w:r w:rsidR="00DA16F3">
        <w:rPr>
          <w:rFonts w:hint="eastAsia"/>
        </w:rPr>
        <w:t>json</w:t>
      </w:r>
      <w:proofErr w:type="spellEnd"/>
      <w:r w:rsidR="00DA16F3">
        <w:rPr>
          <w:rFonts w:hint="eastAsia"/>
        </w:rPr>
        <w:t>格式返回代付结果</w:t>
      </w:r>
      <w:r w:rsidR="00484674">
        <w:rPr>
          <w:rFonts w:hint="eastAsia"/>
        </w:rPr>
        <w:t>。</w:t>
      </w:r>
    </w:p>
    <w:p w:rsidR="004B59C1" w:rsidRDefault="004B59C1" w:rsidP="009D607C"/>
    <w:p w:rsidR="004B59C1" w:rsidRDefault="004B59C1" w:rsidP="009D607C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4B59C1" w:rsidRPr="00B65F11" w:rsidRDefault="00DA16F3" w:rsidP="009D607C">
      <w:r w:rsidRPr="00DA16F3">
        <w:t>"apiName=%s&amp;platformID=%s&amp;merchNo=%s&amp;orderNo=%s&amp;amt=%s&amp;bankName=%s&amp;bankCode=%s&amp;account=%s&amp;name=%s&amp;pro</w:t>
      </w:r>
      <w:r>
        <w:t>vince=%s&amp;city=%s&amp;branchName=%s"</w:t>
      </w:r>
    </w:p>
    <w:p w:rsidR="00B2301D" w:rsidRDefault="00DA16F3" w:rsidP="00396B31">
      <w:pPr>
        <w:pStyle w:val="2"/>
        <w:spacing w:before="326" w:after="326"/>
      </w:pPr>
      <w:r>
        <w:rPr>
          <w:rFonts w:hint="eastAsia"/>
        </w:rPr>
        <w:t>代付结果</w:t>
      </w:r>
    </w:p>
    <w:p w:rsidR="00DA16F3" w:rsidRDefault="00DA16F3" w:rsidP="00DA16F3">
      <w:r>
        <w:t>{</w:t>
      </w:r>
    </w:p>
    <w:p w:rsidR="00DA16F3" w:rsidRDefault="00DA16F3" w:rsidP="00DA16F3">
      <w:pPr>
        <w:ind w:firstLine="465"/>
      </w:pPr>
      <w:r>
        <w:t>"</w:t>
      </w:r>
      <w:proofErr w:type="spellStart"/>
      <w:r w:rsidRPr="00DA16F3">
        <w:rPr>
          <w:rFonts w:ascii="Simsun" w:hAnsi="Simsun"/>
          <w:color w:val="000000"/>
          <w:sz w:val="27"/>
          <w:szCs w:val="27"/>
        </w:rPr>
        <w:t>platformID</w:t>
      </w:r>
      <w:proofErr w:type="spellEnd"/>
      <w:r>
        <w:t>": "</w:t>
      </w:r>
      <w:r>
        <w:rPr>
          <w:rFonts w:hint="eastAsia"/>
        </w:rPr>
        <w:t>300111</w:t>
      </w:r>
      <w:r>
        <w:t>",</w:t>
      </w:r>
    </w:p>
    <w:p w:rsidR="00DA16F3" w:rsidRDefault="00CE6C9A" w:rsidP="00DA16F3">
      <w:pPr>
        <w:ind w:firstLine="420"/>
      </w:pPr>
      <w:r>
        <w:t>"</w:t>
      </w:r>
      <w:proofErr w:type="spellStart"/>
      <w:r>
        <w:rPr>
          <w:rFonts w:hint="eastAsia"/>
        </w:rPr>
        <w:t>user</w:t>
      </w:r>
      <w:r w:rsidR="00DA16F3">
        <w:t>OrderId</w:t>
      </w:r>
      <w:proofErr w:type="spellEnd"/>
      <w:r w:rsidR="00DA16F3">
        <w:t>": "14662415363961"</w:t>
      </w:r>
      <w:r w:rsidR="00DA16F3">
        <w:rPr>
          <w:rFonts w:hint="eastAsia"/>
        </w:rPr>
        <w:t>,</w:t>
      </w:r>
    </w:p>
    <w:p w:rsidR="00DA16F3" w:rsidRDefault="00DA16F3" w:rsidP="00DA16F3">
      <w:r>
        <w:t xml:space="preserve">    "</w:t>
      </w:r>
      <w:proofErr w:type="spellStart"/>
      <w:r>
        <w:t>retCode</w:t>
      </w:r>
      <w:proofErr w:type="spellEnd"/>
      <w:r>
        <w:t>": "</w:t>
      </w:r>
      <w:r>
        <w:rPr>
          <w:rFonts w:hint="eastAsia"/>
        </w:rPr>
        <w:t>SUCCESS</w:t>
      </w:r>
      <w:r>
        <w:t>",</w:t>
      </w:r>
    </w:p>
    <w:p w:rsidR="00DA16F3" w:rsidRDefault="00DA16F3" w:rsidP="00DA16F3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": "OK",</w:t>
      </w:r>
    </w:p>
    <w:p w:rsidR="00DA16F3" w:rsidRDefault="00DA16F3" w:rsidP="00DA16F3">
      <w:r>
        <w:t xml:space="preserve">    "status": "</w:t>
      </w:r>
      <w:r>
        <w:rPr>
          <w:rFonts w:hint="eastAsia"/>
        </w:rPr>
        <w:t>0</w:t>
      </w:r>
      <w:r>
        <w:t>",</w:t>
      </w:r>
    </w:p>
    <w:p w:rsidR="00DA16F3" w:rsidRDefault="00DA16F3" w:rsidP="00DA16F3">
      <w:r>
        <w:t xml:space="preserve">    "</w:t>
      </w:r>
      <w:proofErr w:type="spellStart"/>
      <w:r>
        <w:t>transTime</w:t>
      </w:r>
      <w:proofErr w:type="spellEnd"/>
      <w:r>
        <w:t>": "2016-06-18 17:12:15"</w:t>
      </w:r>
    </w:p>
    <w:p w:rsidR="00DA16F3" w:rsidRDefault="00DA16F3" w:rsidP="00DA16F3">
      <w:r>
        <w:t>}</w:t>
      </w:r>
    </w:p>
    <w:p w:rsidR="00CE6C9A" w:rsidRPr="00DA16F3" w:rsidRDefault="00CE6C9A" w:rsidP="00DA16F3">
      <w:r>
        <w:rPr>
          <w:rFonts w:hint="eastAsia"/>
        </w:rPr>
        <w:t>其中</w:t>
      </w:r>
      <w:r>
        <w:rPr>
          <w:rFonts w:hint="eastAsia"/>
        </w:rPr>
        <w:t xml:space="preserve">status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表示处理中，</w:t>
      </w:r>
      <w:r>
        <w:rPr>
          <w:rFonts w:hint="eastAsia"/>
        </w:rPr>
        <w:t xml:space="preserve"> 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表示到帐成功，为</w:t>
      </w:r>
      <w:r>
        <w:rPr>
          <w:rFonts w:hint="eastAsia"/>
        </w:rPr>
        <w:t>3</w:t>
      </w:r>
      <w:r>
        <w:rPr>
          <w:rFonts w:hint="eastAsia"/>
        </w:rPr>
        <w:t>表示到帐失败</w:t>
      </w:r>
    </w:p>
    <w:p w:rsidR="00733469" w:rsidRDefault="00733469" w:rsidP="00733469">
      <w:pPr>
        <w:pStyle w:val="2"/>
        <w:spacing w:before="326" w:after="326"/>
      </w:pPr>
      <w:bookmarkStart w:id="34" w:name="_Toc450830589"/>
      <w:r>
        <w:rPr>
          <w:rFonts w:hint="eastAsia"/>
        </w:rPr>
        <w:t>交易查询</w:t>
      </w:r>
      <w:bookmarkEnd w:id="34"/>
    </w:p>
    <w:p w:rsidR="00733469" w:rsidRDefault="00733469" w:rsidP="00733469">
      <w:pPr>
        <w:pStyle w:val="3"/>
        <w:spacing w:before="326" w:after="326"/>
      </w:pPr>
      <w:bookmarkStart w:id="35" w:name="_Toc450830590"/>
      <w:r>
        <w:rPr>
          <w:rFonts w:hint="eastAsia"/>
        </w:rPr>
        <w:t>交易说明</w:t>
      </w:r>
      <w:bookmarkEnd w:id="35"/>
    </w:p>
    <w:p w:rsidR="00733469" w:rsidRPr="00E464BE" w:rsidRDefault="00733469" w:rsidP="00FD6F07">
      <w:pPr>
        <w:ind w:firstLine="420"/>
      </w:pPr>
      <w:r>
        <w:rPr>
          <w:rFonts w:hint="eastAsia"/>
        </w:rPr>
        <w:t>商户对某些不明确交易状态的交易，可通过该接口发送到支付平台进行查询，查询交易的真实的状态。</w:t>
      </w:r>
    </w:p>
    <w:p w:rsidR="00733469" w:rsidRPr="005B7CA9" w:rsidRDefault="00733469" w:rsidP="00733469">
      <w:pPr>
        <w:pStyle w:val="3"/>
        <w:spacing w:before="326" w:after="326"/>
      </w:pPr>
      <w:bookmarkStart w:id="36" w:name="_Toc450830591"/>
      <w:r w:rsidRPr="005B7CA9">
        <w:rPr>
          <w:rFonts w:hint="eastAsia"/>
        </w:rPr>
        <w:t>请求参数</w:t>
      </w:r>
      <w:bookmarkEnd w:id="36"/>
    </w:p>
    <w:tbl>
      <w:tblPr>
        <w:tblStyle w:val="af3"/>
        <w:tblW w:w="0" w:type="auto"/>
        <w:tblLook w:val="04A0"/>
      </w:tblPr>
      <w:tblGrid>
        <w:gridCol w:w="1610"/>
        <w:gridCol w:w="1965"/>
        <w:gridCol w:w="1822"/>
        <w:gridCol w:w="3890"/>
      </w:tblGrid>
      <w:tr w:rsidR="00733469" w:rsidTr="00E134D4">
        <w:tc>
          <w:tcPr>
            <w:tcW w:w="1610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变量名称</w:t>
            </w:r>
          </w:p>
        </w:tc>
        <w:tc>
          <w:tcPr>
            <w:tcW w:w="1965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822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长度定义</w:t>
            </w:r>
          </w:p>
        </w:tc>
        <w:tc>
          <w:tcPr>
            <w:tcW w:w="3890" w:type="dxa"/>
            <w:shd w:val="clear" w:color="auto" w:fill="D6E3BC" w:themeFill="accent3" w:themeFillTint="66"/>
            <w:vAlign w:val="center"/>
          </w:tcPr>
          <w:p w:rsidR="00733469" w:rsidRPr="00FD4D12" w:rsidRDefault="00733469" w:rsidP="00E134D4">
            <w:pPr>
              <w:ind w:right="-1"/>
              <w:rPr>
                <w:b/>
                <w:color w:val="000000"/>
                <w:sz w:val="21"/>
                <w:szCs w:val="21"/>
              </w:rPr>
            </w:pPr>
            <w:r w:rsidRPr="00FD4D12">
              <w:rPr>
                <w:rFonts w:hint="eastAsia"/>
                <w:b/>
                <w:color w:val="000000"/>
                <w:sz w:val="21"/>
                <w:szCs w:val="21"/>
              </w:rPr>
              <w:t>说明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lastRenderedPageBreak/>
              <w:t>接口名字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apiName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.30</w:t>
            </w: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 w:rsidR="00733469" w:rsidRPr="00EA1259" w:rsidRDefault="00733469" w:rsidP="007F4785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 w:rsidR="00CE6C9A">
              <w:rPr>
                <w:rFonts w:ascii="宋体" w:hAnsi="宋体" w:hint="eastAsia"/>
                <w:color w:val="1F3EC3"/>
                <w:sz w:val="21"/>
                <w:szCs w:val="21"/>
              </w:rPr>
              <w:t xml:space="preserve"> 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取值：“</w:t>
            </w:r>
            <w:r w:rsidR="00FA004B">
              <w:rPr>
                <w:rFonts w:ascii="宋体" w:hAnsi="宋体"/>
                <w:color w:val="1F3EC3"/>
                <w:sz w:val="21"/>
                <w:szCs w:val="21"/>
              </w:rPr>
              <w:t>TRAN_</w:t>
            </w:r>
            <w:r w:rsidR="00FA004B">
              <w:rPr>
                <w:rFonts w:ascii="宋体" w:hAnsi="宋体" w:hint="eastAsia"/>
                <w:color w:val="1F3EC3"/>
                <w:sz w:val="21"/>
                <w:szCs w:val="21"/>
              </w:rPr>
              <w:t>D</w:t>
            </w:r>
            <w:r w:rsidR="00FA004B">
              <w:rPr>
                <w:rFonts w:ascii="宋体" w:hAnsi="宋体"/>
                <w:color w:val="1F3EC3"/>
                <w:sz w:val="21"/>
                <w:szCs w:val="21"/>
              </w:rPr>
              <w:t>F</w:t>
            </w:r>
            <w:r w:rsidR="00CE6C9A" w:rsidRPr="00CE6C9A">
              <w:rPr>
                <w:rFonts w:ascii="宋体" w:hAnsi="宋体"/>
                <w:color w:val="1F3EC3"/>
                <w:sz w:val="21"/>
                <w:szCs w:val="21"/>
              </w:rPr>
              <w:t>_QUERY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”</w:t>
            </w:r>
          </w:p>
        </w:tc>
      </w:tr>
      <w:tr w:rsidR="00733469" w:rsidRPr="009E05EB" w:rsidTr="00E134D4">
        <w:tc>
          <w:tcPr>
            <w:tcW w:w="1610" w:type="dxa"/>
          </w:tcPr>
          <w:p w:rsidR="00733469" w:rsidRPr="009E05EB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platformID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(..16)</w:t>
            </w:r>
          </w:p>
        </w:tc>
        <w:tc>
          <w:tcPr>
            <w:tcW w:w="3890" w:type="dxa"/>
          </w:tcPr>
          <w:p w:rsidR="00733469" w:rsidRPr="009E05EB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  <w:r w:rsidR="00CE6C9A">
              <w:rPr>
                <w:rFonts w:ascii="宋体" w:hAnsi="宋体" w:hint="eastAsia"/>
                <w:color w:val="1F3EC3"/>
                <w:sz w:val="21"/>
                <w:szCs w:val="21"/>
              </w:rPr>
              <w:t xml:space="preserve"> 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C55EA7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sz w:val="21"/>
                <w:szCs w:val="21"/>
              </w:rPr>
              <w:t>商户账号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merch</w:t>
            </w:r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No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(..32)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由</w:t>
            </w:r>
            <w:r w:rsidR="00C55EA7">
              <w:rPr>
                <w:rFonts w:ascii="宋体" w:hAnsi="宋体" w:hint="eastAsia"/>
                <w:color w:val="1F3EC3"/>
                <w:sz w:val="21"/>
                <w:szCs w:val="21"/>
              </w:rPr>
              <w:t>支付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系统</w:t>
            </w: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统一分配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商户订单</w:t>
            </w:r>
            <w:r w:rsidRPr="00EA1259">
              <w:rPr>
                <w:rFonts w:ascii="宋体" w:hAnsi="宋体" w:hint="eastAsia"/>
                <w:sz w:val="21"/>
                <w:szCs w:val="21"/>
              </w:rPr>
              <w:t>号</w:t>
            </w:r>
          </w:p>
        </w:tc>
        <w:tc>
          <w:tcPr>
            <w:tcW w:w="1965" w:type="dxa"/>
          </w:tcPr>
          <w:p w:rsidR="00733469" w:rsidRPr="00CC77F6" w:rsidRDefault="00733469" w:rsidP="00E134D4">
            <w:pPr>
              <w:ind w:right="-1"/>
              <w:rPr>
                <w:rFonts w:ascii="宋体" w:hAnsi="宋体"/>
                <w:color w:val="FF0000"/>
                <w:sz w:val="21"/>
                <w:szCs w:val="21"/>
              </w:rPr>
            </w:pPr>
            <w:proofErr w:type="spellStart"/>
            <w:r w:rsidRPr="00CC77F6">
              <w:rPr>
                <w:rFonts w:ascii="宋体" w:hAnsi="宋体" w:hint="eastAsia"/>
                <w:color w:val="FF0000"/>
                <w:sz w:val="21"/>
                <w:szCs w:val="21"/>
              </w:rPr>
              <w:t>o</w:t>
            </w:r>
            <w:r w:rsidRPr="00CC77F6">
              <w:rPr>
                <w:rFonts w:ascii="宋体" w:hAnsi="宋体"/>
                <w:color w:val="FF0000"/>
                <w:sz w:val="21"/>
                <w:szCs w:val="21"/>
              </w:rPr>
              <w:t>rderNo</w:t>
            </w:r>
            <w:proofErr w:type="spellEnd"/>
          </w:p>
        </w:tc>
        <w:tc>
          <w:tcPr>
            <w:tcW w:w="1822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000000"/>
                <w:sz w:val="21"/>
                <w:szCs w:val="21"/>
              </w:rPr>
              <w:t>n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(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..32</w:t>
            </w:r>
            <w:r w:rsidRPr="00EA1259">
              <w:rPr>
                <w:rFonts w:ascii="宋体" w:hAnsi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90" w:type="dxa"/>
          </w:tcPr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必输</w:t>
            </w:r>
          </w:p>
          <w:p w:rsidR="00733469" w:rsidRPr="00EA125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 w:rsidRPr="00EA1259">
              <w:rPr>
                <w:rFonts w:ascii="宋体" w:hAnsi="宋体" w:hint="eastAsia"/>
                <w:color w:val="1F3EC3"/>
                <w:sz w:val="21"/>
                <w:szCs w:val="21"/>
              </w:rPr>
              <w:t>商户系统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原交易的订单号</w:t>
            </w:r>
          </w:p>
        </w:tc>
      </w:tr>
      <w:tr w:rsidR="00733469" w:rsidRPr="00EA1259" w:rsidTr="00E134D4">
        <w:tc>
          <w:tcPr>
            <w:tcW w:w="1610" w:type="dxa"/>
          </w:tcPr>
          <w:p w:rsidR="00733469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签名</w:t>
            </w:r>
          </w:p>
        </w:tc>
        <w:tc>
          <w:tcPr>
            <w:tcW w:w="1965" w:type="dxa"/>
          </w:tcPr>
          <w:p w:rsidR="00733469" w:rsidRPr="00637A4B" w:rsidRDefault="00733469" w:rsidP="00E134D4">
            <w:pPr>
              <w:ind w:right="-1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signMsg</w:t>
            </w:r>
            <w:proofErr w:type="spellEnd"/>
          </w:p>
        </w:tc>
        <w:tc>
          <w:tcPr>
            <w:tcW w:w="1822" w:type="dxa"/>
          </w:tcPr>
          <w:p w:rsidR="00733469" w:rsidRDefault="00733469" w:rsidP="00CE6C9A">
            <w:pPr>
              <w:ind w:right="-1"/>
              <w:rPr>
                <w:rFonts w:ascii="宋体" w:hAnsi="宋体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ans</w:t>
            </w:r>
            <w:proofErr w:type="spell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..</w:t>
            </w:r>
            <w:r w:rsidR="00CE6C9A">
              <w:rPr>
                <w:rFonts w:ascii="宋体" w:hAnsi="宋体" w:hint="eastAsia"/>
                <w:color w:val="000000"/>
                <w:sz w:val="21"/>
                <w:szCs w:val="21"/>
              </w:rPr>
              <w:t>32</w:t>
            </w:r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3890" w:type="dxa"/>
          </w:tcPr>
          <w:p w:rsidR="00733469" w:rsidRPr="008641B9" w:rsidRDefault="00733469" w:rsidP="00E134D4">
            <w:pPr>
              <w:ind w:right="-1"/>
              <w:rPr>
                <w:rFonts w:ascii="宋体" w:hAnsi="宋体"/>
                <w:color w:val="1F3EC3"/>
                <w:sz w:val="21"/>
                <w:szCs w:val="21"/>
              </w:rPr>
            </w:pPr>
            <w:r>
              <w:rPr>
                <w:rFonts w:ascii="宋体" w:hAnsi="宋体" w:hint="eastAsia"/>
                <w:color w:val="1F3EC3"/>
                <w:sz w:val="21"/>
                <w:szCs w:val="21"/>
              </w:rPr>
              <w:t>必输，商户对交易数据的签名，签名方式参照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API</w:t>
            </w:r>
            <w:r>
              <w:rPr>
                <w:rFonts w:ascii="宋体" w:hAnsi="宋体" w:hint="eastAsia"/>
                <w:color w:val="1F3EC3"/>
                <w:sz w:val="21"/>
                <w:szCs w:val="21"/>
              </w:rPr>
              <w:t>说明。</w:t>
            </w:r>
          </w:p>
        </w:tc>
      </w:tr>
    </w:tbl>
    <w:p w:rsidR="00733469" w:rsidRDefault="00733469" w:rsidP="00733469"/>
    <w:p w:rsidR="00CC77F6" w:rsidRPr="00CC77F6" w:rsidRDefault="00CC77F6" w:rsidP="00733469">
      <w:r>
        <w:rPr>
          <w:rFonts w:hint="eastAsia"/>
        </w:rPr>
        <w:t>参与签名参数示范（</w:t>
      </w:r>
      <w:r w:rsidRPr="004B59C1">
        <w:t>%s</w:t>
      </w:r>
      <w:r>
        <w:rPr>
          <w:rFonts w:hint="eastAsia"/>
        </w:rPr>
        <w:t>为实际参数值）：</w:t>
      </w:r>
    </w:p>
    <w:p w:rsidR="00CC77F6" w:rsidRPr="003B6A90" w:rsidRDefault="00CC77F6" w:rsidP="00733469">
      <w:proofErr w:type="spellStart"/>
      <w:r w:rsidRPr="00CC77F6">
        <w:t>apiName</w:t>
      </w:r>
      <w:proofErr w:type="spellEnd"/>
      <w:r w:rsidRPr="00CC77F6">
        <w:t>=%</w:t>
      </w:r>
      <w:proofErr w:type="spellStart"/>
      <w:r w:rsidRPr="00CC77F6">
        <w:t>s&amp;platformID</w:t>
      </w:r>
      <w:proofErr w:type="spellEnd"/>
      <w:r w:rsidRPr="00CC77F6">
        <w:t>=%</w:t>
      </w:r>
      <w:proofErr w:type="spellStart"/>
      <w:r w:rsidRPr="00CC77F6">
        <w:t>s&amp;merc</w:t>
      </w:r>
      <w:r w:rsidR="00951048">
        <w:t>hNo</w:t>
      </w:r>
      <w:proofErr w:type="spellEnd"/>
      <w:r w:rsidR="00951048">
        <w:t>=%</w:t>
      </w:r>
      <w:proofErr w:type="spellStart"/>
      <w:r w:rsidR="00951048">
        <w:t>s&amp;orderNo</w:t>
      </w:r>
      <w:proofErr w:type="spellEnd"/>
      <w:r w:rsidR="00951048">
        <w:t>=%s</w:t>
      </w:r>
    </w:p>
    <w:p w:rsidR="008F095D" w:rsidRDefault="008F095D" w:rsidP="008F095D">
      <w:pPr>
        <w:pStyle w:val="3"/>
        <w:spacing w:before="326" w:after="326"/>
      </w:pPr>
      <w:bookmarkStart w:id="37" w:name="_Toc450830592"/>
      <w:r w:rsidRPr="008649B9">
        <w:rPr>
          <w:rFonts w:hint="eastAsia"/>
        </w:rPr>
        <w:t>回复报文</w:t>
      </w:r>
      <w:bookmarkEnd w:id="37"/>
    </w:p>
    <w:p w:rsidR="00CE6C9A" w:rsidRDefault="00CE6C9A" w:rsidP="00CE6C9A">
      <w:r>
        <w:t>{</w:t>
      </w:r>
    </w:p>
    <w:p w:rsidR="00CE6C9A" w:rsidRDefault="00CE6C9A" w:rsidP="00CE6C9A">
      <w:pPr>
        <w:ind w:firstLine="465"/>
      </w:pPr>
      <w:r>
        <w:t>"</w:t>
      </w:r>
      <w:proofErr w:type="spellStart"/>
      <w:r w:rsidRPr="00DA16F3">
        <w:rPr>
          <w:rFonts w:ascii="Simsun" w:hAnsi="Simsun"/>
          <w:color w:val="000000"/>
          <w:sz w:val="27"/>
          <w:szCs w:val="27"/>
        </w:rPr>
        <w:t>platformID</w:t>
      </w:r>
      <w:proofErr w:type="spellEnd"/>
      <w:r>
        <w:t>": "</w:t>
      </w:r>
      <w:r>
        <w:rPr>
          <w:rFonts w:hint="eastAsia"/>
        </w:rPr>
        <w:t>300111</w:t>
      </w:r>
      <w:r>
        <w:t>",</w:t>
      </w:r>
    </w:p>
    <w:p w:rsidR="00CE6C9A" w:rsidRDefault="00CE6C9A" w:rsidP="00CE6C9A">
      <w:pPr>
        <w:ind w:firstLine="420"/>
      </w:pPr>
      <w:r>
        <w:t>"</w:t>
      </w:r>
      <w:proofErr w:type="spellStart"/>
      <w:r>
        <w:rPr>
          <w:rFonts w:hint="eastAsia"/>
        </w:rPr>
        <w:t>user</w:t>
      </w:r>
      <w:r>
        <w:t>OrderId</w:t>
      </w:r>
      <w:proofErr w:type="spellEnd"/>
      <w:r>
        <w:t>": "14662415363961"</w:t>
      </w:r>
      <w:r>
        <w:rPr>
          <w:rFonts w:hint="eastAsia"/>
        </w:rPr>
        <w:t>,</w:t>
      </w:r>
    </w:p>
    <w:p w:rsidR="00CE6C9A" w:rsidRDefault="00CE6C9A" w:rsidP="00CE6C9A">
      <w:r>
        <w:t xml:space="preserve">    "</w:t>
      </w:r>
      <w:proofErr w:type="spellStart"/>
      <w:r>
        <w:t>retCode</w:t>
      </w:r>
      <w:proofErr w:type="spellEnd"/>
      <w:r>
        <w:t>": "</w:t>
      </w:r>
      <w:r>
        <w:rPr>
          <w:rFonts w:hint="eastAsia"/>
        </w:rPr>
        <w:t>SUCCESS</w:t>
      </w:r>
      <w:r>
        <w:t>",</w:t>
      </w:r>
    </w:p>
    <w:p w:rsidR="00CE6C9A" w:rsidRDefault="00CE6C9A" w:rsidP="00CE6C9A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retMsg</w:t>
      </w:r>
      <w:proofErr w:type="spellEnd"/>
      <w:r>
        <w:rPr>
          <w:rFonts w:hint="eastAsia"/>
        </w:rPr>
        <w:t>": "OK",</w:t>
      </w:r>
    </w:p>
    <w:p w:rsidR="00CE6C9A" w:rsidRDefault="00CE6C9A" w:rsidP="00CE6C9A">
      <w:r>
        <w:t xml:space="preserve">    "status": "</w:t>
      </w:r>
      <w:r>
        <w:rPr>
          <w:rFonts w:hint="eastAsia"/>
        </w:rPr>
        <w:t>0</w:t>
      </w:r>
      <w:r>
        <w:t>",</w:t>
      </w:r>
    </w:p>
    <w:p w:rsidR="00CE6C9A" w:rsidRDefault="00CE6C9A" w:rsidP="00CE6C9A">
      <w:r>
        <w:t xml:space="preserve">    "</w:t>
      </w:r>
      <w:proofErr w:type="spellStart"/>
      <w:r>
        <w:t>transTime</w:t>
      </w:r>
      <w:proofErr w:type="spellEnd"/>
      <w:r>
        <w:t>": "2016-06-18 17:12:15"</w:t>
      </w:r>
    </w:p>
    <w:p w:rsidR="00CE6C9A" w:rsidRDefault="00CE6C9A" w:rsidP="00CE6C9A">
      <w:r>
        <w:t>}</w:t>
      </w:r>
    </w:p>
    <w:p w:rsidR="00CE6C9A" w:rsidRPr="00DA16F3" w:rsidRDefault="00CE6C9A" w:rsidP="00CE6C9A">
      <w:r>
        <w:rPr>
          <w:rFonts w:hint="eastAsia"/>
        </w:rPr>
        <w:t>其中</w:t>
      </w:r>
      <w:r>
        <w:rPr>
          <w:rFonts w:hint="eastAsia"/>
        </w:rPr>
        <w:t xml:space="preserve">status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表示处理中，</w:t>
      </w:r>
      <w:r>
        <w:rPr>
          <w:rFonts w:hint="eastAsia"/>
        </w:rPr>
        <w:t xml:space="preserve"> 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表示到帐成功，为</w:t>
      </w:r>
      <w:r>
        <w:rPr>
          <w:rFonts w:hint="eastAsia"/>
        </w:rPr>
        <w:t>3</w:t>
      </w:r>
      <w:r>
        <w:rPr>
          <w:rFonts w:hint="eastAsia"/>
        </w:rPr>
        <w:t>表示到帐失败</w:t>
      </w:r>
    </w:p>
    <w:p w:rsidR="00CE6C9A" w:rsidRPr="00CE6C9A" w:rsidRDefault="00CE6C9A" w:rsidP="00CE6C9A"/>
    <w:p w:rsidR="00C11C98" w:rsidRDefault="009516A4" w:rsidP="009516A4">
      <w:pPr>
        <w:pStyle w:val="11"/>
        <w:numPr>
          <w:ilvl w:val="0"/>
          <w:numId w:val="0"/>
        </w:numPr>
      </w:pPr>
      <w:bookmarkStart w:id="38" w:name="_Toc450830597"/>
      <w:bookmarkEnd w:id="16"/>
      <w:bookmarkEnd w:id="17"/>
      <w:bookmarkEnd w:id="18"/>
      <w:r>
        <w:rPr>
          <w:rStyle w:val="Char0"/>
          <w:rFonts w:hint="eastAsia"/>
        </w:rPr>
        <w:t>3</w:t>
      </w:r>
      <w:r>
        <w:rPr>
          <w:rFonts w:hint="eastAsia"/>
        </w:rPr>
        <w:t>商户中心说明</w:t>
      </w:r>
      <w:bookmarkEnd w:id="38"/>
    </w:p>
    <w:p w:rsidR="00C11C98" w:rsidRDefault="009516A4" w:rsidP="009516A4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39" w:name="_Toc450830598"/>
      <w:r>
        <w:rPr>
          <w:rFonts w:hint="eastAsia"/>
        </w:rPr>
        <w:t>3.1</w:t>
      </w:r>
      <w:r w:rsidR="008E5714">
        <w:rPr>
          <w:rFonts w:hint="eastAsia"/>
        </w:rPr>
        <w:t>商户服务地址</w:t>
      </w:r>
      <w:bookmarkEnd w:id="39"/>
    </w:p>
    <w:p w:rsidR="00C11C98" w:rsidRDefault="00C11C98" w:rsidP="00C11C98">
      <w:pPr>
        <w:ind w:firstLine="420"/>
      </w:pPr>
      <w:r>
        <w:rPr>
          <w:rFonts w:hint="eastAsia"/>
        </w:rPr>
        <w:t>地址：</w:t>
      </w:r>
      <w:r w:rsidR="00FA004B" w:rsidRPr="002850CF">
        <w:rPr>
          <w:rFonts w:hint="eastAsia"/>
        </w:rPr>
        <w:t>http://</w:t>
      </w:r>
      <w:r w:rsidR="007D54C9">
        <w:rPr>
          <w:rFonts w:hint="eastAsia"/>
        </w:rPr>
        <w:t>www.xskjpay.net</w:t>
      </w:r>
      <w:r w:rsidR="00FA004B" w:rsidRPr="002850CF">
        <w:rPr>
          <w:rFonts w:hint="eastAsia"/>
        </w:rPr>
        <w:t>/</w:t>
      </w:r>
    </w:p>
    <w:p w:rsidR="00C11C98" w:rsidRDefault="009516A4" w:rsidP="009516A4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40" w:name="_Toc450830599"/>
      <w:r>
        <w:rPr>
          <w:rFonts w:hint="eastAsia"/>
        </w:rPr>
        <w:lastRenderedPageBreak/>
        <w:t>3.2</w:t>
      </w:r>
      <w:r w:rsidR="00C11C98">
        <w:rPr>
          <w:rFonts w:hint="eastAsia"/>
        </w:rPr>
        <w:t>功能说明</w:t>
      </w:r>
      <w:bookmarkEnd w:id="40"/>
    </w:p>
    <w:p w:rsidR="00C11C98" w:rsidRDefault="00C11C98" w:rsidP="00C11C98">
      <w:pPr>
        <w:ind w:firstLine="420"/>
      </w:pPr>
      <w:r>
        <w:rPr>
          <w:rFonts w:hint="eastAsia"/>
        </w:rPr>
        <w:t>商户中心提供账户查询、账户余额查询、账户明细查询、订单明细查询、结算查询、退款等功能。</w:t>
      </w:r>
    </w:p>
    <w:p w:rsidR="003B3200" w:rsidRDefault="00951048" w:rsidP="00351ACC">
      <w:pPr>
        <w:pStyle w:val="2"/>
        <w:numPr>
          <w:ilvl w:val="0"/>
          <w:numId w:val="0"/>
        </w:numPr>
        <w:spacing w:before="326" w:after="326"/>
        <w:ind w:left="576" w:hanging="576"/>
      </w:pPr>
      <w:bookmarkStart w:id="41" w:name="_Toc450830600"/>
      <w:r>
        <w:rPr>
          <w:rFonts w:hint="eastAsia"/>
        </w:rPr>
        <w:t>4</w:t>
      </w:r>
      <w:r w:rsidR="00351ACC">
        <w:rPr>
          <w:rFonts w:hint="eastAsia"/>
        </w:rPr>
        <w:t>商户签名方法</w:t>
      </w:r>
      <w:bookmarkEnd w:id="41"/>
    </w:p>
    <w:p w:rsidR="003B3200" w:rsidRDefault="003B3200" w:rsidP="003B3200">
      <w:pPr>
        <w:ind w:right="-1"/>
        <w:rPr>
          <w:b/>
        </w:rPr>
      </w:pPr>
      <w:r>
        <w:rPr>
          <w:rFonts w:hint="eastAsia"/>
          <w:b/>
        </w:rPr>
        <w:t>签名</w:t>
      </w:r>
      <w:r w:rsidRPr="00014AB9">
        <w:rPr>
          <w:rFonts w:hint="eastAsia"/>
          <w:b/>
        </w:rPr>
        <w:t>说明</w:t>
      </w:r>
      <w:r>
        <w:rPr>
          <w:rFonts w:hint="eastAsia"/>
          <w:b/>
        </w:rPr>
        <w:t>：</w:t>
      </w:r>
    </w:p>
    <w:p w:rsidR="003B3200" w:rsidRDefault="003B3200" w:rsidP="003B3200">
      <w:pPr>
        <w:ind w:right="-1"/>
        <w:rPr>
          <w:rFonts w:ascii="宋体"/>
        </w:rPr>
      </w:pPr>
      <w:r>
        <w:rPr>
          <w:rFonts w:hint="eastAsia"/>
          <w:b/>
        </w:rPr>
        <w:tab/>
      </w:r>
      <w:r>
        <w:rPr>
          <w:rFonts w:ascii="宋体" w:hint="eastAsia"/>
        </w:rPr>
        <w:t>支付系统提供各种语言的商户</w:t>
      </w:r>
      <w:r>
        <w:rPr>
          <w:rFonts w:ascii="宋体" w:hint="eastAsia"/>
        </w:rPr>
        <w:t>SDK</w:t>
      </w:r>
      <w:r>
        <w:rPr>
          <w:rFonts w:ascii="宋体" w:hint="eastAsia"/>
        </w:rPr>
        <w:t>使用，商户不用关心具体的签名实现；只需要调用</w:t>
      </w:r>
      <w:r>
        <w:rPr>
          <w:rFonts w:ascii="宋体" w:hint="eastAsia"/>
        </w:rPr>
        <w:t>SDK</w:t>
      </w:r>
      <w:r>
        <w:rPr>
          <w:rFonts w:ascii="宋体" w:hint="eastAsia"/>
        </w:rPr>
        <w:t>提供的相关接口即可，详细见商户</w:t>
      </w:r>
      <w:r>
        <w:rPr>
          <w:rFonts w:ascii="宋体" w:hint="eastAsia"/>
        </w:rPr>
        <w:t>SDK</w:t>
      </w:r>
      <w:r>
        <w:rPr>
          <w:rFonts w:ascii="宋体" w:hint="eastAsia"/>
        </w:rPr>
        <w:t>使用说明文档；</w:t>
      </w:r>
    </w:p>
    <w:p w:rsidR="003B3200" w:rsidRDefault="003B3200" w:rsidP="003B3200">
      <w:pPr>
        <w:ind w:right="-1"/>
        <w:rPr>
          <w:b/>
        </w:rPr>
      </w:pPr>
      <w:r>
        <w:rPr>
          <w:rFonts w:hint="eastAsia"/>
          <w:b/>
        </w:rPr>
        <w:t>签名流程：</w:t>
      </w:r>
    </w:p>
    <w:p w:rsidR="003B3200" w:rsidRDefault="003B3200" w:rsidP="003B3200">
      <w:pPr>
        <w:ind w:right="-1" w:firstLine="420"/>
        <w:rPr>
          <w:rFonts w:ascii="宋体"/>
        </w:rPr>
      </w:pPr>
      <w:r>
        <w:rPr>
          <w:rFonts w:ascii="宋体" w:hint="eastAsia"/>
        </w:rPr>
        <w:t>第一步：对每一次上送的交易报文，按照</w:t>
      </w:r>
      <w:r w:rsidRPr="00F90F3C">
        <w:rPr>
          <w:rFonts w:hint="eastAsia"/>
        </w:rPr>
        <w:t>接口文档中</w:t>
      </w:r>
      <w:r>
        <w:rPr>
          <w:rFonts w:ascii="宋体" w:hint="eastAsia"/>
        </w:rPr>
        <w:t>报文格式顺序及说明依次使用“</w:t>
      </w:r>
      <w:r>
        <w:rPr>
          <w:rFonts w:ascii="宋体" w:hint="eastAsia"/>
        </w:rPr>
        <w:t>&amp;</w:t>
      </w:r>
      <w:r>
        <w:rPr>
          <w:rFonts w:ascii="宋体" w:hint="eastAsia"/>
        </w:rPr>
        <w:t>”拼接在一起</w:t>
      </w:r>
      <w:r w:rsidR="004B59C1">
        <w:rPr>
          <w:rFonts w:ascii="宋体" w:hint="eastAsia"/>
        </w:rPr>
        <w:t>，所有</w:t>
      </w:r>
      <w:r w:rsidR="004B59C1" w:rsidRPr="004B59C1">
        <w:rPr>
          <w:rFonts w:ascii="宋体" w:hint="eastAsia"/>
          <w:color w:val="FF0000"/>
        </w:rPr>
        <w:t>加红变量</w:t>
      </w:r>
      <w:r w:rsidR="004B59C1">
        <w:rPr>
          <w:rFonts w:ascii="宋体" w:hint="eastAsia"/>
        </w:rPr>
        <w:t>必须参与签名，其他变量均不参与</w:t>
      </w:r>
      <w:r>
        <w:rPr>
          <w:rFonts w:ascii="宋体" w:hint="eastAsia"/>
        </w:rPr>
        <w:t>；</w:t>
      </w:r>
    </w:p>
    <w:p w:rsidR="003B3200" w:rsidRDefault="00B6741F" w:rsidP="00B6741F">
      <w:pPr>
        <w:ind w:right="-1" w:firstLine="420"/>
        <w:rPr>
          <w:rFonts w:ascii="宋体"/>
        </w:rPr>
      </w:pPr>
      <w:r>
        <w:rPr>
          <w:rFonts w:ascii="宋体" w:hint="eastAsia"/>
        </w:rPr>
        <w:t>第二步：然后将</w:t>
      </w:r>
      <w:r w:rsidR="001D59A6">
        <w:rPr>
          <w:rFonts w:ascii="宋体" w:hint="eastAsia"/>
        </w:rPr>
        <w:t>时代支付</w:t>
      </w:r>
      <w:r w:rsidR="003B3200">
        <w:rPr>
          <w:rFonts w:ascii="宋体" w:hint="eastAsia"/>
        </w:rPr>
        <w:t>提供的商户</w:t>
      </w:r>
      <w:r w:rsidR="003B3200">
        <w:rPr>
          <w:rFonts w:ascii="宋体" w:hint="eastAsia"/>
        </w:rPr>
        <w:t>MD5</w:t>
      </w:r>
      <w:r w:rsidR="003B3200">
        <w:rPr>
          <w:rFonts w:ascii="宋体" w:hint="eastAsia"/>
        </w:rPr>
        <w:t>密钥加到上述拼接字符串的最后，一起作为签名源串；</w:t>
      </w:r>
    </w:p>
    <w:p w:rsidR="003B3200" w:rsidRDefault="003B3200" w:rsidP="003B3200">
      <w:pPr>
        <w:ind w:firstLine="420"/>
        <w:rPr>
          <w:rFonts w:ascii="宋体"/>
        </w:rPr>
      </w:pPr>
      <w:r>
        <w:rPr>
          <w:rFonts w:ascii="宋体" w:hint="eastAsia"/>
        </w:rPr>
        <w:t>第三步：使用</w:t>
      </w:r>
      <w:r>
        <w:rPr>
          <w:rFonts w:ascii="宋体"/>
        </w:rPr>
        <w:t>MD5</w:t>
      </w:r>
      <w:r>
        <w:rPr>
          <w:rFonts w:ascii="宋体"/>
        </w:rPr>
        <w:t>算法</w:t>
      </w:r>
      <w:r>
        <w:rPr>
          <w:rFonts w:ascii="宋体" w:hint="eastAsia"/>
        </w:rPr>
        <w:t>对签名源串做摘要算法；</w:t>
      </w:r>
    </w:p>
    <w:p w:rsidR="005855C5" w:rsidRDefault="005855C5" w:rsidP="003B3200">
      <w:pPr>
        <w:ind w:firstLine="420"/>
        <w:rPr>
          <w:rFonts w:ascii="宋体"/>
        </w:rPr>
      </w:pPr>
    </w:p>
    <w:p w:rsidR="000156CE" w:rsidRDefault="000156CE" w:rsidP="00E0350D">
      <w:pPr>
        <w:rPr>
          <w:rFonts w:ascii="宋体"/>
        </w:rPr>
      </w:pPr>
    </w:p>
    <w:p w:rsidR="000156CE" w:rsidRDefault="00E63BBE" w:rsidP="00E0350D">
      <w:pPr>
        <w:rPr>
          <w:rFonts w:ascii="宋体"/>
        </w:rPr>
      </w:pPr>
      <w:r>
        <w:rPr>
          <w:rFonts w:ascii="宋体" w:hint="eastAsia"/>
        </w:rPr>
        <w:t>符：银行编码表</w:t>
      </w:r>
    </w:p>
    <w:p w:rsidR="000156CE" w:rsidRDefault="000156CE" w:rsidP="00E0350D">
      <w:pPr>
        <w:rPr>
          <w:rFonts w:ascii="宋体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21"/>
        <w:gridCol w:w="3520"/>
      </w:tblGrid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中国农业银行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ABC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北京银行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BJBANK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北京农商银行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BJRCB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BOC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中国光大银行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CEB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兴业银行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CIB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中信银行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CITIC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中国民生银行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CMBC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中国工商银行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ICBC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lastRenderedPageBreak/>
              <w:t>宁波银行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NBBANK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平安银行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SPABANK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华夏银行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HXBANK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浦发银行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SPDB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中国邮政储蓄银行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PSBC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杭州银行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HZCB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南京银行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NJCB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交通银行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COMM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招商银行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CMB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中国建设银行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CCB</w:t>
            </w:r>
          </w:p>
        </w:tc>
      </w:tr>
      <w:tr w:rsidR="00E63BBE" w:rsidTr="00B85B05">
        <w:trPr>
          <w:jc w:val="center"/>
        </w:trPr>
        <w:tc>
          <w:tcPr>
            <w:tcW w:w="3721" w:type="dxa"/>
          </w:tcPr>
          <w:p w:rsidR="00E63BBE" w:rsidRDefault="00E63BBE" w:rsidP="00B85B05">
            <w:r>
              <w:rPr>
                <w:rFonts w:hint="eastAsia"/>
              </w:rPr>
              <w:t>广发银行</w:t>
            </w:r>
          </w:p>
        </w:tc>
        <w:tc>
          <w:tcPr>
            <w:tcW w:w="3520" w:type="dxa"/>
          </w:tcPr>
          <w:p w:rsidR="00E63BBE" w:rsidRDefault="00E63BBE" w:rsidP="00B85B05">
            <w:r>
              <w:t>GDB</w:t>
            </w:r>
          </w:p>
        </w:tc>
      </w:tr>
    </w:tbl>
    <w:p w:rsidR="005855C5" w:rsidRDefault="005855C5" w:rsidP="004009C9">
      <w:pPr>
        <w:rPr>
          <w:rFonts w:ascii="宋体"/>
        </w:rPr>
      </w:pPr>
    </w:p>
    <w:sectPr w:rsidR="005855C5" w:rsidSect="00AA7A7E">
      <w:pgSz w:w="11907" w:h="16840" w:code="9"/>
      <w:pgMar w:top="1440" w:right="1418" w:bottom="1021" w:left="1418" w:header="851" w:footer="567" w:gutter="0"/>
      <w:cols w:space="720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DCA" w:rsidRDefault="007C2DCA" w:rsidP="0058502A">
      <w:pPr>
        <w:spacing w:before="120" w:after="120"/>
        <w:ind w:firstLine="480"/>
      </w:pPr>
      <w:r>
        <w:separator/>
      </w:r>
    </w:p>
  </w:endnote>
  <w:endnote w:type="continuationSeparator" w:id="0">
    <w:p w:rsidR="007C2DCA" w:rsidRDefault="007C2DCA" w:rsidP="0058502A">
      <w:pPr>
        <w:spacing w:before="120" w:after="120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b"/>
      <w:spacing w:before="120" w:after="12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Pr="00E36650" w:rsidRDefault="00A22797" w:rsidP="0058502A">
    <w:pPr>
      <w:pStyle w:val="ab"/>
      <w:spacing w:before="120" w:after="120"/>
      <w:ind w:firstLine="480"/>
      <w:jc w:val="center"/>
      <w:rPr>
        <w:rFonts w:ascii="仿宋_GB2312"/>
        <w:sz w:val="24"/>
        <w:szCs w:val="24"/>
      </w:rPr>
    </w:pPr>
    <w:r w:rsidRPr="00E36650">
      <w:rPr>
        <w:rFonts w:ascii="仿宋_GB2312" w:hint="eastAsia"/>
        <w:kern w:val="0"/>
        <w:sz w:val="24"/>
        <w:szCs w:val="24"/>
      </w:rPr>
      <w:t xml:space="preserve">第 </w:t>
    </w:r>
    <w:r w:rsidR="00632DD9" w:rsidRPr="00E36650">
      <w:rPr>
        <w:rFonts w:ascii="仿宋_GB2312"/>
        <w:kern w:val="0"/>
        <w:sz w:val="24"/>
        <w:szCs w:val="24"/>
      </w:rPr>
      <w:fldChar w:fldCharType="begin"/>
    </w:r>
    <w:r w:rsidRPr="00E36650">
      <w:rPr>
        <w:rFonts w:ascii="仿宋_GB2312"/>
        <w:kern w:val="0"/>
        <w:sz w:val="24"/>
        <w:szCs w:val="24"/>
      </w:rPr>
      <w:instrText xml:space="preserve"> PAGE </w:instrText>
    </w:r>
    <w:r w:rsidR="00632DD9" w:rsidRPr="00E36650">
      <w:rPr>
        <w:rFonts w:ascii="仿宋_GB2312"/>
        <w:kern w:val="0"/>
        <w:sz w:val="24"/>
        <w:szCs w:val="24"/>
      </w:rPr>
      <w:fldChar w:fldCharType="separate"/>
    </w:r>
    <w:r w:rsidR="007D54C9">
      <w:rPr>
        <w:rFonts w:ascii="仿宋_GB2312"/>
        <w:noProof/>
        <w:kern w:val="0"/>
        <w:sz w:val="24"/>
        <w:szCs w:val="24"/>
      </w:rPr>
      <w:t>6</w:t>
    </w:r>
    <w:r w:rsidR="00632DD9" w:rsidRPr="00E36650">
      <w:rPr>
        <w:rFonts w:ascii="仿宋_GB2312"/>
        <w:kern w:val="0"/>
        <w:sz w:val="24"/>
        <w:szCs w:val="24"/>
      </w:rPr>
      <w:fldChar w:fldCharType="end"/>
    </w:r>
    <w:r w:rsidRPr="00E36650">
      <w:rPr>
        <w:rFonts w:ascii="仿宋_GB2312" w:hint="eastAsia"/>
        <w:kern w:val="0"/>
        <w:sz w:val="24"/>
        <w:szCs w:val="24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DCA" w:rsidRDefault="007C2DCA" w:rsidP="0058502A">
      <w:pPr>
        <w:spacing w:before="120" w:after="120"/>
        <w:ind w:firstLine="480"/>
      </w:pPr>
      <w:r>
        <w:separator/>
      </w:r>
    </w:p>
  </w:footnote>
  <w:footnote w:type="continuationSeparator" w:id="0">
    <w:p w:rsidR="007C2DCA" w:rsidRDefault="007C2DCA" w:rsidP="0058502A">
      <w:pPr>
        <w:spacing w:before="120" w:after="120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E70516">
    <w:pPr>
      <w:pStyle w:val="aa"/>
      <w:spacing w:before="120"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Pr="003D29CE" w:rsidRDefault="00A22797" w:rsidP="0058502A">
    <w:pPr>
      <w:pStyle w:val="aa"/>
      <w:pBdr>
        <w:bottom w:val="none" w:sz="0" w:space="0" w:color="auto"/>
      </w:pBdr>
      <w:spacing w:before="120" w:after="120"/>
      <w:ind w:firstLine="360"/>
      <w:jc w:val="both"/>
      <w:rPr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797" w:rsidRDefault="00A22797" w:rsidP="0058502A">
    <w:pPr>
      <w:pStyle w:val="aa"/>
      <w:pBdr>
        <w:bottom w:val="none" w:sz="0" w:space="0" w:color="auto"/>
      </w:pBdr>
      <w:spacing w:before="120" w:after="12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70D12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012C2D4A"/>
    <w:multiLevelType w:val="hybridMultilevel"/>
    <w:tmpl w:val="657CC6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EE3501"/>
    <w:multiLevelType w:val="hybridMultilevel"/>
    <w:tmpl w:val="62B64C7A"/>
    <w:lvl w:ilvl="0" w:tplc="0409000B">
      <w:start w:val="1"/>
      <w:numFmt w:val="bullet"/>
      <w:lvlText w:val=""/>
      <w:lvlJc w:val="left"/>
      <w:pPr>
        <w:ind w:left="5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</w:abstractNum>
  <w:abstractNum w:abstractNumId="3">
    <w:nsid w:val="21323467"/>
    <w:multiLevelType w:val="singleLevel"/>
    <w:tmpl w:val="D20E2310"/>
    <w:lvl w:ilvl="0">
      <w:start w:val="1"/>
      <w:numFmt w:val="decimal"/>
      <w:pStyle w:val="1"/>
      <w:lvlText w:val="%1."/>
      <w:lvlJc w:val="left"/>
      <w:pPr>
        <w:tabs>
          <w:tab w:val="num" w:pos="1145"/>
        </w:tabs>
        <w:ind w:left="902" w:hanging="477"/>
      </w:pPr>
      <w:rPr>
        <w:rFonts w:hint="eastAsia"/>
      </w:rPr>
    </w:lvl>
  </w:abstractNum>
  <w:abstractNum w:abstractNumId="4">
    <w:nsid w:val="2BEC3A24"/>
    <w:multiLevelType w:val="hybridMultilevel"/>
    <w:tmpl w:val="A292475A"/>
    <w:lvl w:ilvl="0" w:tplc="DD0EE6BA">
      <w:numFmt w:val="bullet"/>
      <w:pStyle w:val="a"/>
      <w:lvlText w:val=""/>
      <w:lvlJc w:val="left"/>
      <w:pPr>
        <w:tabs>
          <w:tab w:val="num" w:pos="840"/>
        </w:tabs>
        <w:ind w:left="840" w:hanging="360"/>
      </w:pPr>
      <w:rPr>
        <w:rFonts w:ascii="Wingdings" w:eastAsia="宋体" w:hAnsi="Wingdings" w:cs="Courier New" w:hint="default"/>
      </w:rPr>
    </w:lvl>
    <w:lvl w:ilvl="1" w:tplc="17DE0AF6">
      <w:start w:val="1"/>
      <w:numFmt w:val="bullet"/>
      <w:lvlText w:val=""/>
      <w:lvlJc w:val="left"/>
      <w:pPr>
        <w:tabs>
          <w:tab w:val="num" w:pos="503"/>
        </w:tabs>
        <w:ind w:left="503" w:hanging="420"/>
      </w:pPr>
      <w:rPr>
        <w:rFonts w:ascii="Wingdings" w:hAnsi="Wingdings" w:hint="default"/>
      </w:rPr>
    </w:lvl>
    <w:lvl w:ilvl="2" w:tplc="EA3A4312">
      <w:start w:val="1"/>
      <w:numFmt w:val="bullet"/>
      <w:lvlText w:val=""/>
      <w:lvlJc w:val="left"/>
      <w:pPr>
        <w:tabs>
          <w:tab w:val="num" w:pos="923"/>
        </w:tabs>
        <w:ind w:left="923" w:hanging="420"/>
      </w:pPr>
      <w:rPr>
        <w:rFonts w:ascii="Wingdings" w:hAnsi="Wingdings" w:hint="default"/>
      </w:rPr>
    </w:lvl>
    <w:lvl w:ilvl="3" w:tplc="91A85C14">
      <w:start w:val="1"/>
      <w:numFmt w:val="bullet"/>
      <w:lvlText w:val=""/>
      <w:lvlJc w:val="left"/>
      <w:pPr>
        <w:tabs>
          <w:tab w:val="num" w:pos="1343"/>
        </w:tabs>
        <w:ind w:left="1343" w:hanging="420"/>
      </w:pPr>
      <w:rPr>
        <w:rFonts w:ascii="Wingdings" w:hAnsi="Wingdings" w:hint="default"/>
      </w:rPr>
    </w:lvl>
    <w:lvl w:ilvl="4" w:tplc="FA02CF0E" w:tentative="1">
      <w:start w:val="1"/>
      <w:numFmt w:val="bullet"/>
      <w:lvlText w:val=""/>
      <w:lvlJc w:val="left"/>
      <w:pPr>
        <w:tabs>
          <w:tab w:val="num" w:pos="1763"/>
        </w:tabs>
        <w:ind w:left="1763" w:hanging="420"/>
      </w:pPr>
      <w:rPr>
        <w:rFonts w:ascii="Wingdings" w:hAnsi="Wingdings" w:hint="default"/>
      </w:rPr>
    </w:lvl>
    <w:lvl w:ilvl="5" w:tplc="DFCE8614" w:tentative="1">
      <w:start w:val="1"/>
      <w:numFmt w:val="bullet"/>
      <w:lvlText w:val=""/>
      <w:lvlJc w:val="left"/>
      <w:pPr>
        <w:tabs>
          <w:tab w:val="num" w:pos="2183"/>
        </w:tabs>
        <w:ind w:left="2183" w:hanging="420"/>
      </w:pPr>
      <w:rPr>
        <w:rFonts w:ascii="Wingdings" w:hAnsi="Wingdings" w:hint="default"/>
      </w:rPr>
    </w:lvl>
    <w:lvl w:ilvl="6" w:tplc="0C486E5E" w:tentative="1">
      <w:start w:val="1"/>
      <w:numFmt w:val="bullet"/>
      <w:lvlText w:val=""/>
      <w:lvlJc w:val="left"/>
      <w:pPr>
        <w:tabs>
          <w:tab w:val="num" w:pos="2603"/>
        </w:tabs>
        <w:ind w:left="2603" w:hanging="420"/>
      </w:pPr>
      <w:rPr>
        <w:rFonts w:ascii="Wingdings" w:hAnsi="Wingdings" w:hint="default"/>
      </w:rPr>
    </w:lvl>
    <w:lvl w:ilvl="7" w:tplc="757ED0B6" w:tentative="1">
      <w:start w:val="1"/>
      <w:numFmt w:val="bullet"/>
      <w:lvlText w:val=""/>
      <w:lvlJc w:val="left"/>
      <w:pPr>
        <w:tabs>
          <w:tab w:val="num" w:pos="3023"/>
        </w:tabs>
        <w:ind w:left="3023" w:hanging="420"/>
      </w:pPr>
      <w:rPr>
        <w:rFonts w:ascii="Wingdings" w:hAnsi="Wingdings" w:hint="default"/>
      </w:rPr>
    </w:lvl>
    <w:lvl w:ilvl="8" w:tplc="9692C9D6" w:tentative="1">
      <w:start w:val="1"/>
      <w:numFmt w:val="bullet"/>
      <w:lvlText w:val=""/>
      <w:lvlJc w:val="left"/>
      <w:pPr>
        <w:tabs>
          <w:tab w:val="num" w:pos="3443"/>
        </w:tabs>
        <w:ind w:left="3443" w:hanging="420"/>
      </w:pPr>
      <w:rPr>
        <w:rFonts w:ascii="Wingdings" w:hAnsi="Wingdings" w:hint="default"/>
      </w:rPr>
    </w:lvl>
  </w:abstractNum>
  <w:abstractNum w:abstractNumId="5">
    <w:nsid w:val="3C5B2DD9"/>
    <w:multiLevelType w:val="hybridMultilevel"/>
    <w:tmpl w:val="988CCE04"/>
    <w:lvl w:ilvl="0" w:tplc="751C2CC4">
      <w:start w:val="1"/>
      <w:numFmt w:val="bullet"/>
      <w:pStyle w:val="a0"/>
      <w:lvlText w:val=""/>
      <w:lvlJc w:val="left"/>
      <w:pPr>
        <w:tabs>
          <w:tab w:val="num" w:pos="1778"/>
        </w:tabs>
        <w:ind w:left="1467" w:hanging="49"/>
      </w:pPr>
      <w:rPr>
        <w:rFonts w:ascii="Wingdings" w:hAnsi="Wingdings" w:hint="default"/>
      </w:rPr>
    </w:lvl>
    <w:lvl w:ilvl="1" w:tplc="04090019">
      <w:start w:val="1"/>
      <w:numFmt w:val="bullet"/>
      <w:lvlText w:val=""/>
      <w:lvlJc w:val="left"/>
      <w:pPr>
        <w:tabs>
          <w:tab w:val="num" w:pos="3195"/>
        </w:tabs>
        <w:ind w:left="567" w:firstLine="2268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EBA7DB2"/>
    <w:multiLevelType w:val="singleLevel"/>
    <w:tmpl w:val="DAC425A8"/>
    <w:lvl w:ilvl="0">
      <w:start w:val="1"/>
      <w:numFmt w:val="bullet"/>
      <w:pStyle w:val="10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b w:val="0"/>
        <w:i w:val="0"/>
        <w:sz w:val="24"/>
      </w:rPr>
    </w:lvl>
  </w:abstractNum>
  <w:abstractNum w:abstractNumId="7">
    <w:nsid w:val="51D513C6"/>
    <w:multiLevelType w:val="multilevel"/>
    <w:tmpl w:val="38C2C7E8"/>
    <w:lvl w:ilvl="0">
      <w:start w:val="1"/>
      <w:numFmt w:val="decimal"/>
      <w:pStyle w:val="11"/>
      <w:lvlText w:val="%1"/>
      <w:lvlJc w:val="left"/>
      <w:pPr>
        <w:tabs>
          <w:tab w:val="num" w:pos="858"/>
        </w:tabs>
        <w:ind w:left="0" w:firstLine="0"/>
      </w:pPr>
      <w:rPr>
        <w:rFonts w:ascii="仿宋_GB2312" w:eastAsia="仿宋_GB2312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仿宋_GB2312" w:eastAsia="仿宋_GB2312"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仿宋_GB2312" w:eastAsia="仿宋_GB2312" w:hint="eastAsia"/>
        <w:b/>
        <w:u w:val="singl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8">
    <w:nsid w:val="64BE22A4"/>
    <w:multiLevelType w:val="hybridMultilevel"/>
    <w:tmpl w:val="4C48D8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CEA2025"/>
    <w:multiLevelType w:val="multilevel"/>
    <w:tmpl w:val="DC3C6436"/>
    <w:lvl w:ilvl="0">
      <w:start w:val="1"/>
      <w:numFmt w:val="none"/>
      <w:pStyle w:val="a1"/>
      <w:suff w:val="nothing"/>
      <w:lvlText w:val="%1"/>
      <w:lvlJc w:val="left"/>
      <w:rPr>
        <w:rFonts w:ascii="Times New Roman" w:hAnsi="Times New Roman" w:cs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4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</w:num>
  <w:num w:numId="10">
    <w:abstractNumId w:val="2"/>
  </w:num>
  <w:num w:numId="11">
    <w:abstractNumId w:val="7"/>
  </w:num>
  <w:num w:numId="12">
    <w:abstractNumId w:val="7"/>
  </w:num>
  <w:num w:numId="13">
    <w:abstractNumId w:val="7"/>
  </w:num>
  <w:num w:numId="14">
    <w:abstractNumId w:val="8"/>
  </w:num>
  <w:num w:numId="15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hideSpellingErrors/>
  <w:proofState w:spelling="clean"/>
  <w:attachedTemplate r:id="rId1"/>
  <w:stylePaneFormatFilter w:val="3F01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0D2"/>
    <w:rsid w:val="0000088C"/>
    <w:rsid w:val="00000C03"/>
    <w:rsid w:val="000013C4"/>
    <w:rsid w:val="0000165A"/>
    <w:rsid w:val="00002CCF"/>
    <w:rsid w:val="0000375E"/>
    <w:rsid w:val="00003CB8"/>
    <w:rsid w:val="00004039"/>
    <w:rsid w:val="00004107"/>
    <w:rsid w:val="0000432E"/>
    <w:rsid w:val="0000487A"/>
    <w:rsid w:val="00004D6A"/>
    <w:rsid w:val="00004E10"/>
    <w:rsid w:val="0000532D"/>
    <w:rsid w:val="000053A6"/>
    <w:rsid w:val="000056AC"/>
    <w:rsid w:val="000057B1"/>
    <w:rsid w:val="000057C4"/>
    <w:rsid w:val="00005BF9"/>
    <w:rsid w:val="00005D77"/>
    <w:rsid w:val="0000634A"/>
    <w:rsid w:val="0000644D"/>
    <w:rsid w:val="00006A14"/>
    <w:rsid w:val="00006AD8"/>
    <w:rsid w:val="00006E34"/>
    <w:rsid w:val="00006EDF"/>
    <w:rsid w:val="00006F8F"/>
    <w:rsid w:val="00006FD9"/>
    <w:rsid w:val="00007188"/>
    <w:rsid w:val="00007907"/>
    <w:rsid w:val="00007B4A"/>
    <w:rsid w:val="00007D93"/>
    <w:rsid w:val="00007E11"/>
    <w:rsid w:val="00010E11"/>
    <w:rsid w:val="000110EE"/>
    <w:rsid w:val="00011409"/>
    <w:rsid w:val="00011B94"/>
    <w:rsid w:val="000121B5"/>
    <w:rsid w:val="000123F9"/>
    <w:rsid w:val="0001292D"/>
    <w:rsid w:val="00012B14"/>
    <w:rsid w:val="00012E42"/>
    <w:rsid w:val="00014654"/>
    <w:rsid w:val="000146E4"/>
    <w:rsid w:val="000148BF"/>
    <w:rsid w:val="000149DA"/>
    <w:rsid w:val="00014EB6"/>
    <w:rsid w:val="0001516F"/>
    <w:rsid w:val="000156CE"/>
    <w:rsid w:val="00015809"/>
    <w:rsid w:val="00015915"/>
    <w:rsid w:val="00015AB5"/>
    <w:rsid w:val="00016070"/>
    <w:rsid w:val="0001623F"/>
    <w:rsid w:val="0001669C"/>
    <w:rsid w:val="00016A5C"/>
    <w:rsid w:val="00016A66"/>
    <w:rsid w:val="00016AC2"/>
    <w:rsid w:val="00016B99"/>
    <w:rsid w:val="0001706E"/>
    <w:rsid w:val="000177FA"/>
    <w:rsid w:val="000179AD"/>
    <w:rsid w:val="00017A0F"/>
    <w:rsid w:val="00017D1A"/>
    <w:rsid w:val="00017F1E"/>
    <w:rsid w:val="00020060"/>
    <w:rsid w:val="0002009D"/>
    <w:rsid w:val="000201D3"/>
    <w:rsid w:val="000202AE"/>
    <w:rsid w:val="0002033F"/>
    <w:rsid w:val="00020400"/>
    <w:rsid w:val="0002086F"/>
    <w:rsid w:val="00020AB2"/>
    <w:rsid w:val="00020DC6"/>
    <w:rsid w:val="000211F7"/>
    <w:rsid w:val="00022DCA"/>
    <w:rsid w:val="00023095"/>
    <w:rsid w:val="000234E7"/>
    <w:rsid w:val="00023A15"/>
    <w:rsid w:val="00024062"/>
    <w:rsid w:val="000240F8"/>
    <w:rsid w:val="0002476C"/>
    <w:rsid w:val="00024881"/>
    <w:rsid w:val="0002494E"/>
    <w:rsid w:val="00024A5B"/>
    <w:rsid w:val="00024FA5"/>
    <w:rsid w:val="0002501D"/>
    <w:rsid w:val="00025058"/>
    <w:rsid w:val="000250C4"/>
    <w:rsid w:val="0002641B"/>
    <w:rsid w:val="000264D2"/>
    <w:rsid w:val="000269DC"/>
    <w:rsid w:val="000269F4"/>
    <w:rsid w:val="00026AA7"/>
    <w:rsid w:val="00026EEC"/>
    <w:rsid w:val="00027019"/>
    <w:rsid w:val="000276C9"/>
    <w:rsid w:val="00027E58"/>
    <w:rsid w:val="00030134"/>
    <w:rsid w:val="0003026B"/>
    <w:rsid w:val="0003093C"/>
    <w:rsid w:val="00030E26"/>
    <w:rsid w:val="000311A6"/>
    <w:rsid w:val="00031254"/>
    <w:rsid w:val="000314DC"/>
    <w:rsid w:val="000314F2"/>
    <w:rsid w:val="0003190A"/>
    <w:rsid w:val="00031ACD"/>
    <w:rsid w:val="00031F7E"/>
    <w:rsid w:val="0003212C"/>
    <w:rsid w:val="0003242B"/>
    <w:rsid w:val="00032910"/>
    <w:rsid w:val="00032A4A"/>
    <w:rsid w:val="00033137"/>
    <w:rsid w:val="00033276"/>
    <w:rsid w:val="00033607"/>
    <w:rsid w:val="00033939"/>
    <w:rsid w:val="00033C11"/>
    <w:rsid w:val="00033DB9"/>
    <w:rsid w:val="00033F43"/>
    <w:rsid w:val="000344CE"/>
    <w:rsid w:val="00034F6E"/>
    <w:rsid w:val="00035651"/>
    <w:rsid w:val="00035753"/>
    <w:rsid w:val="00035796"/>
    <w:rsid w:val="00035893"/>
    <w:rsid w:val="00036181"/>
    <w:rsid w:val="0003628F"/>
    <w:rsid w:val="000363D1"/>
    <w:rsid w:val="00036649"/>
    <w:rsid w:val="00036692"/>
    <w:rsid w:val="00036ED3"/>
    <w:rsid w:val="00036EE9"/>
    <w:rsid w:val="000371DA"/>
    <w:rsid w:val="00037407"/>
    <w:rsid w:val="00037458"/>
    <w:rsid w:val="00037EDA"/>
    <w:rsid w:val="00040A26"/>
    <w:rsid w:val="00040EEC"/>
    <w:rsid w:val="00041262"/>
    <w:rsid w:val="00041427"/>
    <w:rsid w:val="000414B7"/>
    <w:rsid w:val="0004247D"/>
    <w:rsid w:val="00042B45"/>
    <w:rsid w:val="00042D62"/>
    <w:rsid w:val="00042E96"/>
    <w:rsid w:val="000438A0"/>
    <w:rsid w:val="00043A70"/>
    <w:rsid w:val="00044371"/>
    <w:rsid w:val="00044A1E"/>
    <w:rsid w:val="00044A4E"/>
    <w:rsid w:val="00044D07"/>
    <w:rsid w:val="00044EB7"/>
    <w:rsid w:val="00045457"/>
    <w:rsid w:val="00045501"/>
    <w:rsid w:val="00045B97"/>
    <w:rsid w:val="000461C1"/>
    <w:rsid w:val="000468BC"/>
    <w:rsid w:val="00046C12"/>
    <w:rsid w:val="00047176"/>
    <w:rsid w:val="00047359"/>
    <w:rsid w:val="000476CB"/>
    <w:rsid w:val="000477CA"/>
    <w:rsid w:val="000479CF"/>
    <w:rsid w:val="00047D09"/>
    <w:rsid w:val="00047D69"/>
    <w:rsid w:val="00047DC0"/>
    <w:rsid w:val="00047DF9"/>
    <w:rsid w:val="00047EDB"/>
    <w:rsid w:val="00050133"/>
    <w:rsid w:val="00050B79"/>
    <w:rsid w:val="00051EDB"/>
    <w:rsid w:val="0005214C"/>
    <w:rsid w:val="0005247B"/>
    <w:rsid w:val="00053118"/>
    <w:rsid w:val="000533F7"/>
    <w:rsid w:val="00053654"/>
    <w:rsid w:val="000538E5"/>
    <w:rsid w:val="00053F72"/>
    <w:rsid w:val="00054676"/>
    <w:rsid w:val="00054F22"/>
    <w:rsid w:val="000551EB"/>
    <w:rsid w:val="000554D1"/>
    <w:rsid w:val="000556D7"/>
    <w:rsid w:val="00056644"/>
    <w:rsid w:val="00056B20"/>
    <w:rsid w:val="00056CD0"/>
    <w:rsid w:val="00056E8E"/>
    <w:rsid w:val="000576D4"/>
    <w:rsid w:val="00057AF3"/>
    <w:rsid w:val="00057B1C"/>
    <w:rsid w:val="00060053"/>
    <w:rsid w:val="00060414"/>
    <w:rsid w:val="00060C4B"/>
    <w:rsid w:val="00060CAA"/>
    <w:rsid w:val="00060CE1"/>
    <w:rsid w:val="00060D04"/>
    <w:rsid w:val="00060E29"/>
    <w:rsid w:val="00060F83"/>
    <w:rsid w:val="0006136E"/>
    <w:rsid w:val="00061980"/>
    <w:rsid w:val="0006212F"/>
    <w:rsid w:val="00062158"/>
    <w:rsid w:val="000622E2"/>
    <w:rsid w:val="00062F53"/>
    <w:rsid w:val="00063000"/>
    <w:rsid w:val="000632E4"/>
    <w:rsid w:val="00063683"/>
    <w:rsid w:val="00063850"/>
    <w:rsid w:val="00063F46"/>
    <w:rsid w:val="00063FE5"/>
    <w:rsid w:val="000641BD"/>
    <w:rsid w:val="00065083"/>
    <w:rsid w:val="0006526B"/>
    <w:rsid w:val="0006554A"/>
    <w:rsid w:val="0006587E"/>
    <w:rsid w:val="00065BBA"/>
    <w:rsid w:val="00066333"/>
    <w:rsid w:val="00066805"/>
    <w:rsid w:val="00066DB6"/>
    <w:rsid w:val="00067219"/>
    <w:rsid w:val="00067E08"/>
    <w:rsid w:val="000708C0"/>
    <w:rsid w:val="000709FE"/>
    <w:rsid w:val="00070F61"/>
    <w:rsid w:val="00071486"/>
    <w:rsid w:val="000726A8"/>
    <w:rsid w:val="00072A05"/>
    <w:rsid w:val="000730D6"/>
    <w:rsid w:val="00073390"/>
    <w:rsid w:val="00073B54"/>
    <w:rsid w:val="00073E85"/>
    <w:rsid w:val="0007417C"/>
    <w:rsid w:val="00074C7E"/>
    <w:rsid w:val="000754F2"/>
    <w:rsid w:val="00075E33"/>
    <w:rsid w:val="000762EF"/>
    <w:rsid w:val="000767D6"/>
    <w:rsid w:val="000767D7"/>
    <w:rsid w:val="00076A2C"/>
    <w:rsid w:val="00076B96"/>
    <w:rsid w:val="00076C87"/>
    <w:rsid w:val="00076D92"/>
    <w:rsid w:val="000770CE"/>
    <w:rsid w:val="000774E6"/>
    <w:rsid w:val="0007797A"/>
    <w:rsid w:val="00077BC1"/>
    <w:rsid w:val="00077BCD"/>
    <w:rsid w:val="00077E82"/>
    <w:rsid w:val="00077F2D"/>
    <w:rsid w:val="00077F76"/>
    <w:rsid w:val="00080003"/>
    <w:rsid w:val="00080129"/>
    <w:rsid w:val="000805EC"/>
    <w:rsid w:val="000807DC"/>
    <w:rsid w:val="00080E42"/>
    <w:rsid w:val="00080EED"/>
    <w:rsid w:val="00081505"/>
    <w:rsid w:val="00081510"/>
    <w:rsid w:val="000817B5"/>
    <w:rsid w:val="00081A7A"/>
    <w:rsid w:val="00082259"/>
    <w:rsid w:val="000824DC"/>
    <w:rsid w:val="00082664"/>
    <w:rsid w:val="0008273C"/>
    <w:rsid w:val="00082C92"/>
    <w:rsid w:val="00083839"/>
    <w:rsid w:val="00083ED5"/>
    <w:rsid w:val="00083F39"/>
    <w:rsid w:val="000844DA"/>
    <w:rsid w:val="00084BA0"/>
    <w:rsid w:val="00084BAA"/>
    <w:rsid w:val="00084D0C"/>
    <w:rsid w:val="000851F1"/>
    <w:rsid w:val="00085851"/>
    <w:rsid w:val="000861BD"/>
    <w:rsid w:val="00086298"/>
    <w:rsid w:val="00086774"/>
    <w:rsid w:val="00086785"/>
    <w:rsid w:val="000869DE"/>
    <w:rsid w:val="00086AE6"/>
    <w:rsid w:val="00086F7D"/>
    <w:rsid w:val="00087252"/>
    <w:rsid w:val="000872FA"/>
    <w:rsid w:val="00087529"/>
    <w:rsid w:val="000879E2"/>
    <w:rsid w:val="000909C4"/>
    <w:rsid w:val="00090D58"/>
    <w:rsid w:val="000916AA"/>
    <w:rsid w:val="00091E4F"/>
    <w:rsid w:val="000926EC"/>
    <w:rsid w:val="0009311A"/>
    <w:rsid w:val="000931D5"/>
    <w:rsid w:val="000934CE"/>
    <w:rsid w:val="00093633"/>
    <w:rsid w:val="00093831"/>
    <w:rsid w:val="00093AE3"/>
    <w:rsid w:val="00093C24"/>
    <w:rsid w:val="00094632"/>
    <w:rsid w:val="00094DF6"/>
    <w:rsid w:val="00095235"/>
    <w:rsid w:val="0009557B"/>
    <w:rsid w:val="00095E0B"/>
    <w:rsid w:val="0009614D"/>
    <w:rsid w:val="000963AB"/>
    <w:rsid w:val="000966DA"/>
    <w:rsid w:val="000968B8"/>
    <w:rsid w:val="00097024"/>
    <w:rsid w:val="0009757F"/>
    <w:rsid w:val="000A0304"/>
    <w:rsid w:val="000A0754"/>
    <w:rsid w:val="000A10A2"/>
    <w:rsid w:val="000A1481"/>
    <w:rsid w:val="000A2255"/>
    <w:rsid w:val="000A2C74"/>
    <w:rsid w:val="000A3733"/>
    <w:rsid w:val="000A3907"/>
    <w:rsid w:val="000A3EBC"/>
    <w:rsid w:val="000A4454"/>
    <w:rsid w:val="000A4D66"/>
    <w:rsid w:val="000A540C"/>
    <w:rsid w:val="000A5B62"/>
    <w:rsid w:val="000A5D8F"/>
    <w:rsid w:val="000A5D97"/>
    <w:rsid w:val="000A5EBB"/>
    <w:rsid w:val="000A63D4"/>
    <w:rsid w:val="000A659C"/>
    <w:rsid w:val="000A697A"/>
    <w:rsid w:val="000A6B17"/>
    <w:rsid w:val="000A74E6"/>
    <w:rsid w:val="000A764A"/>
    <w:rsid w:val="000A77D5"/>
    <w:rsid w:val="000A7DA3"/>
    <w:rsid w:val="000A7F91"/>
    <w:rsid w:val="000A7FAC"/>
    <w:rsid w:val="000B01E0"/>
    <w:rsid w:val="000B0258"/>
    <w:rsid w:val="000B02D2"/>
    <w:rsid w:val="000B0445"/>
    <w:rsid w:val="000B0B3B"/>
    <w:rsid w:val="000B0CDE"/>
    <w:rsid w:val="000B0F8F"/>
    <w:rsid w:val="000B1049"/>
    <w:rsid w:val="000B2046"/>
    <w:rsid w:val="000B2143"/>
    <w:rsid w:val="000B21DF"/>
    <w:rsid w:val="000B2463"/>
    <w:rsid w:val="000B2C99"/>
    <w:rsid w:val="000B3195"/>
    <w:rsid w:val="000B38FE"/>
    <w:rsid w:val="000B3FD1"/>
    <w:rsid w:val="000B4023"/>
    <w:rsid w:val="000B438D"/>
    <w:rsid w:val="000B43F6"/>
    <w:rsid w:val="000B4847"/>
    <w:rsid w:val="000B4C17"/>
    <w:rsid w:val="000B4C67"/>
    <w:rsid w:val="000B5928"/>
    <w:rsid w:val="000B5A9B"/>
    <w:rsid w:val="000B5B72"/>
    <w:rsid w:val="000B5D2A"/>
    <w:rsid w:val="000B6430"/>
    <w:rsid w:val="000B6E13"/>
    <w:rsid w:val="000B6F8D"/>
    <w:rsid w:val="000B70F7"/>
    <w:rsid w:val="000B7562"/>
    <w:rsid w:val="000B7686"/>
    <w:rsid w:val="000C026B"/>
    <w:rsid w:val="000C066E"/>
    <w:rsid w:val="000C0785"/>
    <w:rsid w:val="000C07D4"/>
    <w:rsid w:val="000C096B"/>
    <w:rsid w:val="000C09C2"/>
    <w:rsid w:val="000C0D5B"/>
    <w:rsid w:val="000C1919"/>
    <w:rsid w:val="000C195D"/>
    <w:rsid w:val="000C1EC5"/>
    <w:rsid w:val="000C2E16"/>
    <w:rsid w:val="000C321B"/>
    <w:rsid w:val="000C3484"/>
    <w:rsid w:val="000C36F3"/>
    <w:rsid w:val="000C3971"/>
    <w:rsid w:val="000C3A76"/>
    <w:rsid w:val="000C3DBD"/>
    <w:rsid w:val="000C3F5A"/>
    <w:rsid w:val="000C428D"/>
    <w:rsid w:val="000C4496"/>
    <w:rsid w:val="000C4DAD"/>
    <w:rsid w:val="000C4E54"/>
    <w:rsid w:val="000C572A"/>
    <w:rsid w:val="000C6120"/>
    <w:rsid w:val="000C6211"/>
    <w:rsid w:val="000C696C"/>
    <w:rsid w:val="000C6B7C"/>
    <w:rsid w:val="000C6BF5"/>
    <w:rsid w:val="000C76B0"/>
    <w:rsid w:val="000C79FC"/>
    <w:rsid w:val="000C7AA3"/>
    <w:rsid w:val="000C7B5A"/>
    <w:rsid w:val="000C7C3B"/>
    <w:rsid w:val="000C7CD4"/>
    <w:rsid w:val="000C7D46"/>
    <w:rsid w:val="000D0909"/>
    <w:rsid w:val="000D0DD9"/>
    <w:rsid w:val="000D0EB1"/>
    <w:rsid w:val="000D0ECC"/>
    <w:rsid w:val="000D1682"/>
    <w:rsid w:val="000D2031"/>
    <w:rsid w:val="000D2292"/>
    <w:rsid w:val="000D26EA"/>
    <w:rsid w:val="000D283E"/>
    <w:rsid w:val="000D2D31"/>
    <w:rsid w:val="000D2FBC"/>
    <w:rsid w:val="000D3551"/>
    <w:rsid w:val="000D3BD3"/>
    <w:rsid w:val="000D43F1"/>
    <w:rsid w:val="000D43F7"/>
    <w:rsid w:val="000D4568"/>
    <w:rsid w:val="000D475A"/>
    <w:rsid w:val="000D47CD"/>
    <w:rsid w:val="000D4A5D"/>
    <w:rsid w:val="000D4CFE"/>
    <w:rsid w:val="000D4EB3"/>
    <w:rsid w:val="000D5220"/>
    <w:rsid w:val="000D53F7"/>
    <w:rsid w:val="000D5421"/>
    <w:rsid w:val="000D54E7"/>
    <w:rsid w:val="000D5732"/>
    <w:rsid w:val="000D5857"/>
    <w:rsid w:val="000D5990"/>
    <w:rsid w:val="000D5B3D"/>
    <w:rsid w:val="000D5D70"/>
    <w:rsid w:val="000D6287"/>
    <w:rsid w:val="000D63BD"/>
    <w:rsid w:val="000D6C7A"/>
    <w:rsid w:val="000D6DDA"/>
    <w:rsid w:val="000D6DDB"/>
    <w:rsid w:val="000D73C7"/>
    <w:rsid w:val="000D743A"/>
    <w:rsid w:val="000D7855"/>
    <w:rsid w:val="000D7B56"/>
    <w:rsid w:val="000D7C06"/>
    <w:rsid w:val="000D7CA3"/>
    <w:rsid w:val="000E029C"/>
    <w:rsid w:val="000E0313"/>
    <w:rsid w:val="000E05B3"/>
    <w:rsid w:val="000E06BE"/>
    <w:rsid w:val="000E12EA"/>
    <w:rsid w:val="000E16D0"/>
    <w:rsid w:val="000E1A4E"/>
    <w:rsid w:val="000E24DB"/>
    <w:rsid w:val="000E2F70"/>
    <w:rsid w:val="000E3306"/>
    <w:rsid w:val="000E35A7"/>
    <w:rsid w:val="000E3D08"/>
    <w:rsid w:val="000E403F"/>
    <w:rsid w:val="000E44A7"/>
    <w:rsid w:val="000E4966"/>
    <w:rsid w:val="000E4CA0"/>
    <w:rsid w:val="000E4CC4"/>
    <w:rsid w:val="000E4FDF"/>
    <w:rsid w:val="000E5726"/>
    <w:rsid w:val="000E57C3"/>
    <w:rsid w:val="000E5ABD"/>
    <w:rsid w:val="000E5D46"/>
    <w:rsid w:val="000E65BB"/>
    <w:rsid w:val="000E6F3D"/>
    <w:rsid w:val="000E72E9"/>
    <w:rsid w:val="000E7D07"/>
    <w:rsid w:val="000F1479"/>
    <w:rsid w:val="000F147F"/>
    <w:rsid w:val="000F174A"/>
    <w:rsid w:val="000F1A71"/>
    <w:rsid w:val="000F1B85"/>
    <w:rsid w:val="000F1DBB"/>
    <w:rsid w:val="000F2133"/>
    <w:rsid w:val="000F23B2"/>
    <w:rsid w:val="000F2930"/>
    <w:rsid w:val="000F33FB"/>
    <w:rsid w:val="000F3767"/>
    <w:rsid w:val="000F387D"/>
    <w:rsid w:val="000F3A26"/>
    <w:rsid w:val="000F3C12"/>
    <w:rsid w:val="000F435A"/>
    <w:rsid w:val="000F43A2"/>
    <w:rsid w:val="000F46CF"/>
    <w:rsid w:val="000F46DA"/>
    <w:rsid w:val="000F49C9"/>
    <w:rsid w:val="000F4A3C"/>
    <w:rsid w:val="000F4ABE"/>
    <w:rsid w:val="000F5041"/>
    <w:rsid w:val="000F511C"/>
    <w:rsid w:val="000F53BB"/>
    <w:rsid w:val="000F55AA"/>
    <w:rsid w:val="000F572B"/>
    <w:rsid w:val="000F5735"/>
    <w:rsid w:val="000F59C5"/>
    <w:rsid w:val="000F5A8C"/>
    <w:rsid w:val="000F5B00"/>
    <w:rsid w:val="000F5C55"/>
    <w:rsid w:val="000F5FA8"/>
    <w:rsid w:val="000F6DD7"/>
    <w:rsid w:val="000F7800"/>
    <w:rsid w:val="000F7FB9"/>
    <w:rsid w:val="00100969"/>
    <w:rsid w:val="00100A0A"/>
    <w:rsid w:val="00100E2F"/>
    <w:rsid w:val="001011E4"/>
    <w:rsid w:val="0010123A"/>
    <w:rsid w:val="00101496"/>
    <w:rsid w:val="00101C47"/>
    <w:rsid w:val="00101F91"/>
    <w:rsid w:val="00102000"/>
    <w:rsid w:val="00102021"/>
    <w:rsid w:val="00102BA0"/>
    <w:rsid w:val="00103117"/>
    <w:rsid w:val="00103168"/>
    <w:rsid w:val="001031E1"/>
    <w:rsid w:val="00103874"/>
    <w:rsid w:val="001039BA"/>
    <w:rsid w:val="00103AA7"/>
    <w:rsid w:val="00103C2D"/>
    <w:rsid w:val="0010448C"/>
    <w:rsid w:val="001048E7"/>
    <w:rsid w:val="00104EB1"/>
    <w:rsid w:val="001054DF"/>
    <w:rsid w:val="00105D37"/>
    <w:rsid w:val="001068F6"/>
    <w:rsid w:val="001069D3"/>
    <w:rsid w:val="00106F31"/>
    <w:rsid w:val="001100E0"/>
    <w:rsid w:val="0011033A"/>
    <w:rsid w:val="001103F7"/>
    <w:rsid w:val="00110762"/>
    <w:rsid w:val="00110A1B"/>
    <w:rsid w:val="00110FAC"/>
    <w:rsid w:val="001114DE"/>
    <w:rsid w:val="00111960"/>
    <w:rsid w:val="001124BE"/>
    <w:rsid w:val="001126A9"/>
    <w:rsid w:val="00112C34"/>
    <w:rsid w:val="00113464"/>
    <w:rsid w:val="001135C6"/>
    <w:rsid w:val="001136C5"/>
    <w:rsid w:val="00113AEE"/>
    <w:rsid w:val="00113B8C"/>
    <w:rsid w:val="00113C92"/>
    <w:rsid w:val="00114176"/>
    <w:rsid w:val="00114212"/>
    <w:rsid w:val="0011434E"/>
    <w:rsid w:val="0011447C"/>
    <w:rsid w:val="001144B8"/>
    <w:rsid w:val="00114588"/>
    <w:rsid w:val="00114C2F"/>
    <w:rsid w:val="00115199"/>
    <w:rsid w:val="00115497"/>
    <w:rsid w:val="001154B7"/>
    <w:rsid w:val="0011553F"/>
    <w:rsid w:val="0011627D"/>
    <w:rsid w:val="001162CB"/>
    <w:rsid w:val="00116530"/>
    <w:rsid w:val="00116856"/>
    <w:rsid w:val="00116C95"/>
    <w:rsid w:val="00116E66"/>
    <w:rsid w:val="00116F9C"/>
    <w:rsid w:val="00117329"/>
    <w:rsid w:val="00117B2C"/>
    <w:rsid w:val="00117B5C"/>
    <w:rsid w:val="00120194"/>
    <w:rsid w:val="00120475"/>
    <w:rsid w:val="00120CA1"/>
    <w:rsid w:val="00120CB6"/>
    <w:rsid w:val="0012134E"/>
    <w:rsid w:val="00121B1D"/>
    <w:rsid w:val="00121C00"/>
    <w:rsid w:val="00122517"/>
    <w:rsid w:val="001229B5"/>
    <w:rsid w:val="001229D5"/>
    <w:rsid w:val="00123366"/>
    <w:rsid w:val="00123784"/>
    <w:rsid w:val="001239A4"/>
    <w:rsid w:val="00123AAE"/>
    <w:rsid w:val="001240B5"/>
    <w:rsid w:val="00124694"/>
    <w:rsid w:val="0012486F"/>
    <w:rsid w:val="00124C36"/>
    <w:rsid w:val="00124DDC"/>
    <w:rsid w:val="00124FA9"/>
    <w:rsid w:val="00125062"/>
    <w:rsid w:val="0012531D"/>
    <w:rsid w:val="0012555A"/>
    <w:rsid w:val="00125675"/>
    <w:rsid w:val="0012567E"/>
    <w:rsid w:val="0012585A"/>
    <w:rsid w:val="0012586A"/>
    <w:rsid w:val="001259AB"/>
    <w:rsid w:val="00125A6A"/>
    <w:rsid w:val="00125C12"/>
    <w:rsid w:val="00125F4A"/>
    <w:rsid w:val="001260A0"/>
    <w:rsid w:val="0012670D"/>
    <w:rsid w:val="00126722"/>
    <w:rsid w:val="00126A57"/>
    <w:rsid w:val="001273D9"/>
    <w:rsid w:val="00127528"/>
    <w:rsid w:val="001276D0"/>
    <w:rsid w:val="001278BF"/>
    <w:rsid w:val="00127A23"/>
    <w:rsid w:val="00127A3A"/>
    <w:rsid w:val="00127C81"/>
    <w:rsid w:val="00127E9E"/>
    <w:rsid w:val="00127F61"/>
    <w:rsid w:val="00127F96"/>
    <w:rsid w:val="00130082"/>
    <w:rsid w:val="00130324"/>
    <w:rsid w:val="00130F30"/>
    <w:rsid w:val="00131194"/>
    <w:rsid w:val="00131552"/>
    <w:rsid w:val="00131A88"/>
    <w:rsid w:val="001325E0"/>
    <w:rsid w:val="001325EA"/>
    <w:rsid w:val="00132A56"/>
    <w:rsid w:val="00132BC8"/>
    <w:rsid w:val="001330C8"/>
    <w:rsid w:val="00133190"/>
    <w:rsid w:val="00133CEC"/>
    <w:rsid w:val="00133E9E"/>
    <w:rsid w:val="001346D9"/>
    <w:rsid w:val="00134884"/>
    <w:rsid w:val="00134B72"/>
    <w:rsid w:val="00134EC2"/>
    <w:rsid w:val="00135356"/>
    <w:rsid w:val="00135660"/>
    <w:rsid w:val="00135E62"/>
    <w:rsid w:val="00135E6E"/>
    <w:rsid w:val="00136757"/>
    <w:rsid w:val="0013684D"/>
    <w:rsid w:val="0013756C"/>
    <w:rsid w:val="0014071B"/>
    <w:rsid w:val="0014086B"/>
    <w:rsid w:val="00140A80"/>
    <w:rsid w:val="00140B31"/>
    <w:rsid w:val="00140BF0"/>
    <w:rsid w:val="00140C72"/>
    <w:rsid w:val="00140CCC"/>
    <w:rsid w:val="00141039"/>
    <w:rsid w:val="0014193E"/>
    <w:rsid w:val="00141965"/>
    <w:rsid w:val="001427D8"/>
    <w:rsid w:val="00142B20"/>
    <w:rsid w:val="00143683"/>
    <w:rsid w:val="00143794"/>
    <w:rsid w:val="0014399D"/>
    <w:rsid w:val="00143D32"/>
    <w:rsid w:val="00144093"/>
    <w:rsid w:val="001442AB"/>
    <w:rsid w:val="0014431F"/>
    <w:rsid w:val="00144730"/>
    <w:rsid w:val="001448AA"/>
    <w:rsid w:val="00144979"/>
    <w:rsid w:val="001449C7"/>
    <w:rsid w:val="00144BE2"/>
    <w:rsid w:val="00144D21"/>
    <w:rsid w:val="001452B9"/>
    <w:rsid w:val="001459BB"/>
    <w:rsid w:val="00145B8D"/>
    <w:rsid w:val="00145D96"/>
    <w:rsid w:val="00146359"/>
    <w:rsid w:val="00146663"/>
    <w:rsid w:val="001469F7"/>
    <w:rsid w:val="00146BBA"/>
    <w:rsid w:val="00146C94"/>
    <w:rsid w:val="001474B0"/>
    <w:rsid w:val="001478F0"/>
    <w:rsid w:val="001479BC"/>
    <w:rsid w:val="00147D29"/>
    <w:rsid w:val="0015020E"/>
    <w:rsid w:val="00150687"/>
    <w:rsid w:val="00150867"/>
    <w:rsid w:val="0015098E"/>
    <w:rsid w:val="00150BA6"/>
    <w:rsid w:val="00150CAB"/>
    <w:rsid w:val="00150E57"/>
    <w:rsid w:val="00150EFB"/>
    <w:rsid w:val="001515BA"/>
    <w:rsid w:val="001515D9"/>
    <w:rsid w:val="0015266E"/>
    <w:rsid w:val="00152B66"/>
    <w:rsid w:val="00153209"/>
    <w:rsid w:val="00153A61"/>
    <w:rsid w:val="001543DF"/>
    <w:rsid w:val="001544A6"/>
    <w:rsid w:val="00154576"/>
    <w:rsid w:val="00154733"/>
    <w:rsid w:val="00154EFF"/>
    <w:rsid w:val="00155367"/>
    <w:rsid w:val="001555E1"/>
    <w:rsid w:val="00155943"/>
    <w:rsid w:val="00155A01"/>
    <w:rsid w:val="00155D5E"/>
    <w:rsid w:val="0015611F"/>
    <w:rsid w:val="0015619E"/>
    <w:rsid w:val="001561D6"/>
    <w:rsid w:val="00156607"/>
    <w:rsid w:val="00156F7F"/>
    <w:rsid w:val="00157083"/>
    <w:rsid w:val="00157129"/>
    <w:rsid w:val="00157453"/>
    <w:rsid w:val="0015785B"/>
    <w:rsid w:val="00157910"/>
    <w:rsid w:val="00157B12"/>
    <w:rsid w:val="00160145"/>
    <w:rsid w:val="0016050D"/>
    <w:rsid w:val="001605B2"/>
    <w:rsid w:val="00160B0F"/>
    <w:rsid w:val="00160F39"/>
    <w:rsid w:val="0016121F"/>
    <w:rsid w:val="001612AF"/>
    <w:rsid w:val="00161363"/>
    <w:rsid w:val="001615A1"/>
    <w:rsid w:val="00161A25"/>
    <w:rsid w:val="00161A82"/>
    <w:rsid w:val="00161B46"/>
    <w:rsid w:val="00161B86"/>
    <w:rsid w:val="00161C0F"/>
    <w:rsid w:val="00161C1A"/>
    <w:rsid w:val="00162441"/>
    <w:rsid w:val="0016275F"/>
    <w:rsid w:val="0016286E"/>
    <w:rsid w:val="00162BA0"/>
    <w:rsid w:val="00162FDD"/>
    <w:rsid w:val="0016319B"/>
    <w:rsid w:val="0016326F"/>
    <w:rsid w:val="001633F5"/>
    <w:rsid w:val="00163613"/>
    <w:rsid w:val="00163E1A"/>
    <w:rsid w:val="00164056"/>
    <w:rsid w:val="0016426B"/>
    <w:rsid w:val="001643FE"/>
    <w:rsid w:val="00164EF8"/>
    <w:rsid w:val="001651D1"/>
    <w:rsid w:val="00165B4C"/>
    <w:rsid w:val="001660FD"/>
    <w:rsid w:val="0016680B"/>
    <w:rsid w:val="00166E6E"/>
    <w:rsid w:val="00166F18"/>
    <w:rsid w:val="0016712D"/>
    <w:rsid w:val="00167B5B"/>
    <w:rsid w:val="001702C3"/>
    <w:rsid w:val="00170385"/>
    <w:rsid w:val="00170A70"/>
    <w:rsid w:val="00170CD6"/>
    <w:rsid w:val="00170DB6"/>
    <w:rsid w:val="00170F97"/>
    <w:rsid w:val="00171519"/>
    <w:rsid w:val="0017165A"/>
    <w:rsid w:val="0017217C"/>
    <w:rsid w:val="00172A64"/>
    <w:rsid w:val="00172C6C"/>
    <w:rsid w:val="0017327B"/>
    <w:rsid w:val="0017347E"/>
    <w:rsid w:val="001736EE"/>
    <w:rsid w:val="0017406E"/>
    <w:rsid w:val="00174098"/>
    <w:rsid w:val="00174109"/>
    <w:rsid w:val="001752BB"/>
    <w:rsid w:val="00175424"/>
    <w:rsid w:val="00175465"/>
    <w:rsid w:val="0017583A"/>
    <w:rsid w:val="00175898"/>
    <w:rsid w:val="001758BD"/>
    <w:rsid w:val="001760D0"/>
    <w:rsid w:val="001766B1"/>
    <w:rsid w:val="00176BD5"/>
    <w:rsid w:val="00177567"/>
    <w:rsid w:val="00177653"/>
    <w:rsid w:val="00177900"/>
    <w:rsid w:val="00177F4D"/>
    <w:rsid w:val="00180161"/>
    <w:rsid w:val="00180EB1"/>
    <w:rsid w:val="001813CB"/>
    <w:rsid w:val="00181414"/>
    <w:rsid w:val="00181B79"/>
    <w:rsid w:val="00182D13"/>
    <w:rsid w:val="00182ECF"/>
    <w:rsid w:val="00182F1A"/>
    <w:rsid w:val="00183634"/>
    <w:rsid w:val="001836B6"/>
    <w:rsid w:val="00183BC1"/>
    <w:rsid w:val="00183F13"/>
    <w:rsid w:val="00183F60"/>
    <w:rsid w:val="00184084"/>
    <w:rsid w:val="001841E3"/>
    <w:rsid w:val="00184455"/>
    <w:rsid w:val="001849CA"/>
    <w:rsid w:val="00184CCF"/>
    <w:rsid w:val="0018501B"/>
    <w:rsid w:val="00185158"/>
    <w:rsid w:val="00185232"/>
    <w:rsid w:val="001852FA"/>
    <w:rsid w:val="0018531A"/>
    <w:rsid w:val="0018591A"/>
    <w:rsid w:val="00186684"/>
    <w:rsid w:val="001867F3"/>
    <w:rsid w:val="00186C5C"/>
    <w:rsid w:val="00186CC4"/>
    <w:rsid w:val="00186EBF"/>
    <w:rsid w:val="00187675"/>
    <w:rsid w:val="00187680"/>
    <w:rsid w:val="00187E85"/>
    <w:rsid w:val="00187F97"/>
    <w:rsid w:val="00187FF1"/>
    <w:rsid w:val="00190290"/>
    <w:rsid w:val="00190348"/>
    <w:rsid w:val="0019042C"/>
    <w:rsid w:val="001913B7"/>
    <w:rsid w:val="0019178B"/>
    <w:rsid w:val="00192153"/>
    <w:rsid w:val="0019223B"/>
    <w:rsid w:val="001923E5"/>
    <w:rsid w:val="001927D8"/>
    <w:rsid w:val="00192864"/>
    <w:rsid w:val="00192A65"/>
    <w:rsid w:val="00192C79"/>
    <w:rsid w:val="00192F1B"/>
    <w:rsid w:val="00193037"/>
    <w:rsid w:val="0019353E"/>
    <w:rsid w:val="00193699"/>
    <w:rsid w:val="001936E3"/>
    <w:rsid w:val="0019374D"/>
    <w:rsid w:val="0019396A"/>
    <w:rsid w:val="00193EA2"/>
    <w:rsid w:val="001941D3"/>
    <w:rsid w:val="001942E0"/>
    <w:rsid w:val="001943BC"/>
    <w:rsid w:val="00194985"/>
    <w:rsid w:val="001949B9"/>
    <w:rsid w:val="00194A15"/>
    <w:rsid w:val="00194A86"/>
    <w:rsid w:val="00194B68"/>
    <w:rsid w:val="00194D46"/>
    <w:rsid w:val="00194D99"/>
    <w:rsid w:val="00195BF4"/>
    <w:rsid w:val="00195C68"/>
    <w:rsid w:val="00195EE0"/>
    <w:rsid w:val="001961F3"/>
    <w:rsid w:val="00196772"/>
    <w:rsid w:val="0019686D"/>
    <w:rsid w:val="00196BA2"/>
    <w:rsid w:val="00196F27"/>
    <w:rsid w:val="00197783"/>
    <w:rsid w:val="00197DE8"/>
    <w:rsid w:val="001A00D0"/>
    <w:rsid w:val="001A01F8"/>
    <w:rsid w:val="001A089E"/>
    <w:rsid w:val="001A1178"/>
    <w:rsid w:val="001A125C"/>
    <w:rsid w:val="001A14F3"/>
    <w:rsid w:val="001A1541"/>
    <w:rsid w:val="001A18EE"/>
    <w:rsid w:val="001A1B95"/>
    <w:rsid w:val="001A24DD"/>
    <w:rsid w:val="001A2D10"/>
    <w:rsid w:val="001A2DD0"/>
    <w:rsid w:val="001A38C5"/>
    <w:rsid w:val="001A3B57"/>
    <w:rsid w:val="001A4882"/>
    <w:rsid w:val="001A5232"/>
    <w:rsid w:val="001A5284"/>
    <w:rsid w:val="001A555E"/>
    <w:rsid w:val="001A5C42"/>
    <w:rsid w:val="001A6594"/>
    <w:rsid w:val="001A6945"/>
    <w:rsid w:val="001A6CE2"/>
    <w:rsid w:val="001A6E5E"/>
    <w:rsid w:val="001A772A"/>
    <w:rsid w:val="001B088E"/>
    <w:rsid w:val="001B1644"/>
    <w:rsid w:val="001B1B35"/>
    <w:rsid w:val="001B1BE1"/>
    <w:rsid w:val="001B1C81"/>
    <w:rsid w:val="001B2110"/>
    <w:rsid w:val="001B2705"/>
    <w:rsid w:val="001B2884"/>
    <w:rsid w:val="001B28C5"/>
    <w:rsid w:val="001B2B90"/>
    <w:rsid w:val="001B2CAC"/>
    <w:rsid w:val="001B2CD5"/>
    <w:rsid w:val="001B2DF3"/>
    <w:rsid w:val="001B2EC1"/>
    <w:rsid w:val="001B2F38"/>
    <w:rsid w:val="001B2F83"/>
    <w:rsid w:val="001B3037"/>
    <w:rsid w:val="001B3C5B"/>
    <w:rsid w:val="001B3F71"/>
    <w:rsid w:val="001B3F90"/>
    <w:rsid w:val="001B44B6"/>
    <w:rsid w:val="001B45ED"/>
    <w:rsid w:val="001B497B"/>
    <w:rsid w:val="001B4AE0"/>
    <w:rsid w:val="001B4AEE"/>
    <w:rsid w:val="001B535C"/>
    <w:rsid w:val="001B542B"/>
    <w:rsid w:val="001B5B11"/>
    <w:rsid w:val="001B5B8D"/>
    <w:rsid w:val="001B5DD5"/>
    <w:rsid w:val="001B5DE6"/>
    <w:rsid w:val="001B60B0"/>
    <w:rsid w:val="001B60CA"/>
    <w:rsid w:val="001B6187"/>
    <w:rsid w:val="001B6422"/>
    <w:rsid w:val="001B6793"/>
    <w:rsid w:val="001B682F"/>
    <w:rsid w:val="001B68FC"/>
    <w:rsid w:val="001B6BDF"/>
    <w:rsid w:val="001B6D60"/>
    <w:rsid w:val="001B6D9D"/>
    <w:rsid w:val="001B71C4"/>
    <w:rsid w:val="001B758B"/>
    <w:rsid w:val="001B7720"/>
    <w:rsid w:val="001B77FE"/>
    <w:rsid w:val="001B7954"/>
    <w:rsid w:val="001B7D33"/>
    <w:rsid w:val="001C0B72"/>
    <w:rsid w:val="001C0E48"/>
    <w:rsid w:val="001C12EB"/>
    <w:rsid w:val="001C1683"/>
    <w:rsid w:val="001C2581"/>
    <w:rsid w:val="001C289D"/>
    <w:rsid w:val="001C2DCF"/>
    <w:rsid w:val="001C2FD1"/>
    <w:rsid w:val="001C3181"/>
    <w:rsid w:val="001C381F"/>
    <w:rsid w:val="001C3870"/>
    <w:rsid w:val="001C3901"/>
    <w:rsid w:val="001C3AC2"/>
    <w:rsid w:val="001C3F4B"/>
    <w:rsid w:val="001C4033"/>
    <w:rsid w:val="001C4044"/>
    <w:rsid w:val="001C4278"/>
    <w:rsid w:val="001C4681"/>
    <w:rsid w:val="001C49DB"/>
    <w:rsid w:val="001C4F82"/>
    <w:rsid w:val="001C500E"/>
    <w:rsid w:val="001C5060"/>
    <w:rsid w:val="001C51B7"/>
    <w:rsid w:val="001C567A"/>
    <w:rsid w:val="001C5680"/>
    <w:rsid w:val="001C5833"/>
    <w:rsid w:val="001C5DB3"/>
    <w:rsid w:val="001C5EFD"/>
    <w:rsid w:val="001C6233"/>
    <w:rsid w:val="001C63C9"/>
    <w:rsid w:val="001C65E7"/>
    <w:rsid w:val="001C6A76"/>
    <w:rsid w:val="001C74C8"/>
    <w:rsid w:val="001C7A67"/>
    <w:rsid w:val="001C7BE8"/>
    <w:rsid w:val="001D0224"/>
    <w:rsid w:val="001D0606"/>
    <w:rsid w:val="001D0AC9"/>
    <w:rsid w:val="001D0C39"/>
    <w:rsid w:val="001D0CBD"/>
    <w:rsid w:val="001D152B"/>
    <w:rsid w:val="001D15E8"/>
    <w:rsid w:val="001D1687"/>
    <w:rsid w:val="001D2451"/>
    <w:rsid w:val="001D2947"/>
    <w:rsid w:val="001D2A81"/>
    <w:rsid w:val="001D2AB9"/>
    <w:rsid w:val="001D2DCE"/>
    <w:rsid w:val="001D331D"/>
    <w:rsid w:val="001D3548"/>
    <w:rsid w:val="001D38D9"/>
    <w:rsid w:val="001D393E"/>
    <w:rsid w:val="001D3E76"/>
    <w:rsid w:val="001D40F3"/>
    <w:rsid w:val="001D423D"/>
    <w:rsid w:val="001D429B"/>
    <w:rsid w:val="001D4300"/>
    <w:rsid w:val="001D4570"/>
    <w:rsid w:val="001D50C0"/>
    <w:rsid w:val="001D5136"/>
    <w:rsid w:val="001D59A6"/>
    <w:rsid w:val="001D5F31"/>
    <w:rsid w:val="001D6048"/>
    <w:rsid w:val="001D608D"/>
    <w:rsid w:val="001D641D"/>
    <w:rsid w:val="001D6569"/>
    <w:rsid w:val="001D6B46"/>
    <w:rsid w:val="001D70A5"/>
    <w:rsid w:val="001D7209"/>
    <w:rsid w:val="001D735F"/>
    <w:rsid w:val="001D74E3"/>
    <w:rsid w:val="001D7B55"/>
    <w:rsid w:val="001E0170"/>
    <w:rsid w:val="001E181E"/>
    <w:rsid w:val="001E1BFE"/>
    <w:rsid w:val="001E1D2F"/>
    <w:rsid w:val="001E2218"/>
    <w:rsid w:val="001E226C"/>
    <w:rsid w:val="001E2343"/>
    <w:rsid w:val="001E23C4"/>
    <w:rsid w:val="001E2615"/>
    <w:rsid w:val="001E2760"/>
    <w:rsid w:val="001E29D0"/>
    <w:rsid w:val="001E2C4C"/>
    <w:rsid w:val="001E2E44"/>
    <w:rsid w:val="001E2EC5"/>
    <w:rsid w:val="001E330B"/>
    <w:rsid w:val="001E3676"/>
    <w:rsid w:val="001E3950"/>
    <w:rsid w:val="001E3FAC"/>
    <w:rsid w:val="001E4671"/>
    <w:rsid w:val="001E5085"/>
    <w:rsid w:val="001E5405"/>
    <w:rsid w:val="001E5562"/>
    <w:rsid w:val="001E55EF"/>
    <w:rsid w:val="001E5C47"/>
    <w:rsid w:val="001E5CDB"/>
    <w:rsid w:val="001E5FAC"/>
    <w:rsid w:val="001E6133"/>
    <w:rsid w:val="001E6350"/>
    <w:rsid w:val="001E689A"/>
    <w:rsid w:val="001E68DC"/>
    <w:rsid w:val="001E74E1"/>
    <w:rsid w:val="001E79F6"/>
    <w:rsid w:val="001E7B17"/>
    <w:rsid w:val="001F011D"/>
    <w:rsid w:val="001F08C4"/>
    <w:rsid w:val="001F0BFE"/>
    <w:rsid w:val="001F0D88"/>
    <w:rsid w:val="001F19D5"/>
    <w:rsid w:val="001F1D44"/>
    <w:rsid w:val="001F1FAC"/>
    <w:rsid w:val="001F27B0"/>
    <w:rsid w:val="001F2A62"/>
    <w:rsid w:val="001F2D10"/>
    <w:rsid w:val="001F2E58"/>
    <w:rsid w:val="001F33AE"/>
    <w:rsid w:val="001F4A28"/>
    <w:rsid w:val="001F4A43"/>
    <w:rsid w:val="001F4B8D"/>
    <w:rsid w:val="001F4D5D"/>
    <w:rsid w:val="001F4DA6"/>
    <w:rsid w:val="001F5413"/>
    <w:rsid w:val="001F579A"/>
    <w:rsid w:val="001F586B"/>
    <w:rsid w:val="001F5F6F"/>
    <w:rsid w:val="001F5F7C"/>
    <w:rsid w:val="001F60E4"/>
    <w:rsid w:val="001F65B1"/>
    <w:rsid w:val="001F66BB"/>
    <w:rsid w:val="001F6811"/>
    <w:rsid w:val="001F6B76"/>
    <w:rsid w:val="001F6B97"/>
    <w:rsid w:val="001F6C17"/>
    <w:rsid w:val="001F6DA5"/>
    <w:rsid w:val="001F6E1E"/>
    <w:rsid w:val="001F73F6"/>
    <w:rsid w:val="001F7A66"/>
    <w:rsid w:val="001F7B98"/>
    <w:rsid w:val="001F7BEB"/>
    <w:rsid w:val="001F7D4C"/>
    <w:rsid w:val="001F7DB8"/>
    <w:rsid w:val="001F7E7E"/>
    <w:rsid w:val="00200533"/>
    <w:rsid w:val="0020067A"/>
    <w:rsid w:val="002006C9"/>
    <w:rsid w:val="002006DF"/>
    <w:rsid w:val="00200BDB"/>
    <w:rsid w:val="00200DE4"/>
    <w:rsid w:val="002015E2"/>
    <w:rsid w:val="0020183B"/>
    <w:rsid w:val="00201A8C"/>
    <w:rsid w:val="00202081"/>
    <w:rsid w:val="002023DD"/>
    <w:rsid w:val="0020269E"/>
    <w:rsid w:val="002027C3"/>
    <w:rsid w:val="00202D2F"/>
    <w:rsid w:val="002031FC"/>
    <w:rsid w:val="00203423"/>
    <w:rsid w:val="002034FF"/>
    <w:rsid w:val="00203A35"/>
    <w:rsid w:val="002043B0"/>
    <w:rsid w:val="002044B1"/>
    <w:rsid w:val="002045D4"/>
    <w:rsid w:val="00204893"/>
    <w:rsid w:val="002055A0"/>
    <w:rsid w:val="00205655"/>
    <w:rsid w:val="00205821"/>
    <w:rsid w:val="00205C26"/>
    <w:rsid w:val="00206987"/>
    <w:rsid w:val="00206A86"/>
    <w:rsid w:val="002077B6"/>
    <w:rsid w:val="00207E20"/>
    <w:rsid w:val="00207E39"/>
    <w:rsid w:val="002106D5"/>
    <w:rsid w:val="00210DEC"/>
    <w:rsid w:val="00210EA6"/>
    <w:rsid w:val="002114AC"/>
    <w:rsid w:val="00211BE0"/>
    <w:rsid w:val="00211E0A"/>
    <w:rsid w:val="00211FED"/>
    <w:rsid w:val="00212359"/>
    <w:rsid w:val="00212534"/>
    <w:rsid w:val="00212541"/>
    <w:rsid w:val="00212560"/>
    <w:rsid w:val="00212C8A"/>
    <w:rsid w:val="0021301B"/>
    <w:rsid w:val="00213195"/>
    <w:rsid w:val="00213239"/>
    <w:rsid w:val="002136B4"/>
    <w:rsid w:val="00214127"/>
    <w:rsid w:val="00214143"/>
    <w:rsid w:val="0021431B"/>
    <w:rsid w:val="00214AEF"/>
    <w:rsid w:val="0021501E"/>
    <w:rsid w:val="002157E0"/>
    <w:rsid w:val="00215CFD"/>
    <w:rsid w:val="00215E0E"/>
    <w:rsid w:val="00216377"/>
    <w:rsid w:val="0021680E"/>
    <w:rsid w:val="00216843"/>
    <w:rsid w:val="00216C9E"/>
    <w:rsid w:val="002173B5"/>
    <w:rsid w:val="0021751E"/>
    <w:rsid w:val="0021790A"/>
    <w:rsid w:val="00220312"/>
    <w:rsid w:val="002208A2"/>
    <w:rsid w:val="002209A3"/>
    <w:rsid w:val="0022105E"/>
    <w:rsid w:val="00221C6E"/>
    <w:rsid w:val="00222666"/>
    <w:rsid w:val="002226A4"/>
    <w:rsid w:val="00222974"/>
    <w:rsid w:val="00223027"/>
    <w:rsid w:val="00223C13"/>
    <w:rsid w:val="00223D01"/>
    <w:rsid w:val="0022441A"/>
    <w:rsid w:val="00224DCA"/>
    <w:rsid w:val="0022556C"/>
    <w:rsid w:val="00225C21"/>
    <w:rsid w:val="00226C11"/>
    <w:rsid w:val="00226C45"/>
    <w:rsid w:val="00226F97"/>
    <w:rsid w:val="0022700A"/>
    <w:rsid w:val="002271AA"/>
    <w:rsid w:val="0022743B"/>
    <w:rsid w:val="00227498"/>
    <w:rsid w:val="00227872"/>
    <w:rsid w:val="00227C03"/>
    <w:rsid w:val="00227C72"/>
    <w:rsid w:val="00230024"/>
    <w:rsid w:val="002309DD"/>
    <w:rsid w:val="00230BCA"/>
    <w:rsid w:val="00230E64"/>
    <w:rsid w:val="00230FAF"/>
    <w:rsid w:val="002310F0"/>
    <w:rsid w:val="002311AC"/>
    <w:rsid w:val="00231CF7"/>
    <w:rsid w:val="00231F5C"/>
    <w:rsid w:val="00231FF2"/>
    <w:rsid w:val="0023240E"/>
    <w:rsid w:val="0023312B"/>
    <w:rsid w:val="00233139"/>
    <w:rsid w:val="00233750"/>
    <w:rsid w:val="00233CCD"/>
    <w:rsid w:val="00233D55"/>
    <w:rsid w:val="0023480C"/>
    <w:rsid w:val="00234C51"/>
    <w:rsid w:val="00234E7E"/>
    <w:rsid w:val="002352E5"/>
    <w:rsid w:val="002352F1"/>
    <w:rsid w:val="00235557"/>
    <w:rsid w:val="00235916"/>
    <w:rsid w:val="00235D12"/>
    <w:rsid w:val="0023603F"/>
    <w:rsid w:val="00236660"/>
    <w:rsid w:val="00236AB3"/>
    <w:rsid w:val="00237AED"/>
    <w:rsid w:val="00237D06"/>
    <w:rsid w:val="00240287"/>
    <w:rsid w:val="00240371"/>
    <w:rsid w:val="00240776"/>
    <w:rsid w:val="00241165"/>
    <w:rsid w:val="00241A7E"/>
    <w:rsid w:val="00241EEB"/>
    <w:rsid w:val="00242054"/>
    <w:rsid w:val="00242194"/>
    <w:rsid w:val="0024235F"/>
    <w:rsid w:val="002424F2"/>
    <w:rsid w:val="0024259D"/>
    <w:rsid w:val="002425CD"/>
    <w:rsid w:val="00242A2A"/>
    <w:rsid w:val="00242D0F"/>
    <w:rsid w:val="00242FA5"/>
    <w:rsid w:val="00243378"/>
    <w:rsid w:val="00243433"/>
    <w:rsid w:val="00243C93"/>
    <w:rsid w:val="00244205"/>
    <w:rsid w:val="00244774"/>
    <w:rsid w:val="00244A3C"/>
    <w:rsid w:val="00244E3E"/>
    <w:rsid w:val="00244EF3"/>
    <w:rsid w:val="00245132"/>
    <w:rsid w:val="002455C7"/>
    <w:rsid w:val="002456B4"/>
    <w:rsid w:val="00245AB7"/>
    <w:rsid w:val="00245E13"/>
    <w:rsid w:val="00246074"/>
    <w:rsid w:val="00246247"/>
    <w:rsid w:val="002462EC"/>
    <w:rsid w:val="002472E0"/>
    <w:rsid w:val="00247468"/>
    <w:rsid w:val="00247520"/>
    <w:rsid w:val="00247669"/>
    <w:rsid w:val="00247A9F"/>
    <w:rsid w:val="00247F50"/>
    <w:rsid w:val="0025057C"/>
    <w:rsid w:val="0025065D"/>
    <w:rsid w:val="00250883"/>
    <w:rsid w:val="00250884"/>
    <w:rsid w:val="002508AE"/>
    <w:rsid w:val="00250B35"/>
    <w:rsid w:val="00250DF9"/>
    <w:rsid w:val="00251008"/>
    <w:rsid w:val="00251313"/>
    <w:rsid w:val="00251636"/>
    <w:rsid w:val="00251A33"/>
    <w:rsid w:val="00251F8B"/>
    <w:rsid w:val="002525A3"/>
    <w:rsid w:val="00252F91"/>
    <w:rsid w:val="002532E3"/>
    <w:rsid w:val="002537CF"/>
    <w:rsid w:val="00253834"/>
    <w:rsid w:val="00253F84"/>
    <w:rsid w:val="002540EA"/>
    <w:rsid w:val="00254696"/>
    <w:rsid w:val="0025485C"/>
    <w:rsid w:val="00254A08"/>
    <w:rsid w:val="00254BB7"/>
    <w:rsid w:val="00254C07"/>
    <w:rsid w:val="002555A2"/>
    <w:rsid w:val="002564DC"/>
    <w:rsid w:val="00256BAE"/>
    <w:rsid w:val="0025786B"/>
    <w:rsid w:val="00257984"/>
    <w:rsid w:val="00257A0F"/>
    <w:rsid w:val="00257ABC"/>
    <w:rsid w:val="00257B25"/>
    <w:rsid w:val="00257FFB"/>
    <w:rsid w:val="002601FB"/>
    <w:rsid w:val="00260E1B"/>
    <w:rsid w:val="0026120D"/>
    <w:rsid w:val="0026191F"/>
    <w:rsid w:val="00261ACD"/>
    <w:rsid w:val="00261BC7"/>
    <w:rsid w:val="00261C99"/>
    <w:rsid w:val="00262133"/>
    <w:rsid w:val="00262BF9"/>
    <w:rsid w:val="00262CA2"/>
    <w:rsid w:val="002630EE"/>
    <w:rsid w:val="00263265"/>
    <w:rsid w:val="002633CC"/>
    <w:rsid w:val="002635BB"/>
    <w:rsid w:val="00263648"/>
    <w:rsid w:val="00264192"/>
    <w:rsid w:val="002647E1"/>
    <w:rsid w:val="002650DC"/>
    <w:rsid w:val="0026544B"/>
    <w:rsid w:val="002654E3"/>
    <w:rsid w:val="00265C9F"/>
    <w:rsid w:val="00266227"/>
    <w:rsid w:val="00266A0C"/>
    <w:rsid w:val="00266B66"/>
    <w:rsid w:val="00266BCD"/>
    <w:rsid w:val="0026706F"/>
    <w:rsid w:val="002701C9"/>
    <w:rsid w:val="00270393"/>
    <w:rsid w:val="00270754"/>
    <w:rsid w:val="00270947"/>
    <w:rsid w:val="002709B6"/>
    <w:rsid w:val="00270CC7"/>
    <w:rsid w:val="00271054"/>
    <w:rsid w:val="002717D1"/>
    <w:rsid w:val="0027229A"/>
    <w:rsid w:val="00272F3C"/>
    <w:rsid w:val="002732E3"/>
    <w:rsid w:val="002736B4"/>
    <w:rsid w:val="00273927"/>
    <w:rsid w:val="00273F28"/>
    <w:rsid w:val="00273FBD"/>
    <w:rsid w:val="00274533"/>
    <w:rsid w:val="00274BD3"/>
    <w:rsid w:val="00274F8B"/>
    <w:rsid w:val="002750AB"/>
    <w:rsid w:val="0027532A"/>
    <w:rsid w:val="00275A77"/>
    <w:rsid w:val="00277394"/>
    <w:rsid w:val="00277E61"/>
    <w:rsid w:val="002801C8"/>
    <w:rsid w:val="0028074F"/>
    <w:rsid w:val="00280830"/>
    <w:rsid w:val="002808A9"/>
    <w:rsid w:val="00280AC7"/>
    <w:rsid w:val="00280E8E"/>
    <w:rsid w:val="00280FD5"/>
    <w:rsid w:val="0028107E"/>
    <w:rsid w:val="0028124D"/>
    <w:rsid w:val="002816C0"/>
    <w:rsid w:val="00281E75"/>
    <w:rsid w:val="002820D0"/>
    <w:rsid w:val="002824DF"/>
    <w:rsid w:val="0028290A"/>
    <w:rsid w:val="00282BC7"/>
    <w:rsid w:val="0028304B"/>
    <w:rsid w:val="00283422"/>
    <w:rsid w:val="00283467"/>
    <w:rsid w:val="002836CF"/>
    <w:rsid w:val="00283785"/>
    <w:rsid w:val="00283A79"/>
    <w:rsid w:val="00283B72"/>
    <w:rsid w:val="00283E16"/>
    <w:rsid w:val="0028403D"/>
    <w:rsid w:val="002842E3"/>
    <w:rsid w:val="00284670"/>
    <w:rsid w:val="002846AE"/>
    <w:rsid w:val="00284777"/>
    <w:rsid w:val="002847A5"/>
    <w:rsid w:val="002850CF"/>
    <w:rsid w:val="00285627"/>
    <w:rsid w:val="00285909"/>
    <w:rsid w:val="00285A15"/>
    <w:rsid w:val="00285DB9"/>
    <w:rsid w:val="00285DF1"/>
    <w:rsid w:val="00286C5A"/>
    <w:rsid w:val="00287047"/>
    <w:rsid w:val="00287125"/>
    <w:rsid w:val="00287176"/>
    <w:rsid w:val="002874D6"/>
    <w:rsid w:val="00287504"/>
    <w:rsid w:val="0028759D"/>
    <w:rsid w:val="002878A9"/>
    <w:rsid w:val="00287997"/>
    <w:rsid w:val="00287B27"/>
    <w:rsid w:val="00287CB4"/>
    <w:rsid w:val="002905BD"/>
    <w:rsid w:val="002905F0"/>
    <w:rsid w:val="00290831"/>
    <w:rsid w:val="00290927"/>
    <w:rsid w:val="00290CB7"/>
    <w:rsid w:val="00290DEC"/>
    <w:rsid w:val="00290DF1"/>
    <w:rsid w:val="00290E13"/>
    <w:rsid w:val="00290F53"/>
    <w:rsid w:val="00291391"/>
    <w:rsid w:val="002915AA"/>
    <w:rsid w:val="002916C6"/>
    <w:rsid w:val="002917C9"/>
    <w:rsid w:val="00291804"/>
    <w:rsid w:val="00291BC9"/>
    <w:rsid w:val="00291EDA"/>
    <w:rsid w:val="002920ED"/>
    <w:rsid w:val="00292523"/>
    <w:rsid w:val="0029259E"/>
    <w:rsid w:val="00292659"/>
    <w:rsid w:val="0029290A"/>
    <w:rsid w:val="002929B4"/>
    <w:rsid w:val="00292AC4"/>
    <w:rsid w:val="002934A0"/>
    <w:rsid w:val="002934DB"/>
    <w:rsid w:val="0029381E"/>
    <w:rsid w:val="0029399B"/>
    <w:rsid w:val="002939E5"/>
    <w:rsid w:val="00293B39"/>
    <w:rsid w:val="00293C0C"/>
    <w:rsid w:val="00293D2C"/>
    <w:rsid w:val="00294048"/>
    <w:rsid w:val="002940A8"/>
    <w:rsid w:val="002941A9"/>
    <w:rsid w:val="0029424D"/>
    <w:rsid w:val="00294640"/>
    <w:rsid w:val="002948C8"/>
    <w:rsid w:val="002949ED"/>
    <w:rsid w:val="00294EB5"/>
    <w:rsid w:val="00295FB4"/>
    <w:rsid w:val="002963A8"/>
    <w:rsid w:val="002967A1"/>
    <w:rsid w:val="00296A2E"/>
    <w:rsid w:val="00297EFE"/>
    <w:rsid w:val="00297F61"/>
    <w:rsid w:val="002A0000"/>
    <w:rsid w:val="002A06C2"/>
    <w:rsid w:val="002A06D7"/>
    <w:rsid w:val="002A0B51"/>
    <w:rsid w:val="002A1242"/>
    <w:rsid w:val="002A154E"/>
    <w:rsid w:val="002A1D15"/>
    <w:rsid w:val="002A20F2"/>
    <w:rsid w:val="002A25DF"/>
    <w:rsid w:val="002A27B1"/>
    <w:rsid w:val="002A2BF7"/>
    <w:rsid w:val="002A39FA"/>
    <w:rsid w:val="002A3A00"/>
    <w:rsid w:val="002A3A11"/>
    <w:rsid w:val="002A3A27"/>
    <w:rsid w:val="002A3BBC"/>
    <w:rsid w:val="002A44F8"/>
    <w:rsid w:val="002A499C"/>
    <w:rsid w:val="002A4A33"/>
    <w:rsid w:val="002A4A3C"/>
    <w:rsid w:val="002A50A5"/>
    <w:rsid w:val="002A5472"/>
    <w:rsid w:val="002A5659"/>
    <w:rsid w:val="002A5927"/>
    <w:rsid w:val="002A593D"/>
    <w:rsid w:val="002A5C00"/>
    <w:rsid w:val="002A5C40"/>
    <w:rsid w:val="002A5D21"/>
    <w:rsid w:val="002A5D73"/>
    <w:rsid w:val="002A5F1F"/>
    <w:rsid w:val="002A5FBC"/>
    <w:rsid w:val="002A64C8"/>
    <w:rsid w:val="002A680A"/>
    <w:rsid w:val="002A6BF9"/>
    <w:rsid w:val="002A6D4B"/>
    <w:rsid w:val="002A7307"/>
    <w:rsid w:val="002A74F4"/>
    <w:rsid w:val="002A753F"/>
    <w:rsid w:val="002A7B9D"/>
    <w:rsid w:val="002B032E"/>
    <w:rsid w:val="002B0406"/>
    <w:rsid w:val="002B04B0"/>
    <w:rsid w:val="002B0566"/>
    <w:rsid w:val="002B07B1"/>
    <w:rsid w:val="002B08DC"/>
    <w:rsid w:val="002B0CEE"/>
    <w:rsid w:val="002B12EA"/>
    <w:rsid w:val="002B156B"/>
    <w:rsid w:val="002B15A1"/>
    <w:rsid w:val="002B2002"/>
    <w:rsid w:val="002B2175"/>
    <w:rsid w:val="002B26AB"/>
    <w:rsid w:val="002B275C"/>
    <w:rsid w:val="002B2CC6"/>
    <w:rsid w:val="002B3879"/>
    <w:rsid w:val="002B38DD"/>
    <w:rsid w:val="002B3ECC"/>
    <w:rsid w:val="002B400E"/>
    <w:rsid w:val="002B404D"/>
    <w:rsid w:val="002B45C7"/>
    <w:rsid w:val="002B5382"/>
    <w:rsid w:val="002B558F"/>
    <w:rsid w:val="002B5692"/>
    <w:rsid w:val="002B5E8C"/>
    <w:rsid w:val="002B61BF"/>
    <w:rsid w:val="002B6C0B"/>
    <w:rsid w:val="002B6E3F"/>
    <w:rsid w:val="002B7A06"/>
    <w:rsid w:val="002B7E3A"/>
    <w:rsid w:val="002C0403"/>
    <w:rsid w:val="002C045F"/>
    <w:rsid w:val="002C081E"/>
    <w:rsid w:val="002C0BEB"/>
    <w:rsid w:val="002C0E5A"/>
    <w:rsid w:val="002C1DCF"/>
    <w:rsid w:val="002C2614"/>
    <w:rsid w:val="002C268F"/>
    <w:rsid w:val="002C281D"/>
    <w:rsid w:val="002C3178"/>
    <w:rsid w:val="002C3245"/>
    <w:rsid w:val="002C3781"/>
    <w:rsid w:val="002C3B77"/>
    <w:rsid w:val="002C4999"/>
    <w:rsid w:val="002C51A5"/>
    <w:rsid w:val="002C5234"/>
    <w:rsid w:val="002C52CD"/>
    <w:rsid w:val="002C5B1E"/>
    <w:rsid w:val="002C5C9A"/>
    <w:rsid w:val="002C5DC2"/>
    <w:rsid w:val="002C601A"/>
    <w:rsid w:val="002C6085"/>
    <w:rsid w:val="002C6380"/>
    <w:rsid w:val="002C63DA"/>
    <w:rsid w:val="002C6926"/>
    <w:rsid w:val="002C6991"/>
    <w:rsid w:val="002C6D75"/>
    <w:rsid w:val="002C6F64"/>
    <w:rsid w:val="002C74FD"/>
    <w:rsid w:val="002C7596"/>
    <w:rsid w:val="002C78A7"/>
    <w:rsid w:val="002C7915"/>
    <w:rsid w:val="002C7CC4"/>
    <w:rsid w:val="002C7FEA"/>
    <w:rsid w:val="002D0216"/>
    <w:rsid w:val="002D04AF"/>
    <w:rsid w:val="002D0BEF"/>
    <w:rsid w:val="002D13A3"/>
    <w:rsid w:val="002D1640"/>
    <w:rsid w:val="002D16AF"/>
    <w:rsid w:val="002D1718"/>
    <w:rsid w:val="002D1780"/>
    <w:rsid w:val="002D17FC"/>
    <w:rsid w:val="002D1E7F"/>
    <w:rsid w:val="002D2516"/>
    <w:rsid w:val="002D27B7"/>
    <w:rsid w:val="002D2AFA"/>
    <w:rsid w:val="002D2B40"/>
    <w:rsid w:val="002D2C49"/>
    <w:rsid w:val="002D3428"/>
    <w:rsid w:val="002D346E"/>
    <w:rsid w:val="002D34C2"/>
    <w:rsid w:val="002D38BF"/>
    <w:rsid w:val="002D3B2C"/>
    <w:rsid w:val="002D3CDC"/>
    <w:rsid w:val="002D416C"/>
    <w:rsid w:val="002D4598"/>
    <w:rsid w:val="002D4F24"/>
    <w:rsid w:val="002D5A04"/>
    <w:rsid w:val="002D5EDB"/>
    <w:rsid w:val="002D6220"/>
    <w:rsid w:val="002D664E"/>
    <w:rsid w:val="002D6AD2"/>
    <w:rsid w:val="002D7114"/>
    <w:rsid w:val="002D736F"/>
    <w:rsid w:val="002D75E5"/>
    <w:rsid w:val="002D770A"/>
    <w:rsid w:val="002D7976"/>
    <w:rsid w:val="002E03E4"/>
    <w:rsid w:val="002E04D9"/>
    <w:rsid w:val="002E070D"/>
    <w:rsid w:val="002E0B94"/>
    <w:rsid w:val="002E0BC2"/>
    <w:rsid w:val="002E1188"/>
    <w:rsid w:val="002E1CEA"/>
    <w:rsid w:val="002E1D58"/>
    <w:rsid w:val="002E1D61"/>
    <w:rsid w:val="002E1E67"/>
    <w:rsid w:val="002E2046"/>
    <w:rsid w:val="002E230E"/>
    <w:rsid w:val="002E2455"/>
    <w:rsid w:val="002E2F81"/>
    <w:rsid w:val="002E31D6"/>
    <w:rsid w:val="002E3884"/>
    <w:rsid w:val="002E3E7A"/>
    <w:rsid w:val="002E4836"/>
    <w:rsid w:val="002E52C8"/>
    <w:rsid w:val="002E58ED"/>
    <w:rsid w:val="002E5C26"/>
    <w:rsid w:val="002E5CCA"/>
    <w:rsid w:val="002E5D20"/>
    <w:rsid w:val="002E62C9"/>
    <w:rsid w:val="002E630F"/>
    <w:rsid w:val="002E69D5"/>
    <w:rsid w:val="002E6DEE"/>
    <w:rsid w:val="002E7039"/>
    <w:rsid w:val="002E75C6"/>
    <w:rsid w:val="002E77A7"/>
    <w:rsid w:val="002F002F"/>
    <w:rsid w:val="002F0042"/>
    <w:rsid w:val="002F0270"/>
    <w:rsid w:val="002F0572"/>
    <w:rsid w:val="002F0CDE"/>
    <w:rsid w:val="002F0DE9"/>
    <w:rsid w:val="002F0EF7"/>
    <w:rsid w:val="002F1373"/>
    <w:rsid w:val="002F27BA"/>
    <w:rsid w:val="002F318C"/>
    <w:rsid w:val="002F3D61"/>
    <w:rsid w:val="002F42A7"/>
    <w:rsid w:val="002F4608"/>
    <w:rsid w:val="002F4609"/>
    <w:rsid w:val="002F4921"/>
    <w:rsid w:val="002F4C76"/>
    <w:rsid w:val="002F4C92"/>
    <w:rsid w:val="002F4DBB"/>
    <w:rsid w:val="002F4DFF"/>
    <w:rsid w:val="002F5240"/>
    <w:rsid w:val="002F5781"/>
    <w:rsid w:val="002F5B2D"/>
    <w:rsid w:val="002F5CE5"/>
    <w:rsid w:val="002F681D"/>
    <w:rsid w:val="002F68A0"/>
    <w:rsid w:val="002F6B58"/>
    <w:rsid w:val="002F71BE"/>
    <w:rsid w:val="002F725A"/>
    <w:rsid w:val="002F740F"/>
    <w:rsid w:val="002F75A2"/>
    <w:rsid w:val="002F779D"/>
    <w:rsid w:val="002F7930"/>
    <w:rsid w:val="0030121B"/>
    <w:rsid w:val="00301265"/>
    <w:rsid w:val="00301407"/>
    <w:rsid w:val="00301773"/>
    <w:rsid w:val="00301F05"/>
    <w:rsid w:val="003021D1"/>
    <w:rsid w:val="003022B9"/>
    <w:rsid w:val="003024F6"/>
    <w:rsid w:val="00302B3F"/>
    <w:rsid w:val="00302C95"/>
    <w:rsid w:val="00302E79"/>
    <w:rsid w:val="00302EDA"/>
    <w:rsid w:val="00302F28"/>
    <w:rsid w:val="00303CAB"/>
    <w:rsid w:val="00304002"/>
    <w:rsid w:val="003045D4"/>
    <w:rsid w:val="0030587A"/>
    <w:rsid w:val="00305AE9"/>
    <w:rsid w:val="00306644"/>
    <w:rsid w:val="003069CB"/>
    <w:rsid w:val="00306C84"/>
    <w:rsid w:val="0030718A"/>
    <w:rsid w:val="00307295"/>
    <w:rsid w:val="00307347"/>
    <w:rsid w:val="003073CA"/>
    <w:rsid w:val="0030750F"/>
    <w:rsid w:val="00307869"/>
    <w:rsid w:val="00307C02"/>
    <w:rsid w:val="00307EA7"/>
    <w:rsid w:val="0031045B"/>
    <w:rsid w:val="00310C60"/>
    <w:rsid w:val="00311111"/>
    <w:rsid w:val="003117FA"/>
    <w:rsid w:val="0031240F"/>
    <w:rsid w:val="003124BB"/>
    <w:rsid w:val="00312AEC"/>
    <w:rsid w:val="003139DD"/>
    <w:rsid w:val="00313C07"/>
    <w:rsid w:val="00314112"/>
    <w:rsid w:val="003145BA"/>
    <w:rsid w:val="003146F1"/>
    <w:rsid w:val="00315006"/>
    <w:rsid w:val="003157A1"/>
    <w:rsid w:val="003158A3"/>
    <w:rsid w:val="00315D99"/>
    <w:rsid w:val="00316B8A"/>
    <w:rsid w:val="00316FC8"/>
    <w:rsid w:val="00317852"/>
    <w:rsid w:val="00317899"/>
    <w:rsid w:val="00317E5B"/>
    <w:rsid w:val="003205FE"/>
    <w:rsid w:val="00320766"/>
    <w:rsid w:val="00320B55"/>
    <w:rsid w:val="00320C15"/>
    <w:rsid w:val="00320D4D"/>
    <w:rsid w:val="00320DEB"/>
    <w:rsid w:val="00320FC8"/>
    <w:rsid w:val="003212E6"/>
    <w:rsid w:val="003213FB"/>
    <w:rsid w:val="00322115"/>
    <w:rsid w:val="003222B5"/>
    <w:rsid w:val="00322923"/>
    <w:rsid w:val="003229FE"/>
    <w:rsid w:val="00323023"/>
    <w:rsid w:val="00323830"/>
    <w:rsid w:val="00323C5F"/>
    <w:rsid w:val="00324665"/>
    <w:rsid w:val="00324846"/>
    <w:rsid w:val="00324BB1"/>
    <w:rsid w:val="00324CB5"/>
    <w:rsid w:val="00324F97"/>
    <w:rsid w:val="00325018"/>
    <w:rsid w:val="00325274"/>
    <w:rsid w:val="00325476"/>
    <w:rsid w:val="00325A84"/>
    <w:rsid w:val="00325BDE"/>
    <w:rsid w:val="00325ED9"/>
    <w:rsid w:val="00325F12"/>
    <w:rsid w:val="003263F3"/>
    <w:rsid w:val="00326768"/>
    <w:rsid w:val="0032690B"/>
    <w:rsid w:val="00326A1E"/>
    <w:rsid w:val="00327174"/>
    <w:rsid w:val="0032730F"/>
    <w:rsid w:val="00327BC9"/>
    <w:rsid w:val="00327E25"/>
    <w:rsid w:val="00327F8E"/>
    <w:rsid w:val="003309BA"/>
    <w:rsid w:val="003309C5"/>
    <w:rsid w:val="00330D76"/>
    <w:rsid w:val="0033197B"/>
    <w:rsid w:val="00331D08"/>
    <w:rsid w:val="00332B50"/>
    <w:rsid w:val="00333833"/>
    <w:rsid w:val="00333C64"/>
    <w:rsid w:val="00333CF2"/>
    <w:rsid w:val="00333DD1"/>
    <w:rsid w:val="00334021"/>
    <w:rsid w:val="00334141"/>
    <w:rsid w:val="003342D2"/>
    <w:rsid w:val="00334326"/>
    <w:rsid w:val="003348CC"/>
    <w:rsid w:val="003352B4"/>
    <w:rsid w:val="00335A0B"/>
    <w:rsid w:val="00335E23"/>
    <w:rsid w:val="00336928"/>
    <w:rsid w:val="00336994"/>
    <w:rsid w:val="00336AFA"/>
    <w:rsid w:val="00336E6D"/>
    <w:rsid w:val="00337026"/>
    <w:rsid w:val="00337C94"/>
    <w:rsid w:val="00340278"/>
    <w:rsid w:val="003403C3"/>
    <w:rsid w:val="00340516"/>
    <w:rsid w:val="00340F26"/>
    <w:rsid w:val="00340FE5"/>
    <w:rsid w:val="00341038"/>
    <w:rsid w:val="00341167"/>
    <w:rsid w:val="00341800"/>
    <w:rsid w:val="003418D4"/>
    <w:rsid w:val="00342106"/>
    <w:rsid w:val="0034324A"/>
    <w:rsid w:val="003433FE"/>
    <w:rsid w:val="003438D9"/>
    <w:rsid w:val="00343A53"/>
    <w:rsid w:val="00344F43"/>
    <w:rsid w:val="00344F77"/>
    <w:rsid w:val="003452C8"/>
    <w:rsid w:val="003453E6"/>
    <w:rsid w:val="00345530"/>
    <w:rsid w:val="003455DD"/>
    <w:rsid w:val="003459CE"/>
    <w:rsid w:val="00345C5E"/>
    <w:rsid w:val="0034604F"/>
    <w:rsid w:val="00346303"/>
    <w:rsid w:val="0034708E"/>
    <w:rsid w:val="003474CE"/>
    <w:rsid w:val="003479A1"/>
    <w:rsid w:val="00347AB3"/>
    <w:rsid w:val="00350DB9"/>
    <w:rsid w:val="00351ACC"/>
    <w:rsid w:val="00351FDB"/>
    <w:rsid w:val="00352784"/>
    <w:rsid w:val="00352A69"/>
    <w:rsid w:val="00352B75"/>
    <w:rsid w:val="0035301D"/>
    <w:rsid w:val="00353331"/>
    <w:rsid w:val="00353593"/>
    <w:rsid w:val="003549AA"/>
    <w:rsid w:val="003552C1"/>
    <w:rsid w:val="003554A9"/>
    <w:rsid w:val="0035568E"/>
    <w:rsid w:val="00355F28"/>
    <w:rsid w:val="003564E8"/>
    <w:rsid w:val="003565B3"/>
    <w:rsid w:val="00356B62"/>
    <w:rsid w:val="00356F58"/>
    <w:rsid w:val="00357971"/>
    <w:rsid w:val="00357B5F"/>
    <w:rsid w:val="00357C4F"/>
    <w:rsid w:val="0036008D"/>
    <w:rsid w:val="00360365"/>
    <w:rsid w:val="003605FD"/>
    <w:rsid w:val="0036063C"/>
    <w:rsid w:val="0036078C"/>
    <w:rsid w:val="00360FC6"/>
    <w:rsid w:val="0036107B"/>
    <w:rsid w:val="0036108C"/>
    <w:rsid w:val="0036137D"/>
    <w:rsid w:val="003613C3"/>
    <w:rsid w:val="0036161B"/>
    <w:rsid w:val="003618F0"/>
    <w:rsid w:val="0036225C"/>
    <w:rsid w:val="003625EB"/>
    <w:rsid w:val="003626FC"/>
    <w:rsid w:val="00362B60"/>
    <w:rsid w:val="00362FB5"/>
    <w:rsid w:val="00363106"/>
    <w:rsid w:val="00363B39"/>
    <w:rsid w:val="00363C3F"/>
    <w:rsid w:val="00363D97"/>
    <w:rsid w:val="00363F5D"/>
    <w:rsid w:val="00363FB1"/>
    <w:rsid w:val="003645BF"/>
    <w:rsid w:val="003647FF"/>
    <w:rsid w:val="0036483A"/>
    <w:rsid w:val="003649C5"/>
    <w:rsid w:val="0036501A"/>
    <w:rsid w:val="00365380"/>
    <w:rsid w:val="00365818"/>
    <w:rsid w:val="003659E2"/>
    <w:rsid w:val="00365A77"/>
    <w:rsid w:val="00365C1A"/>
    <w:rsid w:val="00365E07"/>
    <w:rsid w:val="0036603E"/>
    <w:rsid w:val="003660E3"/>
    <w:rsid w:val="003661FC"/>
    <w:rsid w:val="003664F5"/>
    <w:rsid w:val="003665D4"/>
    <w:rsid w:val="0036669C"/>
    <w:rsid w:val="003669E9"/>
    <w:rsid w:val="003672FF"/>
    <w:rsid w:val="003673B2"/>
    <w:rsid w:val="0036750A"/>
    <w:rsid w:val="003675FD"/>
    <w:rsid w:val="003703D2"/>
    <w:rsid w:val="00370748"/>
    <w:rsid w:val="00370A50"/>
    <w:rsid w:val="00370CDB"/>
    <w:rsid w:val="00370ECB"/>
    <w:rsid w:val="00370F7A"/>
    <w:rsid w:val="003718BB"/>
    <w:rsid w:val="0037191D"/>
    <w:rsid w:val="00371E50"/>
    <w:rsid w:val="00371E8A"/>
    <w:rsid w:val="00372AAA"/>
    <w:rsid w:val="00372B47"/>
    <w:rsid w:val="00372C09"/>
    <w:rsid w:val="00372E4D"/>
    <w:rsid w:val="00372F08"/>
    <w:rsid w:val="00372F5F"/>
    <w:rsid w:val="003734C1"/>
    <w:rsid w:val="003738A4"/>
    <w:rsid w:val="003741C9"/>
    <w:rsid w:val="0037493E"/>
    <w:rsid w:val="00374EA4"/>
    <w:rsid w:val="003754F8"/>
    <w:rsid w:val="00375550"/>
    <w:rsid w:val="00375A58"/>
    <w:rsid w:val="0037662B"/>
    <w:rsid w:val="00376ACA"/>
    <w:rsid w:val="003771F9"/>
    <w:rsid w:val="00377275"/>
    <w:rsid w:val="0037733B"/>
    <w:rsid w:val="003774B5"/>
    <w:rsid w:val="00377740"/>
    <w:rsid w:val="00377971"/>
    <w:rsid w:val="00377B16"/>
    <w:rsid w:val="00377BBC"/>
    <w:rsid w:val="00377BC2"/>
    <w:rsid w:val="00380670"/>
    <w:rsid w:val="00380C9C"/>
    <w:rsid w:val="00380E4C"/>
    <w:rsid w:val="0038116C"/>
    <w:rsid w:val="0038119D"/>
    <w:rsid w:val="00381221"/>
    <w:rsid w:val="00381409"/>
    <w:rsid w:val="003814D9"/>
    <w:rsid w:val="0038157C"/>
    <w:rsid w:val="00381A8E"/>
    <w:rsid w:val="00381C49"/>
    <w:rsid w:val="00381CAF"/>
    <w:rsid w:val="00381CFB"/>
    <w:rsid w:val="00381DF2"/>
    <w:rsid w:val="00381F77"/>
    <w:rsid w:val="00382071"/>
    <w:rsid w:val="0038217C"/>
    <w:rsid w:val="0038218A"/>
    <w:rsid w:val="0038310D"/>
    <w:rsid w:val="00383203"/>
    <w:rsid w:val="00383427"/>
    <w:rsid w:val="003834AC"/>
    <w:rsid w:val="0038383E"/>
    <w:rsid w:val="00383876"/>
    <w:rsid w:val="003838D9"/>
    <w:rsid w:val="003839F6"/>
    <w:rsid w:val="003840A6"/>
    <w:rsid w:val="00384215"/>
    <w:rsid w:val="00384388"/>
    <w:rsid w:val="00384A5F"/>
    <w:rsid w:val="003853E0"/>
    <w:rsid w:val="003855B9"/>
    <w:rsid w:val="00385612"/>
    <w:rsid w:val="00386166"/>
    <w:rsid w:val="003863C0"/>
    <w:rsid w:val="003863F3"/>
    <w:rsid w:val="00386750"/>
    <w:rsid w:val="0038675F"/>
    <w:rsid w:val="00386E91"/>
    <w:rsid w:val="00386FA5"/>
    <w:rsid w:val="00387A30"/>
    <w:rsid w:val="003903E6"/>
    <w:rsid w:val="003908D1"/>
    <w:rsid w:val="00390B1B"/>
    <w:rsid w:val="00390E43"/>
    <w:rsid w:val="00390F9F"/>
    <w:rsid w:val="0039145A"/>
    <w:rsid w:val="00391548"/>
    <w:rsid w:val="00391AAA"/>
    <w:rsid w:val="00391F98"/>
    <w:rsid w:val="003920B9"/>
    <w:rsid w:val="0039216D"/>
    <w:rsid w:val="00392A5A"/>
    <w:rsid w:val="00392B3C"/>
    <w:rsid w:val="00392BF8"/>
    <w:rsid w:val="00392D13"/>
    <w:rsid w:val="003935D4"/>
    <w:rsid w:val="003938A9"/>
    <w:rsid w:val="00393A51"/>
    <w:rsid w:val="00393D06"/>
    <w:rsid w:val="00393FA4"/>
    <w:rsid w:val="003940FD"/>
    <w:rsid w:val="003942D8"/>
    <w:rsid w:val="00394665"/>
    <w:rsid w:val="003956F9"/>
    <w:rsid w:val="00395781"/>
    <w:rsid w:val="00395C30"/>
    <w:rsid w:val="0039627C"/>
    <w:rsid w:val="0039655D"/>
    <w:rsid w:val="00396815"/>
    <w:rsid w:val="00396B31"/>
    <w:rsid w:val="0039707E"/>
    <w:rsid w:val="00397466"/>
    <w:rsid w:val="0039762F"/>
    <w:rsid w:val="00397F09"/>
    <w:rsid w:val="003A0849"/>
    <w:rsid w:val="003A0860"/>
    <w:rsid w:val="003A0D7B"/>
    <w:rsid w:val="003A1023"/>
    <w:rsid w:val="003A12E4"/>
    <w:rsid w:val="003A17CE"/>
    <w:rsid w:val="003A1A60"/>
    <w:rsid w:val="003A1C58"/>
    <w:rsid w:val="003A21FE"/>
    <w:rsid w:val="003A2779"/>
    <w:rsid w:val="003A2953"/>
    <w:rsid w:val="003A2BBE"/>
    <w:rsid w:val="003A2BD5"/>
    <w:rsid w:val="003A301F"/>
    <w:rsid w:val="003A3C38"/>
    <w:rsid w:val="003A3CD2"/>
    <w:rsid w:val="003A3D73"/>
    <w:rsid w:val="003A3E8F"/>
    <w:rsid w:val="003A4043"/>
    <w:rsid w:val="003A41A4"/>
    <w:rsid w:val="003A4353"/>
    <w:rsid w:val="003A498B"/>
    <w:rsid w:val="003A4BB4"/>
    <w:rsid w:val="003A4BB5"/>
    <w:rsid w:val="003A4C9B"/>
    <w:rsid w:val="003A4CC9"/>
    <w:rsid w:val="003A51CC"/>
    <w:rsid w:val="003A566F"/>
    <w:rsid w:val="003A59EA"/>
    <w:rsid w:val="003A5AC8"/>
    <w:rsid w:val="003A5B18"/>
    <w:rsid w:val="003A5DF5"/>
    <w:rsid w:val="003A6527"/>
    <w:rsid w:val="003A65F5"/>
    <w:rsid w:val="003A6822"/>
    <w:rsid w:val="003A717C"/>
    <w:rsid w:val="003A79EE"/>
    <w:rsid w:val="003A7AFA"/>
    <w:rsid w:val="003A7B36"/>
    <w:rsid w:val="003B03F0"/>
    <w:rsid w:val="003B0493"/>
    <w:rsid w:val="003B04C1"/>
    <w:rsid w:val="003B0535"/>
    <w:rsid w:val="003B0D6C"/>
    <w:rsid w:val="003B1438"/>
    <w:rsid w:val="003B179D"/>
    <w:rsid w:val="003B181F"/>
    <w:rsid w:val="003B1EC0"/>
    <w:rsid w:val="003B200E"/>
    <w:rsid w:val="003B2BCC"/>
    <w:rsid w:val="003B2CE4"/>
    <w:rsid w:val="003B2ED4"/>
    <w:rsid w:val="003B30A4"/>
    <w:rsid w:val="003B31DE"/>
    <w:rsid w:val="003B3200"/>
    <w:rsid w:val="003B3463"/>
    <w:rsid w:val="003B39AF"/>
    <w:rsid w:val="003B3A46"/>
    <w:rsid w:val="003B407D"/>
    <w:rsid w:val="003B463C"/>
    <w:rsid w:val="003B488E"/>
    <w:rsid w:val="003B4DBA"/>
    <w:rsid w:val="003B56B5"/>
    <w:rsid w:val="003B5C83"/>
    <w:rsid w:val="003B64DF"/>
    <w:rsid w:val="003B679F"/>
    <w:rsid w:val="003B692E"/>
    <w:rsid w:val="003B6CF4"/>
    <w:rsid w:val="003B72F5"/>
    <w:rsid w:val="003B7420"/>
    <w:rsid w:val="003C0566"/>
    <w:rsid w:val="003C0F5A"/>
    <w:rsid w:val="003C1166"/>
    <w:rsid w:val="003C1CE2"/>
    <w:rsid w:val="003C1FF0"/>
    <w:rsid w:val="003C245C"/>
    <w:rsid w:val="003C25D3"/>
    <w:rsid w:val="003C2882"/>
    <w:rsid w:val="003C30D9"/>
    <w:rsid w:val="003C40EF"/>
    <w:rsid w:val="003C4202"/>
    <w:rsid w:val="003C43FF"/>
    <w:rsid w:val="003C4C45"/>
    <w:rsid w:val="003C5085"/>
    <w:rsid w:val="003C541E"/>
    <w:rsid w:val="003C5557"/>
    <w:rsid w:val="003C55B1"/>
    <w:rsid w:val="003C599B"/>
    <w:rsid w:val="003C5CFF"/>
    <w:rsid w:val="003C7529"/>
    <w:rsid w:val="003C75E7"/>
    <w:rsid w:val="003C7713"/>
    <w:rsid w:val="003C7836"/>
    <w:rsid w:val="003C79BE"/>
    <w:rsid w:val="003C7AFB"/>
    <w:rsid w:val="003C7EBD"/>
    <w:rsid w:val="003C7F9F"/>
    <w:rsid w:val="003D014D"/>
    <w:rsid w:val="003D02C9"/>
    <w:rsid w:val="003D067C"/>
    <w:rsid w:val="003D06EE"/>
    <w:rsid w:val="003D0874"/>
    <w:rsid w:val="003D088C"/>
    <w:rsid w:val="003D08A1"/>
    <w:rsid w:val="003D0BFA"/>
    <w:rsid w:val="003D0C64"/>
    <w:rsid w:val="003D0CEA"/>
    <w:rsid w:val="003D0CF6"/>
    <w:rsid w:val="003D11C5"/>
    <w:rsid w:val="003D154B"/>
    <w:rsid w:val="003D1B1C"/>
    <w:rsid w:val="003D1E20"/>
    <w:rsid w:val="003D25C3"/>
    <w:rsid w:val="003D280E"/>
    <w:rsid w:val="003D29CE"/>
    <w:rsid w:val="003D2F9A"/>
    <w:rsid w:val="003D3138"/>
    <w:rsid w:val="003D327F"/>
    <w:rsid w:val="003D36D6"/>
    <w:rsid w:val="003D3EB6"/>
    <w:rsid w:val="003D3F26"/>
    <w:rsid w:val="003D3FDE"/>
    <w:rsid w:val="003D3FFF"/>
    <w:rsid w:val="003D437B"/>
    <w:rsid w:val="003D482A"/>
    <w:rsid w:val="003D4AF9"/>
    <w:rsid w:val="003D569E"/>
    <w:rsid w:val="003D5964"/>
    <w:rsid w:val="003D6B19"/>
    <w:rsid w:val="003D6BF8"/>
    <w:rsid w:val="003D6C84"/>
    <w:rsid w:val="003D77FA"/>
    <w:rsid w:val="003D7867"/>
    <w:rsid w:val="003D7F29"/>
    <w:rsid w:val="003E0824"/>
    <w:rsid w:val="003E0CA2"/>
    <w:rsid w:val="003E1085"/>
    <w:rsid w:val="003E125D"/>
    <w:rsid w:val="003E1655"/>
    <w:rsid w:val="003E16AF"/>
    <w:rsid w:val="003E1CD5"/>
    <w:rsid w:val="003E1DBB"/>
    <w:rsid w:val="003E21E7"/>
    <w:rsid w:val="003E2324"/>
    <w:rsid w:val="003E243C"/>
    <w:rsid w:val="003E284C"/>
    <w:rsid w:val="003E2AED"/>
    <w:rsid w:val="003E36DF"/>
    <w:rsid w:val="003E3CE8"/>
    <w:rsid w:val="003E4839"/>
    <w:rsid w:val="003E4F02"/>
    <w:rsid w:val="003E561B"/>
    <w:rsid w:val="003E615C"/>
    <w:rsid w:val="003E617D"/>
    <w:rsid w:val="003E62B7"/>
    <w:rsid w:val="003E6E3B"/>
    <w:rsid w:val="003E6F9F"/>
    <w:rsid w:val="003E71E4"/>
    <w:rsid w:val="003E73D4"/>
    <w:rsid w:val="003E741A"/>
    <w:rsid w:val="003E7532"/>
    <w:rsid w:val="003E770C"/>
    <w:rsid w:val="003E7A12"/>
    <w:rsid w:val="003E7A46"/>
    <w:rsid w:val="003E7C72"/>
    <w:rsid w:val="003E7CFE"/>
    <w:rsid w:val="003F0088"/>
    <w:rsid w:val="003F0885"/>
    <w:rsid w:val="003F13BB"/>
    <w:rsid w:val="003F165C"/>
    <w:rsid w:val="003F1A02"/>
    <w:rsid w:val="003F1A48"/>
    <w:rsid w:val="003F2130"/>
    <w:rsid w:val="003F21F1"/>
    <w:rsid w:val="003F2C4A"/>
    <w:rsid w:val="003F2D99"/>
    <w:rsid w:val="003F3509"/>
    <w:rsid w:val="003F3691"/>
    <w:rsid w:val="003F41B1"/>
    <w:rsid w:val="003F42A7"/>
    <w:rsid w:val="003F4423"/>
    <w:rsid w:val="003F4501"/>
    <w:rsid w:val="003F473C"/>
    <w:rsid w:val="003F473E"/>
    <w:rsid w:val="003F47B7"/>
    <w:rsid w:val="003F4A7E"/>
    <w:rsid w:val="003F5016"/>
    <w:rsid w:val="003F531B"/>
    <w:rsid w:val="003F5A1B"/>
    <w:rsid w:val="003F5A7E"/>
    <w:rsid w:val="003F5AC3"/>
    <w:rsid w:val="003F5D9E"/>
    <w:rsid w:val="003F6D4C"/>
    <w:rsid w:val="003F6E2E"/>
    <w:rsid w:val="003F6E84"/>
    <w:rsid w:val="003F70A7"/>
    <w:rsid w:val="003F71E2"/>
    <w:rsid w:val="003F7691"/>
    <w:rsid w:val="003F7DDE"/>
    <w:rsid w:val="00400776"/>
    <w:rsid w:val="004009C9"/>
    <w:rsid w:val="00400D1F"/>
    <w:rsid w:val="00400DEF"/>
    <w:rsid w:val="00400F33"/>
    <w:rsid w:val="00401087"/>
    <w:rsid w:val="0040148E"/>
    <w:rsid w:val="004017E8"/>
    <w:rsid w:val="00401C58"/>
    <w:rsid w:val="00401E20"/>
    <w:rsid w:val="0040264A"/>
    <w:rsid w:val="0040276D"/>
    <w:rsid w:val="004028F2"/>
    <w:rsid w:val="00403313"/>
    <w:rsid w:val="00403393"/>
    <w:rsid w:val="00403556"/>
    <w:rsid w:val="00403583"/>
    <w:rsid w:val="00403A33"/>
    <w:rsid w:val="00403C00"/>
    <w:rsid w:val="00403CBD"/>
    <w:rsid w:val="0040467E"/>
    <w:rsid w:val="00404E22"/>
    <w:rsid w:val="0040501A"/>
    <w:rsid w:val="00405421"/>
    <w:rsid w:val="004056D5"/>
    <w:rsid w:val="00405F6B"/>
    <w:rsid w:val="0040600D"/>
    <w:rsid w:val="0040686B"/>
    <w:rsid w:val="00406AAD"/>
    <w:rsid w:val="00406BBE"/>
    <w:rsid w:val="00407678"/>
    <w:rsid w:val="0040799D"/>
    <w:rsid w:val="00407A15"/>
    <w:rsid w:val="00407EFD"/>
    <w:rsid w:val="004100D8"/>
    <w:rsid w:val="00410153"/>
    <w:rsid w:val="004103F5"/>
    <w:rsid w:val="00410782"/>
    <w:rsid w:val="00410EAE"/>
    <w:rsid w:val="004115C2"/>
    <w:rsid w:val="00411696"/>
    <w:rsid w:val="00411743"/>
    <w:rsid w:val="00411D9C"/>
    <w:rsid w:val="00411DEF"/>
    <w:rsid w:val="004121C4"/>
    <w:rsid w:val="00412529"/>
    <w:rsid w:val="00412CEC"/>
    <w:rsid w:val="00412D6B"/>
    <w:rsid w:val="00412F99"/>
    <w:rsid w:val="0041339E"/>
    <w:rsid w:val="004137C4"/>
    <w:rsid w:val="00413D73"/>
    <w:rsid w:val="00413EC7"/>
    <w:rsid w:val="004146A2"/>
    <w:rsid w:val="00414B21"/>
    <w:rsid w:val="00414D85"/>
    <w:rsid w:val="0041584F"/>
    <w:rsid w:val="00415A2B"/>
    <w:rsid w:val="00415A8D"/>
    <w:rsid w:val="00415D12"/>
    <w:rsid w:val="00416647"/>
    <w:rsid w:val="004167F1"/>
    <w:rsid w:val="00416B5D"/>
    <w:rsid w:val="00416B94"/>
    <w:rsid w:val="004171C2"/>
    <w:rsid w:val="00417506"/>
    <w:rsid w:val="00417735"/>
    <w:rsid w:val="004178A4"/>
    <w:rsid w:val="0041794C"/>
    <w:rsid w:val="00417FB3"/>
    <w:rsid w:val="004200E5"/>
    <w:rsid w:val="00420294"/>
    <w:rsid w:val="004203B3"/>
    <w:rsid w:val="004206B9"/>
    <w:rsid w:val="00420790"/>
    <w:rsid w:val="0042103D"/>
    <w:rsid w:val="004210CF"/>
    <w:rsid w:val="00421667"/>
    <w:rsid w:val="00421BEA"/>
    <w:rsid w:val="00421C73"/>
    <w:rsid w:val="0042238B"/>
    <w:rsid w:val="00422428"/>
    <w:rsid w:val="004238BB"/>
    <w:rsid w:val="00423D12"/>
    <w:rsid w:val="00423D3D"/>
    <w:rsid w:val="00423F9F"/>
    <w:rsid w:val="0042409F"/>
    <w:rsid w:val="00424B43"/>
    <w:rsid w:val="00424EBD"/>
    <w:rsid w:val="00424F39"/>
    <w:rsid w:val="0042553D"/>
    <w:rsid w:val="004259EA"/>
    <w:rsid w:val="00425F97"/>
    <w:rsid w:val="00426117"/>
    <w:rsid w:val="004261A2"/>
    <w:rsid w:val="004263E0"/>
    <w:rsid w:val="00426EA7"/>
    <w:rsid w:val="004272CA"/>
    <w:rsid w:val="0042785D"/>
    <w:rsid w:val="00427DED"/>
    <w:rsid w:val="00427E8E"/>
    <w:rsid w:val="004303FF"/>
    <w:rsid w:val="00430717"/>
    <w:rsid w:val="00430823"/>
    <w:rsid w:val="004308C8"/>
    <w:rsid w:val="0043095C"/>
    <w:rsid w:val="0043129F"/>
    <w:rsid w:val="00432AE1"/>
    <w:rsid w:val="00432B26"/>
    <w:rsid w:val="004330A7"/>
    <w:rsid w:val="00433173"/>
    <w:rsid w:val="00433295"/>
    <w:rsid w:val="004332D1"/>
    <w:rsid w:val="00433421"/>
    <w:rsid w:val="00433715"/>
    <w:rsid w:val="004338A8"/>
    <w:rsid w:val="00433F26"/>
    <w:rsid w:val="004341B1"/>
    <w:rsid w:val="004342CB"/>
    <w:rsid w:val="00434353"/>
    <w:rsid w:val="00434433"/>
    <w:rsid w:val="00434961"/>
    <w:rsid w:val="00434CFF"/>
    <w:rsid w:val="0043501E"/>
    <w:rsid w:val="0043509D"/>
    <w:rsid w:val="00435351"/>
    <w:rsid w:val="0043537F"/>
    <w:rsid w:val="00435562"/>
    <w:rsid w:val="0043556D"/>
    <w:rsid w:val="004355C3"/>
    <w:rsid w:val="0043583B"/>
    <w:rsid w:val="0043593B"/>
    <w:rsid w:val="00435DBC"/>
    <w:rsid w:val="00435F29"/>
    <w:rsid w:val="0043633A"/>
    <w:rsid w:val="004363B3"/>
    <w:rsid w:val="00436513"/>
    <w:rsid w:val="00436836"/>
    <w:rsid w:val="00436C05"/>
    <w:rsid w:val="00436E70"/>
    <w:rsid w:val="00436F6E"/>
    <w:rsid w:val="004375C1"/>
    <w:rsid w:val="004377B1"/>
    <w:rsid w:val="0043786A"/>
    <w:rsid w:val="004400FA"/>
    <w:rsid w:val="00440292"/>
    <w:rsid w:val="00440793"/>
    <w:rsid w:val="00440879"/>
    <w:rsid w:val="0044091E"/>
    <w:rsid w:val="00440A62"/>
    <w:rsid w:val="00441737"/>
    <w:rsid w:val="00441D57"/>
    <w:rsid w:val="004423F8"/>
    <w:rsid w:val="0044254A"/>
    <w:rsid w:val="004425EC"/>
    <w:rsid w:val="004425ED"/>
    <w:rsid w:val="00442A5F"/>
    <w:rsid w:val="00442D7C"/>
    <w:rsid w:val="004431FB"/>
    <w:rsid w:val="004433B6"/>
    <w:rsid w:val="0044364D"/>
    <w:rsid w:val="004436E3"/>
    <w:rsid w:val="00443BB1"/>
    <w:rsid w:val="00443E09"/>
    <w:rsid w:val="00443FE6"/>
    <w:rsid w:val="00444ED9"/>
    <w:rsid w:val="00445515"/>
    <w:rsid w:val="004455D9"/>
    <w:rsid w:val="00445656"/>
    <w:rsid w:val="00445C10"/>
    <w:rsid w:val="00445E5C"/>
    <w:rsid w:val="004461B4"/>
    <w:rsid w:val="004463EA"/>
    <w:rsid w:val="00446827"/>
    <w:rsid w:val="004476B9"/>
    <w:rsid w:val="00450050"/>
    <w:rsid w:val="0045017F"/>
    <w:rsid w:val="004502CF"/>
    <w:rsid w:val="0045072F"/>
    <w:rsid w:val="004507DA"/>
    <w:rsid w:val="004508B8"/>
    <w:rsid w:val="004515F6"/>
    <w:rsid w:val="0045167B"/>
    <w:rsid w:val="00452362"/>
    <w:rsid w:val="00452929"/>
    <w:rsid w:val="004530F2"/>
    <w:rsid w:val="00453753"/>
    <w:rsid w:val="00453784"/>
    <w:rsid w:val="00453813"/>
    <w:rsid w:val="004546EE"/>
    <w:rsid w:val="00454E99"/>
    <w:rsid w:val="004551D4"/>
    <w:rsid w:val="004554F7"/>
    <w:rsid w:val="00455A0A"/>
    <w:rsid w:val="0045690D"/>
    <w:rsid w:val="00456B2F"/>
    <w:rsid w:val="00456C42"/>
    <w:rsid w:val="00456C67"/>
    <w:rsid w:val="00456ED9"/>
    <w:rsid w:val="0045716D"/>
    <w:rsid w:val="00457337"/>
    <w:rsid w:val="00457B04"/>
    <w:rsid w:val="00457BE4"/>
    <w:rsid w:val="00457CB0"/>
    <w:rsid w:val="00460427"/>
    <w:rsid w:val="004604B5"/>
    <w:rsid w:val="0046062E"/>
    <w:rsid w:val="00460A9F"/>
    <w:rsid w:val="00460AD6"/>
    <w:rsid w:val="00460FA5"/>
    <w:rsid w:val="0046121A"/>
    <w:rsid w:val="0046129D"/>
    <w:rsid w:val="004616FA"/>
    <w:rsid w:val="00461C24"/>
    <w:rsid w:val="00461C2A"/>
    <w:rsid w:val="00461D15"/>
    <w:rsid w:val="00461FBB"/>
    <w:rsid w:val="004622EE"/>
    <w:rsid w:val="004625C2"/>
    <w:rsid w:val="00462707"/>
    <w:rsid w:val="004628F5"/>
    <w:rsid w:val="004633B3"/>
    <w:rsid w:val="00463764"/>
    <w:rsid w:val="004642A5"/>
    <w:rsid w:val="004644DB"/>
    <w:rsid w:val="004646DE"/>
    <w:rsid w:val="00464810"/>
    <w:rsid w:val="004649E5"/>
    <w:rsid w:val="00465116"/>
    <w:rsid w:val="00465794"/>
    <w:rsid w:val="004658E5"/>
    <w:rsid w:val="004659B0"/>
    <w:rsid w:val="00465ADB"/>
    <w:rsid w:val="00465D72"/>
    <w:rsid w:val="00466171"/>
    <w:rsid w:val="0046680A"/>
    <w:rsid w:val="00466DA1"/>
    <w:rsid w:val="00466E78"/>
    <w:rsid w:val="00467015"/>
    <w:rsid w:val="004678AA"/>
    <w:rsid w:val="0046791B"/>
    <w:rsid w:val="00467B70"/>
    <w:rsid w:val="00467D79"/>
    <w:rsid w:val="00467EE3"/>
    <w:rsid w:val="004707F1"/>
    <w:rsid w:val="004713FD"/>
    <w:rsid w:val="004713FF"/>
    <w:rsid w:val="00471418"/>
    <w:rsid w:val="0047149D"/>
    <w:rsid w:val="004715BB"/>
    <w:rsid w:val="00471CAC"/>
    <w:rsid w:val="00471D94"/>
    <w:rsid w:val="00471FD6"/>
    <w:rsid w:val="00472A7E"/>
    <w:rsid w:val="00472EB4"/>
    <w:rsid w:val="004735C5"/>
    <w:rsid w:val="00473C93"/>
    <w:rsid w:val="0047481D"/>
    <w:rsid w:val="00474CF3"/>
    <w:rsid w:val="004750A7"/>
    <w:rsid w:val="004752F8"/>
    <w:rsid w:val="00475340"/>
    <w:rsid w:val="00475576"/>
    <w:rsid w:val="00475719"/>
    <w:rsid w:val="00475A97"/>
    <w:rsid w:val="00475BBD"/>
    <w:rsid w:val="00475BD7"/>
    <w:rsid w:val="00476268"/>
    <w:rsid w:val="00476367"/>
    <w:rsid w:val="00476396"/>
    <w:rsid w:val="0047697D"/>
    <w:rsid w:val="00476B30"/>
    <w:rsid w:val="00476C50"/>
    <w:rsid w:val="00476ED7"/>
    <w:rsid w:val="00477224"/>
    <w:rsid w:val="00480699"/>
    <w:rsid w:val="0048079C"/>
    <w:rsid w:val="00480CA9"/>
    <w:rsid w:val="004811E9"/>
    <w:rsid w:val="0048139B"/>
    <w:rsid w:val="00481670"/>
    <w:rsid w:val="00481DB9"/>
    <w:rsid w:val="0048263F"/>
    <w:rsid w:val="0048297A"/>
    <w:rsid w:val="00482A8A"/>
    <w:rsid w:val="00482DA7"/>
    <w:rsid w:val="00482EEE"/>
    <w:rsid w:val="0048306F"/>
    <w:rsid w:val="004830D4"/>
    <w:rsid w:val="00483568"/>
    <w:rsid w:val="004835A7"/>
    <w:rsid w:val="00483620"/>
    <w:rsid w:val="004842D2"/>
    <w:rsid w:val="0048438A"/>
    <w:rsid w:val="004844FC"/>
    <w:rsid w:val="00484674"/>
    <w:rsid w:val="004849E9"/>
    <w:rsid w:val="00484A16"/>
    <w:rsid w:val="00484B76"/>
    <w:rsid w:val="00484D8D"/>
    <w:rsid w:val="004859AC"/>
    <w:rsid w:val="00485F39"/>
    <w:rsid w:val="0048638B"/>
    <w:rsid w:val="004864EF"/>
    <w:rsid w:val="00486518"/>
    <w:rsid w:val="00486737"/>
    <w:rsid w:val="00486C1C"/>
    <w:rsid w:val="00486EB2"/>
    <w:rsid w:val="0048797A"/>
    <w:rsid w:val="00490305"/>
    <w:rsid w:val="00490488"/>
    <w:rsid w:val="0049092D"/>
    <w:rsid w:val="00490DE9"/>
    <w:rsid w:val="0049118B"/>
    <w:rsid w:val="004913D0"/>
    <w:rsid w:val="0049175A"/>
    <w:rsid w:val="0049179B"/>
    <w:rsid w:val="00491998"/>
    <w:rsid w:val="00491C6C"/>
    <w:rsid w:val="00491D51"/>
    <w:rsid w:val="004920A1"/>
    <w:rsid w:val="0049231B"/>
    <w:rsid w:val="004925C9"/>
    <w:rsid w:val="0049285E"/>
    <w:rsid w:val="00493261"/>
    <w:rsid w:val="0049350C"/>
    <w:rsid w:val="00493769"/>
    <w:rsid w:val="004938FF"/>
    <w:rsid w:val="00493A0C"/>
    <w:rsid w:val="00493A3A"/>
    <w:rsid w:val="00493C2B"/>
    <w:rsid w:val="00493C54"/>
    <w:rsid w:val="004941FE"/>
    <w:rsid w:val="00494810"/>
    <w:rsid w:val="00494BB2"/>
    <w:rsid w:val="0049515B"/>
    <w:rsid w:val="004952C3"/>
    <w:rsid w:val="0049537F"/>
    <w:rsid w:val="0049539B"/>
    <w:rsid w:val="0049624A"/>
    <w:rsid w:val="00496485"/>
    <w:rsid w:val="004967F1"/>
    <w:rsid w:val="00496D22"/>
    <w:rsid w:val="00497182"/>
    <w:rsid w:val="0049728E"/>
    <w:rsid w:val="004972B8"/>
    <w:rsid w:val="00497367"/>
    <w:rsid w:val="00497544"/>
    <w:rsid w:val="004976CE"/>
    <w:rsid w:val="004977E7"/>
    <w:rsid w:val="004979E5"/>
    <w:rsid w:val="00497CC0"/>
    <w:rsid w:val="00497F40"/>
    <w:rsid w:val="004A03D7"/>
    <w:rsid w:val="004A07F1"/>
    <w:rsid w:val="004A0882"/>
    <w:rsid w:val="004A0E77"/>
    <w:rsid w:val="004A1698"/>
    <w:rsid w:val="004A176B"/>
    <w:rsid w:val="004A18C3"/>
    <w:rsid w:val="004A1F8F"/>
    <w:rsid w:val="004A23DB"/>
    <w:rsid w:val="004A2520"/>
    <w:rsid w:val="004A2885"/>
    <w:rsid w:val="004A304A"/>
    <w:rsid w:val="004A3E70"/>
    <w:rsid w:val="004A3F2D"/>
    <w:rsid w:val="004A42E0"/>
    <w:rsid w:val="004A435A"/>
    <w:rsid w:val="004A4A6C"/>
    <w:rsid w:val="004A4D00"/>
    <w:rsid w:val="004A4F3C"/>
    <w:rsid w:val="004A50D0"/>
    <w:rsid w:val="004A53FD"/>
    <w:rsid w:val="004A5C56"/>
    <w:rsid w:val="004A67B7"/>
    <w:rsid w:val="004A6ABA"/>
    <w:rsid w:val="004A70AD"/>
    <w:rsid w:val="004A75F8"/>
    <w:rsid w:val="004A7A0C"/>
    <w:rsid w:val="004A7DB4"/>
    <w:rsid w:val="004B0416"/>
    <w:rsid w:val="004B0B9E"/>
    <w:rsid w:val="004B0F94"/>
    <w:rsid w:val="004B11CE"/>
    <w:rsid w:val="004B15DA"/>
    <w:rsid w:val="004B184D"/>
    <w:rsid w:val="004B1B2A"/>
    <w:rsid w:val="004B1EA0"/>
    <w:rsid w:val="004B2300"/>
    <w:rsid w:val="004B246E"/>
    <w:rsid w:val="004B280A"/>
    <w:rsid w:val="004B28A6"/>
    <w:rsid w:val="004B299F"/>
    <w:rsid w:val="004B2A98"/>
    <w:rsid w:val="004B382B"/>
    <w:rsid w:val="004B3987"/>
    <w:rsid w:val="004B3B4A"/>
    <w:rsid w:val="004B3B5F"/>
    <w:rsid w:val="004B3EB7"/>
    <w:rsid w:val="004B400A"/>
    <w:rsid w:val="004B40F1"/>
    <w:rsid w:val="004B41B9"/>
    <w:rsid w:val="004B4787"/>
    <w:rsid w:val="004B4B96"/>
    <w:rsid w:val="004B501F"/>
    <w:rsid w:val="004B543E"/>
    <w:rsid w:val="004B59C1"/>
    <w:rsid w:val="004B5F11"/>
    <w:rsid w:val="004B6231"/>
    <w:rsid w:val="004B6AF4"/>
    <w:rsid w:val="004B7E6B"/>
    <w:rsid w:val="004B7F07"/>
    <w:rsid w:val="004C0530"/>
    <w:rsid w:val="004C06CD"/>
    <w:rsid w:val="004C0D9C"/>
    <w:rsid w:val="004C0F00"/>
    <w:rsid w:val="004C1015"/>
    <w:rsid w:val="004C1412"/>
    <w:rsid w:val="004C1417"/>
    <w:rsid w:val="004C1874"/>
    <w:rsid w:val="004C1C29"/>
    <w:rsid w:val="004C2548"/>
    <w:rsid w:val="004C27C8"/>
    <w:rsid w:val="004C2A5E"/>
    <w:rsid w:val="004C2A76"/>
    <w:rsid w:val="004C2E6E"/>
    <w:rsid w:val="004C38E5"/>
    <w:rsid w:val="004C39B7"/>
    <w:rsid w:val="004C4102"/>
    <w:rsid w:val="004C4128"/>
    <w:rsid w:val="004C41B3"/>
    <w:rsid w:val="004C4438"/>
    <w:rsid w:val="004C4797"/>
    <w:rsid w:val="004C514F"/>
    <w:rsid w:val="004C557B"/>
    <w:rsid w:val="004C58FF"/>
    <w:rsid w:val="004C5A87"/>
    <w:rsid w:val="004C62FF"/>
    <w:rsid w:val="004C67D5"/>
    <w:rsid w:val="004C6CA3"/>
    <w:rsid w:val="004C6E72"/>
    <w:rsid w:val="004C7702"/>
    <w:rsid w:val="004C7CF2"/>
    <w:rsid w:val="004C7DDE"/>
    <w:rsid w:val="004D0E5E"/>
    <w:rsid w:val="004D0F85"/>
    <w:rsid w:val="004D138F"/>
    <w:rsid w:val="004D16C7"/>
    <w:rsid w:val="004D21E8"/>
    <w:rsid w:val="004D2529"/>
    <w:rsid w:val="004D29EF"/>
    <w:rsid w:val="004D2AEE"/>
    <w:rsid w:val="004D2B64"/>
    <w:rsid w:val="004D2C7A"/>
    <w:rsid w:val="004D2CD8"/>
    <w:rsid w:val="004D2EFF"/>
    <w:rsid w:val="004D3102"/>
    <w:rsid w:val="004D3361"/>
    <w:rsid w:val="004D3694"/>
    <w:rsid w:val="004D3B7B"/>
    <w:rsid w:val="004D3F17"/>
    <w:rsid w:val="004D3F9F"/>
    <w:rsid w:val="004D45EA"/>
    <w:rsid w:val="004D4757"/>
    <w:rsid w:val="004D4BE5"/>
    <w:rsid w:val="004D54A9"/>
    <w:rsid w:val="004D56BC"/>
    <w:rsid w:val="004D5CBE"/>
    <w:rsid w:val="004D5F92"/>
    <w:rsid w:val="004D61A8"/>
    <w:rsid w:val="004D6331"/>
    <w:rsid w:val="004D6731"/>
    <w:rsid w:val="004D6F7F"/>
    <w:rsid w:val="004D70A5"/>
    <w:rsid w:val="004D7190"/>
    <w:rsid w:val="004D73C0"/>
    <w:rsid w:val="004D75F4"/>
    <w:rsid w:val="004D7E8B"/>
    <w:rsid w:val="004D7F80"/>
    <w:rsid w:val="004E0085"/>
    <w:rsid w:val="004E0CE5"/>
    <w:rsid w:val="004E0E5E"/>
    <w:rsid w:val="004E114C"/>
    <w:rsid w:val="004E1EFF"/>
    <w:rsid w:val="004E22D1"/>
    <w:rsid w:val="004E230C"/>
    <w:rsid w:val="004E27E5"/>
    <w:rsid w:val="004E2C1C"/>
    <w:rsid w:val="004E3B6F"/>
    <w:rsid w:val="004E411E"/>
    <w:rsid w:val="004E41CE"/>
    <w:rsid w:val="004E42E6"/>
    <w:rsid w:val="004E4581"/>
    <w:rsid w:val="004E4779"/>
    <w:rsid w:val="004E4AAA"/>
    <w:rsid w:val="004E5276"/>
    <w:rsid w:val="004E56CD"/>
    <w:rsid w:val="004E571C"/>
    <w:rsid w:val="004E5826"/>
    <w:rsid w:val="004E5D24"/>
    <w:rsid w:val="004E5E52"/>
    <w:rsid w:val="004E63C5"/>
    <w:rsid w:val="004E6744"/>
    <w:rsid w:val="004E68A3"/>
    <w:rsid w:val="004E6981"/>
    <w:rsid w:val="004E6CA6"/>
    <w:rsid w:val="004E7389"/>
    <w:rsid w:val="004E761C"/>
    <w:rsid w:val="004E7932"/>
    <w:rsid w:val="004F076D"/>
    <w:rsid w:val="004F0A2F"/>
    <w:rsid w:val="004F0C5F"/>
    <w:rsid w:val="004F0D72"/>
    <w:rsid w:val="004F0ED8"/>
    <w:rsid w:val="004F0F2C"/>
    <w:rsid w:val="004F1063"/>
    <w:rsid w:val="004F149B"/>
    <w:rsid w:val="004F1A1F"/>
    <w:rsid w:val="004F1AB2"/>
    <w:rsid w:val="004F1E12"/>
    <w:rsid w:val="004F22B3"/>
    <w:rsid w:val="004F25C8"/>
    <w:rsid w:val="004F260F"/>
    <w:rsid w:val="004F2726"/>
    <w:rsid w:val="004F2991"/>
    <w:rsid w:val="004F3012"/>
    <w:rsid w:val="004F3282"/>
    <w:rsid w:val="004F3A6B"/>
    <w:rsid w:val="004F3B71"/>
    <w:rsid w:val="004F3B79"/>
    <w:rsid w:val="004F3EA7"/>
    <w:rsid w:val="004F3FAC"/>
    <w:rsid w:val="004F4344"/>
    <w:rsid w:val="004F458D"/>
    <w:rsid w:val="004F4962"/>
    <w:rsid w:val="004F4A30"/>
    <w:rsid w:val="004F4B09"/>
    <w:rsid w:val="004F4D95"/>
    <w:rsid w:val="004F4FF9"/>
    <w:rsid w:val="004F539F"/>
    <w:rsid w:val="004F560A"/>
    <w:rsid w:val="004F59B4"/>
    <w:rsid w:val="004F6254"/>
    <w:rsid w:val="004F69A6"/>
    <w:rsid w:val="004F72F9"/>
    <w:rsid w:val="005003E4"/>
    <w:rsid w:val="00500561"/>
    <w:rsid w:val="0050061E"/>
    <w:rsid w:val="00500857"/>
    <w:rsid w:val="00500B91"/>
    <w:rsid w:val="00500CCF"/>
    <w:rsid w:val="00500F63"/>
    <w:rsid w:val="00500F95"/>
    <w:rsid w:val="005012C6"/>
    <w:rsid w:val="0050199D"/>
    <w:rsid w:val="00501AC6"/>
    <w:rsid w:val="00501CAC"/>
    <w:rsid w:val="00502406"/>
    <w:rsid w:val="00502E3B"/>
    <w:rsid w:val="00502EB0"/>
    <w:rsid w:val="00503429"/>
    <w:rsid w:val="005035FB"/>
    <w:rsid w:val="005038D1"/>
    <w:rsid w:val="00503987"/>
    <w:rsid w:val="00503A03"/>
    <w:rsid w:val="00503E10"/>
    <w:rsid w:val="00503F73"/>
    <w:rsid w:val="005042F0"/>
    <w:rsid w:val="00504ABE"/>
    <w:rsid w:val="00504CC6"/>
    <w:rsid w:val="00504F7F"/>
    <w:rsid w:val="00505344"/>
    <w:rsid w:val="00505651"/>
    <w:rsid w:val="005057ED"/>
    <w:rsid w:val="00505944"/>
    <w:rsid w:val="00505B34"/>
    <w:rsid w:val="005061A5"/>
    <w:rsid w:val="00506309"/>
    <w:rsid w:val="005066ED"/>
    <w:rsid w:val="00506C35"/>
    <w:rsid w:val="00506DFA"/>
    <w:rsid w:val="00507867"/>
    <w:rsid w:val="00507B68"/>
    <w:rsid w:val="00507BDF"/>
    <w:rsid w:val="005100BA"/>
    <w:rsid w:val="005101AD"/>
    <w:rsid w:val="00510C43"/>
    <w:rsid w:val="00510EAA"/>
    <w:rsid w:val="00510FC1"/>
    <w:rsid w:val="0051120E"/>
    <w:rsid w:val="00511C83"/>
    <w:rsid w:val="00511D53"/>
    <w:rsid w:val="00512148"/>
    <w:rsid w:val="00512B01"/>
    <w:rsid w:val="00512CD8"/>
    <w:rsid w:val="00512ECF"/>
    <w:rsid w:val="00513407"/>
    <w:rsid w:val="00513534"/>
    <w:rsid w:val="00513889"/>
    <w:rsid w:val="00513A31"/>
    <w:rsid w:val="00513A9D"/>
    <w:rsid w:val="00513EA4"/>
    <w:rsid w:val="005142BD"/>
    <w:rsid w:val="00514319"/>
    <w:rsid w:val="005143D5"/>
    <w:rsid w:val="00514547"/>
    <w:rsid w:val="00514550"/>
    <w:rsid w:val="00514564"/>
    <w:rsid w:val="00514891"/>
    <w:rsid w:val="00514E08"/>
    <w:rsid w:val="00515224"/>
    <w:rsid w:val="0051569E"/>
    <w:rsid w:val="005159FC"/>
    <w:rsid w:val="00515C24"/>
    <w:rsid w:val="00515C84"/>
    <w:rsid w:val="00515E60"/>
    <w:rsid w:val="00516205"/>
    <w:rsid w:val="005163DF"/>
    <w:rsid w:val="00516BBF"/>
    <w:rsid w:val="00516DB9"/>
    <w:rsid w:val="00517124"/>
    <w:rsid w:val="0051723B"/>
    <w:rsid w:val="00517604"/>
    <w:rsid w:val="005177FB"/>
    <w:rsid w:val="00517A1F"/>
    <w:rsid w:val="005205C5"/>
    <w:rsid w:val="00520A87"/>
    <w:rsid w:val="00520E94"/>
    <w:rsid w:val="00520F3E"/>
    <w:rsid w:val="0052101D"/>
    <w:rsid w:val="00522307"/>
    <w:rsid w:val="0052257A"/>
    <w:rsid w:val="00522593"/>
    <w:rsid w:val="00522B37"/>
    <w:rsid w:val="0052303B"/>
    <w:rsid w:val="00523385"/>
    <w:rsid w:val="0052344D"/>
    <w:rsid w:val="005239EA"/>
    <w:rsid w:val="0052407B"/>
    <w:rsid w:val="00525C96"/>
    <w:rsid w:val="00525DE0"/>
    <w:rsid w:val="00525E60"/>
    <w:rsid w:val="00525ED2"/>
    <w:rsid w:val="00526180"/>
    <w:rsid w:val="005262AF"/>
    <w:rsid w:val="00526484"/>
    <w:rsid w:val="00526BAF"/>
    <w:rsid w:val="00526F64"/>
    <w:rsid w:val="005270E8"/>
    <w:rsid w:val="005278AC"/>
    <w:rsid w:val="00527C8A"/>
    <w:rsid w:val="00527D53"/>
    <w:rsid w:val="005302E8"/>
    <w:rsid w:val="00530A93"/>
    <w:rsid w:val="00531490"/>
    <w:rsid w:val="0053174C"/>
    <w:rsid w:val="00531903"/>
    <w:rsid w:val="00532412"/>
    <w:rsid w:val="005324CA"/>
    <w:rsid w:val="005327CF"/>
    <w:rsid w:val="00532801"/>
    <w:rsid w:val="00532AF2"/>
    <w:rsid w:val="00532D9A"/>
    <w:rsid w:val="0053324A"/>
    <w:rsid w:val="005332B2"/>
    <w:rsid w:val="00533A69"/>
    <w:rsid w:val="00533BB0"/>
    <w:rsid w:val="00533CA9"/>
    <w:rsid w:val="005344D2"/>
    <w:rsid w:val="00534605"/>
    <w:rsid w:val="005348EE"/>
    <w:rsid w:val="00534D31"/>
    <w:rsid w:val="0053541A"/>
    <w:rsid w:val="00535595"/>
    <w:rsid w:val="00535C8F"/>
    <w:rsid w:val="00535C97"/>
    <w:rsid w:val="005361AF"/>
    <w:rsid w:val="0053624A"/>
    <w:rsid w:val="005363A4"/>
    <w:rsid w:val="005366A4"/>
    <w:rsid w:val="00536A6C"/>
    <w:rsid w:val="00536A7B"/>
    <w:rsid w:val="00536DD4"/>
    <w:rsid w:val="00536F82"/>
    <w:rsid w:val="00537265"/>
    <w:rsid w:val="0053728D"/>
    <w:rsid w:val="005376C3"/>
    <w:rsid w:val="0053776C"/>
    <w:rsid w:val="00537D4F"/>
    <w:rsid w:val="00540765"/>
    <w:rsid w:val="00540BAD"/>
    <w:rsid w:val="00540BE5"/>
    <w:rsid w:val="00540D39"/>
    <w:rsid w:val="00540F99"/>
    <w:rsid w:val="00541768"/>
    <w:rsid w:val="005417DF"/>
    <w:rsid w:val="00541862"/>
    <w:rsid w:val="00541995"/>
    <w:rsid w:val="00541A33"/>
    <w:rsid w:val="0054207C"/>
    <w:rsid w:val="00542AAA"/>
    <w:rsid w:val="005438BB"/>
    <w:rsid w:val="005442EB"/>
    <w:rsid w:val="00544742"/>
    <w:rsid w:val="005447EC"/>
    <w:rsid w:val="00544C8D"/>
    <w:rsid w:val="00544E81"/>
    <w:rsid w:val="005450B1"/>
    <w:rsid w:val="00545807"/>
    <w:rsid w:val="00545B7F"/>
    <w:rsid w:val="00545BFC"/>
    <w:rsid w:val="00545EEA"/>
    <w:rsid w:val="00545FFD"/>
    <w:rsid w:val="005463A2"/>
    <w:rsid w:val="00546655"/>
    <w:rsid w:val="00546E61"/>
    <w:rsid w:val="00546FE1"/>
    <w:rsid w:val="0054736E"/>
    <w:rsid w:val="005474FE"/>
    <w:rsid w:val="00547C5B"/>
    <w:rsid w:val="00547DEE"/>
    <w:rsid w:val="00547E48"/>
    <w:rsid w:val="005507AD"/>
    <w:rsid w:val="00550C92"/>
    <w:rsid w:val="00550CC8"/>
    <w:rsid w:val="0055122D"/>
    <w:rsid w:val="00551866"/>
    <w:rsid w:val="00551A71"/>
    <w:rsid w:val="00551B84"/>
    <w:rsid w:val="00551CD6"/>
    <w:rsid w:val="00551D47"/>
    <w:rsid w:val="005520FC"/>
    <w:rsid w:val="0055274B"/>
    <w:rsid w:val="005531E7"/>
    <w:rsid w:val="00553282"/>
    <w:rsid w:val="005533F5"/>
    <w:rsid w:val="005537D4"/>
    <w:rsid w:val="005538B8"/>
    <w:rsid w:val="00553A2A"/>
    <w:rsid w:val="00553B8B"/>
    <w:rsid w:val="00553C93"/>
    <w:rsid w:val="00553E7C"/>
    <w:rsid w:val="00554020"/>
    <w:rsid w:val="005542E3"/>
    <w:rsid w:val="005543DF"/>
    <w:rsid w:val="00554BA3"/>
    <w:rsid w:val="00554E4D"/>
    <w:rsid w:val="005554E2"/>
    <w:rsid w:val="00555509"/>
    <w:rsid w:val="00555D34"/>
    <w:rsid w:val="00556B77"/>
    <w:rsid w:val="00556C79"/>
    <w:rsid w:val="005571AD"/>
    <w:rsid w:val="0055746B"/>
    <w:rsid w:val="005578A6"/>
    <w:rsid w:val="005578D7"/>
    <w:rsid w:val="005601A7"/>
    <w:rsid w:val="00560596"/>
    <w:rsid w:val="005608E1"/>
    <w:rsid w:val="00560E01"/>
    <w:rsid w:val="00560FCB"/>
    <w:rsid w:val="00561092"/>
    <w:rsid w:val="00561142"/>
    <w:rsid w:val="00562154"/>
    <w:rsid w:val="00562763"/>
    <w:rsid w:val="00562D98"/>
    <w:rsid w:val="00562E19"/>
    <w:rsid w:val="00562FA9"/>
    <w:rsid w:val="0056338B"/>
    <w:rsid w:val="005636FD"/>
    <w:rsid w:val="00563A04"/>
    <w:rsid w:val="00563A71"/>
    <w:rsid w:val="00563ADE"/>
    <w:rsid w:val="00563B1E"/>
    <w:rsid w:val="00563BB0"/>
    <w:rsid w:val="0056406C"/>
    <w:rsid w:val="00564605"/>
    <w:rsid w:val="0056462A"/>
    <w:rsid w:val="00564C47"/>
    <w:rsid w:val="0056592D"/>
    <w:rsid w:val="00565BFF"/>
    <w:rsid w:val="00566251"/>
    <w:rsid w:val="00566497"/>
    <w:rsid w:val="00566786"/>
    <w:rsid w:val="00566EA2"/>
    <w:rsid w:val="00567184"/>
    <w:rsid w:val="00567361"/>
    <w:rsid w:val="00567483"/>
    <w:rsid w:val="00567AB3"/>
    <w:rsid w:val="00567B10"/>
    <w:rsid w:val="00570353"/>
    <w:rsid w:val="00570547"/>
    <w:rsid w:val="00570B36"/>
    <w:rsid w:val="00570B5C"/>
    <w:rsid w:val="00570D41"/>
    <w:rsid w:val="005710FA"/>
    <w:rsid w:val="00571788"/>
    <w:rsid w:val="00571E45"/>
    <w:rsid w:val="0057290F"/>
    <w:rsid w:val="00573124"/>
    <w:rsid w:val="00573126"/>
    <w:rsid w:val="005732E0"/>
    <w:rsid w:val="005733DB"/>
    <w:rsid w:val="005741D8"/>
    <w:rsid w:val="0057474F"/>
    <w:rsid w:val="005752EC"/>
    <w:rsid w:val="0057547C"/>
    <w:rsid w:val="005755EF"/>
    <w:rsid w:val="005759D1"/>
    <w:rsid w:val="005759FC"/>
    <w:rsid w:val="00575F3F"/>
    <w:rsid w:val="00576D5F"/>
    <w:rsid w:val="005773B0"/>
    <w:rsid w:val="005776EA"/>
    <w:rsid w:val="00577A8F"/>
    <w:rsid w:val="00577BB0"/>
    <w:rsid w:val="005801B4"/>
    <w:rsid w:val="005803BD"/>
    <w:rsid w:val="00580526"/>
    <w:rsid w:val="00580BD5"/>
    <w:rsid w:val="00580F21"/>
    <w:rsid w:val="005812FB"/>
    <w:rsid w:val="005813D0"/>
    <w:rsid w:val="0058184D"/>
    <w:rsid w:val="00581BA2"/>
    <w:rsid w:val="00581C5D"/>
    <w:rsid w:val="00581F72"/>
    <w:rsid w:val="0058202B"/>
    <w:rsid w:val="005824F2"/>
    <w:rsid w:val="005824F8"/>
    <w:rsid w:val="005829D4"/>
    <w:rsid w:val="00582AE9"/>
    <w:rsid w:val="00582C79"/>
    <w:rsid w:val="00582C9D"/>
    <w:rsid w:val="00583292"/>
    <w:rsid w:val="00583369"/>
    <w:rsid w:val="00583449"/>
    <w:rsid w:val="005839D5"/>
    <w:rsid w:val="00583B77"/>
    <w:rsid w:val="0058417C"/>
    <w:rsid w:val="0058467F"/>
    <w:rsid w:val="005846DC"/>
    <w:rsid w:val="0058502A"/>
    <w:rsid w:val="00585424"/>
    <w:rsid w:val="005855C5"/>
    <w:rsid w:val="00585DDD"/>
    <w:rsid w:val="00586136"/>
    <w:rsid w:val="005863A9"/>
    <w:rsid w:val="00586F19"/>
    <w:rsid w:val="005879DC"/>
    <w:rsid w:val="00587AD0"/>
    <w:rsid w:val="00587E46"/>
    <w:rsid w:val="00590195"/>
    <w:rsid w:val="00590269"/>
    <w:rsid w:val="005908D5"/>
    <w:rsid w:val="00590B08"/>
    <w:rsid w:val="00590D9D"/>
    <w:rsid w:val="005911E1"/>
    <w:rsid w:val="00591A6E"/>
    <w:rsid w:val="00591E97"/>
    <w:rsid w:val="00592BDA"/>
    <w:rsid w:val="0059393C"/>
    <w:rsid w:val="00593AA4"/>
    <w:rsid w:val="005942F6"/>
    <w:rsid w:val="005942FC"/>
    <w:rsid w:val="00594313"/>
    <w:rsid w:val="0059435C"/>
    <w:rsid w:val="0059470C"/>
    <w:rsid w:val="00594750"/>
    <w:rsid w:val="00594A36"/>
    <w:rsid w:val="00594B59"/>
    <w:rsid w:val="00594F5E"/>
    <w:rsid w:val="00595724"/>
    <w:rsid w:val="005958CD"/>
    <w:rsid w:val="00595D3E"/>
    <w:rsid w:val="005A00C3"/>
    <w:rsid w:val="005A0E37"/>
    <w:rsid w:val="005A0E8B"/>
    <w:rsid w:val="005A0EBD"/>
    <w:rsid w:val="005A0F16"/>
    <w:rsid w:val="005A10F5"/>
    <w:rsid w:val="005A1853"/>
    <w:rsid w:val="005A1CA3"/>
    <w:rsid w:val="005A1F98"/>
    <w:rsid w:val="005A215B"/>
    <w:rsid w:val="005A26DE"/>
    <w:rsid w:val="005A3119"/>
    <w:rsid w:val="005A3214"/>
    <w:rsid w:val="005A33A7"/>
    <w:rsid w:val="005A35DD"/>
    <w:rsid w:val="005A42E2"/>
    <w:rsid w:val="005A45D4"/>
    <w:rsid w:val="005A4BAB"/>
    <w:rsid w:val="005A4BB0"/>
    <w:rsid w:val="005A4D5D"/>
    <w:rsid w:val="005A5762"/>
    <w:rsid w:val="005A5C07"/>
    <w:rsid w:val="005A6650"/>
    <w:rsid w:val="005A6697"/>
    <w:rsid w:val="005A69AF"/>
    <w:rsid w:val="005A6FA7"/>
    <w:rsid w:val="005A72FE"/>
    <w:rsid w:val="005A735F"/>
    <w:rsid w:val="005A7479"/>
    <w:rsid w:val="005A74C6"/>
    <w:rsid w:val="005A7531"/>
    <w:rsid w:val="005A7974"/>
    <w:rsid w:val="005A7C91"/>
    <w:rsid w:val="005A7FE5"/>
    <w:rsid w:val="005B0686"/>
    <w:rsid w:val="005B08E8"/>
    <w:rsid w:val="005B0BBE"/>
    <w:rsid w:val="005B1175"/>
    <w:rsid w:val="005B1D92"/>
    <w:rsid w:val="005B200B"/>
    <w:rsid w:val="005B21F7"/>
    <w:rsid w:val="005B2231"/>
    <w:rsid w:val="005B23EE"/>
    <w:rsid w:val="005B25B9"/>
    <w:rsid w:val="005B2963"/>
    <w:rsid w:val="005B2BE7"/>
    <w:rsid w:val="005B2C23"/>
    <w:rsid w:val="005B2E13"/>
    <w:rsid w:val="005B2F54"/>
    <w:rsid w:val="005B307C"/>
    <w:rsid w:val="005B33D0"/>
    <w:rsid w:val="005B3800"/>
    <w:rsid w:val="005B39D8"/>
    <w:rsid w:val="005B416B"/>
    <w:rsid w:val="005B41C1"/>
    <w:rsid w:val="005B4254"/>
    <w:rsid w:val="005B4303"/>
    <w:rsid w:val="005B437F"/>
    <w:rsid w:val="005B4382"/>
    <w:rsid w:val="005B4420"/>
    <w:rsid w:val="005B6487"/>
    <w:rsid w:val="005B6752"/>
    <w:rsid w:val="005B67AA"/>
    <w:rsid w:val="005B69EB"/>
    <w:rsid w:val="005B6CD8"/>
    <w:rsid w:val="005B72EC"/>
    <w:rsid w:val="005B7669"/>
    <w:rsid w:val="005B77D7"/>
    <w:rsid w:val="005B7BD2"/>
    <w:rsid w:val="005B7E75"/>
    <w:rsid w:val="005C04CE"/>
    <w:rsid w:val="005C0A4F"/>
    <w:rsid w:val="005C0F3D"/>
    <w:rsid w:val="005C1A9F"/>
    <w:rsid w:val="005C1CE3"/>
    <w:rsid w:val="005C232C"/>
    <w:rsid w:val="005C2A95"/>
    <w:rsid w:val="005C2B63"/>
    <w:rsid w:val="005C2C38"/>
    <w:rsid w:val="005C2D7D"/>
    <w:rsid w:val="005C2DD5"/>
    <w:rsid w:val="005C2E87"/>
    <w:rsid w:val="005C31EB"/>
    <w:rsid w:val="005C3286"/>
    <w:rsid w:val="005C32E3"/>
    <w:rsid w:val="005C362E"/>
    <w:rsid w:val="005C36AA"/>
    <w:rsid w:val="005C3710"/>
    <w:rsid w:val="005C4817"/>
    <w:rsid w:val="005C49EE"/>
    <w:rsid w:val="005C4DAB"/>
    <w:rsid w:val="005C5E3D"/>
    <w:rsid w:val="005C6134"/>
    <w:rsid w:val="005C6503"/>
    <w:rsid w:val="005C72A8"/>
    <w:rsid w:val="005C7312"/>
    <w:rsid w:val="005D0095"/>
    <w:rsid w:val="005D04F9"/>
    <w:rsid w:val="005D0E43"/>
    <w:rsid w:val="005D13CE"/>
    <w:rsid w:val="005D16F8"/>
    <w:rsid w:val="005D19F8"/>
    <w:rsid w:val="005D1B52"/>
    <w:rsid w:val="005D2029"/>
    <w:rsid w:val="005D2847"/>
    <w:rsid w:val="005D2E24"/>
    <w:rsid w:val="005D2E74"/>
    <w:rsid w:val="005D337F"/>
    <w:rsid w:val="005D3527"/>
    <w:rsid w:val="005D3B1F"/>
    <w:rsid w:val="005D48C0"/>
    <w:rsid w:val="005D4AC2"/>
    <w:rsid w:val="005D4B52"/>
    <w:rsid w:val="005D5A23"/>
    <w:rsid w:val="005D5D61"/>
    <w:rsid w:val="005D62F3"/>
    <w:rsid w:val="005D6424"/>
    <w:rsid w:val="005D6B4A"/>
    <w:rsid w:val="005D7589"/>
    <w:rsid w:val="005D7608"/>
    <w:rsid w:val="005D7DF8"/>
    <w:rsid w:val="005E07AF"/>
    <w:rsid w:val="005E0823"/>
    <w:rsid w:val="005E084D"/>
    <w:rsid w:val="005E092A"/>
    <w:rsid w:val="005E0B01"/>
    <w:rsid w:val="005E0C33"/>
    <w:rsid w:val="005E0D6F"/>
    <w:rsid w:val="005E1300"/>
    <w:rsid w:val="005E1951"/>
    <w:rsid w:val="005E2184"/>
    <w:rsid w:val="005E25F6"/>
    <w:rsid w:val="005E2616"/>
    <w:rsid w:val="005E26DB"/>
    <w:rsid w:val="005E29AB"/>
    <w:rsid w:val="005E2A14"/>
    <w:rsid w:val="005E2C23"/>
    <w:rsid w:val="005E2EC9"/>
    <w:rsid w:val="005E3262"/>
    <w:rsid w:val="005E3BEB"/>
    <w:rsid w:val="005E3BF1"/>
    <w:rsid w:val="005E4383"/>
    <w:rsid w:val="005E44C0"/>
    <w:rsid w:val="005E4B26"/>
    <w:rsid w:val="005E528A"/>
    <w:rsid w:val="005E52A0"/>
    <w:rsid w:val="005E5664"/>
    <w:rsid w:val="005E56D7"/>
    <w:rsid w:val="005E58B0"/>
    <w:rsid w:val="005E61A4"/>
    <w:rsid w:val="005E6503"/>
    <w:rsid w:val="005E6807"/>
    <w:rsid w:val="005E6B75"/>
    <w:rsid w:val="005E6F3B"/>
    <w:rsid w:val="005E7056"/>
    <w:rsid w:val="005E706A"/>
    <w:rsid w:val="005E7151"/>
    <w:rsid w:val="005E71EB"/>
    <w:rsid w:val="005E7281"/>
    <w:rsid w:val="005E760D"/>
    <w:rsid w:val="005E76F2"/>
    <w:rsid w:val="005E7718"/>
    <w:rsid w:val="005F0229"/>
    <w:rsid w:val="005F034B"/>
    <w:rsid w:val="005F067E"/>
    <w:rsid w:val="005F082F"/>
    <w:rsid w:val="005F0ABE"/>
    <w:rsid w:val="005F0C3F"/>
    <w:rsid w:val="005F11BD"/>
    <w:rsid w:val="005F11EE"/>
    <w:rsid w:val="005F1681"/>
    <w:rsid w:val="005F16AA"/>
    <w:rsid w:val="005F1AA9"/>
    <w:rsid w:val="005F1CE5"/>
    <w:rsid w:val="005F1D59"/>
    <w:rsid w:val="005F2437"/>
    <w:rsid w:val="005F28CA"/>
    <w:rsid w:val="005F293C"/>
    <w:rsid w:val="005F2B60"/>
    <w:rsid w:val="005F2C58"/>
    <w:rsid w:val="005F32A3"/>
    <w:rsid w:val="005F3431"/>
    <w:rsid w:val="005F380D"/>
    <w:rsid w:val="005F4174"/>
    <w:rsid w:val="005F44E6"/>
    <w:rsid w:val="005F4858"/>
    <w:rsid w:val="005F508C"/>
    <w:rsid w:val="005F5116"/>
    <w:rsid w:val="005F5212"/>
    <w:rsid w:val="005F556A"/>
    <w:rsid w:val="005F55CE"/>
    <w:rsid w:val="005F577A"/>
    <w:rsid w:val="005F5BAC"/>
    <w:rsid w:val="005F5D1B"/>
    <w:rsid w:val="005F6108"/>
    <w:rsid w:val="005F65A0"/>
    <w:rsid w:val="005F6FB9"/>
    <w:rsid w:val="005F7695"/>
    <w:rsid w:val="005F781C"/>
    <w:rsid w:val="005F7DDF"/>
    <w:rsid w:val="00600222"/>
    <w:rsid w:val="006005A7"/>
    <w:rsid w:val="00600B68"/>
    <w:rsid w:val="0060141E"/>
    <w:rsid w:val="00601513"/>
    <w:rsid w:val="006017DE"/>
    <w:rsid w:val="00601824"/>
    <w:rsid w:val="0060186B"/>
    <w:rsid w:val="006018A4"/>
    <w:rsid w:val="006018AA"/>
    <w:rsid w:val="00601B4F"/>
    <w:rsid w:val="00602051"/>
    <w:rsid w:val="00602160"/>
    <w:rsid w:val="00602290"/>
    <w:rsid w:val="0060229E"/>
    <w:rsid w:val="00602333"/>
    <w:rsid w:val="006026DB"/>
    <w:rsid w:val="00602BEC"/>
    <w:rsid w:val="00602EB0"/>
    <w:rsid w:val="00603866"/>
    <w:rsid w:val="006038F5"/>
    <w:rsid w:val="0060394C"/>
    <w:rsid w:val="00603B3F"/>
    <w:rsid w:val="00603EA8"/>
    <w:rsid w:val="00604467"/>
    <w:rsid w:val="0060468A"/>
    <w:rsid w:val="00604CE9"/>
    <w:rsid w:val="00604FA0"/>
    <w:rsid w:val="00605168"/>
    <w:rsid w:val="00605292"/>
    <w:rsid w:val="006056B5"/>
    <w:rsid w:val="00605E8F"/>
    <w:rsid w:val="0060616F"/>
    <w:rsid w:val="006064A1"/>
    <w:rsid w:val="006068CC"/>
    <w:rsid w:val="006069B3"/>
    <w:rsid w:val="00606DEE"/>
    <w:rsid w:val="00607355"/>
    <w:rsid w:val="00607551"/>
    <w:rsid w:val="00607BDC"/>
    <w:rsid w:val="006105FF"/>
    <w:rsid w:val="00610604"/>
    <w:rsid w:val="0061068E"/>
    <w:rsid w:val="006109AD"/>
    <w:rsid w:val="006109E0"/>
    <w:rsid w:val="00610AC4"/>
    <w:rsid w:val="00610B58"/>
    <w:rsid w:val="0061178F"/>
    <w:rsid w:val="00611856"/>
    <w:rsid w:val="00611B44"/>
    <w:rsid w:val="00611DC2"/>
    <w:rsid w:val="006128C6"/>
    <w:rsid w:val="00612CF0"/>
    <w:rsid w:val="006132BD"/>
    <w:rsid w:val="006134F0"/>
    <w:rsid w:val="00613942"/>
    <w:rsid w:val="00613BA3"/>
    <w:rsid w:val="00613CBF"/>
    <w:rsid w:val="0061428B"/>
    <w:rsid w:val="006144F4"/>
    <w:rsid w:val="006145FD"/>
    <w:rsid w:val="00615259"/>
    <w:rsid w:val="00615B0A"/>
    <w:rsid w:val="00615D32"/>
    <w:rsid w:val="0061619B"/>
    <w:rsid w:val="006167A7"/>
    <w:rsid w:val="00616880"/>
    <w:rsid w:val="00616C15"/>
    <w:rsid w:val="00616C98"/>
    <w:rsid w:val="00616F4C"/>
    <w:rsid w:val="00617A3A"/>
    <w:rsid w:val="0062074C"/>
    <w:rsid w:val="00620A67"/>
    <w:rsid w:val="006212F9"/>
    <w:rsid w:val="00621714"/>
    <w:rsid w:val="00621986"/>
    <w:rsid w:val="00621A23"/>
    <w:rsid w:val="00621A47"/>
    <w:rsid w:val="00621AF9"/>
    <w:rsid w:val="00621C7D"/>
    <w:rsid w:val="00621F9C"/>
    <w:rsid w:val="00621FFD"/>
    <w:rsid w:val="0062217A"/>
    <w:rsid w:val="006234C2"/>
    <w:rsid w:val="00624598"/>
    <w:rsid w:val="0062485C"/>
    <w:rsid w:val="00624886"/>
    <w:rsid w:val="0062492B"/>
    <w:rsid w:val="00624A60"/>
    <w:rsid w:val="00624D90"/>
    <w:rsid w:val="006254E4"/>
    <w:rsid w:val="0062592D"/>
    <w:rsid w:val="006259D4"/>
    <w:rsid w:val="00625B4B"/>
    <w:rsid w:val="00625C1A"/>
    <w:rsid w:val="00625FE8"/>
    <w:rsid w:val="00626396"/>
    <w:rsid w:val="00626403"/>
    <w:rsid w:val="00626674"/>
    <w:rsid w:val="00626875"/>
    <w:rsid w:val="00626B7C"/>
    <w:rsid w:val="00626B96"/>
    <w:rsid w:val="0062752B"/>
    <w:rsid w:val="00627830"/>
    <w:rsid w:val="006279AC"/>
    <w:rsid w:val="00627F8C"/>
    <w:rsid w:val="006300E8"/>
    <w:rsid w:val="00630222"/>
    <w:rsid w:val="006302B4"/>
    <w:rsid w:val="00630673"/>
    <w:rsid w:val="00631182"/>
    <w:rsid w:val="006313D8"/>
    <w:rsid w:val="00631506"/>
    <w:rsid w:val="006317A8"/>
    <w:rsid w:val="00631A20"/>
    <w:rsid w:val="00632352"/>
    <w:rsid w:val="00632885"/>
    <w:rsid w:val="00632DD9"/>
    <w:rsid w:val="0063312F"/>
    <w:rsid w:val="0063338D"/>
    <w:rsid w:val="00634158"/>
    <w:rsid w:val="006341E7"/>
    <w:rsid w:val="006342EE"/>
    <w:rsid w:val="006343BC"/>
    <w:rsid w:val="0063450B"/>
    <w:rsid w:val="00634C55"/>
    <w:rsid w:val="00634C5C"/>
    <w:rsid w:val="00635912"/>
    <w:rsid w:val="006367A1"/>
    <w:rsid w:val="00636FDA"/>
    <w:rsid w:val="00636FE8"/>
    <w:rsid w:val="006371B3"/>
    <w:rsid w:val="0063749D"/>
    <w:rsid w:val="00640307"/>
    <w:rsid w:val="0064037F"/>
    <w:rsid w:val="0064060C"/>
    <w:rsid w:val="00640A87"/>
    <w:rsid w:val="00640BF6"/>
    <w:rsid w:val="00640EF3"/>
    <w:rsid w:val="006410D1"/>
    <w:rsid w:val="006412B6"/>
    <w:rsid w:val="0064138A"/>
    <w:rsid w:val="0064185E"/>
    <w:rsid w:val="00641AAC"/>
    <w:rsid w:val="00641AD8"/>
    <w:rsid w:val="00641F51"/>
    <w:rsid w:val="00642CFB"/>
    <w:rsid w:val="006430D7"/>
    <w:rsid w:val="00643D10"/>
    <w:rsid w:val="00643DA0"/>
    <w:rsid w:val="00644694"/>
    <w:rsid w:val="006448A5"/>
    <w:rsid w:val="00644A54"/>
    <w:rsid w:val="00644B6D"/>
    <w:rsid w:val="00644C48"/>
    <w:rsid w:val="00644D2E"/>
    <w:rsid w:val="00644DEE"/>
    <w:rsid w:val="00644E77"/>
    <w:rsid w:val="006451FB"/>
    <w:rsid w:val="006454B7"/>
    <w:rsid w:val="00645975"/>
    <w:rsid w:val="00646031"/>
    <w:rsid w:val="006461EF"/>
    <w:rsid w:val="00646550"/>
    <w:rsid w:val="006468EC"/>
    <w:rsid w:val="00646BAE"/>
    <w:rsid w:val="00646DF9"/>
    <w:rsid w:val="006472CD"/>
    <w:rsid w:val="00647387"/>
    <w:rsid w:val="006475D1"/>
    <w:rsid w:val="006475ED"/>
    <w:rsid w:val="006476D4"/>
    <w:rsid w:val="00647839"/>
    <w:rsid w:val="00647C2D"/>
    <w:rsid w:val="00647EAA"/>
    <w:rsid w:val="00647F6B"/>
    <w:rsid w:val="0065089A"/>
    <w:rsid w:val="006509D9"/>
    <w:rsid w:val="00650C43"/>
    <w:rsid w:val="00651519"/>
    <w:rsid w:val="0065197F"/>
    <w:rsid w:val="0065261D"/>
    <w:rsid w:val="006528A9"/>
    <w:rsid w:val="00652A59"/>
    <w:rsid w:val="00652C5F"/>
    <w:rsid w:val="00652DDF"/>
    <w:rsid w:val="00653014"/>
    <w:rsid w:val="006530DE"/>
    <w:rsid w:val="006532EF"/>
    <w:rsid w:val="00653566"/>
    <w:rsid w:val="00653A5C"/>
    <w:rsid w:val="00653CFD"/>
    <w:rsid w:val="00653D02"/>
    <w:rsid w:val="0065442B"/>
    <w:rsid w:val="006545DF"/>
    <w:rsid w:val="00654FB3"/>
    <w:rsid w:val="00655B8C"/>
    <w:rsid w:val="00656011"/>
    <w:rsid w:val="006562E8"/>
    <w:rsid w:val="00656DCF"/>
    <w:rsid w:val="00657426"/>
    <w:rsid w:val="0065783C"/>
    <w:rsid w:val="00657966"/>
    <w:rsid w:val="006579AB"/>
    <w:rsid w:val="00657A4F"/>
    <w:rsid w:val="00657C6B"/>
    <w:rsid w:val="006602C0"/>
    <w:rsid w:val="00660E75"/>
    <w:rsid w:val="00660EAB"/>
    <w:rsid w:val="00660FF9"/>
    <w:rsid w:val="00661198"/>
    <w:rsid w:val="00661223"/>
    <w:rsid w:val="006614AB"/>
    <w:rsid w:val="00661649"/>
    <w:rsid w:val="0066194D"/>
    <w:rsid w:val="00661C40"/>
    <w:rsid w:val="00661DD8"/>
    <w:rsid w:val="0066235F"/>
    <w:rsid w:val="00662497"/>
    <w:rsid w:val="0066275A"/>
    <w:rsid w:val="006627E1"/>
    <w:rsid w:val="00662BEF"/>
    <w:rsid w:val="00662F75"/>
    <w:rsid w:val="00662F96"/>
    <w:rsid w:val="006637C7"/>
    <w:rsid w:val="00663A49"/>
    <w:rsid w:val="00663DE9"/>
    <w:rsid w:val="00663E9D"/>
    <w:rsid w:val="006642BC"/>
    <w:rsid w:val="006645E2"/>
    <w:rsid w:val="00664867"/>
    <w:rsid w:val="00664888"/>
    <w:rsid w:val="006650C1"/>
    <w:rsid w:val="00665808"/>
    <w:rsid w:val="00665A5E"/>
    <w:rsid w:val="00665C77"/>
    <w:rsid w:val="006660C8"/>
    <w:rsid w:val="0066615C"/>
    <w:rsid w:val="0066616E"/>
    <w:rsid w:val="006661C5"/>
    <w:rsid w:val="006664B1"/>
    <w:rsid w:val="00666C48"/>
    <w:rsid w:val="006671EC"/>
    <w:rsid w:val="00667207"/>
    <w:rsid w:val="006674BD"/>
    <w:rsid w:val="00667664"/>
    <w:rsid w:val="00667BD2"/>
    <w:rsid w:val="00670169"/>
    <w:rsid w:val="006707A9"/>
    <w:rsid w:val="0067082E"/>
    <w:rsid w:val="0067090A"/>
    <w:rsid w:val="00670A17"/>
    <w:rsid w:val="00671005"/>
    <w:rsid w:val="0067172D"/>
    <w:rsid w:val="006718C4"/>
    <w:rsid w:val="00671ACA"/>
    <w:rsid w:val="00671ACB"/>
    <w:rsid w:val="00671C65"/>
    <w:rsid w:val="006720F4"/>
    <w:rsid w:val="006723A5"/>
    <w:rsid w:val="00672607"/>
    <w:rsid w:val="00672642"/>
    <w:rsid w:val="0067285C"/>
    <w:rsid w:val="00672B20"/>
    <w:rsid w:val="00672CC2"/>
    <w:rsid w:val="00672DDA"/>
    <w:rsid w:val="00672EE2"/>
    <w:rsid w:val="0067302E"/>
    <w:rsid w:val="00673193"/>
    <w:rsid w:val="00673435"/>
    <w:rsid w:val="0067380D"/>
    <w:rsid w:val="0067382D"/>
    <w:rsid w:val="00673977"/>
    <w:rsid w:val="00673AC5"/>
    <w:rsid w:val="00673ACC"/>
    <w:rsid w:val="00673D40"/>
    <w:rsid w:val="00674099"/>
    <w:rsid w:val="00674302"/>
    <w:rsid w:val="0067437B"/>
    <w:rsid w:val="006751E3"/>
    <w:rsid w:val="006755D0"/>
    <w:rsid w:val="006756D9"/>
    <w:rsid w:val="00675940"/>
    <w:rsid w:val="00675B77"/>
    <w:rsid w:val="00675CD7"/>
    <w:rsid w:val="00675E31"/>
    <w:rsid w:val="00676218"/>
    <w:rsid w:val="0067639D"/>
    <w:rsid w:val="006764EE"/>
    <w:rsid w:val="0067654D"/>
    <w:rsid w:val="00676775"/>
    <w:rsid w:val="00676A7E"/>
    <w:rsid w:val="00676D2E"/>
    <w:rsid w:val="00676E78"/>
    <w:rsid w:val="00677183"/>
    <w:rsid w:val="00677193"/>
    <w:rsid w:val="00677684"/>
    <w:rsid w:val="0067775C"/>
    <w:rsid w:val="006777EF"/>
    <w:rsid w:val="006778A7"/>
    <w:rsid w:val="006779D4"/>
    <w:rsid w:val="00677E0C"/>
    <w:rsid w:val="00677EA8"/>
    <w:rsid w:val="00677F5D"/>
    <w:rsid w:val="006808CE"/>
    <w:rsid w:val="00680A0B"/>
    <w:rsid w:val="00680AC0"/>
    <w:rsid w:val="0068161E"/>
    <w:rsid w:val="00681A5B"/>
    <w:rsid w:val="00681B5C"/>
    <w:rsid w:val="00681B7E"/>
    <w:rsid w:val="00681D41"/>
    <w:rsid w:val="00681E79"/>
    <w:rsid w:val="00682404"/>
    <w:rsid w:val="00682667"/>
    <w:rsid w:val="00682682"/>
    <w:rsid w:val="0068299D"/>
    <w:rsid w:val="00682EF0"/>
    <w:rsid w:val="0068329F"/>
    <w:rsid w:val="006836BB"/>
    <w:rsid w:val="0068389B"/>
    <w:rsid w:val="00683AE4"/>
    <w:rsid w:val="00683D0E"/>
    <w:rsid w:val="00683F0A"/>
    <w:rsid w:val="00684732"/>
    <w:rsid w:val="00684A39"/>
    <w:rsid w:val="00685005"/>
    <w:rsid w:val="00685184"/>
    <w:rsid w:val="00685C8D"/>
    <w:rsid w:val="00686145"/>
    <w:rsid w:val="00686666"/>
    <w:rsid w:val="006868AA"/>
    <w:rsid w:val="006868DC"/>
    <w:rsid w:val="00686C50"/>
    <w:rsid w:val="0068712A"/>
    <w:rsid w:val="006878DF"/>
    <w:rsid w:val="006879B9"/>
    <w:rsid w:val="0069006F"/>
    <w:rsid w:val="00690073"/>
    <w:rsid w:val="006905E5"/>
    <w:rsid w:val="006906FE"/>
    <w:rsid w:val="00690FEA"/>
    <w:rsid w:val="006915CE"/>
    <w:rsid w:val="00691701"/>
    <w:rsid w:val="00691B34"/>
    <w:rsid w:val="00692142"/>
    <w:rsid w:val="006929AC"/>
    <w:rsid w:val="006929B2"/>
    <w:rsid w:val="00692DAF"/>
    <w:rsid w:val="00692E17"/>
    <w:rsid w:val="00692F8F"/>
    <w:rsid w:val="00693291"/>
    <w:rsid w:val="00693328"/>
    <w:rsid w:val="00693676"/>
    <w:rsid w:val="006937D6"/>
    <w:rsid w:val="0069433C"/>
    <w:rsid w:val="0069491F"/>
    <w:rsid w:val="00695F2F"/>
    <w:rsid w:val="006962A2"/>
    <w:rsid w:val="006966E2"/>
    <w:rsid w:val="00696970"/>
    <w:rsid w:val="00696A40"/>
    <w:rsid w:val="00696AC7"/>
    <w:rsid w:val="00696ED7"/>
    <w:rsid w:val="0069727E"/>
    <w:rsid w:val="006A06C6"/>
    <w:rsid w:val="006A193C"/>
    <w:rsid w:val="006A1B48"/>
    <w:rsid w:val="006A1D94"/>
    <w:rsid w:val="006A1E18"/>
    <w:rsid w:val="006A2143"/>
    <w:rsid w:val="006A27AA"/>
    <w:rsid w:val="006A2829"/>
    <w:rsid w:val="006A2DD4"/>
    <w:rsid w:val="006A322D"/>
    <w:rsid w:val="006A36A9"/>
    <w:rsid w:val="006A3864"/>
    <w:rsid w:val="006A39BB"/>
    <w:rsid w:val="006A3B0D"/>
    <w:rsid w:val="006A437F"/>
    <w:rsid w:val="006A46E3"/>
    <w:rsid w:val="006A4711"/>
    <w:rsid w:val="006A4E3B"/>
    <w:rsid w:val="006A51EF"/>
    <w:rsid w:val="006A523C"/>
    <w:rsid w:val="006A5460"/>
    <w:rsid w:val="006A5C7D"/>
    <w:rsid w:val="006A5E15"/>
    <w:rsid w:val="006A635F"/>
    <w:rsid w:val="006A649C"/>
    <w:rsid w:val="006A6C31"/>
    <w:rsid w:val="006A6EA7"/>
    <w:rsid w:val="006A7592"/>
    <w:rsid w:val="006A7FCE"/>
    <w:rsid w:val="006B001F"/>
    <w:rsid w:val="006B0113"/>
    <w:rsid w:val="006B03AF"/>
    <w:rsid w:val="006B03F1"/>
    <w:rsid w:val="006B04DF"/>
    <w:rsid w:val="006B0575"/>
    <w:rsid w:val="006B0D7B"/>
    <w:rsid w:val="006B0DF5"/>
    <w:rsid w:val="006B113F"/>
    <w:rsid w:val="006B16A7"/>
    <w:rsid w:val="006B1C74"/>
    <w:rsid w:val="006B1D7E"/>
    <w:rsid w:val="006B1FA0"/>
    <w:rsid w:val="006B20AC"/>
    <w:rsid w:val="006B2197"/>
    <w:rsid w:val="006B2261"/>
    <w:rsid w:val="006B257E"/>
    <w:rsid w:val="006B2835"/>
    <w:rsid w:val="006B362B"/>
    <w:rsid w:val="006B3832"/>
    <w:rsid w:val="006B3BE1"/>
    <w:rsid w:val="006B3F4B"/>
    <w:rsid w:val="006B426D"/>
    <w:rsid w:val="006B461D"/>
    <w:rsid w:val="006B54D9"/>
    <w:rsid w:val="006B57E9"/>
    <w:rsid w:val="006B617A"/>
    <w:rsid w:val="006B6DDB"/>
    <w:rsid w:val="006B6E79"/>
    <w:rsid w:val="006B734F"/>
    <w:rsid w:val="006C0243"/>
    <w:rsid w:val="006C09BC"/>
    <w:rsid w:val="006C09C0"/>
    <w:rsid w:val="006C137B"/>
    <w:rsid w:val="006C1570"/>
    <w:rsid w:val="006C17D9"/>
    <w:rsid w:val="006C1903"/>
    <w:rsid w:val="006C19DD"/>
    <w:rsid w:val="006C1F37"/>
    <w:rsid w:val="006C2092"/>
    <w:rsid w:val="006C225C"/>
    <w:rsid w:val="006C2348"/>
    <w:rsid w:val="006C2384"/>
    <w:rsid w:val="006C2D8F"/>
    <w:rsid w:val="006C32CB"/>
    <w:rsid w:val="006C3681"/>
    <w:rsid w:val="006C43BD"/>
    <w:rsid w:val="006C45D2"/>
    <w:rsid w:val="006C46E1"/>
    <w:rsid w:val="006C472E"/>
    <w:rsid w:val="006C4BA6"/>
    <w:rsid w:val="006C4C25"/>
    <w:rsid w:val="006C4F34"/>
    <w:rsid w:val="006C54D9"/>
    <w:rsid w:val="006C5D6E"/>
    <w:rsid w:val="006C5DFD"/>
    <w:rsid w:val="006C5EB9"/>
    <w:rsid w:val="006C60FD"/>
    <w:rsid w:val="006C612B"/>
    <w:rsid w:val="006C61AA"/>
    <w:rsid w:val="006C644E"/>
    <w:rsid w:val="006C6F8F"/>
    <w:rsid w:val="006C7410"/>
    <w:rsid w:val="006C7A81"/>
    <w:rsid w:val="006C7FF8"/>
    <w:rsid w:val="006D003B"/>
    <w:rsid w:val="006D0560"/>
    <w:rsid w:val="006D0C26"/>
    <w:rsid w:val="006D0D17"/>
    <w:rsid w:val="006D0DC8"/>
    <w:rsid w:val="006D1312"/>
    <w:rsid w:val="006D1396"/>
    <w:rsid w:val="006D16CF"/>
    <w:rsid w:val="006D1742"/>
    <w:rsid w:val="006D1B15"/>
    <w:rsid w:val="006D1B72"/>
    <w:rsid w:val="006D28F6"/>
    <w:rsid w:val="006D2A67"/>
    <w:rsid w:val="006D2E57"/>
    <w:rsid w:val="006D32DB"/>
    <w:rsid w:val="006D337E"/>
    <w:rsid w:val="006D3910"/>
    <w:rsid w:val="006D4189"/>
    <w:rsid w:val="006D4448"/>
    <w:rsid w:val="006D4467"/>
    <w:rsid w:val="006D4B34"/>
    <w:rsid w:val="006D50F2"/>
    <w:rsid w:val="006D53DF"/>
    <w:rsid w:val="006D5963"/>
    <w:rsid w:val="006D5DFD"/>
    <w:rsid w:val="006D65C2"/>
    <w:rsid w:val="006D676E"/>
    <w:rsid w:val="006D6E8A"/>
    <w:rsid w:val="006D6F89"/>
    <w:rsid w:val="006D70D3"/>
    <w:rsid w:val="006D71BF"/>
    <w:rsid w:val="006D71DD"/>
    <w:rsid w:val="006D7496"/>
    <w:rsid w:val="006D7893"/>
    <w:rsid w:val="006E0438"/>
    <w:rsid w:val="006E1107"/>
    <w:rsid w:val="006E111D"/>
    <w:rsid w:val="006E11BB"/>
    <w:rsid w:val="006E173A"/>
    <w:rsid w:val="006E1789"/>
    <w:rsid w:val="006E191C"/>
    <w:rsid w:val="006E2B01"/>
    <w:rsid w:val="006E313D"/>
    <w:rsid w:val="006E3165"/>
    <w:rsid w:val="006E34ED"/>
    <w:rsid w:val="006E376A"/>
    <w:rsid w:val="006E3AAB"/>
    <w:rsid w:val="006E3AD5"/>
    <w:rsid w:val="006E3C64"/>
    <w:rsid w:val="006E3CD6"/>
    <w:rsid w:val="006E3EB9"/>
    <w:rsid w:val="006E402F"/>
    <w:rsid w:val="006E4728"/>
    <w:rsid w:val="006E5120"/>
    <w:rsid w:val="006E5146"/>
    <w:rsid w:val="006E5968"/>
    <w:rsid w:val="006E5D07"/>
    <w:rsid w:val="006E5EB6"/>
    <w:rsid w:val="006E6560"/>
    <w:rsid w:val="006E65BF"/>
    <w:rsid w:val="006E65F7"/>
    <w:rsid w:val="006E6675"/>
    <w:rsid w:val="006E6837"/>
    <w:rsid w:val="006E6D66"/>
    <w:rsid w:val="006E77E0"/>
    <w:rsid w:val="006F00A2"/>
    <w:rsid w:val="006F03E3"/>
    <w:rsid w:val="006F0564"/>
    <w:rsid w:val="006F0917"/>
    <w:rsid w:val="006F0B32"/>
    <w:rsid w:val="006F0BFA"/>
    <w:rsid w:val="006F10D8"/>
    <w:rsid w:val="006F1781"/>
    <w:rsid w:val="006F17DF"/>
    <w:rsid w:val="006F17F0"/>
    <w:rsid w:val="006F185C"/>
    <w:rsid w:val="006F18E8"/>
    <w:rsid w:val="006F1FB7"/>
    <w:rsid w:val="006F22A9"/>
    <w:rsid w:val="006F2521"/>
    <w:rsid w:val="006F2731"/>
    <w:rsid w:val="006F2A70"/>
    <w:rsid w:val="006F2FD1"/>
    <w:rsid w:val="006F388C"/>
    <w:rsid w:val="006F38E9"/>
    <w:rsid w:val="006F41CE"/>
    <w:rsid w:val="006F42A9"/>
    <w:rsid w:val="006F42D6"/>
    <w:rsid w:val="006F4724"/>
    <w:rsid w:val="006F49AC"/>
    <w:rsid w:val="006F4EEC"/>
    <w:rsid w:val="006F51EE"/>
    <w:rsid w:val="006F5939"/>
    <w:rsid w:val="006F5F8E"/>
    <w:rsid w:val="006F601E"/>
    <w:rsid w:val="006F6832"/>
    <w:rsid w:val="006F74F5"/>
    <w:rsid w:val="006F78DE"/>
    <w:rsid w:val="006F7B09"/>
    <w:rsid w:val="006F7F33"/>
    <w:rsid w:val="007006D5"/>
    <w:rsid w:val="00700AA8"/>
    <w:rsid w:val="00700BE7"/>
    <w:rsid w:val="0070134B"/>
    <w:rsid w:val="007014F6"/>
    <w:rsid w:val="00701CD5"/>
    <w:rsid w:val="00701DAB"/>
    <w:rsid w:val="00702714"/>
    <w:rsid w:val="007028F4"/>
    <w:rsid w:val="007030B2"/>
    <w:rsid w:val="0070385C"/>
    <w:rsid w:val="007038E4"/>
    <w:rsid w:val="007044BD"/>
    <w:rsid w:val="00704503"/>
    <w:rsid w:val="0070499B"/>
    <w:rsid w:val="00705054"/>
    <w:rsid w:val="007051D8"/>
    <w:rsid w:val="007052B1"/>
    <w:rsid w:val="007055D8"/>
    <w:rsid w:val="00705647"/>
    <w:rsid w:val="00705B20"/>
    <w:rsid w:val="00705B92"/>
    <w:rsid w:val="00705BEF"/>
    <w:rsid w:val="00705E78"/>
    <w:rsid w:val="00705FF8"/>
    <w:rsid w:val="007061BB"/>
    <w:rsid w:val="00706697"/>
    <w:rsid w:val="0070693C"/>
    <w:rsid w:val="00706F41"/>
    <w:rsid w:val="00706FA2"/>
    <w:rsid w:val="0070707B"/>
    <w:rsid w:val="00707426"/>
    <w:rsid w:val="00707832"/>
    <w:rsid w:val="00707A52"/>
    <w:rsid w:val="00707A5A"/>
    <w:rsid w:val="00710176"/>
    <w:rsid w:val="00710668"/>
    <w:rsid w:val="0071084C"/>
    <w:rsid w:val="007109CC"/>
    <w:rsid w:val="00710D92"/>
    <w:rsid w:val="00710DA6"/>
    <w:rsid w:val="007114CC"/>
    <w:rsid w:val="007115D0"/>
    <w:rsid w:val="007117D2"/>
    <w:rsid w:val="00711B68"/>
    <w:rsid w:val="00711C87"/>
    <w:rsid w:val="00711FCE"/>
    <w:rsid w:val="0071220E"/>
    <w:rsid w:val="00712310"/>
    <w:rsid w:val="007123F3"/>
    <w:rsid w:val="007123F6"/>
    <w:rsid w:val="0071292C"/>
    <w:rsid w:val="00713879"/>
    <w:rsid w:val="00713B25"/>
    <w:rsid w:val="00713DD3"/>
    <w:rsid w:val="00713F6E"/>
    <w:rsid w:val="007144E2"/>
    <w:rsid w:val="00714871"/>
    <w:rsid w:val="00714918"/>
    <w:rsid w:val="00714EF1"/>
    <w:rsid w:val="007158D6"/>
    <w:rsid w:val="00715AFA"/>
    <w:rsid w:val="00715BA5"/>
    <w:rsid w:val="0071620B"/>
    <w:rsid w:val="0071637B"/>
    <w:rsid w:val="00716989"/>
    <w:rsid w:val="00716AD8"/>
    <w:rsid w:val="00716CB0"/>
    <w:rsid w:val="00716CF4"/>
    <w:rsid w:val="00716F3E"/>
    <w:rsid w:val="0071737A"/>
    <w:rsid w:val="00717570"/>
    <w:rsid w:val="0071773F"/>
    <w:rsid w:val="007178B9"/>
    <w:rsid w:val="00717A35"/>
    <w:rsid w:val="00717B15"/>
    <w:rsid w:val="00717B2A"/>
    <w:rsid w:val="00717D5C"/>
    <w:rsid w:val="00717EC9"/>
    <w:rsid w:val="00720A59"/>
    <w:rsid w:val="00720A9D"/>
    <w:rsid w:val="00720B0E"/>
    <w:rsid w:val="00720D77"/>
    <w:rsid w:val="00720EBD"/>
    <w:rsid w:val="00721331"/>
    <w:rsid w:val="00721512"/>
    <w:rsid w:val="007215BF"/>
    <w:rsid w:val="00721B1A"/>
    <w:rsid w:val="00721E1D"/>
    <w:rsid w:val="00722997"/>
    <w:rsid w:val="00723339"/>
    <w:rsid w:val="007239EA"/>
    <w:rsid w:val="00723ECB"/>
    <w:rsid w:val="00724A5F"/>
    <w:rsid w:val="00724BA2"/>
    <w:rsid w:val="00724C90"/>
    <w:rsid w:val="00724D76"/>
    <w:rsid w:val="00724E93"/>
    <w:rsid w:val="007250F0"/>
    <w:rsid w:val="007256F0"/>
    <w:rsid w:val="00725950"/>
    <w:rsid w:val="0072603B"/>
    <w:rsid w:val="0072728E"/>
    <w:rsid w:val="00727331"/>
    <w:rsid w:val="00727A49"/>
    <w:rsid w:val="00727F33"/>
    <w:rsid w:val="007308DB"/>
    <w:rsid w:val="00731015"/>
    <w:rsid w:val="00731210"/>
    <w:rsid w:val="0073121E"/>
    <w:rsid w:val="0073161D"/>
    <w:rsid w:val="0073170A"/>
    <w:rsid w:val="0073186C"/>
    <w:rsid w:val="00731CFB"/>
    <w:rsid w:val="00731E32"/>
    <w:rsid w:val="00732358"/>
    <w:rsid w:val="007323CA"/>
    <w:rsid w:val="007329B4"/>
    <w:rsid w:val="00732D28"/>
    <w:rsid w:val="00732D67"/>
    <w:rsid w:val="00732FF3"/>
    <w:rsid w:val="007330BC"/>
    <w:rsid w:val="00733469"/>
    <w:rsid w:val="00733C19"/>
    <w:rsid w:val="0073423E"/>
    <w:rsid w:val="007349BD"/>
    <w:rsid w:val="00734C8D"/>
    <w:rsid w:val="007350B8"/>
    <w:rsid w:val="00735107"/>
    <w:rsid w:val="007351E2"/>
    <w:rsid w:val="0073575D"/>
    <w:rsid w:val="00735C1E"/>
    <w:rsid w:val="0073609F"/>
    <w:rsid w:val="00736195"/>
    <w:rsid w:val="007363F3"/>
    <w:rsid w:val="00736AD4"/>
    <w:rsid w:val="00736B7B"/>
    <w:rsid w:val="00736DD3"/>
    <w:rsid w:val="00737389"/>
    <w:rsid w:val="007374C7"/>
    <w:rsid w:val="00737860"/>
    <w:rsid w:val="00737F6F"/>
    <w:rsid w:val="007400F6"/>
    <w:rsid w:val="007405C8"/>
    <w:rsid w:val="007405F2"/>
    <w:rsid w:val="00740C04"/>
    <w:rsid w:val="00740E8E"/>
    <w:rsid w:val="0074131B"/>
    <w:rsid w:val="0074158E"/>
    <w:rsid w:val="00741974"/>
    <w:rsid w:val="007419AF"/>
    <w:rsid w:val="00741A0C"/>
    <w:rsid w:val="00741B83"/>
    <w:rsid w:val="00741C69"/>
    <w:rsid w:val="00741D76"/>
    <w:rsid w:val="00741E3A"/>
    <w:rsid w:val="00741F23"/>
    <w:rsid w:val="007426B5"/>
    <w:rsid w:val="007427FA"/>
    <w:rsid w:val="00742F49"/>
    <w:rsid w:val="0074331C"/>
    <w:rsid w:val="0074346C"/>
    <w:rsid w:val="007434FC"/>
    <w:rsid w:val="00743635"/>
    <w:rsid w:val="00743E31"/>
    <w:rsid w:val="0074471B"/>
    <w:rsid w:val="00745238"/>
    <w:rsid w:val="007454D8"/>
    <w:rsid w:val="00745772"/>
    <w:rsid w:val="00745949"/>
    <w:rsid w:val="00745BB3"/>
    <w:rsid w:val="00746B90"/>
    <w:rsid w:val="00746E37"/>
    <w:rsid w:val="00747234"/>
    <w:rsid w:val="00747250"/>
    <w:rsid w:val="00747476"/>
    <w:rsid w:val="00747C09"/>
    <w:rsid w:val="007502C1"/>
    <w:rsid w:val="0075061B"/>
    <w:rsid w:val="00750687"/>
    <w:rsid w:val="00750C6A"/>
    <w:rsid w:val="00750E6E"/>
    <w:rsid w:val="00750EEE"/>
    <w:rsid w:val="00751112"/>
    <w:rsid w:val="007512EC"/>
    <w:rsid w:val="00751841"/>
    <w:rsid w:val="0075190C"/>
    <w:rsid w:val="00751AFC"/>
    <w:rsid w:val="00751B48"/>
    <w:rsid w:val="00751B8F"/>
    <w:rsid w:val="00753292"/>
    <w:rsid w:val="007532BD"/>
    <w:rsid w:val="00753541"/>
    <w:rsid w:val="00753594"/>
    <w:rsid w:val="00753625"/>
    <w:rsid w:val="007536E6"/>
    <w:rsid w:val="0075387A"/>
    <w:rsid w:val="00753B0A"/>
    <w:rsid w:val="00754794"/>
    <w:rsid w:val="00754ADF"/>
    <w:rsid w:val="00755402"/>
    <w:rsid w:val="00755537"/>
    <w:rsid w:val="00755831"/>
    <w:rsid w:val="00755AC8"/>
    <w:rsid w:val="00755AF5"/>
    <w:rsid w:val="00755B28"/>
    <w:rsid w:val="0075652D"/>
    <w:rsid w:val="00756869"/>
    <w:rsid w:val="00756CE4"/>
    <w:rsid w:val="00757223"/>
    <w:rsid w:val="00757813"/>
    <w:rsid w:val="007578FC"/>
    <w:rsid w:val="007600B9"/>
    <w:rsid w:val="007600CA"/>
    <w:rsid w:val="0076022C"/>
    <w:rsid w:val="00760513"/>
    <w:rsid w:val="00760A03"/>
    <w:rsid w:val="00760D0D"/>
    <w:rsid w:val="00760E1C"/>
    <w:rsid w:val="00760F45"/>
    <w:rsid w:val="00761028"/>
    <w:rsid w:val="0076119C"/>
    <w:rsid w:val="00761A1D"/>
    <w:rsid w:val="007621E0"/>
    <w:rsid w:val="00762302"/>
    <w:rsid w:val="00762941"/>
    <w:rsid w:val="00762FE6"/>
    <w:rsid w:val="007633A0"/>
    <w:rsid w:val="007636C7"/>
    <w:rsid w:val="00763D4A"/>
    <w:rsid w:val="00763E8F"/>
    <w:rsid w:val="007640C8"/>
    <w:rsid w:val="0076445F"/>
    <w:rsid w:val="00764764"/>
    <w:rsid w:val="00764834"/>
    <w:rsid w:val="0076497B"/>
    <w:rsid w:val="007649B2"/>
    <w:rsid w:val="00764B37"/>
    <w:rsid w:val="00764DBC"/>
    <w:rsid w:val="00765336"/>
    <w:rsid w:val="007658C8"/>
    <w:rsid w:val="00765D6A"/>
    <w:rsid w:val="00765E44"/>
    <w:rsid w:val="00765F79"/>
    <w:rsid w:val="00766100"/>
    <w:rsid w:val="007662A0"/>
    <w:rsid w:val="0076642C"/>
    <w:rsid w:val="007664EB"/>
    <w:rsid w:val="007668E3"/>
    <w:rsid w:val="00766AEF"/>
    <w:rsid w:val="00766D48"/>
    <w:rsid w:val="0076726D"/>
    <w:rsid w:val="007672C5"/>
    <w:rsid w:val="00767E0F"/>
    <w:rsid w:val="00767EF8"/>
    <w:rsid w:val="00770163"/>
    <w:rsid w:val="00770646"/>
    <w:rsid w:val="0077099E"/>
    <w:rsid w:val="00770FB8"/>
    <w:rsid w:val="00771388"/>
    <w:rsid w:val="00771EB9"/>
    <w:rsid w:val="00772777"/>
    <w:rsid w:val="00772C9E"/>
    <w:rsid w:val="00772D5A"/>
    <w:rsid w:val="0077316F"/>
    <w:rsid w:val="0077324A"/>
    <w:rsid w:val="007738A6"/>
    <w:rsid w:val="007743A8"/>
    <w:rsid w:val="007746CA"/>
    <w:rsid w:val="00774BA1"/>
    <w:rsid w:val="00774C5A"/>
    <w:rsid w:val="00774F4C"/>
    <w:rsid w:val="0077588E"/>
    <w:rsid w:val="007758C4"/>
    <w:rsid w:val="0077705F"/>
    <w:rsid w:val="007771FD"/>
    <w:rsid w:val="007773A4"/>
    <w:rsid w:val="007773D3"/>
    <w:rsid w:val="00777AF1"/>
    <w:rsid w:val="00780228"/>
    <w:rsid w:val="00781116"/>
    <w:rsid w:val="0078111C"/>
    <w:rsid w:val="0078171D"/>
    <w:rsid w:val="00781B4B"/>
    <w:rsid w:val="00781D31"/>
    <w:rsid w:val="007821D9"/>
    <w:rsid w:val="00782309"/>
    <w:rsid w:val="0078288A"/>
    <w:rsid w:val="00782D13"/>
    <w:rsid w:val="00782F39"/>
    <w:rsid w:val="007832DE"/>
    <w:rsid w:val="00783301"/>
    <w:rsid w:val="00783430"/>
    <w:rsid w:val="007835DD"/>
    <w:rsid w:val="00783F32"/>
    <w:rsid w:val="00784789"/>
    <w:rsid w:val="00784BC7"/>
    <w:rsid w:val="00784CB1"/>
    <w:rsid w:val="00785D00"/>
    <w:rsid w:val="00786070"/>
    <w:rsid w:val="007862F9"/>
    <w:rsid w:val="00786370"/>
    <w:rsid w:val="007868BC"/>
    <w:rsid w:val="00786BF1"/>
    <w:rsid w:val="00786BFA"/>
    <w:rsid w:val="007873CD"/>
    <w:rsid w:val="007874BA"/>
    <w:rsid w:val="007879F5"/>
    <w:rsid w:val="00787B41"/>
    <w:rsid w:val="00787ED1"/>
    <w:rsid w:val="00787F6B"/>
    <w:rsid w:val="007900E5"/>
    <w:rsid w:val="00790949"/>
    <w:rsid w:val="00790DC7"/>
    <w:rsid w:val="007911AC"/>
    <w:rsid w:val="00791D01"/>
    <w:rsid w:val="00791F7E"/>
    <w:rsid w:val="00792998"/>
    <w:rsid w:val="00792D19"/>
    <w:rsid w:val="00792F36"/>
    <w:rsid w:val="00793711"/>
    <w:rsid w:val="00793913"/>
    <w:rsid w:val="00793EE6"/>
    <w:rsid w:val="00794265"/>
    <w:rsid w:val="00794C5B"/>
    <w:rsid w:val="00795531"/>
    <w:rsid w:val="007957C8"/>
    <w:rsid w:val="00795B99"/>
    <w:rsid w:val="00795C1A"/>
    <w:rsid w:val="00795E3F"/>
    <w:rsid w:val="00796281"/>
    <w:rsid w:val="007967C9"/>
    <w:rsid w:val="00796BBC"/>
    <w:rsid w:val="00796BEC"/>
    <w:rsid w:val="00796F0D"/>
    <w:rsid w:val="00797740"/>
    <w:rsid w:val="00797B95"/>
    <w:rsid w:val="00797BB2"/>
    <w:rsid w:val="007A022F"/>
    <w:rsid w:val="007A03B3"/>
    <w:rsid w:val="007A0658"/>
    <w:rsid w:val="007A095D"/>
    <w:rsid w:val="007A0977"/>
    <w:rsid w:val="007A09B2"/>
    <w:rsid w:val="007A0DB1"/>
    <w:rsid w:val="007A0EA3"/>
    <w:rsid w:val="007A135C"/>
    <w:rsid w:val="007A13D0"/>
    <w:rsid w:val="007A1961"/>
    <w:rsid w:val="007A19E9"/>
    <w:rsid w:val="007A1B9E"/>
    <w:rsid w:val="007A1BF0"/>
    <w:rsid w:val="007A1FBF"/>
    <w:rsid w:val="007A236F"/>
    <w:rsid w:val="007A2588"/>
    <w:rsid w:val="007A26CA"/>
    <w:rsid w:val="007A2A61"/>
    <w:rsid w:val="007A31F5"/>
    <w:rsid w:val="007A328A"/>
    <w:rsid w:val="007A3A10"/>
    <w:rsid w:val="007A3A33"/>
    <w:rsid w:val="007A43CB"/>
    <w:rsid w:val="007A46DA"/>
    <w:rsid w:val="007A4E3C"/>
    <w:rsid w:val="007A530D"/>
    <w:rsid w:val="007A5357"/>
    <w:rsid w:val="007A5532"/>
    <w:rsid w:val="007A57FC"/>
    <w:rsid w:val="007A583F"/>
    <w:rsid w:val="007A5B73"/>
    <w:rsid w:val="007A5E8F"/>
    <w:rsid w:val="007A6A25"/>
    <w:rsid w:val="007A6D93"/>
    <w:rsid w:val="007A724E"/>
    <w:rsid w:val="007A7338"/>
    <w:rsid w:val="007A7344"/>
    <w:rsid w:val="007A7BCB"/>
    <w:rsid w:val="007B061F"/>
    <w:rsid w:val="007B06AC"/>
    <w:rsid w:val="007B08AE"/>
    <w:rsid w:val="007B0F4B"/>
    <w:rsid w:val="007B0FA5"/>
    <w:rsid w:val="007B1276"/>
    <w:rsid w:val="007B16CA"/>
    <w:rsid w:val="007B1911"/>
    <w:rsid w:val="007B22BA"/>
    <w:rsid w:val="007B26D0"/>
    <w:rsid w:val="007B28F7"/>
    <w:rsid w:val="007B2DAD"/>
    <w:rsid w:val="007B34DB"/>
    <w:rsid w:val="007B3CA0"/>
    <w:rsid w:val="007B3EF1"/>
    <w:rsid w:val="007B3F53"/>
    <w:rsid w:val="007B426C"/>
    <w:rsid w:val="007B42E3"/>
    <w:rsid w:val="007B4E83"/>
    <w:rsid w:val="007B52A4"/>
    <w:rsid w:val="007B536E"/>
    <w:rsid w:val="007B54C1"/>
    <w:rsid w:val="007B57C8"/>
    <w:rsid w:val="007B583D"/>
    <w:rsid w:val="007B5B2A"/>
    <w:rsid w:val="007B5C09"/>
    <w:rsid w:val="007B6125"/>
    <w:rsid w:val="007B620F"/>
    <w:rsid w:val="007B67D1"/>
    <w:rsid w:val="007B689E"/>
    <w:rsid w:val="007B69C8"/>
    <w:rsid w:val="007B6D5E"/>
    <w:rsid w:val="007B717D"/>
    <w:rsid w:val="007B72BA"/>
    <w:rsid w:val="007B7EA6"/>
    <w:rsid w:val="007B7F20"/>
    <w:rsid w:val="007B7F6F"/>
    <w:rsid w:val="007C0080"/>
    <w:rsid w:val="007C03F4"/>
    <w:rsid w:val="007C12E5"/>
    <w:rsid w:val="007C148D"/>
    <w:rsid w:val="007C1855"/>
    <w:rsid w:val="007C1A7D"/>
    <w:rsid w:val="007C1D6D"/>
    <w:rsid w:val="007C1E5A"/>
    <w:rsid w:val="007C20E3"/>
    <w:rsid w:val="007C2165"/>
    <w:rsid w:val="007C21AD"/>
    <w:rsid w:val="007C252C"/>
    <w:rsid w:val="007C26E1"/>
    <w:rsid w:val="007C2DCA"/>
    <w:rsid w:val="007C2ECE"/>
    <w:rsid w:val="007C3001"/>
    <w:rsid w:val="007C3195"/>
    <w:rsid w:val="007C32F3"/>
    <w:rsid w:val="007C3632"/>
    <w:rsid w:val="007C37B5"/>
    <w:rsid w:val="007C3DE8"/>
    <w:rsid w:val="007C4234"/>
    <w:rsid w:val="007C43B3"/>
    <w:rsid w:val="007C491C"/>
    <w:rsid w:val="007C4BC8"/>
    <w:rsid w:val="007C5463"/>
    <w:rsid w:val="007C62BE"/>
    <w:rsid w:val="007C63BA"/>
    <w:rsid w:val="007C6553"/>
    <w:rsid w:val="007C6616"/>
    <w:rsid w:val="007C6780"/>
    <w:rsid w:val="007C68B1"/>
    <w:rsid w:val="007C6FBC"/>
    <w:rsid w:val="007C70CF"/>
    <w:rsid w:val="007C750B"/>
    <w:rsid w:val="007C7973"/>
    <w:rsid w:val="007D01F9"/>
    <w:rsid w:val="007D028A"/>
    <w:rsid w:val="007D1002"/>
    <w:rsid w:val="007D107F"/>
    <w:rsid w:val="007D12B7"/>
    <w:rsid w:val="007D20F6"/>
    <w:rsid w:val="007D296D"/>
    <w:rsid w:val="007D2D3A"/>
    <w:rsid w:val="007D31E7"/>
    <w:rsid w:val="007D399A"/>
    <w:rsid w:val="007D3B29"/>
    <w:rsid w:val="007D3C92"/>
    <w:rsid w:val="007D437A"/>
    <w:rsid w:val="007D47D1"/>
    <w:rsid w:val="007D4BEA"/>
    <w:rsid w:val="007D4D50"/>
    <w:rsid w:val="007D51E0"/>
    <w:rsid w:val="007D54AA"/>
    <w:rsid w:val="007D54C9"/>
    <w:rsid w:val="007D5E60"/>
    <w:rsid w:val="007D6479"/>
    <w:rsid w:val="007D657B"/>
    <w:rsid w:val="007D6A28"/>
    <w:rsid w:val="007D6A80"/>
    <w:rsid w:val="007D6B9D"/>
    <w:rsid w:val="007D705F"/>
    <w:rsid w:val="007D70CE"/>
    <w:rsid w:val="007D7BC5"/>
    <w:rsid w:val="007E0282"/>
    <w:rsid w:val="007E044F"/>
    <w:rsid w:val="007E045C"/>
    <w:rsid w:val="007E05C1"/>
    <w:rsid w:val="007E08DE"/>
    <w:rsid w:val="007E0BBD"/>
    <w:rsid w:val="007E131D"/>
    <w:rsid w:val="007E13AB"/>
    <w:rsid w:val="007E18B5"/>
    <w:rsid w:val="007E1959"/>
    <w:rsid w:val="007E19DA"/>
    <w:rsid w:val="007E1A63"/>
    <w:rsid w:val="007E1B8B"/>
    <w:rsid w:val="007E1FA7"/>
    <w:rsid w:val="007E214B"/>
    <w:rsid w:val="007E220A"/>
    <w:rsid w:val="007E2251"/>
    <w:rsid w:val="007E22FB"/>
    <w:rsid w:val="007E230B"/>
    <w:rsid w:val="007E28A2"/>
    <w:rsid w:val="007E2980"/>
    <w:rsid w:val="007E2E26"/>
    <w:rsid w:val="007E2E66"/>
    <w:rsid w:val="007E4009"/>
    <w:rsid w:val="007E4A16"/>
    <w:rsid w:val="007E4E6A"/>
    <w:rsid w:val="007E4EE1"/>
    <w:rsid w:val="007E519B"/>
    <w:rsid w:val="007E5B62"/>
    <w:rsid w:val="007E5F98"/>
    <w:rsid w:val="007E6151"/>
    <w:rsid w:val="007E66D9"/>
    <w:rsid w:val="007E67DA"/>
    <w:rsid w:val="007E6D9E"/>
    <w:rsid w:val="007E7031"/>
    <w:rsid w:val="007E71D0"/>
    <w:rsid w:val="007E730A"/>
    <w:rsid w:val="007E73A4"/>
    <w:rsid w:val="007E7A56"/>
    <w:rsid w:val="007E7C24"/>
    <w:rsid w:val="007E7C56"/>
    <w:rsid w:val="007E7E32"/>
    <w:rsid w:val="007E7F10"/>
    <w:rsid w:val="007E7FAF"/>
    <w:rsid w:val="007F02C0"/>
    <w:rsid w:val="007F0858"/>
    <w:rsid w:val="007F08A2"/>
    <w:rsid w:val="007F0C4D"/>
    <w:rsid w:val="007F0D3F"/>
    <w:rsid w:val="007F0F72"/>
    <w:rsid w:val="007F12C0"/>
    <w:rsid w:val="007F12EC"/>
    <w:rsid w:val="007F2FF2"/>
    <w:rsid w:val="007F324C"/>
    <w:rsid w:val="007F34A5"/>
    <w:rsid w:val="007F3706"/>
    <w:rsid w:val="007F3E3B"/>
    <w:rsid w:val="007F4020"/>
    <w:rsid w:val="007F404D"/>
    <w:rsid w:val="007F41B9"/>
    <w:rsid w:val="007F438A"/>
    <w:rsid w:val="007F4782"/>
    <w:rsid w:val="007F4785"/>
    <w:rsid w:val="007F4786"/>
    <w:rsid w:val="007F4BB5"/>
    <w:rsid w:val="007F4BDD"/>
    <w:rsid w:val="007F4E13"/>
    <w:rsid w:val="007F51AD"/>
    <w:rsid w:val="007F6510"/>
    <w:rsid w:val="007F652A"/>
    <w:rsid w:val="007F6874"/>
    <w:rsid w:val="007F6ACF"/>
    <w:rsid w:val="007F6F34"/>
    <w:rsid w:val="007F6F8B"/>
    <w:rsid w:val="007F712E"/>
    <w:rsid w:val="007F7EA1"/>
    <w:rsid w:val="008002BE"/>
    <w:rsid w:val="00800446"/>
    <w:rsid w:val="00800581"/>
    <w:rsid w:val="00800593"/>
    <w:rsid w:val="008005B3"/>
    <w:rsid w:val="00800B0D"/>
    <w:rsid w:val="00800B19"/>
    <w:rsid w:val="00800DA7"/>
    <w:rsid w:val="00800EFE"/>
    <w:rsid w:val="00801055"/>
    <w:rsid w:val="008014FE"/>
    <w:rsid w:val="00801C73"/>
    <w:rsid w:val="00801FE8"/>
    <w:rsid w:val="00802157"/>
    <w:rsid w:val="008022F5"/>
    <w:rsid w:val="00802300"/>
    <w:rsid w:val="00802792"/>
    <w:rsid w:val="008027AF"/>
    <w:rsid w:val="008029AA"/>
    <w:rsid w:val="00802BC7"/>
    <w:rsid w:val="00802CC9"/>
    <w:rsid w:val="00802F72"/>
    <w:rsid w:val="008034D9"/>
    <w:rsid w:val="00803F30"/>
    <w:rsid w:val="00804047"/>
    <w:rsid w:val="00804255"/>
    <w:rsid w:val="00804438"/>
    <w:rsid w:val="008044B4"/>
    <w:rsid w:val="00804BAE"/>
    <w:rsid w:val="00805073"/>
    <w:rsid w:val="008050FE"/>
    <w:rsid w:val="008052FB"/>
    <w:rsid w:val="0080579D"/>
    <w:rsid w:val="0080594D"/>
    <w:rsid w:val="00805B0B"/>
    <w:rsid w:val="00805DD2"/>
    <w:rsid w:val="00805F09"/>
    <w:rsid w:val="00806F72"/>
    <w:rsid w:val="00807ED0"/>
    <w:rsid w:val="00810317"/>
    <w:rsid w:val="008108FC"/>
    <w:rsid w:val="00810D0C"/>
    <w:rsid w:val="0081110B"/>
    <w:rsid w:val="008111E1"/>
    <w:rsid w:val="00811244"/>
    <w:rsid w:val="00811370"/>
    <w:rsid w:val="00811BBA"/>
    <w:rsid w:val="00811C2D"/>
    <w:rsid w:val="00811DEE"/>
    <w:rsid w:val="00812369"/>
    <w:rsid w:val="008126D1"/>
    <w:rsid w:val="0081281D"/>
    <w:rsid w:val="00812DD2"/>
    <w:rsid w:val="00813345"/>
    <w:rsid w:val="00813A5F"/>
    <w:rsid w:val="00813D68"/>
    <w:rsid w:val="00814014"/>
    <w:rsid w:val="00814A26"/>
    <w:rsid w:val="00814A6C"/>
    <w:rsid w:val="00815334"/>
    <w:rsid w:val="00815795"/>
    <w:rsid w:val="00815E7B"/>
    <w:rsid w:val="00815EA5"/>
    <w:rsid w:val="00816309"/>
    <w:rsid w:val="00816457"/>
    <w:rsid w:val="008164E7"/>
    <w:rsid w:val="00816A37"/>
    <w:rsid w:val="00816B1A"/>
    <w:rsid w:val="00816B68"/>
    <w:rsid w:val="00816BA2"/>
    <w:rsid w:val="00817AB0"/>
    <w:rsid w:val="00820364"/>
    <w:rsid w:val="00820376"/>
    <w:rsid w:val="00820398"/>
    <w:rsid w:val="008203A3"/>
    <w:rsid w:val="0082057D"/>
    <w:rsid w:val="008208D5"/>
    <w:rsid w:val="00820911"/>
    <w:rsid w:val="00820E47"/>
    <w:rsid w:val="00820E6E"/>
    <w:rsid w:val="008215C3"/>
    <w:rsid w:val="00821761"/>
    <w:rsid w:val="00821D77"/>
    <w:rsid w:val="008239C5"/>
    <w:rsid w:val="00823BEB"/>
    <w:rsid w:val="00824578"/>
    <w:rsid w:val="008247EE"/>
    <w:rsid w:val="00824D7F"/>
    <w:rsid w:val="00825230"/>
    <w:rsid w:val="008252EC"/>
    <w:rsid w:val="0082530E"/>
    <w:rsid w:val="00825595"/>
    <w:rsid w:val="0082567F"/>
    <w:rsid w:val="008256C8"/>
    <w:rsid w:val="00826571"/>
    <w:rsid w:val="00826840"/>
    <w:rsid w:val="00826A4E"/>
    <w:rsid w:val="00826D2F"/>
    <w:rsid w:val="00827150"/>
    <w:rsid w:val="008272B7"/>
    <w:rsid w:val="00827778"/>
    <w:rsid w:val="0082777F"/>
    <w:rsid w:val="00827B57"/>
    <w:rsid w:val="00827DA6"/>
    <w:rsid w:val="00827FED"/>
    <w:rsid w:val="00830393"/>
    <w:rsid w:val="00830F71"/>
    <w:rsid w:val="00830F85"/>
    <w:rsid w:val="00831726"/>
    <w:rsid w:val="00831A93"/>
    <w:rsid w:val="00832059"/>
    <w:rsid w:val="00832BA4"/>
    <w:rsid w:val="00832C79"/>
    <w:rsid w:val="00832CC0"/>
    <w:rsid w:val="00833F68"/>
    <w:rsid w:val="00834468"/>
    <w:rsid w:val="0083468D"/>
    <w:rsid w:val="008346A4"/>
    <w:rsid w:val="008346D4"/>
    <w:rsid w:val="00834AB8"/>
    <w:rsid w:val="00834C90"/>
    <w:rsid w:val="00834F48"/>
    <w:rsid w:val="00836123"/>
    <w:rsid w:val="0083623D"/>
    <w:rsid w:val="00836325"/>
    <w:rsid w:val="008370A3"/>
    <w:rsid w:val="00837A4A"/>
    <w:rsid w:val="00837EDB"/>
    <w:rsid w:val="008404EC"/>
    <w:rsid w:val="00840648"/>
    <w:rsid w:val="0084072D"/>
    <w:rsid w:val="008415C5"/>
    <w:rsid w:val="00841658"/>
    <w:rsid w:val="0084196A"/>
    <w:rsid w:val="008425B6"/>
    <w:rsid w:val="008429CB"/>
    <w:rsid w:val="008433EC"/>
    <w:rsid w:val="00843526"/>
    <w:rsid w:val="008436CA"/>
    <w:rsid w:val="00843B82"/>
    <w:rsid w:val="00843FA1"/>
    <w:rsid w:val="0084417B"/>
    <w:rsid w:val="008441E7"/>
    <w:rsid w:val="00844241"/>
    <w:rsid w:val="008448E5"/>
    <w:rsid w:val="00844AC9"/>
    <w:rsid w:val="00844C84"/>
    <w:rsid w:val="00844DFA"/>
    <w:rsid w:val="00844F4B"/>
    <w:rsid w:val="00845195"/>
    <w:rsid w:val="008451C6"/>
    <w:rsid w:val="00845615"/>
    <w:rsid w:val="008459FD"/>
    <w:rsid w:val="00845BA7"/>
    <w:rsid w:val="00845C89"/>
    <w:rsid w:val="00846840"/>
    <w:rsid w:val="00846D45"/>
    <w:rsid w:val="00847146"/>
    <w:rsid w:val="00847165"/>
    <w:rsid w:val="00847680"/>
    <w:rsid w:val="00847BE3"/>
    <w:rsid w:val="00847E22"/>
    <w:rsid w:val="00850630"/>
    <w:rsid w:val="0085067B"/>
    <w:rsid w:val="00850C89"/>
    <w:rsid w:val="008511C1"/>
    <w:rsid w:val="0085154B"/>
    <w:rsid w:val="00851A04"/>
    <w:rsid w:val="00851CD5"/>
    <w:rsid w:val="00852108"/>
    <w:rsid w:val="00852368"/>
    <w:rsid w:val="008523BE"/>
    <w:rsid w:val="00852A9A"/>
    <w:rsid w:val="00852D3A"/>
    <w:rsid w:val="008531B1"/>
    <w:rsid w:val="0085379B"/>
    <w:rsid w:val="008538BB"/>
    <w:rsid w:val="00853B6A"/>
    <w:rsid w:val="00853BAC"/>
    <w:rsid w:val="00853C72"/>
    <w:rsid w:val="00853D28"/>
    <w:rsid w:val="008541E7"/>
    <w:rsid w:val="00854667"/>
    <w:rsid w:val="00854914"/>
    <w:rsid w:val="00854992"/>
    <w:rsid w:val="00854F16"/>
    <w:rsid w:val="0085589A"/>
    <w:rsid w:val="00855A3F"/>
    <w:rsid w:val="00855B64"/>
    <w:rsid w:val="00855C8D"/>
    <w:rsid w:val="0085606C"/>
    <w:rsid w:val="00856185"/>
    <w:rsid w:val="0085625C"/>
    <w:rsid w:val="00856398"/>
    <w:rsid w:val="00856965"/>
    <w:rsid w:val="00856A4D"/>
    <w:rsid w:val="00856A55"/>
    <w:rsid w:val="00856A8F"/>
    <w:rsid w:val="00856F64"/>
    <w:rsid w:val="00857039"/>
    <w:rsid w:val="008573CD"/>
    <w:rsid w:val="0085748A"/>
    <w:rsid w:val="00857725"/>
    <w:rsid w:val="008578AE"/>
    <w:rsid w:val="0086007D"/>
    <w:rsid w:val="0086010B"/>
    <w:rsid w:val="008603F0"/>
    <w:rsid w:val="008606D0"/>
    <w:rsid w:val="0086075D"/>
    <w:rsid w:val="00861273"/>
    <w:rsid w:val="00862840"/>
    <w:rsid w:val="00862ABE"/>
    <w:rsid w:val="00862F1C"/>
    <w:rsid w:val="00862F75"/>
    <w:rsid w:val="00863172"/>
    <w:rsid w:val="00863415"/>
    <w:rsid w:val="00863829"/>
    <w:rsid w:val="00863C85"/>
    <w:rsid w:val="00863DCB"/>
    <w:rsid w:val="00863E51"/>
    <w:rsid w:val="00864632"/>
    <w:rsid w:val="008648A5"/>
    <w:rsid w:val="00864D0E"/>
    <w:rsid w:val="00865609"/>
    <w:rsid w:val="00865DC4"/>
    <w:rsid w:val="008666A5"/>
    <w:rsid w:val="008666CD"/>
    <w:rsid w:val="0086685A"/>
    <w:rsid w:val="00866DF3"/>
    <w:rsid w:val="00866E18"/>
    <w:rsid w:val="00866FF9"/>
    <w:rsid w:val="00867031"/>
    <w:rsid w:val="0086741F"/>
    <w:rsid w:val="00867420"/>
    <w:rsid w:val="008674F7"/>
    <w:rsid w:val="00867B44"/>
    <w:rsid w:val="00867D46"/>
    <w:rsid w:val="00867F30"/>
    <w:rsid w:val="00867FDE"/>
    <w:rsid w:val="00870265"/>
    <w:rsid w:val="0087076D"/>
    <w:rsid w:val="008710D9"/>
    <w:rsid w:val="00871711"/>
    <w:rsid w:val="0087224A"/>
    <w:rsid w:val="00872715"/>
    <w:rsid w:val="00872885"/>
    <w:rsid w:val="0087299C"/>
    <w:rsid w:val="00872DC2"/>
    <w:rsid w:val="00873633"/>
    <w:rsid w:val="00873669"/>
    <w:rsid w:val="0087396F"/>
    <w:rsid w:val="00873AE1"/>
    <w:rsid w:val="00873D07"/>
    <w:rsid w:val="008741B8"/>
    <w:rsid w:val="00874420"/>
    <w:rsid w:val="00874581"/>
    <w:rsid w:val="00874745"/>
    <w:rsid w:val="008749EB"/>
    <w:rsid w:val="00874AF9"/>
    <w:rsid w:val="00874E3E"/>
    <w:rsid w:val="00874FE7"/>
    <w:rsid w:val="00875160"/>
    <w:rsid w:val="00875643"/>
    <w:rsid w:val="00875873"/>
    <w:rsid w:val="00876096"/>
    <w:rsid w:val="0087625B"/>
    <w:rsid w:val="00876FBC"/>
    <w:rsid w:val="00877052"/>
    <w:rsid w:val="00877079"/>
    <w:rsid w:val="008776B5"/>
    <w:rsid w:val="00877A10"/>
    <w:rsid w:val="00877BDE"/>
    <w:rsid w:val="00877EF4"/>
    <w:rsid w:val="00880150"/>
    <w:rsid w:val="00880404"/>
    <w:rsid w:val="008806C8"/>
    <w:rsid w:val="008807C4"/>
    <w:rsid w:val="00880903"/>
    <w:rsid w:val="00880E09"/>
    <w:rsid w:val="0088123D"/>
    <w:rsid w:val="00881618"/>
    <w:rsid w:val="0088203B"/>
    <w:rsid w:val="00882511"/>
    <w:rsid w:val="008826A1"/>
    <w:rsid w:val="00882BD1"/>
    <w:rsid w:val="00883008"/>
    <w:rsid w:val="00883247"/>
    <w:rsid w:val="00883D6F"/>
    <w:rsid w:val="00884180"/>
    <w:rsid w:val="008842E1"/>
    <w:rsid w:val="008843C2"/>
    <w:rsid w:val="00884993"/>
    <w:rsid w:val="00884A09"/>
    <w:rsid w:val="00884C5C"/>
    <w:rsid w:val="00884EB3"/>
    <w:rsid w:val="00884FC9"/>
    <w:rsid w:val="0088506E"/>
    <w:rsid w:val="008850B9"/>
    <w:rsid w:val="008852F5"/>
    <w:rsid w:val="008855B6"/>
    <w:rsid w:val="00885A4D"/>
    <w:rsid w:val="00886260"/>
    <w:rsid w:val="008869D1"/>
    <w:rsid w:val="0088761B"/>
    <w:rsid w:val="00887C8D"/>
    <w:rsid w:val="00887D02"/>
    <w:rsid w:val="00887DA4"/>
    <w:rsid w:val="0089044F"/>
    <w:rsid w:val="008904BC"/>
    <w:rsid w:val="008906DE"/>
    <w:rsid w:val="00890A7E"/>
    <w:rsid w:val="008913CC"/>
    <w:rsid w:val="00891511"/>
    <w:rsid w:val="00891672"/>
    <w:rsid w:val="008918AA"/>
    <w:rsid w:val="008918AD"/>
    <w:rsid w:val="00891A51"/>
    <w:rsid w:val="00891B6A"/>
    <w:rsid w:val="00891E14"/>
    <w:rsid w:val="00891EFC"/>
    <w:rsid w:val="008925A5"/>
    <w:rsid w:val="008925CB"/>
    <w:rsid w:val="00892668"/>
    <w:rsid w:val="00892860"/>
    <w:rsid w:val="00892867"/>
    <w:rsid w:val="008928B3"/>
    <w:rsid w:val="0089318E"/>
    <w:rsid w:val="0089343E"/>
    <w:rsid w:val="008934BB"/>
    <w:rsid w:val="00893B66"/>
    <w:rsid w:val="00893D30"/>
    <w:rsid w:val="008940B2"/>
    <w:rsid w:val="008942A6"/>
    <w:rsid w:val="0089455D"/>
    <w:rsid w:val="00894634"/>
    <w:rsid w:val="00894DE0"/>
    <w:rsid w:val="008953F2"/>
    <w:rsid w:val="008953FA"/>
    <w:rsid w:val="00895816"/>
    <w:rsid w:val="00895D49"/>
    <w:rsid w:val="00895DDE"/>
    <w:rsid w:val="008960B1"/>
    <w:rsid w:val="00896197"/>
    <w:rsid w:val="00896294"/>
    <w:rsid w:val="008969FB"/>
    <w:rsid w:val="008976D4"/>
    <w:rsid w:val="00897D42"/>
    <w:rsid w:val="008A0106"/>
    <w:rsid w:val="008A01A8"/>
    <w:rsid w:val="008A06B4"/>
    <w:rsid w:val="008A08C4"/>
    <w:rsid w:val="008A0A1F"/>
    <w:rsid w:val="008A0B62"/>
    <w:rsid w:val="008A0B6F"/>
    <w:rsid w:val="008A1356"/>
    <w:rsid w:val="008A23B5"/>
    <w:rsid w:val="008A2401"/>
    <w:rsid w:val="008A25AD"/>
    <w:rsid w:val="008A28DD"/>
    <w:rsid w:val="008A29D3"/>
    <w:rsid w:val="008A37C0"/>
    <w:rsid w:val="008A38BC"/>
    <w:rsid w:val="008A38CE"/>
    <w:rsid w:val="008A3DB4"/>
    <w:rsid w:val="008A3DFC"/>
    <w:rsid w:val="008A3E90"/>
    <w:rsid w:val="008A43C0"/>
    <w:rsid w:val="008A44E1"/>
    <w:rsid w:val="008A47E5"/>
    <w:rsid w:val="008A4963"/>
    <w:rsid w:val="008A4DCB"/>
    <w:rsid w:val="008A522E"/>
    <w:rsid w:val="008A5296"/>
    <w:rsid w:val="008A547D"/>
    <w:rsid w:val="008A54E9"/>
    <w:rsid w:val="008A583B"/>
    <w:rsid w:val="008A62FC"/>
    <w:rsid w:val="008A6AD6"/>
    <w:rsid w:val="008A6F40"/>
    <w:rsid w:val="008A7005"/>
    <w:rsid w:val="008A7078"/>
    <w:rsid w:val="008A741F"/>
    <w:rsid w:val="008A7C0D"/>
    <w:rsid w:val="008B04D1"/>
    <w:rsid w:val="008B0882"/>
    <w:rsid w:val="008B0936"/>
    <w:rsid w:val="008B0ACE"/>
    <w:rsid w:val="008B0BF0"/>
    <w:rsid w:val="008B0E4F"/>
    <w:rsid w:val="008B0E8A"/>
    <w:rsid w:val="008B11C8"/>
    <w:rsid w:val="008B15D8"/>
    <w:rsid w:val="008B18BE"/>
    <w:rsid w:val="008B1B51"/>
    <w:rsid w:val="008B2113"/>
    <w:rsid w:val="008B241B"/>
    <w:rsid w:val="008B247B"/>
    <w:rsid w:val="008B2AAD"/>
    <w:rsid w:val="008B37C7"/>
    <w:rsid w:val="008B3DB2"/>
    <w:rsid w:val="008B43D0"/>
    <w:rsid w:val="008B4B08"/>
    <w:rsid w:val="008B4B25"/>
    <w:rsid w:val="008B5165"/>
    <w:rsid w:val="008B5471"/>
    <w:rsid w:val="008B54EB"/>
    <w:rsid w:val="008B5606"/>
    <w:rsid w:val="008B57E3"/>
    <w:rsid w:val="008B5E95"/>
    <w:rsid w:val="008B60D6"/>
    <w:rsid w:val="008B624B"/>
    <w:rsid w:val="008B62D8"/>
    <w:rsid w:val="008B6412"/>
    <w:rsid w:val="008B6744"/>
    <w:rsid w:val="008B6796"/>
    <w:rsid w:val="008B6843"/>
    <w:rsid w:val="008B72D4"/>
    <w:rsid w:val="008B7A29"/>
    <w:rsid w:val="008B7DE6"/>
    <w:rsid w:val="008C0279"/>
    <w:rsid w:val="008C035B"/>
    <w:rsid w:val="008C03C8"/>
    <w:rsid w:val="008C0448"/>
    <w:rsid w:val="008C0766"/>
    <w:rsid w:val="008C0B34"/>
    <w:rsid w:val="008C0DEA"/>
    <w:rsid w:val="008C16EB"/>
    <w:rsid w:val="008C1A30"/>
    <w:rsid w:val="008C23AA"/>
    <w:rsid w:val="008C28C0"/>
    <w:rsid w:val="008C2B09"/>
    <w:rsid w:val="008C3734"/>
    <w:rsid w:val="008C3D0F"/>
    <w:rsid w:val="008C4A54"/>
    <w:rsid w:val="008C4F67"/>
    <w:rsid w:val="008C52E5"/>
    <w:rsid w:val="008C534F"/>
    <w:rsid w:val="008C5B19"/>
    <w:rsid w:val="008C6129"/>
    <w:rsid w:val="008C67D4"/>
    <w:rsid w:val="008C6D59"/>
    <w:rsid w:val="008C7315"/>
    <w:rsid w:val="008C7490"/>
    <w:rsid w:val="008C7904"/>
    <w:rsid w:val="008D03BA"/>
    <w:rsid w:val="008D0577"/>
    <w:rsid w:val="008D0A5B"/>
    <w:rsid w:val="008D1044"/>
    <w:rsid w:val="008D10AD"/>
    <w:rsid w:val="008D1ACF"/>
    <w:rsid w:val="008D2579"/>
    <w:rsid w:val="008D273E"/>
    <w:rsid w:val="008D299D"/>
    <w:rsid w:val="008D2C2E"/>
    <w:rsid w:val="008D350C"/>
    <w:rsid w:val="008D3659"/>
    <w:rsid w:val="008D378F"/>
    <w:rsid w:val="008D3926"/>
    <w:rsid w:val="008D3AFB"/>
    <w:rsid w:val="008D3DB2"/>
    <w:rsid w:val="008D4185"/>
    <w:rsid w:val="008D428A"/>
    <w:rsid w:val="008D46AF"/>
    <w:rsid w:val="008D4D41"/>
    <w:rsid w:val="008D4ED8"/>
    <w:rsid w:val="008D51CB"/>
    <w:rsid w:val="008D5215"/>
    <w:rsid w:val="008D5511"/>
    <w:rsid w:val="008D566E"/>
    <w:rsid w:val="008D5A67"/>
    <w:rsid w:val="008D5AB1"/>
    <w:rsid w:val="008D6102"/>
    <w:rsid w:val="008D6682"/>
    <w:rsid w:val="008D69F4"/>
    <w:rsid w:val="008D6A15"/>
    <w:rsid w:val="008D6D02"/>
    <w:rsid w:val="008D722E"/>
    <w:rsid w:val="008D7384"/>
    <w:rsid w:val="008D7B92"/>
    <w:rsid w:val="008E01DB"/>
    <w:rsid w:val="008E0C8E"/>
    <w:rsid w:val="008E0FD2"/>
    <w:rsid w:val="008E10D2"/>
    <w:rsid w:val="008E1235"/>
    <w:rsid w:val="008E1837"/>
    <w:rsid w:val="008E27AD"/>
    <w:rsid w:val="008E2964"/>
    <w:rsid w:val="008E29B4"/>
    <w:rsid w:val="008E2D07"/>
    <w:rsid w:val="008E31C1"/>
    <w:rsid w:val="008E31FB"/>
    <w:rsid w:val="008E348B"/>
    <w:rsid w:val="008E37D2"/>
    <w:rsid w:val="008E3ADF"/>
    <w:rsid w:val="008E3F1E"/>
    <w:rsid w:val="008E3F62"/>
    <w:rsid w:val="008E4014"/>
    <w:rsid w:val="008E40DD"/>
    <w:rsid w:val="008E45C3"/>
    <w:rsid w:val="008E4655"/>
    <w:rsid w:val="008E471E"/>
    <w:rsid w:val="008E4A44"/>
    <w:rsid w:val="008E4D26"/>
    <w:rsid w:val="008E4EE9"/>
    <w:rsid w:val="008E5372"/>
    <w:rsid w:val="008E5643"/>
    <w:rsid w:val="008E5714"/>
    <w:rsid w:val="008E5C2D"/>
    <w:rsid w:val="008E5C89"/>
    <w:rsid w:val="008E6249"/>
    <w:rsid w:val="008E6295"/>
    <w:rsid w:val="008E63C0"/>
    <w:rsid w:val="008E65C5"/>
    <w:rsid w:val="008E6912"/>
    <w:rsid w:val="008E74B4"/>
    <w:rsid w:val="008E76BB"/>
    <w:rsid w:val="008E774F"/>
    <w:rsid w:val="008E7CD5"/>
    <w:rsid w:val="008E7DEE"/>
    <w:rsid w:val="008E7F21"/>
    <w:rsid w:val="008F0748"/>
    <w:rsid w:val="008F095D"/>
    <w:rsid w:val="008F0A74"/>
    <w:rsid w:val="008F0BB1"/>
    <w:rsid w:val="008F1503"/>
    <w:rsid w:val="008F17FD"/>
    <w:rsid w:val="008F1883"/>
    <w:rsid w:val="008F1921"/>
    <w:rsid w:val="008F20AF"/>
    <w:rsid w:val="008F214E"/>
    <w:rsid w:val="008F232D"/>
    <w:rsid w:val="008F297D"/>
    <w:rsid w:val="008F2A4B"/>
    <w:rsid w:val="008F2F05"/>
    <w:rsid w:val="008F338A"/>
    <w:rsid w:val="008F33F8"/>
    <w:rsid w:val="008F3688"/>
    <w:rsid w:val="008F3CAC"/>
    <w:rsid w:val="008F3EA4"/>
    <w:rsid w:val="008F41E1"/>
    <w:rsid w:val="008F4B8E"/>
    <w:rsid w:val="008F4DC2"/>
    <w:rsid w:val="008F4DD7"/>
    <w:rsid w:val="008F53C7"/>
    <w:rsid w:val="008F6213"/>
    <w:rsid w:val="008F63F9"/>
    <w:rsid w:val="008F665A"/>
    <w:rsid w:val="008F684D"/>
    <w:rsid w:val="008F689F"/>
    <w:rsid w:val="008F70E5"/>
    <w:rsid w:val="008F7BD9"/>
    <w:rsid w:val="008F7C24"/>
    <w:rsid w:val="00900464"/>
    <w:rsid w:val="00901738"/>
    <w:rsid w:val="00901961"/>
    <w:rsid w:val="00901DFC"/>
    <w:rsid w:val="00901E90"/>
    <w:rsid w:val="00902034"/>
    <w:rsid w:val="009025BE"/>
    <w:rsid w:val="009031EB"/>
    <w:rsid w:val="00903382"/>
    <w:rsid w:val="00903DE4"/>
    <w:rsid w:val="009046C1"/>
    <w:rsid w:val="009049EF"/>
    <w:rsid w:val="00904D87"/>
    <w:rsid w:val="009059E8"/>
    <w:rsid w:val="00905AF4"/>
    <w:rsid w:val="00905E5E"/>
    <w:rsid w:val="009060AE"/>
    <w:rsid w:val="00906290"/>
    <w:rsid w:val="00906645"/>
    <w:rsid w:val="00906650"/>
    <w:rsid w:val="0090681E"/>
    <w:rsid w:val="00906CD3"/>
    <w:rsid w:val="00906E05"/>
    <w:rsid w:val="00906F86"/>
    <w:rsid w:val="009073C2"/>
    <w:rsid w:val="00907BDF"/>
    <w:rsid w:val="00907F92"/>
    <w:rsid w:val="00907FE2"/>
    <w:rsid w:val="00911089"/>
    <w:rsid w:val="00911281"/>
    <w:rsid w:val="0091166C"/>
    <w:rsid w:val="00911E9E"/>
    <w:rsid w:val="009121C7"/>
    <w:rsid w:val="009123C4"/>
    <w:rsid w:val="009125EE"/>
    <w:rsid w:val="00912685"/>
    <w:rsid w:val="009126AF"/>
    <w:rsid w:val="00912898"/>
    <w:rsid w:val="00912FD1"/>
    <w:rsid w:val="00913082"/>
    <w:rsid w:val="009131BE"/>
    <w:rsid w:val="009133D2"/>
    <w:rsid w:val="00913C5D"/>
    <w:rsid w:val="00913D91"/>
    <w:rsid w:val="00913E02"/>
    <w:rsid w:val="009143F6"/>
    <w:rsid w:val="00915238"/>
    <w:rsid w:val="0091571E"/>
    <w:rsid w:val="00915A98"/>
    <w:rsid w:val="00915D01"/>
    <w:rsid w:val="00915DC4"/>
    <w:rsid w:val="00915ECF"/>
    <w:rsid w:val="009162F2"/>
    <w:rsid w:val="00916562"/>
    <w:rsid w:val="009167F0"/>
    <w:rsid w:val="00916C11"/>
    <w:rsid w:val="00916E72"/>
    <w:rsid w:val="00917242"/>
    <w:rsid w:val="009174B9"/>
    <w:rsid w:val="009175A8"/>
    <w:rsid w:val="009176AE"/>
    <w:rsid w:val="00917B4A"/>
    <w:rsid w:val="0092049C"/>
    <w:rsid w:val="00920F56"/>
    <w:rsid w:val="00921D2E"/>
    <w:rsid w:val="00922111"/>
    <w:rsid w:val="00922131"/>
    <w:rsid w:val="009226F6"/>
    <w:rsid w:val="009227E4"/>
    <w:rsid w:val="00922E4F"/>
    <w:rsid w:val="0092311B"/>
    <w:rsid w:val="009231F5"/>
    <w:rsid w:val="009236BA"/>
    <w:rsid w:val="00923BE3"/>
    <w:rsid w:val="00923EB5"/>
    <w:rsid w:val="00923F76"/>
    <w:rsid w:val="0092522E"/>
    <w:rsid w:val="00925776"/>
    <w:rsid w:val="00925D0B"/>
    <w:rsid w:val="00926121"/>
    <w:rsid w:val="0092630C"/>
    <w:rsid w:val="00926549"/>
    <w:rsid w:val="0092715B"/>
    <w:rsid w:val="0092749A"/>
    <w:rsid w:val="00927BD8"/>
    <w:rsid w:val="00930325"/>
    <w:rsid w:val="00930483"/>
    <w:rsid w:val="00930740"/>
    <w:rsid w:val="00930B6C"/>
    <w:rsid w:val="009314EA"/>
    <w:rsid w:val="00931709"/>
    <w:rsid w:val="00931AC5"/>
    <w:rsid w:val="009328D2"/>
    <w:rsid w:val="009333DA"/>
    <w:rsid w:val="009334B3"/>
    <w:rsid w:val="009338AE"/>
    <w:rsid w:val="00933DF6"/>
    <w:rsid w:val="00934D46"/>
    <w:rsid w:val="00934F59"/>
    <w:rsid w:val="00935161"/>
    <w:rsid w:val="00935419"/>
    <w:rsid w:val="00935788"/>
    <w:rsid w:val="0093598F"/>
    <w:rsid w:val="00935BF9"/>
    <w:rsid w:val="00936755"/>
    <w:rsid w:val="00936844"/>
    <w:rsid w:val="00936C59"/>
    <w:rsid w:val="00937616"/>
    <w:rsid w:val="00940193"/>
    <w:rsid w:val="009401CC"/>
    <w:rsid w:val="009402C1"/>
    <w:rsid w:val="009403A8"/>
    <w:rsid w:val="009404C8"/>
    <w:rsid w:val="009416B8"/>
    <w:rsid w:val="00941AB1"/>
    <w:rsid w:val="009421FA"/>
    <w:rsid w:val="00943246"/>
    <w:rsid w:val="009435DA"/>
    <w:rsid w:val="00943881"/>
    <w:rsid w:val="00943C04"/>
    <w:rsid w:val="00943C4F"/>
    <w:rsid w:val="00943DEB"/>
    <w:rsid w:val="00943F7E"/>
    <w:rsid w:val="009441C6"/>
    <w:rsid w:val="00944659"/>
    <w:rsid w:val="00944900"/>
    <w:rsid w:val="00944CF0"/>
    <w:rsid w:val="00945091"/>
    <w:rsid w:val="0094517D"/>
    <w:rsid w:val="00945244"/>
    <w:rsid w:val="0094539B"/>
    <w:rsid w:val="00945A4E"/>
    <w:rsid w:val="0094621F"/>
    <w:rsid w:val="00946362"/>
    <w:rsid w:val="009463C3"/>
    <w:rsid w:val="00946540"/>
    <w:rsid w:val="009467B4"/>
    <w:rsid w:val="00946B41"/>
    <w:rsid w:val="00946BF3"/>
    <w:rsid w:val="009470E0"/>
    <w:rsid w:val="0094782A"/>
    <w:rsid w:val="0094787C"/>
    <w:rsid w:val="00947AA1"/>
    <w:rsid w:val="00947BDC"/>
    <w:rsid w:val="00950123"/>
    <w:rsid w:val="009504CD"/>
    <w:rsid w:val="00950659"/>
    <w:rsid w:val="009508C4"/>
    <w:rsid w:val="00950BAD"/>
    <w:rsid w:val="00951048"/>
    <w:rsid w:val="009511C0"/>
    <w:rsid w:val="009516A4"/>
    <w:rsid w:val="0095199C"/>
    <w:rsid w:val="00951BB5"/>
    <w:rsid w:val="00951D69"/>
    <w:rsid w:val="00951E9A"/>
    <w:rsid w:val="00951E9E"/>
    <w:rsid w:val="009520B8"/>
    <w:rsid w:val="00952368"/>
    <w:rsid w:val="009526B6"/>
    <w:rsid w:val="009529B7"/>
    <w:rsid w:val="00952A6C"/>
    <w:rsid w:val="0095330D"/>
    <w:rsid w:val="009533CA"/>
    <w:rsid w:val="009536FF"/>
    <w:rsid w:val="00953729"/>
    <w:rsid w:val="00953F6F"/>
    <w:rsid w:val="00954089"/>
    <w:rsid w:val="0095427F"/>
    <w:rsid w:val="009544AE"/>
    <w:rsid w:val="009545BC"/>
    <w:rsid w:val="00954884"/>
    <w:rsid w:val="009550AA"/>
    <w:rsid w:val="009554D8"/>
    <w:rsid w:val="0095592E"/>
    <w:rsid w:val="00955BDB"/>
    <w:rsid w:val="00955C2B"/>
    <w:rsid w:val="00955DDB"/>
    <w:rsid w:val="00955EDD"/>
    <w:rsid w:val="0095607D"/>
    <w:rsid w:val="00956488"/>
    <w:rsid w:val="009566D0"/>
    <w:rsid w:val="00956A49"/>
    <w:rsid w:val="009571F9"/>
    <w:rsid w:val="009574AE"/>
    <w:rsid w:val="00960081"/>
    <w:rsid w:val="0096020E"/>
    <w:rsid w:val="009602ED"/>
    <w:rsid w:val="009604B2"/>
    <w:rsid w:val="009609FF"/>
    <w:rsid w:val="00960DED"/>
    <w:rsid w:val="00960E1C"/>
    <w:rsid w:val="00961324"/>
    <w:rsid w:val="00961698"/>
    <w:rsid w:val="00961779"/>
    <w:rsid w:val="009621E3"/>
    <w:rsid w:val="009623F3"/>
    <w:rsid w:val="00962940"/>
    <w:rsid w:val="00962BBD"/>
    <w:rsid w:val="00962C37"/>
    <w:rsid w:val="00962C50"/>
    <w:rsid w:val="00962E00"/>
    <w:rsid w:val="00963120"/>
    <w:rsid w:val="0096321D"/>
    <w:rsid w:val="009634EE"/>
    <w:rsid w:val="00963531"/>
    <w:rsid w:val="009639EA"/>
    <w:rsid w:val="00963B7B"/>
    <w:rsid w:val="00963B98"/>
    <w:rsid w:val="00963F70"/>
    <w:rsid w:val="00964A06"/>
    <w:rsid w:val="00965141"/>
    <w:rsid w:val="009653E1"/>
    <w:rsid w:val="0096568E"/>
    <w:rsid w:val="0096592B"/>
    <w:rsid w:val="00965B4F"/>
    <w:rsid w:val="00965CBA"/>
    <w:rsid w:val="00965EFA"/>
    <w:rsid w:val="0096629D"/>
    <w:rsid w:val="009663A1"/>
    <w:rsid w:val="00966689"/>
    <w:rsid w:val="00966750"/>
    <w:rsid w:val="00966CB9"/>
    <w:rsid w:val="00966E14"/>
    <w:rsid w:val="0096714C"/>
    <w:rsid w:val="009673A0"/>
    <w:rsid w:val="00967410"/>
    <w:rsid w:val="00967716"/>
    <w:rsid w:val="00967F12"/>
    <w:rsid w:val="00967F4D"/>
    <w:rsid w:val="00970518"/>
    <w:rsid w:val="00970E19"/>
    <w:rsid w:val="00971431"/>
    <w:rsid w:val="00971B54"/>
    <w:rsid w:val="00971BED"/>
    <w:rsid w:val="0097274B"/>
    <w:rsid w:val="0097294B"/>
    <w:rsid w:val="0097401F"/>
    <w:rsid w:val="009742BF"/>
    <w:rsid w:val="0097441E"/>
    <w:rsid w:val="00974802"/>
    <w:rsid w:val="00974817"/>
    <w:rsid w:val="00974AC3"/>
    <w:rsid w:val="00974E9A"/>
    <w:rsid w:val="00975997"/>
    <w:rsid w:val="00975CF7"/>
    <w:rsid w:val="00976120"/>
    <w:rsid w:val="0097689D"/>
    <w:rsid w:val="00976E12"/>
    <w:rsid w:val="00976E4A"/>
    <w:rsid w:val="00976FCE"/>
    <w:rsid w:val="0097769A"/>
    <w:rsid w:val="00977E23"/>
    <w:rsid w:val="00977E4F"/>
    <w:rsid w:val="009804D6"/>
    <w:rsid w:val="00980721"/>
    <w:rsid w:val="00981060"/>
    <w:rsid w:val="009812A7"/>
    <w:rsid w:val="00981379"/>
    <w:rsid w:val="00981C89"/>
    <w:rsid w:val="00981D29"/>
    <w:rsid w:val="00982086"/>
    <w:rsid w:val="00982C1A"/>
    <w:rsid w:val="0098382C"/>
    <w:rsid w:val="00983925"/>
    <w:rsid w:val="00983B7A"/>
    <w:rsid w:val="009840C8"/>
    <w:rsid w:val="009841DC"/>
    <w:rsid w:val="0098434A"/>
    <w:rsid w:val="009848E4"/>
    <w:rsid w:val="00984E80"/>
    <w:rsid w:val="00984F17"/>
    <w:rsid w:val="00985067"/>
    <w:rsid w:val="009852FF"/>
    <w:rsid w:val="0098562B"/>
    <w:rsid w:val="00985A36"/>
    <w:rsid w:val="00985F73"/>
    <w:rsid w:val="0098618E"/>
    <w:rsid w:val="009863A5"/>
    <w:rsid w:val="009863C2"/>
    <w:rsid w:val="0098647B"/>
    <w:rsid w:val="009864FA"/>
    <w:rsid w:val="00986928"/>
    <w:rsid w:val="00986C01"/>
    <w:rsid w:val="00986E69"/>
    <w:rsid w:val="00987251"/>
    <w:rsid w:val="009872B7"/>
    <w:rsid w:val="0098776F"/>
    <w:rsid w:val="00987B40"/>
    <w:rsid w:val="00991947"/>
    <w:rsid w:val="009926AB"/>
    <w:rsid w:val="00992890"/>
    <w:rsid w:val="00992997"/>
    <w:rsid w:val="00992B82"/>
    <w:rsid w:val="009938C7"/>
    <w:rsid w:val="00993A84"/>
    <w:rsid w:val="00993B3C"/>
    <w:rsid w:val="00994182"/>
    <w:rsid w:val="009942E8"/>
    <w:rsid w:val="009953C8"/>
    <w:rsid w:val="009954E2"/>
    <w:rsid w:val="00995DF7"/>
    <w:rsid w:val="00995E42"/>
    <w:rsid w:val="0099668C"/>
    <w:rsid w:val="00996B1B"/>
    <w:rsid w:val="00996C1C"/>
    <w:rsid w:val="00996EF5"/>
    <w:rsid w:val="00997697"/>
    <w:rsid w:val="00997C5F"/>
    <w:rsid w:val="009A04DC"/>
    <w:rsid w:val="009A06CE"/>
    <w:rsid w:val="009A0830"/>
    <w:rsid w:val="009A0EE0"/>
    <w:rsid w:val="009A10AC"/>
    <w:rsid w:val="009A112C"/>
    <w:rsid w:val="009A118A"/>
    <w:rsid w:val="009A14A5"/>
    <w:rsid w:val="009A1706"/>
    <w:rsid w:val="009A1842"/>
    <w:rsid w:val="009A1988"/>
    <w:rsid w:val="009A1AE0"/>
    <w:rsid w:val="009A3D36"/>
    <w:rsid w:val="009A4282"/>
    <w:rsid w:val="009A4B54"/>
    <w:rsid w:val="009A50FD"/>
    <w:rsid w:val="009A510B"/>
    <w:rsid w:val="009A590D"/>
    <w:rsid w:val="009A5EFA"/>
    <w:rsid w:val="009A63A0"/>
    <w:rsid w:val="009A643B"/>
    <w:rsid w:val="009A6ADA"/>
    <w:rsid w:val="009A6DAA"/>
    <w:rsid w:val="009A7001"/>
    <w:rsid w:val="009A7044"/>
    <w:rsid w:val="009A784B"/>
    <w:rsid w:val="009A79BA"/>
    <w:rsid w:val="009B0A2D"/>
    <w:rsid w:val="009B0A39"/>
    <w:rsid w:val="009B0B63"/>
    <w:rsid w:val="009B0C92"/>
    <w:rsid w:val="009B0F5F"/>
    <w:rsid w:val="009B17A9"/>
    <w:rsid w:val="009B244E"/>
    <w:rsid w:val="009B2793"/>
    <w:rsid w:val="009B2C14"/>
    <w:rsid w:val="009B2D28"/>
    <w:rsid w:val="009B2F84"/>
    <w:rsid w:val="009B37F3"/>
    <w:rsid w:val="009B4263"/>
    <w:rsid w:val="009B432F"/>
    <w:rsid w:val="009B4765"/>
    <w:rsid w:val="009B4A77"/>
    <w:rsid w:val="009B56C3"/>
    <w:rsid w:val="009B5A38"/>
    <w:rsid w:val="009B5AF6"/>
    <w:rsid w:val="009B5D74"/>
    <w:rsid w:val="009B6209"/>
    <w:rsid w:val="009B6215"/>
    <w:rsid w:val="009B6356"/>
    <w:rsid w:val="009B69AC"/>
    <w:rsid w:val="009B6C63"/>
    <w:rsid w:val="009B6CD4"/>
    <w:rsid w:val="009B7343"/>
    <w:rsid w:val="009B745B"/>
    <w:rsid w:val="009B7597"/>
    <w:rsid w:val="009B75D5"/>
    <w:rsid w:val="009B7DAE"/>
    <w:rsid w:val="009C0081"/>
    <w:rsid w:val="009C0169"/>
    <w:rsid w:val="009C0206"/>
    <w:rsid w:val="009C06AA"/>
    <w:rsid w:val="009C07D0"/>
    <w:rsid w:val="009C082B"/>
    <w:rsid w:val="009C0F6D"/>
    <w:rsid w:val="009C12E4"/>
    <w:rsid w:val="009C16F6"/>
    <w:rsid w:val="009C174A"/>
    <w:rsid w:val="009C1802"/>
    <w:rsid w:val="009C210C"/>
    <w:rsid w:val="009C2C91"/>
    <w:rsid w:val="009C2C94"/>
    <w:rsid w:val="009C2D8D"/>
    <w:rsid w:val="009C34D8"/>
    <w:rsid w:val="009C3C02"/>
    <w:rsid w:val="009C3D7D"/>
    <w:rsid w:val="009C4A5E"/>
    <w:rsid w:val="009C4B09"/>
    <w:rsid w:val="009C4CB2"/>
    <w:rsid w:val="009C4D54"/>
    <w:rsid w:val="009C4D59"/>
    <w:rsid w:val="009C4D65"/>
    <w:rsid w:val="009C4E51"/>
    <w:rsid w:val="009C5034"/>
    <w:rsid w:val="009C53F3"/>
    <w:rsid w:val="009C5447"/>
    <w:rsid w:val="009C5590"/>
    <w:rsid w:val="009C5B53"/>
    <w:rsid w:val="009C6735"/>
    <w:rsid w:val="009C70F8"/>
    <w:rsid w:val="009C7894"/>
    <w:rsid w:val="009C7B32"/>
    <w:rsid w:val="009C7DD3"/>
    <w:rsid w:val="009C7DEF"/>
    <w:rsid w:val="009C7F28"/>
    <w:rsid w:val="009C7F38"/>
    <w:rsid w:val="009D0635"/>
    <w:rsid w:val="009D0B81"/>
    <w:rsid w:val="009D0E6B"/>
    <w:rsid w:val="009D12D8"/>
    <w:rsid w:val="009D183D"/>
    <w:rsid w:val="009D2117"/>
    <w:rsid w:val="009D2404"/>
    <w:rsid w:val="009D2505"/>
    <w:rsid w:val="009D2AB5"/>
    <w:rsid w:val="009D2B3C"/>
    <w:rsid w:val="009D3051"/>
    <w:rsid w:val="009D380C"/>
    <w:rsid w:val="009D3DAF"/>
    <w:rsid w:val="009D4258"/>
    <w:rsid w:val="009D429B"/>
    <w:rsid w:val="009D4625"/>
    <w:rsid w:val="009D4BBD"/>
    <w:rsid w:val="009D4BC3"/>
    <w:rsid w:val="009D50EF"/>
    <w:rsid w:val="009D55D0"/>
    <w:rsid w:val="009D607C"/>
    <w:rsid w:val="009D637E"/>
    <w:rsid w:val="009D6DCB"/>
    <w:rsid w:val="009D6F40"/>
    <w:rsid w:val="009D7627"/>
    <w:rsid w:val="009D76D7"/>
    <w:rsid w:val="009D7812"/>
    <w:rsid w:val="009D7966"/>
    <w:rsid w:val="009D79F0"/>
    <w:rsid w:val="009D7DA4"/>
    <w:rsid w:val="009E0383"/>
    <w:rsid w:val="009E057D"/>
    <w:rsid w:val="009E05CD"/>
    <w:rsid w:val="009E0ADA"/>
    <w:rsid w:val="009E0D9B"/>
    <w:rsid w:val="009E11D3"/>
    <w:rsid w:val="009E1356"/>
    <w:rsid w:val="009E14D2"/>
    <w:rsid w:val="009E160D"/>
    <w:rsid w:val="009E17A4"/>
    <w:rsid w:val="009E1A0A"/>
    <w:rsid w:val="009E1A2E"/>
    <w:rsid w:val="009E22C6"/>
    <w:rsid w:val="009E2697"/>
    <w:rsid w:val="009E275D"/>
    <w:rsid w:val="009E2864"/>
    <w:rsid w:val="009E2DF1"/>
    <w:rsid w:val="009E3282"/>
    <w:rsid w:val="009E3322"/>
    <w:rsid w:val="009E36BF"/>
    <w:rsid w:val="009E3CA6"/>
    <w:rsid w:val="009E3F7B"/>
    <w:rsid w:val="009E414C"/>
    <w:rsid w:val="009E4989"/>
    <w:rsid w:val="009E5D96"/>
    <w:rsid w:val="009E5DA1"/>
    <w:rsid w:val="009E609B"/>
    <w:rsid w:val="009E6463"/>
    <w:rsid w:val="009E68B6"/>
    <w:rsid w:val="009E6B8A"/>
    <w:rsid w:val="009E74ED"/>
    <w:rsid w:val="009E7803"/>
    <w:rsid w:val="009F00A2"/>
    <w:rsid w:val="009F0194"/>
    <w:rsid w:val="009F041C"/>
    <w:rsid w:val="009F054C"/>
    <w:rsid w:val="009F0C0E"/>
    <w:rsid w:val="009F0CF0"/>
    <w:rsid w:val="009F12D1"/>
    <w:rsid w:val="009F133B"/>
    <w:rsid w:val="009F197A"/>
    <w:rsid w:val="009F2553"/>
    <w:rsid w:val="009F2EC2"/>
    <w:rsid w:val="009F2FF0"/>
    <w:rsid w:val="009F3208"/>
    <w:rsid w:val="009F36DE"/>
    <w:rsid w:val="009F3733"/>
    <w:rsid w:val="009F410F"/>
    <w:rsid w:val="009F4435"/>
    <w:rsid w:val="009F4589"/>
    <w:rsid w:val="009F461E"/>
    <w:rsid w:val="009F4F48"/>
    <w:rsid w:val="009F5155"/>
    <w:rsid w:val="009F552A"/>
    <w:rsid w:val="009F5610"/>
    <w:rsid w:val="009F57C5"/>
    <w:rsid w:val="009F5856"/>
    <w:rsid w:val="009F5E04"/>
    <w:rsid w:val="009F5EB7"/>
    <w:rsid w:val="009F645C"/>
    <w:rsid w:val="009F661F"/>
    <w:rsid w:val="009F74D5"/>
    <w:rsid w:val="009F7A5D"/>
    <w:rsid w:val="009F7AE5"/>
    <w:rsid w:val="00A00094"/>
    <w:rsid w:val="00A0023C"/>
    <w:rsid w:val="00A00263"/>
    <w:rsid w:val="00A00B5D"/>
    <w:rsid w:val="00A00F3D"/>
    <w:rsid w:val="00A018A7"/>
    <w:rsid w:val="00A01967"/>
    <w:rsid w:val="00A01990"/>
    <w:rsid w:val="00A01B1F"/>
    <w:rsid w:val="00A01D58"/>
    <w:rsid w:val="00A0249A"/>
    <w:rsid w:val="00A02801"/>
    <w:rsid w:val="00A02B76"/>
    <w:rsid w:val="00A02D9D"/>
    <w:rsid w:val="00A02E7F"/>
    <w:rsid w:val="00A0387C"/>
    <w:rsid w:val="00A03932"/>
    <w:rsid w:val="00A03B8B"/>
    <w:rsid w:val="00A03C2E"/>
    <w:rsid w:val="00A040DE"/>
    <w:rsid w:val="00A0428F"/>
    <w:rsid w:val="00A0446E"/>
    <w:rsid w:val="00A04482"/>
    <w:rsid w:val="00A0483C"/>
    <w:rsid w:val="00A04B6C"/>
    <w:rsid w:val="00A05E9D"/>
    <w:rsid w:val="00A0614F"/>
    <w:rsid w:val="00A06332"/>
    <w:rsid w:val="00A063ED"/>
    <w:rsid w:val="00A066BF"/>
    <w:rsid w:val="00A06C9E"/>
    <w:rsid w:val="00A0702D"/>
    <w:rsid w:val="00A070D5"/>
    <w:rsid w:val="00A074ED"/>
    <w:rsid w:val="00A079D9"/>
    <w:rsid w:val="00A07A26"/>
    <w:rsid w:val="00A07BB7"/>
    <w:rsid w:val="00A10311"/>
    <w:rsid w:val="00A10663"/>
    <w:rsid w:val="00A10A94"/>
    <w:rsid w:val="00A10EF3"/>
    <w:rsid w:val="00A1109D"/>
    <w:rsid w:val="00A11B53"/>
    <w:rsid w:val="00A126DD"/>
    <w:rsid w:val="00A12C19"/>
    <w:rsid w:val="00A13394"/>
    <w:rsid w:val="00A13771"/>
    <w:rsid w:val="00A13C30"/>
    <w:rsid w:val="00A1406E"/>
    <w:rsid w:val="00A14E26"/>
    <w:rsid w:val="00A14E37"/>
    <w:rsid w:val="00A151A3"/>
    <w:rsid w:val="00A15B60"/>
    <w:rsid w:val="00A15C7A"/>
    <w:rsid w:val="00A16457"/>
    <w:rsid w:val="00A16898"/>
    <w:rsid w:val="00A17A28"/>
    <w:rsid w:val="00A17FE9"/>
    <w:rsid w:val="00A2070D"/>
    <w:rsid w:val="00A20F2B"/>
    <w:rsid w:val="00A217DD"/>
    <w:rsid w:val="00A22797"/>
    <w:rsid w:val="00A22A31"/>
    <w:rsid w:val="00A22DD1"/>
    <w:rsid w:val="00A22EAF"/>
    <w:rsid w:val="00A23035"/>
    <w:rsid w:val="00A2343D"/>
    <w:rsid w:val="00A234CC"/>
    <w:rsid w:val="00A235EF"/>
    <w:rsid w:val="00A2480A"/>
    <w:rsid w:val="00A24C89"/>
    <w:rsid w:val="00A2557F"/>
    <w:rsid w:val="00A2563C"/>
    <w:rsid w:val="00A260EB"/>
    <w:rsid w:val="00A262A1"/>
    <w:rsid w:val="00A2681D"/>
    <w:rsid w:val="00A275DC"/>
    <w:rsid w:val="00A27A65"/>
    <w:rsid w:val="00A27B31"/>
    <w:rsid w:val="00A27CF3"/>
    <w:rsid w:val="00A27D42"/>
    <w:rsid w:val="00A27DF5"/>
    <w:rsid w:val="00A27E62"/>
    <w:rsid w:val="00A30464"/>
    <w:rsid w:val="00A30BA7"/>
    <w:rsid w:val="00A31004"/>
    <w:rsid w:val="00A310B7"/>
    <w:rsid w:val="00A315F7"/>
    <w:rsid w:val="00A3160D"/>
    <w:rsid w:val="00A316CC"/>
    <w:rsid w:val="00A31BBD"/>
    <w:rsid w:val="00A31BEC"/>
    <w:rsid w:val="00A31E74"/>
    <w:rsid w:val="00A32659"/>
    <w:rsid w:val="00A326B5"/>
    <w:rsid w:val="00A327B5"/>
    <w:rsid w:val="00A32D53"/>
    <w:rsid w:val="00A330CD"/>
    <w:rsid w:val="00A330F6"/>
    <w:rsid w:val="00A333F0"/>
    <w:rsid w:val="00A33565"/>
    <w:rsid w:val="00A337C9"/>
    <w:rsid w:val="00A33901"/>
    <w:rsid w:val="00A339D2"/>
    <w:rsid w:val="00A34330"/>
    <w:rsid w:val="00A346BF"/>
    <w:rsid w:val="00A3523A"/>
    <w:rsid w:val="00A35320"/>
    <w:rsid w:val="00A363C0"/>
    <w:rsid w:val="00A36CFB"/>
    <w:rsid w:val="00A36D3A"/>
    <w:rsid w:val="00A36D71"/>
    <w:rsid w:val="00A374E6"/>
    <w:rsid w:val="00A37ECC"/>
    <w:rsid w:val="00A400E7"/>
    <w:rsid w:val="00A40427"/>
    <w:rsid w:val="00A4069A"/>
    <w:rsid w:val="00A40702"/>
    <w:rsid w:val="00A40743"/>
    <w:rsid w:val="00A40BE9"/>
    <w:rsid w:val="00A40ED4"/>
    <w:rsid w:val="00A40F6C"/>
    <w:rsid w:val="00A41065"/>
    <w:rsid w:val="00A413B4"/>
    <w:rsid w:val="00A4183F"/>
    <w:rsid w:val="00A41F2D"/>
    <w:rsid w:val="00A421B9"/>
    <w:rsid w:val="00A424E4"/>
    <w:rsid w:val="00A42539"/>
    <w:rsid w:val="00A4264D"/>
    <w:rsid w:val="00A42CAF"/>
    <w:rsid w:val="00A4317E"/>
    <w:rsid w:val="00A43196"/>
    <w:rsid w:val="00A43D8C"/>
    <w:rsid w:val="00A44343"/>
    <w:rsid w:val="00A44AB7"/>
    <w:rsid w:val="00A44ACD"/>
    <w:rsid w:val="00A45440"/>
    <w:rsid w:val="00A454C6"/>
    <w:rsid w:val="00A45B88"/>
    <w:rsid w:val="00A45C8D"/>
    <w:rsid w:val="00A45F35"/>
    <w:rsid w:val="00A46095"/>
    <w:rsid w:val="00A4645D"/>
    <w:rsid w:val="00A464BE"/>
    <w:rsid w:val="00A46BD8"/>
    <w:rsid w:val="00A46C39"/>
    <w:rsid w:val="00A46CE7"/>
    <w:rsid w:val="00A46EB5"/>
    <w:rsid w:val="00A470C5"/>
    <w:rsid w:val="00A47263"/>
    <w:rsid w:val="00A47C15"/>
    <w:rsid w:val="00A5032B"/>
    <w:rsid w:val="00A50C1B"/>
    <w:rsid w:val="00A5113C"/>
    <w:rsid w:val="00A51262"/>
    <w:rsid w:val="00A5159C"/>
    <w:rsid w:val="00A517F7"/>
    <w:rsid w:val="00A51D4E"/>
    <w:rsid w:val="00A51E08"/>
    <w:rsid w:val="00A51E1A"/>
    <w:rsid w:val="00A522A0"/>
    <w:rsid w:val="00A52357"/>
    <w:rsid w:val="00A52ED6"/>
    <w:rsid w:val="00A533BF"/>
    <w:rsid w:val="00A5355E"/>
    <w:rsid w:val="00A53581"/>
    <w:rsid w:val="00A53697"/>
    <w:rsid w:val="00A53A75"/>
    <w:rsid w:val="00A53D80"/>
    <w:rsid w:val="00A53F01"/>
    <w:rsid w:val="00A54394"/>
    <w:rsid w:val="00A54495"/>
    <w:rsid w:val="00A54CF4"/>
    <w:rsid w:val="00A55744"/>
    <w:rsid w:val="00A55AC5"/>
    <w:rsid w:val="00A55F2D"/>
    <w:rsid w:val="00A56374"/>
    <w:rsid w:val="00A5667B"/>
    <w:rsid w:val="00A572C0"/>
    <w:rsid w:val="00A57A5E"/>
    <w:rsid w:val="00A57E5C"/>
    <w:rsid w:val="00A604A5"/>
    <w:rsid w:val="00A60C54"/>
    <w:rsid w:val="00A612D4"/>
    <w:rsid w:val="00A613BA"/>
    <w:rsid w:val="00A61464"/>
    <w:rsid w:val="00A614E4"/>
    <w:rsid w:val="00A61877"/>
    <w:rsid w:val="00A61F37"/>
    <w:rsid w:val="00A621D4"/>
    <w:rsid w:val="00A62484"/>
    <w:rsid w:val="00A62720"/>
    <w:rsid w:val="00A62B39"/>
    <w:rsid w:val="00A62EF5"/>
    <w:rsid w:val="00A631EA"/>
    <w:rsid w:val="00A6375D"/>
    <w:rsid w:val="00A63A75"/>
    <w:rsid w:val="00A63BB8"/>
    <w:rsid w:val="00A63C7C"/>
    <w:rsid w:val="00A63FEE"/>
    <w:rsid w:val="00A64767"/>
    <w:rsid w:val="00A64B19"/>
    <w:rsid w:val="00A64D26"/>
    <w:rsid w:val="00A64EFD"/>
    <w:rsid w:val="00A65648"/>
    <w:rsid w:val="00A659D2"/>
    <w:rsid w:val="00A65B0F"/>
    <w:rsid w:val="00A65B54"/>
    <w:rsid w:val="00A65C58"/>
    <w:rsid w:val="00A65C7A"/>
    <w:rsid w:val="00A6609C"/>
    <w:rsid w:val="00A669B5"/>
    <w:rsid w:val="00A66A46"/>
    <w:rsid w:val="00A66EDE"/>
    <w:rsid w:val="00A672E6"/>
    <w:rsid w:val="00A67707"/>
    <w:rsid w:val="00A678A4"/>
    <w:rsid w:val="00A67AC8"/>
    <w:rsid w:val="00A67C83"/>
    <w:rsid w:val="00A7003F"/>
    <w:rsid w:val="00A70070"/>
    <w:rsid w:val="00A70483"/>
    <w:rsid w:val="00A70831"/>
    <w:rsid w:val="00A712ED"/>
    <w:rsid w:val="00A71477"/>
    <w:rsid w:val="00A714EB"/>
    <w:rsid w:val="00A7222F"/>
    <w:rsid w:val="00A7259C"/>
    <w:rsid w:val="00A7283C"/>
    <w:rsid w:val="00A73A6D"/>
    <w:rsid w:val="00A73A8D"/>
    <w:rsid w:val="00A73DE7"/>
    <w:rsid w:val="00A73F3A"/>
    <w:rsid w:val="00A73F75"/>
    <w:rsid w:val="00A74290"/>
    <w:rsid w:val="00A74872"/>
    <w:rsid w:val="00A74AD6"/>
    <w:rsid w:val="00A74C91"/>
    <w:rsid w:val="00A74D84"/>
    <w:rsid w:val="00A75060"/>
    <w:rsid w:val="00A75A22"/>
    <w:rsid w:val="00A7628F"/>
    <w:rsid w:val="00A762C6"/>
    <w:rsid w:val="00A7699C"/>
    <w:rsid w:val="00A770DB"/>
    <w:rsid w:val="00A7729A"/>
    <w:rsid w:val="00A77606"/>
    <w:rsid w:val="00A77744"/>
    <w:rsid w:val="00A77E81"/>
    <w:rsid w:val="00A77EC3"/>
    <w:rsid w:val="00A801D9"/>
    <w:rsid w:val="00A804F2"/>
    <w:rsid w:val="00A8073D"/>
    <w:rsid w:val="00A80951"/>
    <w:rsid w:val="00A80BB2"/>
    <w:rsid w:val="00A81131"/>
    <w:rsid w:val="00A81633"/>
    <w:rsid w:val="00A81A97"/>
    <w:rsid w:val="00A81FE8"/>
    <w:rsid w:val="00A82049"/>
    <w:rsid w:val="00A822D6"/>
    <w:rsid w:val="00A8244A"/>
    <w:rsid w:val="00A8262E"/>
    <w:rsid w:val="00A82E4F"/>
    <w:rsid w:val="00A831E2"/>
    <w:rsid w:val="00A831F9"/>
    <w:rsid w:val="00A83B10"/>
    <w:rsid w:val="00A83BB1"/>
    <w:rsid w:val="00A8438B"/>
    <w:rsid w:val="00A84665"/>
    <w:rsid w:val="00A846E9"/>
    <w:rsid w:val="00A84A15"/>
    <w:rsid w:val="00A853AB"/>
    <w:rsid w:val="00A85AA0"/>
    <w:rsid w:val="00A85AC5"/>
    <w:rsid w:val="00A85B5A"/>
    <w:rsid w:val="00A86FA9"/>
    <w:rsid w:val="00A90845"/>
    <w:rsid w:val="00A90984"/>
    <w:rsid w:val="00A90A72"/>
    <w:rsid w:val="00A90AD4"/>
    <w:rsid w:val="00A913A9"/>
    <w:rsid w:val="00A91491"/>
    <w:rsid w:val="00A91530"/>
    <w:rsid w:val="00A91CF6"/>
    <w:rsid w:val="00A9222F"/>
    <w:rsid w:val="00A92336"/>
    <w:rsid w:val="00A9263B"/>
    <w:rsid w:val="00A931F8"/>
    <w:rsid w:val="00A93999"/>
    <w:rsid w:val="00A939C3"/>
    <w:rsid w:val="00A93B5F"/>
    <w:rsid w:val="00A93C7E"/>
    <w:rsid w:val="00A9400D"/>
    <w:rsid w:val="00A94417"/>
    <w:rsid w:val="00A945F3"/>
    <w:rsid w:val="00A9496B"/>
    <w:rsid w:val="00A9499B"/>
    <w:rsid w:val="00A94B2F"/>
    <w:rsid w:val="00A94D48"/>
    <w:rsid w:val="00A94DA6"/>
    <w:rsid w:val="00A9546E"/>
    <w:rsid w:val="00A955F0"/>
    <w:rsid w:val="00A956F1"/>
    <w:rsid w:val="00A95B10"/>
    <w:rsid w:val="00A95D53"/>
    <w:rsid w:val="00A95F3A"/>
    <w:rsid w:val="00A9638A"/>
    <w:rsid w:val="00A96840"/>
    <w:rsid w:val="00A96963"/>
    <w:rsid w:val="00A96BE7"/>
    <w:rsid w:val="00A96C4D"/>
    <w:rsid w:val="00A96F2B"/>
    <w:rsid w:val="00A96F3E"/>
    <w:rsid w:val="00A97156"/>
    <w:rsid w:val="00A97992"/>
    <w:rsid w:val="00AA0160"/>
    <w:rsid w:val="00AA056B"/>
    <w:rsid w:val="00AA08AA"/>
    <w:rsid w:val="00AA1043"/>
    <w:rsid w:val="00AA1A73"/>
    <w:rsid w:val="00AA1B6F"/>
    <w:rsid w:val="00AA1DCB"/>
    <w:rsid w:val="00AA1EA5"/>
    <w:rsid w:val="00AA272E"/>
    <w:rsid w:val="00AA29DD"/>
    <w:rsid w:val="00AA2CE8"/>
    <w:rsid w:val="00AA33B4"/>
    <w:rsid w:val="00AA3715"/>
    <w:rsid w:val="00AA3B39"/>
    <w:rsid w:val="00AA3CF0"/>
    <w:rsid w:val="00AA3E45"/>
    <w:rsid w:val="00AA4240"/>
    <w:rsid w:val="00AA4C69"/>
    <w:rsid w:val="00AA505C"/>
    <w:rsid w:val="00AA5272"/>
    <w:rsid w:val="00AA578C"/>
    <w:rsid w:val="00AA5C32"/>
    <w:rsid w:val="00AA6188"/>
    <w:rsid w:val="00AA66CC"/>
    <w:rsid w:val="00AA66F4"/>
    <w:rsid w:val="00AA6747"/>
    <w:rsid w:val="00AA6B6A"/>
    <w:rsid w:val="00AA6EAB"/>
    <w:rsid w:val="00AA7145"/>
    <w:rsid w:val="00AA7247"/>
    <w:rsid w:val="00AA73EB"/>
    <w:rsid w:val="00AA75AF"/>
    <w:rsid w:val="00AA7793"/>
    <w:rsid w:val="00AA7A7E"/>
    <w:rsid w:val="00AA7EB1"/>
    <w:rsid w:val="00AA7FA1"/>
    <w:rsid w:val="00AB0BB6"/>
    <w:rsid w:val="00AB10C2"/>
    <w:rsid w:val="00AB10F9"/>
    <w:rsid w:val="00AB110B"/>
    <w:rsid w:val="00AB1270"/>
    <w:rsid w:val="00AB1BB6"/>
    <w:rsid w:val="00AB2193"/>
    <w:rsid w:val="00AB233C"/>
    <w:rsid w:val="00AB24F2"/>
    <w:rsid w:val="00AB2507"/>
    <w:rsid w:val="00AB2912"/>
    <w:rsid w:val="00AB3021"/>
    <w:rsid w:val="00AB3399"/>
    <w:rsid w:val="00AB35CD"/>
    <w:rsid w:val="00AB3A10"/>
    <w:rsid w:val="00AB3B6D"/>
    <w:rsid w:val="00AB409C"/>
    <w:rsid w:val="00AB4582"/>
    <w:rsid w:val="00AB45BB"/>
    <w:rsid w:val="00AB492C"/>
    <w:rsid w:val="00AB4CF5"/>
    <w:rsid w:val="00AB521F"/>
    <w:rsid w:val="00AB5269"/>
    <w:rsid w:val="00AB5294"/>
    <w:rsid w:val="00AB57B7"/>
    <w:rsid w:val="00AB5875"/>
    <w:rsid w:val="00AB5F8B"/>
    <w:rsid w:val="00AB606E"/>
    <w:rsid w:val="00AB643C"/>
    <w:rsid w:val="00AB6561"/>
    <w:rsid w:val="00AB6569"/>
    <w:rsid w:val="00AB6AEA"/>
    <w:rsid w:val="00AB6C9B"/>
    <w:rsid w:val="00AB6DBB"/>
    <w:rsid w:val="00AB74C8"/>
    <w:rsid w:val="00AB7932"/>
    <w:rsid w:val="00AC0054"/>
    <w:rsid w:val="00AC016E"/>
    <w:rsid w:val="00AC0D68"/>
    <w:rsid w:val="00AC1023"/>
    <w:rsid w:val="00AC1162"/>
    <w:rsid w:val="00AC1F0D"/>
    <w:rsid w:val="00AC1FB2"/>
    <w:rsid w:val="00AC269F"/>
    <w:rsid w:val="00AC2BA6"/>
    <w:rsid w:val="00AC2F2A"/>
    <w:rsid w:val="00AC328E"/>
    <w:rsid w:val="00AC3B61"/>
    <w:rsid w:val="00AC3E1E"/>
    <w:rsid w:val="00AC3FE4"/>
    <w:rsid w:val="00AC4117"/>
    <w:rsid w:val="00AC47F9"/>
    <w:rsid w:val="00AC4900"/>
    <w:rsid w:val="00AC4FA5"/>
    <w:rsid w:val="00AC531A"/>
    <w:rsid w:val="00AC58C8"/>
    <w:rsid w:val="00AC5A84"/>
    <w:rsid w:val="00AC5BCC"/>
    <w:rsid w:val="00AC5EE7"/>
    <w:rsid w:val="00AC5F37"/>
    <w:rsid w:val="00AC5F38"/>
    <w:rsid w:val="00AC5F65"/>
    <w:rsid w:val="00AC628C"/>
    <w:rsid w:val="00AC6744"/>
    <w:rsid w:val="00AC6813"/>
    <w:rsid w:val="00AC6A93"/>
    <w:rsid w:val="00AC6BC9"/>
    <w:rsid w:val="00AC737F"/>
    <w:rsid w:val="00AC73BB"/>
    <w:rsid w:val="00AC7D5B"/>
    <w:rsid w:val="00AC7DCF"/>
    <w:rsid w:val="00AD0011"/>
    <w:rsid w:val="00AD031B"/>
    <w:rsid w:val="00AD03B8"/>
    <w:rsid w:val="00AD0755"/>
    <w:rsid w:val="00AD0962"/>
    <w:rsid w:val="00AD0DC0"/>
    <w:rsid w:val="00AD1167"/>
    <w:rsid w:val="00AD15AE"/>
    <w:rsid w:val="00AD1A4D"/>
    <w:rsid w:val="00AD1A61"/>
    <w:rsid w:val="00AD1E2E"/>
    <w:rsid w:val="00AD1EC5"/>
    <w:rsid w:val="00AD1EF6"/>
    <w:rsid w:val="00AD2A4E"/>
    <w:rsid w:val="00AD2AA1"/>
    <w:rsid w:val="00AD2E92"/>
    <w:rsid w:val="00AD364A"/>
    <w:rsid w:val="00AD3756"/>
    <w:rsid w:val="00AD3846"/>
    <w:rsid w:val="00AD40A6"/>
    <w:rsid w:val="00AD43DF"/>
    <w:rsid w:val="00AD4456"/>
    <w:rsid w:val="00AD4C7B"/>
    <w:rsid w:val="00AD4CE0"/>
    <w:rsid w:val="00AD5581"/>
    <w:rsid w:val="00AD5A68"/>
    <w:rsid w:val="00AD5BAC"/>
    <w:rsid w:val="00AD5D5A"/>
    <w:rsid w:val="00AD664B"/>
    <w:rsid w:val="00AD70CF"/>
    <w:rsid w:val="00AD724E"/>
    <w:rsid w:val="00AD7718"/>
    <w:rsid w:val="00AD77AE"/>
    <w:rsid w:val="00AD7819"/>
    <w:rsid w:val="00AD7822"/>
    <w:rsid w:val="00AD79A8"/>
    <w:rsid w:val="00AE0360"/>
    <w:rsid w:val="00AE048C"/>
    <w:rsid w:val="00AE04FD"/>
    <w:rsid w:val="00AE051A"/>
    <w:rsid w:val="00AE062D"/>
    <w:rsid w:val="00AE086C"/>
    <w:rsid w:val="00AE0D30"/>
    <w:rsid w:val="00AE0F7C"/>
    <w:rsid w:val="00AE156B"/>
    <w:rsid w:val="00AE18EA"/>
    <w:rsid w:val="00AE1A72"/>
    <w:rsid w:val="00AE1B14"/>
    <w:rsid w:val="00AE1D16"/>
    <w:rsid w:val="00AE232F"/>
    <w:rsid w:val="00AE24D1"/>
    <w:rsid w:val="00AE28C7"/>
    <w:rsid w:val="00AE3039"/>
    <w:rsid w:val="00AE3F1B"/>
    <w:rsid w:val="00AE4088"/>
    <w:rsid w:val="00AE4142"/>
    <w:rsid w:val="00AE4328"/>
    <w:rsid w:val="00AE4334"/>
    <w:rsid w:val="00AE46EF"/>
    <w:rsid w:val="00AE4CD0"/>
    <w:rsid w:val="00AE4EC9"/>
    <w:rsid w:val="00AE50E3"/>
    <w:rsid w:val="00AE5E25"/>
    <w:rsid w:val="00AE661C"/>
    <w:rsid w:val="00AE6688"/>
    <w:rsid w:val="00AE67E7"/>
    <w:rsid w:val="00AE71B5"/>
    <w:rsid w:val="00AE743A"/>
    <w:rsid w:val="00AE7653"/>
    <w:rsid w:val="00AE76D2"/>
    <w:rsid w:val="00AE7A76"/>
    <w:rsid w:val="00AE7C77"/>
    <w:rsid w:val="00AF075A"/>
    <w:rsid w:val="00AF115F"/>
    <w:rsid w:val="00AF130B"/>
    <w:rsid w:val="00AF15EC"/>
    <w:rsid w:val="00AF1D81"/>
    <w:rsid w:val="00AF1D99"/>
    <w:rsid w:val="00AF20E8"/>
    <w:rsid w:val="00AF22F3"/>
    <w:rsid w:val="00AF22FB"/>
    <w:rsid w:val="00AF26C0"/>
    <w:rsid w:val="00AF29D2"/>
    <w:rsid w:val="00AF2A46"/>
    <w:rsid w:val="00AF2ADB"/>
    <w:rsid w:val="00AF2E04"/>
    <w:rsid w:val="00AF2FF3"/>
    <w:rsid w:val="00AF3427"/>
    <w:rsid w:val="00AF346D"/>
    <w:rsid w:val="00AF34EC"/>
    <w:rsid w:val="00AF351E"/>
    <w:rsid w:val="00AF3A77"/>
    <w:rsid w:val="00AF3D11"/>
    <w:rsid w:val="00AF3DFE"/>
    <w:rsid w:val="00AF4215"/>
    <w:rsid w:val="00AF4272"/>
    <w:rsid w:val="00AF4280"/>
    <w:rsid w:val="00AF43DA"/>
    <w:rsid w:val="00AF5311"/>
    <w:rsid w:val="00AF54E3"/>
    <w:rsid w:val="00AF5872"/>
    <w:rsid w:val="00AF5879"/>
    <w:rsid w:val="00AF5AE4"/>
    <w:rsid w:val="00AF672A"/>
    <w:rsid w:val="00AF67B2"/>
    <w:rsid w:val="00AF6868"/>
    <w:rsid w:val="00AF6A49"/>
    <w:rsid w:val="00AF6AFB"/>
    <w:rsid w:val="00AF7675"/>
    <w:rsid w:val="00AF79D4"/>
    <w:rsid w:val="00AF7A74"/>
    <w:rsid w:val="00B00096"/>
    <w:rsid w:val="00B006F8"/>
    <w:rsid w:val="00B00BA1"/>
    <w:rsid w:val="00B0149C"/>
    <w:rsid w:val="00B01B06"/>
    <w:rsid w:val="00B01CB7"/>
    <w:rsid w:val="00B01DDC"/>
    <w:rsid w:val="00B0229D"/>
    <w:rsid w:val="00B02574"/>
    <w:rsid w:val="00B027A2"/>
    <w:rsid w:val="00B02E6A"/>
    <w:rsid w:val="00B037D4"/>
    <w:rsid w:val="00B039AB"/>
    <w:rsid w:val="00B03ACA"/>
    <w:rsid w:val="00B03B65"/>
    <w:rsid w:val="00B03DF3"/>
    <w:rsid w:val="00B03ECD"/>
    <w:rsid w:val="00B04637"/>
    <w:rsid w:val="00B04751"/>
    <w:rsid w:val="00B048E9"/>
    <w:rsid w:val="00B049FC"/>
    <w:rsid w:val="00B04A16"/>
    <w:rsid w:val="00B04CC1"/>
    <w:rsid w:val="00B04FFA"/>
    <w:rsid w:val="00B051E8"/>
    <w:rsid w:val="00B05B96"/>
    <w:rsid w:val="00B05CD0"/>
    <w:rsid w:val="00B05D48"/>
    <w:rsid w:val="00B060AD"/>
    <w:rsid w:val="00B06EE8"/>
    <w:rsid w:val="00B06FD3"/>
    <w:rsid w:val="00B070DE"/>
    <w:rsid w:val="00B073B0"/>
    <w:rsid w:val="00B07905"/>
    <w:rsid w:val="00B079BA"/>
    <w:rsid w:val="00B07EC5"/>
    <w:rsid w:val="00B07F4A"/>
    <w:rsid w:val="00B102E1"/>
    <w:rsid w:val="00B10301"/>
    <w:rsid w:val="00B106C6"/>
    <w:rsid w:val="00B10A9F"/>
    <w:rsid w:val="00B10AE3"/>
    <w:rsid w:val="00B10C42"/>
    <w:rsid w:val="00B10CF2"/>
    <w:rsid w:val="00B111AD"/>
    <w:rsid w:val="00B11382"/>
    <w:rsid w:val="00B11BB6"/>
    <w:rsid w:val="00B123AE"/>
    <w:rsid w:val="00B12647"/>
    <w:rsid w:val="00B127E7"/>
    <w:rsid w:val="00B1281C"/>
    <w:rsid w:val="00B12E49"/>
    <w:rsid w:val="00B13275"/>
    <w:rsid w:val="00B133B5"/>
    <w:rsid w:val="00B1373D"/>
    <w:rsid w:val="00B1381C"/>
    <w:rsid w:val="00B13A6C"/>
    <w:rsid w:val="00B13A85"/>
    <w:rsid w:val="00B1405D"/>
    <w:rsid w:val="00B141C7"/>
    <w:rsid w:val="00B145F8"/>
    <w:rsid w:val="00B14736"/>
    <w:rsid w:val="00B147AB"/>
    <w:rsid w:val="00B149CC"/>
    <w:rsid w:val="00B14C77"/>
    <w:rsid w:val="00B15419"/>
    <w:rsid w:val="00B1550C"/>
    <w:rsid w:val="00B15BE4"/>
    <w:rsid w:val="00B15D64"/>
    <w:rsid w:val="00B161E8"/>
    <w:rsid w:val="00B16540"/>
    <w:rsid w:val="00B1701F"/>
    <w:rsid w:val="00B17514"/>
    <w:rsid w:val="00B17C37"/>
    <w:rsid w:val="00B17CC2"/>
    <w:rsid w:val="00B17E2C"/>
    <w:rsid w:val="00B206D2"/>
    <w:rsid w:val="00B20752"/>
    <w:rsid w:val="00B207EB"/>
    <w:rsid w:val="00B20D4A"/>
    <w:rsid w:val="00B21059"/>
    <w:rsid w:val="00B211C1"/>
    <w:rsid w:val="00B213C3"/>
    <w:rsid w:val="00B21687"/>
    <w:rsid w:val="00B2176E"/>
    <w:rsid w:val="00B217B6"/>
    <w:rsid w:val="00B21E78"/>
    <w:rsid w:val="00B2210A"/>
    <w:rsid w:val="00B22EE6"/>
    <w:rsid w:val="00B2301D"/>
    <w:rsid w:val="00B232AE"/>
    <w:rsid w:val="00B23312"/>
    <w:rsid w:val="00B24B0D"/>
    <w:rsid w:val="00B24C6F"/>
    <w:rsid w:val="00B24DC9"/>
    <w:rsid w:val="00B2564F"/>
    <w:rsid w:val="00B2571B"/>
    <w:rsid w:val="00B257CD"/>
    <w:rsid w:val="00B2589B"/>
    <w:rsid w:val="00B2589C"/>
    <w:rsid w:val="00B25A3C"/>
    <w:rsid w:val="00B262DC"/>
    <w:rsid w:val="00B263A4"/>
    <w:rsid w:val="00B263E8"/>
    <w:rsid w:val="00B276D4"/>
    <w:rsid w:val="00B2795D"/>
    <w:rsid w:val="00B27B93"/>
    <w:rsid w:val="00B302DD"/>
    <w:rsid w:val="00B30824"/>
    <w:rsid w:val="00B30F37"/>
    <w:rsid w:val="00B31039"/>
    <w:rsid w:val="00B3108E"/>
    <w:rsid w:val="00B31480"/>
    <w:rsid w:val="00B31531"/>
    <w:rsid w:val="00B315CD"/>
    <w:rsid w:val="00B31814"/>
    <w:rsid w:val="00B31886"/>
    <w:rsid w:val="00B318A9"/>
    <w:rsid w:val="00B31AEC"/>
    <w:rsid w:val="00B31B16"/>
    <w:rsid w:val="00B31DB1"/>
    <w:rsid w:val="00B31F91"/>
    <w:rsid w:val="00B32358"/>
    <w:rsid w:val="00B32588"/>
    <w:rsid w:val="00B334E4"/>
    <w:rsid w:val="00B3370C"/>
    <w:rsid w:val="00B3416D"/>
    <w:rsid w:val="00B34801"/>
    <w:rsid w:val="00B34948"/>
    <w:rsid w:val="00B34971"/>
    <w:rsid w:val="00B35128"/>
    <w:rsid w:val="00B351AE"/>
    <w:rsid w:val="00B352BA"/>
    <w:rsid w:val="00B35F1F"/>
    <w:rsid w:val="00B35F8D"/>
    <w:rsid w:val="00B36421"/>
    <w:rsid w:val="00B36440"/>
    <w:rsid w:val="00B365B1"/>
    <w:rsid w:val="00B36C22"/>
    <w:rsid w:val="00B36CA0"/>
    <w:rsid w:val="00B36CD0"/>
    <w:rsid w:val="00B36E39"/>
    <w:rsid w:val="00B36FA6"/>
    <w:rsid w:val="00B372BD"/>
    <w:rsid w:val="00B37407"/>
    <w:rsid w:val="00B3747D"/>
    <w:rsid w:val="00B378AF"/>
    <w:rsid w:val="00B37ACF"/>
    <w:rsid w:val="00B37B7F"/>
    <w:rsid w:val="00B40551"/>
    <w:rsid w:val="00B40F01"/>
    <w:rsid w:val="00B411C3"/>
    <w:rsid w:val="00B41493"/>
    <w:rsid w:val="00B41956"/>
    <w:rsid w:val="00B41BB1"/>
    <w:rsid w:val="00B41EAC"/>
    <w:rsid w:val="00B42825"/>
    <w:rsid w:val="00B428C6"/>
    <w:rsid w:val="00B42B3A"/>
    <w:rsid w:val="00B42D18"/>
    <w:rsid w:val="00B4313F"/>
    <w:rsid w:val="00B43527"/>
    <w:rsid w:val="00B4384D"/>
    <w:rsid w:val="00B4393B"/>
    <w:rsid w:val="00B43E9B"/>
    <w:rsid w:val="00B43EA3"/>
    <w:rsid w:val="00B43F20"/>
    <w:rsid w:val="00B44020"/>
    <w:rsid w:val="00B44C3C"/>
    <w:rsid w:val="00B4523D"/>
    <w:rsid w:val="00B45609"/>
    <w:rsid w:val="00B45743"/>
    <w:rsid w:val="00B45A5D"/>
    <w:rsid w:val="00B45C6B"/>
    <w:rsid w:val="00B45C9A"/>
    <w:rsid w:val="00B45F6E"/>
    <w:rsid w:val="00B46422"/>
    <w:rsid w:val="00B46D1E"/>
    <w:rsid w:val="00B46FBF"/>
    <w:rsid w:val="00B47574"/>
    <w:rsid w:val="00B47790"/>
    <w:rsid w:val="00B500DE"/>
    <w:rsid w:val="00B50643"/>
    <w:rsid w:val="00B51155"/>
    <w:rsid w:val="00B511D8"/>
    <w:rsid w:val="00B514A5"/>
    <w:rsid w:val="00B519AF"/>
    <w:rsid w:val="00B51A63"/>
    <w:rsid w:val="00B51C14"/>
    <w:rsid w:val="00B51D4F"/>
    <w:rsid w:val="00B51E0E"/>
    <w:rsid w:val="00B51F4B"/>
    <w:rsid w:val="00B52413"/>
    <w:rsid w:val="00B52877"/>
    <w:rsid w:val="00B52A50"/>
    <w:rsid w:val="00B52D32"/>
    <w:rsid w:val="00B53063"/>
    <w:rsid w:val="00B53219"/>
    <w:rsid w:val="00B53618"/>
    <w:rsid w:val="00B53794"/>
    <w:rsid w:val="00B53964"/>
    <w:rsid w:val="00B53971"/>
    <w:rsid w:val="00B53A20"/>
    <w:rsid w:val="00B543E9"/>
    <w:rsid w:val="00B544FB"/>
    <w:rsid w:val="00B549B7"/>
    <w:rsid w:val="00B54D98"/>
    <w:rsid w:val="00B54FD5"/>
    <w:rsid w:val="00B55304"/>
    <w:rsid w:val="00B5587C"/>
    <w:rsid w:val="00B55F1C"/>
    <w:rsid w:val="00B56517"/>
    <w:rsid w:val="00B567F1"/>
    <w:rsid w:val="00B56D83"/>
    <w:rsid w:val="00B56DBA"/>
    <w:rsid w:val="00B56DE9"/>
    <w:rsid w:val="00B57250"/>
    <w:rsid w:val="00B57503"/>
    <w:rsid w:val="00B576EB"/>
    <w:rsid w:val="00B57B86"/>
    <w:rsid w:val="00B57C23"/>
    <w:rsid w:val="00B57C7F"/>
    <w:rsid w:val="00B57CF8"/>
    <w:rsid w:val="00B6006E"/>
    <w:rsid w:val="00B60701"/>
    <w:rsid w:val="00B60DB9"/>
    <w:rsid w:val="00B611F9"/>
    <w:rsid w:val="00B6192F"/>
    <w:rsid w:val="00B61BCB"/>
    <w:rsid w:val="00B6258D"/>
    <w:rsid w:val="00B6296E"/>
    <w:rsid w:val="00B629CD"/>
    <w:rsid w:val="00B62C70"/>
    <w:rsid w:val="00B62C9B"/>
    <w:rsid w:val="00B63184"/>
    <w:rsid w:val="00B6374E"/>
    <w:rsid w:val="00B63760"/>
    <w:rsid w:val="00B639FE"/>
    <w:rsid w:val="00B63CC9"/>
    <w:rsid w:val="00B640B9"/>
    <w:rsid w:val="00B6424B"/>
    <w:rsid w:val="00B64749"/>
    <w:rsid w:val="00B64B53"/>
    <w:rsid w:val="00B64E46"/>
    <w:rsid w:val="00B64F6E"/>
    <w:rsid w:val="00B65665"/>
    <w:rsid w:val="00B65AB8"/>
    <w:rsid w:val="00B65CE4"/>
    <w:rsid w:val="00B66379"/>
    <w:rsid w:val="00B67085"/>
    <w:rsid w:val="00B670D1"/>
    <w:rsid w:val="00B672C4"/>
    <w:rsid w:val="00B6741F"/>
    <w:rsid w:val="00B67959"/>
    <w:rsid w:val="00B67960"/>
    <w:rsid w:val="00B67A2B"/>
    <w:rsid w:val="00B702DF"/>
    <w:rsid w:val="00B705EE"/>
    <w:rsid w:val="00B70862"/>
    <w:rsid w:val="00B70BE6"/>
    <w:rsid w:val="00B70F2C"/>
    <w:rsid w:val="00B71095"/>
    <w:rsid w:val="00B71313"/>
    <w:rsid w:val="00B713DA"/>
    <w:rsid w:val="00B71549"/>
    <w:rsid w:val="00B71583"/>
    <w:rsid w:val="00B717F9"/>
    <w:rsid w:val="00B7196B"/>
    <w:rsid w:val="00B72085"/>
    <w:rsid w:val="00B72123"/>
    <w:rsid w:val="00B72654"/>
    <w:rsid w:val="00B72876"/>
    <w:rsid w:val="00B72BB0"/>
    <w:rsid w:val="00B72C60"/>
    <w:rsid w:val="00B72E9D"/>
    <w:rsid w:val="00B72F54"/>
    <w:rsid w:val="00B730A8"/>
    <w:rsid w:val="00B7344A"/>
    <w:rsid w:val="00B7349B"/>
    <w:rsid w:val="00B734EB"/>
    <w:rsid w:val="00B7374B"/>
    <w:rsid w:val="00B7456D"/>
    <w:rsid w:val="00B74DD0"/>
    <w:rsid w:val="00B7520E"/>
    <w:rsid w:val="00B753DC"/>
    <w:rsid w:val="00B7589C"/>
    <w:rsid w:val="00B75D39"/>
    <w:rsid w:val="00B75DC5"/>
    <w:rsid w:val="00B76596"/>
    <w:rsid w:val="00B76B3B"/>
    <w:rsid w:val="00B76DD8"/>
    <w:rsid w:val="00B774A4"/>
    <w:rsid w:val="00B774CB"/>
    <w:rsid w:val="00B779AC"/>
    <w:rsid w:val="00B77AB9"/>
    <w:rsid w:val="00B77F90"/>
    <w:rsid w:val="00B80095"/>
    <w:rsid w:val="00B801DD"/>
    <w:rsid w:val="00B804E5"/>
    <w:rsid w:val="00B80726"/>
    <w:rsid w:val="00B8075C"/>
    <w:rsid w:val="00B80B82"/>
    <w:rsid w:val="00B80BC6"/>
    <w:rsid w:val="00B80C63"/>
    <w:rsid w:val="00B811EA"/>
    <w:rsid w:val="00B8121B"/>
    <w:rsid w:val="00B81404"/>
    <w:rsid w:val="00B816CE"/>
    <w:rsid w:val="00B8174E"/>
    <w:rsid w:val="00B81841"/>
    <w:rsid w:val="00B81892"/>
    <w:rsid w:val="00B8247B"/>
    <w:rsid w:val="00B8266A"/>
    <w:rsid w:val="00B82C29"/>
    <w:rsid w:val="00B83531"/>
    <w:rsid w:val="00B83815"/>
    <w:rsid w:val="00B83BE3"/>
    <w:rsid w:val="00B83DE9"/>
    <w:rsid w:val="00B8419F"/>
    <w:rsid w:val="00B848F2"/>
    <w:rsid w:val="00B84EB1"/>
    <w:rsid w:val="00B85225"/>
    <w:rsid w:val="00B854C0"/>
    <w:rsid w:val="00B8551E"/>
    <w:rsid w:val="00B857AC"/>
    <w:rsid w:val="00B85D74"/>
    <w:rsid w:val="00B85EAA"/>
    <w:rsid w:val="00B860F4"/>
    <w:rsid w:val="00B86462"/>
    <w:rsid w:val="00B86617"/>
    <w:rsid w:val="00B86F55"/>
    <w:rsid w:val="00B8734F"/>
    <w:rsid w:val="00B8769D"/>
    <w:rsid w:val="00B879A6"/>
    <w:rsid w:val="00B87A93"/>
    <w:rsid w:val="00B87FBB"/>
    <w:rsid w:val="00B9089F"/>
    <w:rsid w:val="00B90DF9"/>
    <w:rsid w:val="00B92635"/>
    <w:rsid w:val="00B92727"/>
    <w:rsid w:val="00B92CE0"/>
    <w:rsid w:val="00B92EAB"/>
    <w:rsid w:val="00B933A9"/>
    <w:rsid w:val="00B947B6"/>
    <w:rsid w:val="00B9486B"/>
    <w:rsid w:val="00B94972"/>
    <w:rsid w:val="00B94C59"/>
    <w:rsid w:val="00B94E22"/>
    <w:rsid w:val="00B94F4E"/>
    <w:rsid w:val="00B95153"/>
    <w:rsid w:val="00B951F3"/>
    <w:rsid w:val="00B955AB"/>
    <w:rsid w:val="00B95A37"/>
    <w:rsid w:val="00B95D04"/>
    <w:rsid w:val="00B95F7E"/>
    <w:rsid w:val="00B9606D"/>
    <w:rsid w:val="00B96958"/>
    <w:rsid w:val="00B96C21"/>
    <w:rsid w:val="00B96CBC"/>
    <w:rsid w:val="00B96F04"/>
    <w:rsid w:val="00B9719E"/>
    <w:rsid w:val="00B97911"/>
    <w:rsid w:val="00B97E36"/>
    <w:rsid w:val="00BA0890"/>
    <w:rsid w:val="00BA0B1E"/>
    <w:rsid w:val="00BA10AC"/>
    <w:rsid w:val="00BA111D"/>
    <w:rsid w:val="00BA153D"/>
    <w:rsid w:val="00BA1607"/>
    <w:rsid w:val="00BA176E"/>
    <w:rsid w:val="00BA187F"/>
    <w:rsid w:val="00BA1B74"/>
    <w:rsid w:val="00BA23F2"/>
    <w:rsid w:val="00BA2779"/>
    <w:rsid w:val="00BA2ABF"/>
    <w:rsid w:val="00BA2AEB"/>
    <w:rsid w:val="00BA302F"/>
    <w:rsid w:val="00BA323B"/>
    <w:rsid w:val="00BA351D"/>
    <w:rsid w:val="00BA3B0B"/>
    <w:rsid w:val="00BA4042"/>
    <w:rsid w:val="00BA481A"/>
    <w:rsid w:val="00BA503C"/>
    <w:rsid w:val="00BA5076"/>
    <w:rsid w:val="00BA55B2"/>
    <w:rsid w:val="00BA57A5"/>
    <w:rsid w:val="00BA5BEA"/>
    <w:rsid w:val="00BA60B1"/>
    <w:rsid w:val="00BA6A0F"/>
    <w:rsid w:val="00BA6D56"/>
    <w:rsid w:val="00BB0350"/>
    <w:rsid w:val="00BB03C9"/>
    <w:rsid w:val="00BB04CE"/>
    <w:rsid w:val="00BB0705"/>
    <w:rsid w:val="00BB0905"/>
    <w:rsid w:val="00BB0D0D"/>
    <w:rsid w:val="00BB0FDC"/>
    <w:rsid w:val="00BB1662"/>
    <w:rsid w:val="00BB1F69"/>
    <w:rsid w:val="00BB2A3F"/>
    <w:rsid w:val="00BB2B54"/>
    <w:rsid w:val="00BB2FF5"/>
    <w:rsid w:val="00BB36BC"/>
    <w:rsid w:val="00BB3CCA"/>
    <w:rsid w:val="00BB4AFB"/>
    <w:rsid w:val="00BB4E4B"/>
    <w:rsid w:val="00BB547C"/>
    <w:rsid w:val="00BB5887"/>
    <w:rsid w:val="00BB5B9E"/>
    <w:rsid w:val="00BB5D69"/>
    <w:rsid w:val="00BB5E6B"/>
    <w:rsid w:val="00BB609B"/>
    <w:rsid w:val="00BB66F1"/>
    <w:rsid w:val="00BB674B"/>
    <w:rsid w:val="00BB712F"/>
    <w:rsid w:val="00BB72DE"/>
    <w:rsid w:val="00BB7B56"/>
    <w:rsid w:val="00BC013A"/>
    <w:rsid w:val="00BC0A83"/>
    <w:rsid w:val="00BC0AEB"/>
    <w:rsid w:val="00BC0C57"/>
    <w:rsid w:val="00BC0E4F"/>
    <w:rsid w:val="00BC0FC1"/>
    <w:rsid w:val="00BC16B8"/>
    <w:rsid w:val="00BC1DEF"/>
    <w:rsid w:val="00BC2352"/>
    <w:rsid w:val="00BC2466"/>
    <w:rsid w:val="00BC2847"/>
    <w:rsid w:val="00BC28FF"/>
    <w:rsid w:val="00BC295E"/>
    <w:rsid w:val="00BC2FFE"/>
    <w:rsid w:val="00BC312A"/>
    <w:rsid w:val="00BC3589"/>
    <w:rsid w:val="00BC3C2A"/>
    <w:rsid w:val="00BC5021"/>
    <w:rsid w:val="00BC5256"/>
    <w:rsid w:val="00BC5274"/>
    <w:rsid w:val="00BC5A0F"/>
    <w:rsid w:val="00BC5D03"/>
    <w:rsid w:val="00BC5D6C"/>
    <w:rsid w:val="00BC5F7E"/>
    <w:rsid w:val="00BC6078"/>
    <w:rsid w:val="00BC699D"/>
    <w:rsid w:val="00BC6F93"/>
    <w:rsid w:val="00BC7096"/>
    <w:rsid w:val="00BC7100"/>
    <w:rsid w:val="00BC71B5"/>
    <w:rsid w:val="00BC7532"/>
    <w:rsid w:val="00BC766E"/>
    <w:rsid w:val="00BC78B7"/>
    <w:rsid w:val="00BC78BE"/>
    <w:rsid w:val="00BC7BC1"/>
    <w:rsid w:val="00BC7D3D"/>
    <w:rsid w:val="00BD09E5"/>
    <w:rsid w:val="00BD10A4"/>
    <w:rsid w:val="00BD136C"/>
    <w:rsid w:val="00BD168B"/>
    <w:rsid w:val="00BD1AEF"/>
    <w:rsid w:val="00BD1AFD"/>
    <w:rsid w:val="00BD1FFD"/>
    <w:rsid w:val="00BD24FF"/>
    <w:rsid w:val="00BD2DF3"/>
    <w:rsid w:val="00BD303C"/>
    <w:rsid w:val="00BD33E5"/>
    <w:rsid w:val="00BD395F"/>
    <w:rsid w:val="00BD3EB9"/>
    <w:rsid w:val="00BD3F3E"/>
    <w:rsid w:val="00BD400B"/>
    <w:rsid w:val="00BD4132"/>
    <w:rsid w:val="00BD413F"/>
    <w:rsid w:val="00BD4705"/>
    <w:rsid w:val="00BD4B2F"/>
    <w:rsid w:val="00BD4BB3"/>
    <w:rsid w:val="00BD4CF0"/>
    <w:rsid w:val="00BD530E"/>
    <w:rsid w:val="00BD57DA"/>
    <w:rsid w:val="00BD5998"/>
    <w:rsid w:val="00BD5E5A"/>
    <w:rsid w:val="00BD5F09"/>
    <w:rsid w:val="00BD6645"/>
    <w:rsid w:val="00BD6F1F"/>
    <w:rsid w:val="00BD7000"/>
    <w:rsid w:val="00BD71A0"/>
    <w:rsid w:val="00BD727D"/>
    <w:rsid w:val="00BD748C"/>
    <w:rsid w:val="00BD761B"/>
    <w:rsid w:val="00BD762B"/>
    <w:rsid w:val="00BD77FE"/>
    <w:rsid w:val="00BD7ABF"/>
    <w:rsid w:val="00BD7AEB"/>
    <w:rsid w:val="00BE01D3"/>
    <w:rsid w:val="00BE08C4"/>
    <w:rsid w:val="00BE194B"/>
    <w:rsid w:val="00BE1CCD"/>
    <w:rsid w:val="00BE1ED7"/>
    <w:rsid w:val="00BE1FA1"/>
    <w:rsid w:val="00BE20F0"/>
    <w:rsid w:val="00BE24BC"/>
    <w:rsid w:val="00BE2858"/>
    <w:rsid w:val="00BE2862"/>
    <w:rsid w:val="00BE2872"/>
    <w:rsid w:val="00BE290D"/>
    <w:rsid w:val="00BE2B96"/>
    <w:rsid w:val="00BE2B9A"/>
    <w:rsid w:val="00BE3B1C"/>
    <w:rsid w:val="00BE3BB9"/>
    <w:rsid w:val="00BE3F91"/>
    <w:rsid w:val="00BE4A68"/>
    <w:rsid w:val="00BE4CDA"/>
    <w:rsid w:val="00BE4FC8"/>
    <w:rsid w:val="00BE584E"/>
    <w:rsid w:val="00BE59DE"/>
    <w:rsid w:val="00BE5D7D"/>
    <w:rsid w:val="00BE65FC"/>
    <w:rsid w:val="00BE6718"/>
    <w:rsid w:val="00BE675C"/>
    <w:rsid w:val="00BE6A6F"/>
    <w:rsid w:val="00BE6D68"/>
    <w:rsid w:val="00BE700A"/>
    <w:rsid w:val="00BE735A"/>
    <w:rsid w:val="00BE7388"/>
    <w:rsid w:val="00BE7896"/>
    <w:rsid w:val="00BE7AA2"/>
    <w:rsid w:val="00BE7B90"/>
    <w:rsid w:val="00BE7D4C"/>
    <w:rsid w:val="00BE7EE3"/>
    <w:rsid w:val="00BE7F46"/>
    <w:rsid w:val="00BF05C8"/>
    <w:rsid w:val="00BF073F"/>
    <w:rsid w:val="00BF08B6"/>
    <w:rsid w:val="00BF0CFC"/>
    <w:rsid w:val="00BF148C"/>
    <w:rsid w:val="00BF1652"/>
    <w:rsid w:val="00BF195D"/>
    <w:rsid w:val="00BF19F0"/>
    <w:rsid w:val="00BF1BDA"/>
    <w:rsid w:val="00BF1FB2"/>
    <w:rsid w:val="00BF2444"/>
    <w:rsid w:val="00BF2476"/>
    <w:rsid w:val="00BF2B77"/>
    <w:rsid w:val="00BF3583"/>
    <w:rsid w:val="00BF3AED"/>
    <w:rsid w:val="00BF42A7"/>
    <w:rsid w:val="00BF48DC"/>
    <w:rsid w:val="00BF53BC"/>
    <w:rsid w:val="00BF5451"/>
    <w:rsid w:val="00BF5733"/>
    <w:rsid w:val="00BF5811"/>
    <w:rsid w:val="00BF5E1A"/>
    <w:rsid w:val="00BF6198"/>
    <w:rsid w:val="00BF64A7"/>
    <w:rsid w:val="00BF68A7"/>
    <w:rsid w:val="00BF6B40"/>
    <w:rsid w:val="00BF6C13"/>
    <w:rsid w:val="00BF6C89"/>
    <w:rsid w:val="00BF6D73"/>
    <w:rsid w:val="00BF6DA7"/>
    <w:rsid w:val="00BF738D"/>
    <w:rsid w:val="00BF746F"/>
    <w:rsid w:val="00BF7765"/>
    <w:rsid w:val="00C005AA"/>
    <w:rsid w:val="00C005EC"/>
    <w:rsid w:val="00C00D1C"/>
    <w:rsid w:val="00C0112F"/>
    <w:rsid w:val="00C01422"/>
    <w:rsid w:val="00C015A5"/>
    <w:rsid w:val="00C01791"/>
    <w:rsid w:val="00C01B78"/>
    <w:rsid w:val="00C01BF9"/>
    <w:rsid w:val="00C01C82"/>
    <w:rsid w:val="00C01CF7"/>
    <w:rsid w:val="00C01D0E"/>
    <w:rsid w:val="00C02372"/>
    <w:rsid w:val="00C02C90"/>
    <w:rsid w:val="00C03707"/>
    <w:rsid w:val="00C03804"/>
    <w:rsid w:val="00C03D44"/>
    <w:rsid w:val="00C03E5E"/>
    <w:rsid w:val="00C03EB7"/>
    <w:rsid w:val="00C04A77"/>
    <w:rsid w:val="00C04B6E"/>
    <w:rsid w:val="00C05444"/>
    <w:rsid w:val="00C0579E"/>
    <w:rsid w:val="00C05E9C"/>
    <w:rsid w:val="00C069A7"/>
    <w:rsid w:val="00C07109"/>
    <w:rsid w:val="00C0726B"/>
    <w:rsid w:val="00C073D3"/>
    <w:rsid w:val="00C07787"/>
    <w:rsid w:val="00C07850"/>
    <w:rsid w:val="00C078DB"/>
    <w:rsid w:val="00C079A0"/>
    <w:rsid w:val="00C07AB2"/>
    <w:rsid w:val="00C07EA1"/>
    <w:rsid w:val="00C07F38"/>
    <w:rsid w:val="00C10458"/>
    <w:rsid w:val="00C10910"/>
    <w:rsid w:val="00C10B9A"/>
    <w:rsid w:val="00C10CDC"/>
    <w:rsid w:val="00C112D5"/>
    <w:rsid w:val="00C116AD"/>
    <w:rsid w:val="00C11716"/>
    <w:rsid w:val="00C11C98"/>
    <w:rsid w:val="00C11CA3"/>
    <w:rsid w:val="00C11D1E"/>
    <w:rsid w:val="00C11EA6"/>
    <w:rsid w:val="00C12341"/>
    <w:rsid w:val="00C1262F"/>
    <w:rsid w:val="00C12793"/>
    <w:rsid w:val="00C1281A"/>
    <w:rsid w:val="00C12D0B"/>
    <w:rsid w:val="00C133C7"/>
    <w:rsid w:val="00C1384F"/>
    <w:rsid w:val="00C138EF"/>
    <w:rsid w:val="00C141AA"/>
    <w:rsid w:val="00C1427E"/>
    <w:rsid w:val="00C144E1"/>
    <w:rsid w:val="00C14A06"/>
    <w:rsid w:val="00C1520A"/>
    <w:rsid w:val="00C15808"/>
    <w:rsid w:val="00C158CB"/>
    <w:rsid w:val="00C15BE0"/>
    <w:rsid w:val="00C15D70"/>
    <w:rsid w:val="00C15FBC"/>
    <w:rsid w:val="00C16144"/>
    <w:rsid w:val="00C16252"/>
    <w:rsid w:val="00C1642C"/>
    <w:rsid w:val="00C16ACA"/>
    <w:rsid w:val="00C16AEA"/>
    <w:rsid w:val="00C1719D"/>
    <w:rsid w:val="00C171DF"/>
    <w:rsid w:val="00C1764D"/>
    <w:rsid w:val="00C17A8D"/>
    <w:rsid w:val="00C2018D"/>
    <w:rsid w:val="00C2055A"/>
    <w:rsid w:val="00C20928"/>
    <w:rsid w:val="00C21200"/>
    <w:rsid w:val="00C21335"/>
    <w:rsid w:val="00C2136D"/>
    <w:rsid w:val="00C21447"/>
    <w:rsid w:val="00C21943"/>
    <w:rsid w:val="00C21A8C"/>
    <w:rsid w:val="00C21AD9"/>
    <w:rsid w:val="00C22EB9"/>
    <w:rsid w:val="00C2304B"/>
    <w:rsid w:val="00C23B34"/>
    <w:rsid w:val="00C23F1D"/>
    <w:rsid w:val="00C2443B"/>
    <w:rsid w:val="00C2478A"/>
    <w:rsid w:val="00C24B66"/>
    <w:rsid w:val="00C24DA4"/>
    <w:rsid w:val="00C24E9C"/>
    <w:rsid w:val="00C24FAF"/>
    <w:rsid w:val="00C25069"/>
    <w:rsid w:val="00C250BC"/>
    <w:rsid w:val="00C25299"/>
    <w:rsid w:val="00C25471"/>
    <w:rsid w:val="00C254E8"/>
    <w:rsid w:val="00C2558A"/>
    <w:rsid w:val="00C25B78"/>
    <w:rsid w:val="00C25B9E"/>
    <w:rsid w:val="00C25C95"/>
    <w:rsid w:val="00C25E7F"/>
    <w:rsid w:val="00C25EC3"/>
    <w:rsid w:val="00C2626F"/>
    <w:rsid w:val="00C26364"/>
    <w:rsid w:val="00C26444"/>
    <w:rsid w:val="00C26633"/>
    <w:rsid w:val="00C2719E"/>
    <w:rsid w:val="00C27694"/>
    <w:rsid w:val="00C2771C"/>
    <w:rsid w:val="00C279F7"/>
    <w:rsid w:val="00C27EA1"/>
    <w:rsid w:val="00C27FD1"/>
    <w:rsid w:val="00C3007F"/>
    <w:rsid w:val="00C30454"/>
    <w:rsid w:val="00C305B1"/>
    <w:rsid w:val="00C3068E"/>
    <w:rsid w:val="00C3085E"/>
    <w:rsid w:val="00C308AE"/>
    <w:rsid w:val="00C318DE"/>
    <w:rsid w:val="00C31B60"/>
    <w:rsid w:val="00C31E60"/>
    <w:rsid w:val="00C32B9F"/>
    <w:rsid w:val="00C32FBE"/>
    <w:rsid w:val="00C33113"/>
    <w:rsid w:val="00C33465"/>
    <w:rsid w:val="00C3347D"/>
    <w:rsid w:val="00C342B6"/>
    <w:rsid w:val="00C345E4"/>
    <w:rsid w:val="00C3485D"/>
    <w:rsid w:val="00C34926"/>
    <w:rsid w:val="00C352F7"/>
    <w:rsid w:val="00C35802"/>
    <w:rsid w:val="00C3582F"/>
    <w:rsid w:val="00C35965"/>
    <w:rsid w:val="00C359E2"/>
    <w:rsid w:val="00C35B8F"/>
    <w:rsid w:val="00C35F26"/>
    <w:rsid w:val="00C35FA7"/>
    <w:rsid w:val="00C3666D"/>
    <w:rsid w:val="00C36EBB"/>
    <w:rsid w:val="00C371F4"/>
    <w:rsid w:val="00C372E1"/>
    <w:rsid w:val="00C37EF2"/>
    <w:rsid w:val="00C37F3C"/>
    <w:rsid w:val="00C404DB"/>
    <w:rsid w:val="00C4074F"/>
    <w:rsid w:val="00C40A0D"/>
    <w:rsid w:val="00C41655"/>
    <w:rsid w:val="00C41815"/>
    <w:rsid w:val="00C42829"/>
    <w:rsid w:val="00C42B2C"/>
    <w:rsid w:val="00C431B3"/>
    <w:rsid w:val="00C432A8"/>
    <w:rsid w:val="00C432CB"/>
    <w:rsid w:val="00C43623"/>
    <w:rsid w:val="00C43A59"/>
    <w:rsid w:val="00C43C1F"/>
    <w:rsid w:val="00C43D9C"/>
    <w:rsid w:val="00C444BF"/>
    <w:rsid w:val="00C44B79"/>
    <w:rsid w:val="00C450C2"/>
    <w:rsid w:val="00C45436"/>
    <w:rsid w:val="00C45494"/>
    <w:rsid w:val="00C454BE"/>
    <w:rsid w:val="00C4593F"/>
    <w:rsid w:val="00C45DB8"/>
    <w:rsid w:val="00C46129"/>
    <w:rsid w:val="00C46145"/>
    <w:rsid w:val="00C465CC"/>
    <w:rsid w:val="00C46993"/>
    <w:rsid w:val="00C46E7E"/>
    <w:rsid w:val="00C46F62"/>
    <w:rsid w:val="00C47085"/>
    <w:rsid w:val="00C471B7"/>
    <w:rsid w:val="00C4742E"/>
    <w:rsid w:val="00C47787"/>
    <w:rsid w:val="00C478CE"/>
    <w:rsid w:val="00C505C4"/>
    <w:rsid w:val="00C505EA"/>
    <w:rsid w:val="00C5073F"/>
    <w:rsid w:val="00C507FC"/>
    <w:rsid w:val="00C50AD3"/>
    <w:rsid w:val="00C50EA4"/>
    <w:rsid w:val="00C518CE"/>
    <w:rsid w:val="00C519B8"/>
    <w:rsid w:val="00C51D0D"/>
    <w:rsid w:val="00C52359"/>
    <w:rsid w:val="00C53138"/>
    <w:rsid w:val="00C53656"/>
    <w:rsid w:val="00C537EA"/>
    <w:rsid w:val="00C53C85"/>
    <w:rsid w:val="00C53FB9"/>
    <w:rsid w:val="00C543EA"/>
    <w:rsid w:val="00C544B2"/>
    <w:rsid w:val="00C54D39"/>
    <w:rsid w:val="00C54FC1"/>
    <w:rsid w:val="00C54FE0"/>
    <w:rsid w:val="00C553C7"/>
    <w:rsid w:val="00C554D2"/>
    <w:rsid w:val="00C55E2B"/>
    <w:rsid w:val="00C55EA7"/>
    <w:rsid w:val="00C56B4C"/>
    <w:rsid w:val="00C56FAF"/>
    <w:rsid w:val="00C570D2"/>
    <w:rsid w:val="00C574FA"/>
    <w:rsid w:val="00C57870"/>
    <w:rsid w:val="00C57FED"/>
    <w:rsid w:val="00C60760"/>
    <w:rsid w:val="00C60A2F"/>
    <w:rsid w:val="00C60BF4"/>
    <w:rsid w:val="00C6165B"/>
    <w:rsid w:val="00C62D58"/>
    <w:rsid w:val="00C62EDE"/>
    <w:rsid w:val="00C63090"/>
    <w:rsid w:val="00C63803"/>
    <w:rsid w:val="00C645B1"/>
    <w:rsid w:val="00C649F0"/>
    <w:rsid w:val="00C64E15"/>
    <w:rsid w:val="00C654FD"/>
    <w:rsid w:val="00C655B6"/>
    <w:rsid w:val="00C658EB"/>
    <w:rsid w:val="00C65993"/>
    <w:rsid w:val="00C65EB4"/>
    <w:rsid w:val="00C65F52"/>
    <w:rsid w:val="00C65F6D"/>
    <w:rsid w:val="00C65F9F"/>
    <w:rsid w:val="00C66361"/>
    <w:rsid w:val="00C66C70"/>
    <w:rsid w:val="00C66EE0"/>
    <w:rsid w:val="00C66F77"/>
    <w:rsid w:val="00C6738F"/>
    <w:rsid w:val="00C674E4"/>
    <w:rsid w:val="00C67A5B"/>
    <w:rsid w:val="00C67F24"/>
    <w:rsid w:val="00C67F82"/>
    <w:rsid w:val="00C70256"/>
    <w:rsid w:val="00C704CC"/>
    <w:rsid w:val="00C7073D"/>
    <w:rsid w:val="00C7089E"/>
    <w:rsid w:val="00C70979"/>
    <w:rsid w:val="00C70BE6"/>
    <w:rsid w:val="00C70C8D"/>
    <w:rsid w:val="00C70E0B"/>
    <w:rsid w:val="00C70E2D"/>
    <w:rsid w:val="00C712FF"/>
    <w:rsid w:val="00C7136D"/>
    <w:rsid w:val="00C717E8"/>
    <w:rsid w:val="00C71956"/>
    <w:rsid w:val="00C71B39"/>
    <w:rsid w:val="00C7200A"/>
    <w:rsid w:val="00C729DF"/>
    <w:rsid w:val="00C72C22"/>
    <w:rsid w:val="00C72D90"/>
    <w:rsid w:val="00C72E07"/>
    <w:rsid w:val="00C734C2"/>
    <w:rsid w:val="00C735D1"/>
    <w:rsid w:val="00C73995"/>
    <w:rsid w:val="00C7421D"/>
    <w:rsid w:val="00C74825"/>
    <w:rsid w:val="00C7491C"/>
    <w:rsid w:val="00C74C1F"/>
    <w:rsid w:val="00C75412"/>
    <w:rsid w:val="00C75E8B"/>
    <w:rsid w:val="00C76199"/>
    <w:rsid w:val="00C76619"/>
    <w:rsid w:val="00C77255"/>
    <w:rsid w:val="00C776E1"/>
    <w:rsid w:val="00C7791A"/>
    <w:rsid w:val="00C77E0D"/>
    <w:rsid w:val="00C804A0"/>
    <w:rsid w:val="00C80C83"/>
    <w:rsid w:val="00C80C8C"/>
    <w:rsid w:val="00C8127B"/>
    <w:rsid w:val="00C813AC"/>
    <w:rsid w:val="00C813B4"/>
    <w:rsid w:val="00C8162F"/>
    <w:rsid w:val="00C81A82"/>
    <w:rsid w:val="00C81B86"/>
    <w:rsid w:val="00C81F85"/>
    <w:rsid w:val="00C81FCB"/>
    <w:rsid w:val="00C8224C"/>
    <w:rsid w:val="00C823F9"/>
    <w:rsid w:val="00C827D9"/>
    <w:rsid w:val="00C82A65"/>
    <w:rsid w:val="00C82C18"/>
    <w:rsid w:val="00C82C59"/>
    <w:rsid w:val="00C82F81"/>
    <w:rsid w:val="00C830C8"/>
    <w:rsid w:val="00C83446"/>
    <w:rsid w:val="00C8381A"/>
    <w:rsid w:val="00C83F54"/>
    <w:rsid w:val="00C84691"/>
    <w:rsid w:val="00C846E5"/>
    <w:rsid w:val="00C8509E"/>
    <w:rsid w:val="00C85273"/>
    <w:rsid w:val="00C85589"/>
    <w:rsid w:val="00C858FE"/>
    <w:rsid w:val="00C85AD5"/>
    <w:rsid w:val="00C85E02"/>
    <w:rsid w:val="00C86477"/>
    <w:rsid w:val="00C86490"/>
    <w:rsid w:val="00C869F9"/>
    <w:rsid w:val="00C86A02"/>
    <w:rsid w:val="00C86ACD"/>
    <w:rsid w:val="00C876B4"/>
    <w:rsid w:val="00C87AEB"/>
    <w:rsid w:val="00C87C06"/>
    <w:rsid w:val="00C905D6"/>
    <w:rsid w:val="00C90D8F"/>
    <w:rsid w:val="00C9105A"/>
    <w:rsid w:val="00C915C7"/>
    <w:rsid w:val="00C91630"/>
    <w:rsid w:val="00C9187D"/>
    <w:rsid w:val="00C91967"/>
    <w:rsid w:val="00C919BE"/>
    <w:rsid w:val="00C91D61"/>
    <w:rsid w:val="00C92718"/>
    <w:rsid w:val="00C931E4"/>
    <w:rsid w:val="00C93752"/>
    <w:rsid w:val="00C93791"/>
    <w:rsid w:val="00C93B23"/>
    <w:rsid w:val="00C93E93"/>
    <w:rsid w:val="00C9411C"/>
    <w:rsid w:val="00C9449D"/>
    <w:rsid w:val="00C9466A"/>
    <w:rsid w:val="00C949BC"/>
    <w:rsid w:val="00C94DB1"/>
    <w:rsid w:val="00C95E9D"/>
    <w:rsid w:val="00C961CC"/>
    <w:rsid w:val="00C962BC"/>
    <w:rsid w:val="00C96352"/>
    <w:rsid w:val="00C9635F"/>
    <w:rsid w:val="00C96A0F"/>
    <w:rsid w:val="00C97938"/>
    <w:rsid w:val="00C979C0"/>
    <w:rsid w:val="00C97B96"/>
    <w:rsid w:val="00CA0E6F"/>
    <w:rsid w:val="00CA0E80"/>
    <w:rsid w:val="00CA125D"/>
    <w:rsid w:val="00CA1707"/>
    <w:rsid w:val="00CA17C5"/>
    <w:rsid w:val="00CA1F34"/>
    <w:rsid w:val="00CA20DA"/>
    <w:rsid w:val="00CA2122"/>
    <w:rsid w:val="00CA2203"/>
    <w:rsid w:val="00CA23CA"/>
    <w:rsid w:val="00CA2493"/>
    <w:rsid w:val="00CA2B63"/>
    <w:rsid w:val="00CA2B9D"/>
    <w:rsid w:val="00CA2CDE"/>
    <w:rsid w:val="00CA2FED"/>
    <w:rsid w:val="00CA34A1"/>
    <w:rsid w:val="00CA34C0"/>
    <w:rsid w:val="00CA34DA"/>
    <w:rsid w:val="00CA3B6A"/>
    <w:rsid w:val="00CA407E"/>
    <w:rsid w:val="00CA408B"/>
    <w:rsid w:val="00CA41B1"/>
    <w:rsid w:val="00CA4C16"/>
    <w:rsid w:val="00CA5589"/>
    <w:rsid w:val="00CA5886"/>
    <w:rsid w:val="00CA5C47"/>
    <w:rsid w:val="00CA658A"/>
    <w:rsid w:val="00CA6D47"/>
    <w:rsid w:val="00CA72D2"/>
    <w:rsid w:val="00CA7866"/>
    <w:rsid w:val="00CA7EC3"/>
    <w:rsid w:val="00CB02DF"/>
    <w:rsid w:val="00CB0B54"/>
    <w:rsid w:val="00CB0C03"/>
    <w:rsid w:val="00CB0CF2"/>
    <w:rsid w:val="00CB0E5A"/>
    <w:rsid w:val="00CB12F3"/>
    <w:rsid w:val="00CB1615"/>
    <w:rsid w:val="00CB1A3D"/>
    <w:rsid w:val="00CB22F6"/>
    <w:rsid w:val="00CB24ED"/>
    <w:rsid w:val="00CB2D58"/>
    <w:rsid w:val="00CB2D61"/>
    <w:rsid w:val="00CB2DD8"/>
    <w:rsid w:val="00CB307B"/>
    <w:rsid w:val="00CB3379"/>
    <w:rsid w:val="00CB339E"/>
    <w:rsid w:val="00CB341E"/>
    <w:rsid w:val="00CB3B1A"/>
    <w:rsid w:val="00CB4937"/>
    <w:rsid w:val="00CB4A5D"/>
    <w:rsid w:val="00CB4DD2"/>
    <w:rsid w:val="00CB5197"/>
    <w:rsid w:val="00CB543D"/>
    <w:rsid w:val="00CB5A5C"/>
    <w:rsid w:val="00CB5C30"/>
    <w:rsid w:val="00CB5C9C"/>
    <w:rsid w:val="00CB5ECD"/>
    <w:rsid w:val="00CB6031"/>
    <w:rsid w:val="00CB67BC"/>
    <w:rsid w:val="00CB6D9A"/>
    <w:rsid w:val="00CB761F"/>
    <w:rsid w:val="00CB7BB8"/>
    <w:rsid w:val="00CB7E8F"/>
    <w:rsid w:val="00CC014C"/>
    <w:rsid w:val="00CC03E8"/>
    <w:rsid w:val="00CC0788"/>
    <w:rsid w:val="00CC0F2E"/>
    <w:rsid w:val="00CC1342"/>
    <w:rsid w:val="00CC1A8D"/>
    <w:rsid w:val="00CC1DC8"/>
    <w:rsid w:val="00CC1FB0"/>
    <w:rsid w:val="00CC2730"/>
    <w:rsid w:val="00CC296C"/>
    <w:rsid w:val="00CC2BC7"/>
    <w:rsid w:val="00CC36BD"/>
    <w:rsid w:val="00CC36BE"/>
    <w:rsid w:val="00CC3940"/>
    <w:rsid w:val="00CC3EEA"/>
    <w:rsid w:val="00CC471F"/>
    <w:rsid w:val="00CC48BA"/>
    <w:rsid w:val="00CC505F"/>
    <w:rsid w:val="00CC533B"/>
    <w:rsid w:val="00CC54C1"/>
    <w:rsid w:val="00CC6129"/>
    <w:rsid w:val="00CC6165"/>
    <w:rsid w:val="00CC61F3"/>
    <w:rsid w:val="00CC6357"/>
    <w:rsid w:val="00CC6458"/>
    <w:rsid w:val="00CC656B"/>
    <w:rsid w:val="00CC65DF"/>
    <w:rsid w:val="00CC689A"/>
    <w:rsid w:val="00CC741A"/>
    <w:rsid w:val="00CC76EF"/>
    <w:rsid w:val="00CC77F6"/>
    <w:rsid w:val="00CC7A41"/>
    <w:rsid w:val="00CC7DF4"/>
    <w:rsid w:val="00CC7E1F"/>
    <w:rsid w:val="00CD040F"/>
    <w:rsid w:val="00CD07A3"/>
    <w:rsid w:val="00CD0DB9"/>
    <w:rsid w:val="00CD0DF0"/>
    <w:rsid w:val="00CD109B"/>
    <w:rsid w:val="00CD1390"/>
    <w:rsid w:val="00CD1447"/>
    <w:rsid w:val="00CD14EF"/>
    <w:rsid w:val="00CD1730"/>
    <w:rsid w:val="00CD1C6B"/>
    <w:rsid w:val="00CD1DAD"/>
    <w:rsid w:val="00CD2352"/>
    <w:rsid w:val="00CD2415"/>
    <w:rsid w:val="00CD26C9"/>
    <w:rsid w:val="00CD294D"/>
    <w:rsid w:val="00CD29DA"/>
    <w:rsid w:val="00CD2AE6"/>
    <w:rsid w:val="00CD3083"/>
    <w:rsid w:val="00CD30CA"/>
    <w:rsid w:val="00CD336A"/>
    <w:rsid w:val="00CD34EF"/>
    <w:rsid w:val="00CD3523"/>
    <w:rsid w:val="00CD35BB"/>
    <w:rsid w:val="00CD37E0"/>
    <w:rsid w:val="00CD3E08"/>
    <w:rsid w:val="00CD3E62"/>
    <w:rsid w:val="00CD4109"/>
    <w:rsid w:val="00CD4777"/>
    <w:rsid w:val="00CD488D"/>
    <w:rsid w:val="00CD4C19"/>
    <w:rsid w:val="00CD53F4"/>
    <w:rsid w:val="00CD548E"/>
    <w:rsid w:val="00CD5579"/>
    <w:rsid w:val="00CD59D6"/>
    <w:rsid w:val="00CD625E"/>
    <w:rsid w:val="00CD6FFB"/>
    <w:rsid w:val="00CD72FE"/>
    <w:rsid w:val="00CD77C2"/>
    <w:rsid w:val="00CD78CD"/>
    <w:rsid w:val="00CE022C"/>
    <w:rsid w:val="00CE0323"/>
    <w:rsid w:val="00CE04E5"/>
    <w:rsid w:val="00CE061C"/>
    <w:rsid w:val="00CE0BBE"/>
    <w:rsid w:val="00CE1396"/>
    <w:rsid w:val="00CE13C7"/>
    <w:rsid w:val="00CE152B"/>
    <w:rsid w:val="00CE20E3"/>
    <w:rsid w:val="00CE2281"/>
    <w:rsid w:val="00CE244C"/>
    <w:rsid w:val="00CE320F"/>
    <w:rsid w:val="00CE33B1"/>
    <w:rsid w:val="00CE40AD"/>
    <w:rsid w:val="00CE421C"/>
    <w:rsid w:val="00CE42E3"/>
    <w:rsid w:val="00CE4332"/>
    <w:rsid w:val="00CE43BB"/>
    <w:rsid w:val="00CE44E5"/>
    <w:rsid w:val="00CE47B5"/>
    <w:rsid w:val="00CE4899"/>
    <w:rsid w:val="00CE4FDA"/>
    <w:rsid w:val="00CE517B"/>
    <w:rsid w:val="00CE5990"/>
    <w:rsid w:val="00CE5CEA"/>
    <w:rsid w:val="00CE6040"/>
    <w:rsid w:val="00CE6400"/>
    <w:rsid w:val="00CE6C9A"/>
    <w:rsid w:val="00CE6D4F"/>
    <w:rsid w:val="00CE7350"/>
    <w:rsid w:val="00CE77FB"/>
    <w:rsid w:val="00CE794A"/>
    <w:rsid w:val="00CF0534"/>
    <w:rsid w:val="00CF06E6"/>
    <w:rsid w:val="00CF093F"/>
    <w:rsid w:val="00CF09EE"/>
    <w:rsid w:val="00CF137A"/>
    <w:rsid w:val="00CF13DE"/>
    <w:rsid w:val="00CF1EF8"/>
    <w:rsid w:val="00CF1F5A"/>
    <w:rsid w:val="00CF205E"/>
    <w:rsid w:val="00CF2E5B"/>
    <w:rsid w:val="00CF3B86"/>
    <w:rsid w:val="00CF3DA7"/>
    <w:rsid w:val="00CF4D0A"/>
    <w:rsid w:val="00CF5D80"/>
    <w:rsid w:val="00CF6130"/>
    <w:rsid w:val="00CF623E"/>
    <w:rsid w:val="00CF6475"/>
    <w:rsid w:val="00CF65E0"/>
    <w:rsid w:val="00CF6F0D"/>
    <w:rsid w:val="00CF7316"/>
    <w:rsid w:val="00CF747F"/>
    <w:rsid w:val="00CF798C"/>
    <w:rsid w:val="00D00514"/>
    <w:rsid w:val="00D0063C"/>
    <w:rsid w:val="00D0111A"/>
    <w:rsid w:val="00D01671"/>
    <w:rsid w:val="00D017B2"/>
    <w:rsid w:val="00D023F9"/>
    <w:rsid w:val="00D027DC"/>
    <w:rsid w:val="00D02945"/>
    <w:rsid w:val="00D02B08"/>
    <w:rsid w:val="00D02BB3"/>
    <w:rsid w:val="00D02C4D"/>
    <w:rsid w:val="00D030FD"/>
    <w:rsid w:val="00D0340F"/>
    <w:rsid w:val="00D03FED"/>
    <w:rsid w:val="00D042CD"/>
    <w:rsid w:val="00D046F8"/>
    <w:rsid w:val="00D04907"/>
    <w:rsid w:val="00D04970"/>
    <w:rsid w:val="00D04FF7"/>
    <w:rsid w:val="00D0517F"/>
    <w:rsid w:val="00D05218"/>
    <w:rsid w:val="00D05413"/>
    <w:rsid w:val="00D056CE"/>
    <w:rsid w:val="00D05A4D"/>
    <w:rsid w:val="00D05DDD"/>
    <w:rsid w:val="00D05E89"/>
    <w:rsid w:val="00D060FF"/>
    <w:rsid w:val="00D06250"/>
    <w:rsid w:val="00D068B9"/>
    <w:rsid w:val="00D06C6E"/>
    <w:rsid w:val="00D06C7C"/>
    <w:rsid w:val="00D06F72"/>
    <w:rsid w:val="00D0756A"/>
    <w:rsid w:val="00D0765C"/>
    <w:rsid w:val="00D078E2"/>
    <w:rsid w:val="00D07924"/>
    <w:rsid w:val="00D07E67"/>
    <w:rsid w:val="00D105EA"/>
    <w:rsid w:val="00D10907"/>
    <w:rsid w:val="00D10E81"/>
    <w:rsid w:val="00D11C96"/>
    <w:rsid w:val="00D1261C"/>
    <w:rsid w:val="00D12981"/>
    <w:rsid w:val="00D1328B"/>
    <w:rsid w:val="00D13415"/>
    <w:rsid w:val="00D13480"/>
    <w:rsid w:val="00D13620"/>
    <w:rsid w:val="00D1394F"/>
    <w:rsid w:val="00D13BE7"/>
    <w:rsid w:val="00D13D53"/>
    <w:rsid w:val="00D13E45"/>
    <w:rsid w:val="00D13E4D"/>
    <w:rsid w:val="00D140F9"/>
    <w:rsid w:val="00D142E1"/>
    <w:rsid w:val="00D147CD"/>
    <w:rsid w:val="00D14D61"/>
    <w:rsid w:val="00D150B2"/>
    <w:rsid w:val="00D1590A"/>
    <w:rsid w:val="00D15AC6"/>
    <w:rsid w:val="00D16404"/>
    <w:rsid w:val="00D16984"/>
    <w:rsid w:val="00D16B47"/>
    <w:rsid w:val="00D172FB"/>
    <w:rsid w:val="00D173E6"/>
    <w:rsid w:val="00D17A1A"/>
    <w:rsid w:val="00D17C9A"/>
    <w:rsid w:val="00D20096"/>
    <w:rsid w:val="00D20249"/>
    <w:rsid w:val="00D2026A"/>
    <w:rsid w:val="00D2060C"/>
    <w:rsid w:val="00D206AE"/>
    <w:rsid w:val="00D20793"/>
    <w:rsid w:val="00D2097E"/>
    <w:rsid w:val="00D20987"/>
    <w:rsid w:val="00D209C0"/>
    <w:rsid w:val="00D20C08"/>
    <w:rsid w:val="00D20F77"/>
    <w:rsid w:val="00D21313"/>
    <w:rsid w:val="00D21422"/>
    <w:rsid w:val="00D215AE"/>
    <w:rsid w:val="00D219CF"/>
    <w:rsid w:val="00D21B9D"/>
    <w:rsid w:val="00D21F8D"/>
    <w:rsid w:val="00D221F4"/>
    <w:rsid w:val="00D22FA3"/>
    <w:rsid w:val="00D22FB4"/>
    <w:rsid w:val="00D2338B"/>
    <w:rsid w:val="00D2357C"/>
    <w:rsid w:val="00D23711"/>
    <w:rsid w:val="00D23765"/>
    <w:rsid w:val="00D23857"/>
    <w:rsid w:val="00D23BAB"/>
    <w:rsid w:val="00D248ED"/>
    <w:rsid w:val="00D249A2"/>
    <w:rsid w:val="00D24B10"/>
    <w:rsid w:val="00D24CF2"/>
    <w:rsid w:val="00D24F79"/>
    <w:rsid w:val="00D24FE0"/>
    <w:rsid w:val="00D2518F"/>
    <w:rsid w:val="00D2523B"/>
    <w:rsid w:val="00D2562B"/>
    <w:rsid w:val="00D25744"/>
    <w:rsid w:val="00D25C88"/>
    <w:rsid w:val="00D26321"/>
    <w:rsid w:val="00D2677D"/>
    <w:rsid w:val="00D271C4"/>
    <w:rsid w:val="00D2767B"/>
    <w:rsid w:val="00D27723"/>
    <w:rsid w:val="00D27994"/>
    <w:rsid w:val="00D27A81"/>
    <w:rsid w:val="00D27BA5"/>
    <w:rsid w:val="00D27F5B"/>
    <w:rsid w:val="00D3074B"/>
    <w:rsid w:val="00D30AAB"/>
    <w:rsid w:val="00D312D2"/>
    <w:rsid w:val="00D31985"/>
    <w:rsid w:val="00D31F12"/>
    <w:rsid w:val="00D322B8"/>
    <w:rsid w:val="00D325C7"/>
    <w:rsid w:val="00D328F7"/>
    <w:rsid w:val="00D33272"/>
    <w:rsid w:val="00D3339B"/>
    <w:rsid w:val="00D3383D"/>
    <w:rsid w:val="00D33F81"/>
    <w:rsid w:val="00D34089"/>
    <w:rsid w:val="00D34918"/>
    <w:rsid w:val="00D34BCC"/>
    <w:rsid w:val="00D35761"/>
    <w:rsid w:val="00D35A40"/>
    <w:rsid w:val="00D35D47"/>
    <w:rsid w:val="00D35E47"/>
    <w:rsid w:val="00D36260"/>
    <w:rsid w:val="00D362AA"/>
    <w:rsid w:val="00D36560"/>
    <w:rsid w:val="00D3687F"/>
    <w:rsid w:val="00D36A24"/>
    <w:rsid w:val="00D36C18"/>
    <w:rsid w:val="00D36E60"/>
    <w:rsid w:val="00D376E8"/>
    <w:rsid w:val="00D379DC"/>
    <w:rsid w:val="00D37D2A"/>
    <w:rsid w:val="00D40022"/>
    <w:rsid w:val="00D40077"/>
    <w:rsid w:val="00D40158"/>
    <w:rsid w:val="00D40518"/>
    <w:rsid w:val="00D4060E"/>
    <w:rsid w:val="00D409D1"/>
    <w:rsid w:val="00D409FC"/>
    <w:rsid w:val="00D40B88"/>
    <w:rsid w:val="00D41FEB"/>
    <w:rsid w:val="00D4216A"/>
    <w:rsid w:val="00D42259"/>
    <w:rsid w:val="00D422AE"/>
    <w:rsid w:val="00D4277A"/>
    <w:rsid w:val="00D42A74"/>
    <w:rsid w:val="00D42B83"/>
    <w:rsid w:val="00D43482"/>
    <w:rsid w:val="00D43673"/>
    <w:rsid w:val="00D436EE"/>
    <w:rsid w:val="00D446A7"/>
    <w:rsid w:val="00D44743"/>
    <w:rsid w:val="00D447D0"/>
    <w:rsid w:val="00D44DAF"/>
    <w:rsid w:val="00D4510F"/>
    <w:rsid w:val="00D456EE"/>
    <w:rsid w:val="00D4590A"/>
    <w:rsid w:val="00D45D58"/>
    <w:rsid w:val="00D45E7A"/>
    <w:rsid w:val="00D46118"/>
    <w:rsid w:val="00D46919"/>
    <w:rsid w:val="00D4695B"/>
    <w:rsid w:val="00D46D6F"/>
    <w:rsid w:val="00D46DAE"/>
    <w:rsid w:val="00D4718C"/>
    <w:rsid w:val="00D47E45"/>
    <w:rsid w:val="00D47EA0"/>
    <w:rsid w:val="00D50463"/>
    <w:rsid w:val="00D504CB"/>
    <w:rsid w:val="00D50566"/>
    <w:rsid w:val="00D5062E"/>
    <w:rsid w:val="00D50EC8"/>
    <w:rsid w:val="00D51000"/>
    <w:rsid w:val="00D51538"/>
    <w:rsid w:val="00D518DF"/>
    <w:rsid w:val="00D51981"/>
    <w:rsid w:val="00D51DF0"/>
    <w:rsid w:val="00D52159"/>
    <w:rsid w:val="00D525A6"/>
    <w:rsid w:val="00D53033"/>
    <w:rsid w:val="00D531F8"/>
    <w:rsid w:val="00D53246"/>
    <w:rsid w:val="00D53419"/>
    <w:rsid w:val="00D5365C"/>
    <w:rsid w:val="00D53770"/>
    <w:rsid w:val="00D53B77"/>
    <w:rsid w:val="00D54726"/>
    <w:rsid w:val="00D54B7B"/>
    <w:rsid w:val="00D551CC"/>
    <w:rsid w:val="00D5540B"/>
    <w:rsid w:val="00D554C4"/>
    <w:rsid w:val="00D55D34"/>
    <w:rsid w:val="00D55D4E"/>
    <w:rsid w:val="00D55DCF"/>
    <w:rsid w:val="00D5615F"/>
    <w:rsid w:val="00D56421"/>
    <w:rsid w:val="00D569C4"/>
    <w:rsid w:val="00D56A26"/>
    <w:rsid w:val="00D56A85"/>
    <w:rsid w:val="00D56C36"/>
    <w:rsid w:val="00D56DC7"/>
    <w:rsid w:val="00D57129"/>
    <w:rsid w:val="00D5716D"/>
    <w:rsid w:val="00D5774D"/>
    <w:rsid w:val="00D57903"/>
    <w:rsid w:val="00D60660"/>
    <w:rsid w:val="00D6068D"/>
    <w:rsid w:val="00D6090B"/>
    <w:rsid w:val="00D6094E"/>
    <w:rsid w:val="00D60997"/>
    <w:rsid w:val="00D60E44"/>
    <w:rsid w:val="00D60F87"/>
    <w:rsid w:val="00D61638"/>
    <w:rsid w:val="00D61B28"/>
    <w:rsid w:val="00D61BE0"/>
    <w:rsid w:val="00D621EB"/>
    <w:rsid w:val="00D622AF"/>
    <w:rsid w:val="00D6246D"/>
    <w:rsid w:val="00D62482"/>
    <w:rsid w:val="00D624A4"/>
    <w:rsid w:val="00D62A50"/>
    <w:rsid w:val="00D62ABC"/>
    <w:rsid w:val="00D62C65"/>
    <w:rsid w:val="00D62CC6"/>
    <w:rsid w:val="00D62D58"/>
    <w:rsid w:val="00D63152"/>
    <w:rsid w:val="00D6343E"/>
    <w:rsid w:val="00D634C8"/>
    <w:rsid w:val="00D63595"/>
    <w:rsid w:val="00D64028"/>
    <w:rsid w:val="00D64119"/>
    <w:rsid w:val="00D64350"/>
    <w:rsid w:val="00D64637"/>
    <w:rsid w:val="00D647A2"/>
    <w:rsid w:val="00D64C1D"/>
    <w:rsid w:val="00D652BA"/>
    <w:rsid w:val="00D652D7"/>
    <w:rsid w:val="00D65CF9"/>
    <w:rsid w:val="00D65F4F"/>
    <w:rsid w:val="00D6642A"/>
    <w:rsid w:val="00D66512"/>
    <w:rsid w:val="00D66571"/>
    <w:rsid w:val="00D66FF7"/>
    <w:rsid w:val="00D6730F"/>
    <w:rsid w:val="00D67550"/>
    <w:rsid w:val="00D67C52"/>
    <w:rsid w:val="00D70795"/>
    <w:rsid w:val="00D70800"/>
    <w:rsid w:val="00D708B2"/>
    <w:rsid w:val="00D70975"/>
    <w:rsid w:val="00D70CDB"/>
    <w:rsid w:val="00D70DA1"/>
    <w:rsid w:val="00D710FE"/>
    <w:rsid w:val="00D71120"/>
    <w:rsid w:val="00D716DF"/>
    <w:rsid w:val="00D717B8"/>
    <w:rsid w:val="00D717F7"/>
    <w:rsid w:val="00D71CE2"/>
    <w:rsid w:val="00D7241F"/>
    <w:rsid w:val="00D72637"/>
    <w:rsid w:val="00D72816"/>
    <w:rsid w:val="00D72D1E"/>
    <w:rsid w:val="00D72F71"/>
    <w:rsid w:val="00D731B8"/>
    <w:rsid w:val="00D73DBC"/>
    <w:rsid w:val="00D74475"/>
    <w:rsid w:val="00D74543"/>
    <w:rsid w:val="00D749BB"/>
    <w:rsid w:val="00D74AEE"/>
    <w:rsid w:val="00D74D86"/>
    <w:rsid w:val="00D751DF"/>
    <w:rsid w:val="00D75496"/>
    <w:rsid w:val="00D754AF"/>
    <w:rsid w:val="00D754B6"/>
    <w:rsid w:val="00D75634"/>
    <w:rsid w:val="00D758E7"/>
    <w:rsid w:val="00D75C72"/>
    <w:rsid w:val="00D76011"/>
    <w:rsid w:val="00D76055"/>
    <w:rsid w:val="00D7660D"/>
    <w:rsid w:val="00D76691"/>
    <w:rsid w:val="00D76AAF"/>
    <w:rsid w:val="00D76B7D"/>
    <w:rsid w:val="00D777B6"/>
    <w:rsid w:val="00D77C91"/>
    <w:rsid w:val="00D77DEB"/>
    <w:rsid w:val="00D80047"/>
    <w:rsid w:val="00D8015D"/>
    <w:rsid w:val="00D803FC"/>
    <w:rsid w:val="00D80609"/>
    <w:rsid w:val="00D809BC"/>
    <w:rsid w:val="00D80F5D"/>
    <w:rsid w:val="00D81B11"/>
    <w:rsid w:val="00D81D1C"/>
    <w:rsid w:val="00D81EF0"/>
    <w:rsid w:val="00D81F74"/>
    <w:rsid w:val="00D8221C"/>
    <w:rsid w:val="00D82959"/>
    <w:rsid w:val="00D831C6"/>
    <w:rsid w:val="00D83727"/>
    <w:rsid w:val="00D83C67"/>
    <w:rsid w:val="00D842A0"/>
    <w:rsid w:val="00D8440C"/>
    <w:rsid w:val="00D846D9"/>
    <w:rsid w:val="00D847DA"/>
    <w:rsid w:val="00D84D70"/>
    <w:rsid w:val="00D85B6F"/>
    <w:rsid w:val="00D85C22"/>
    <w:rsid w:val="00D8622D"/>
    <w:rsid w:val="00D86C25"/>
    <w:rsid w:val="00D86D96"/>
    <w:rsid w:val="00D87139"/>
    <w:rsid w:val="00D87DAF"/>
    <w:rsid w:val="00D9028E"/>
    <w:rsid w:val="00D907A9"/>
    <w:rsid w:val="00D90A03"/>
    <w:rsid w:val="00D90AFB"/>
    <w:rsid w:val="00D91140"/>
    <w:rsid w:val="00D91A08"/>
    <w:rsid w:val="00D91A7D"/>
    <w:rsid w:val="00D91EBF"/>
    <w:rsid w:val="00D92524"/>
    <w:rsid w:val="00D92960"/>
    <w:rsid w:val="00D92D7D"/>
    <w:rsid w:val="00D92E5A"/>
    <w:rsid w:val="00D92EF1"/>
    <w:rsid w:val="00D92FA1"/>
    <w:rsid w:val="00D9334A"/>
    <w:rsid w:val="00D93448"/>
    <w:rsid w:val="00D9358B"/>
    <w:rsid w:val="00D93FC3"/>
    <w:rsid w:val="00D9419F"/>
    <w:rsid w:val="00D94411"/>
    <w:rsid w:val="00D94684"/>
    <w:rsid w:val="00D946D2"/>
    <w:rsid w:val="00D94C98"/>
    <w:rsid w:val="00D94D99"/>
    <w:rsid w:val="00D950D3"/>
    <w:rsid w:val="00D95169"/>
    <w:rsid w:val="00D9525F"/>
    <w:rsid w:val="00D95314"/>
    <w:rsid w:val="00D95E18"/>
    <w:rsid w:val="00D95E20"/>
    <w:rsid w:val="00D95EE1"/>
    <w:rsid w:val="00D9701F"/>
    <w:rsid w:val="00D97141"/>
    <w:rsid w:val="00D974DC"/>
    <w:rsid w:val="00D97AE3"/>
    <w:rsid w:val="00D97BDE"/>
    <w:rsid w:val="00DA04F1"/>
    <w:rsid w:val="00DA04FE"/>
    <w:rsid w:val="00DA0D2D"/>
    <w:rsid w:val="00DA0E8C"/>
    <w:rsid w:val="00DA12A4"/>
    <w:rsid w:val="00DA1402"/>
    <w:rsid w:val="00DA155C"/>
    <w:rsid w:val="00DA158C"/>
    <w:rsid w:val="00DA16F3"/>
    <w:rsid w:val="00DA18C3"/>
    <w:rsid w:val="00DA1B66"/>
    <w:rsid w:val="00DA2100"/>
    <w:rsid w:val="00DA24A3"/>
    <w:rsid w:val="00DA2633"/>
    <w:rsid w:val="00DA2839"/>
    <w:rsid w:val="00DA2B7E"/>
    <w:rsid w:val="00DA2CF1"/>
    <w:rsid w:val="00DA2E75"/>
    <w:rsid w:val="00DA3036"/>
    <w:rsid w:val="00DA35B2"/>
    <w:rsid w:val="00DA3888"/>
    <w:rsid w:val="00DA38F1"/>
    <w:rsid w:val="00DA3ED3"/>
    <w:rsid w:val="00DA407F"/>
    <w:rsid w:val="00DA40F2"/>
    <w:rsid w:val="00DA4A0D"/>
    <w:rsid w:val="00DA51CB"/>
    <w:rsid w:val="00DA53DB"/>
    <w:rsid w:val="00DA544A"/>
    <w:rsid w:val="00DA58FA"/>
    <w:rsid w:val="00DA6142"/>
    <w:rsid w:val="00DA615E"/>
    <w:rsid w:val="00DA6657"/>
    <w:rsid w:val="00DA6D28"/>
    <w:rsid w:val="00DA78B8"/>
    <w:rsid w:val="00DB06B0"/>
    <w:rsid w:val="00DB163B"/>
    <w:rsid w:val="00DB1C26"/>
    <w:rsid w:val="00DB2DB2"/>
    <w:rsid w:val="00DB3954"/>
    <w:rsid w:val="00DB3FB2"/>
    <w:rsid w:val="00DB410D"/>
    <w:rsid w:val="00DB4585"/>
    <w:rsid w:val="00DB4781"/>
    <w:rsid w:val="00DB4C1F"/>
    <w:rsid w:val="00DB4D59"/>
    <w:rsid w:val="00DB5135"/>
    <w:rsid w:val="00DB53EB"/>
    <w:rsid w:val="00DB5512"/>
    <w:rsid w:val="00DB5841"/>
    <w:rsid w:val="00DB6045"/>
    <w:rsid w:val="00DB609E"/>
    <w:rsid w:val="00DB637B"/>
    <w:rsid w:val="00DB64AF"/>
    <w:rsid w:val="00DB6B07"/>
    <w:rsid w:val="00DB6DAC"/>
    <w:rsid w:val="00DB73B0"/>
    <w:rsid w:val="00DB7563"/>
    <w:rsid w:val="00DC0D58"/>
    <w:rsid w:val="00DC11B5"/>
    <w:rsid w:val="00DC13DE"/>
    <w:rsid w:val="00DC1617"/>
    <w:rsid w:val="00DC1798"/>
    <w:rsid w:val="00DC1F27"/>
    <w:rsid w:val="00DC2163"/>
    <w:rsid w:val="00DC2173"/>
    <w:rsid w:val="00DC2BFE"/>
    <w:rsid w:val="00DC2C1C"/>
    <w:rsid w:val="00DC2F84"/>
    <w:rsid w:val="00DC3223"/>
    <w:rsid w:val="00DC32CC"/>
    <w:rsid w:val="00DC3C56"/>
    <w:rsid w:val="00DC4230"/>
    <w:rsid w:val="00DC449B"/>
    <w:rsid w:val="00DC46A6"/>
    <w:rsid w:val="00DC4719"/>
    <w:rsid w:val="00DC4A26"/>
    <w:rsid w:val="00DC4ACF"/>
    <w:rsid w:val="00DC4B91"/>
    <w:rsid w:val="00DC4F15"/>
    <w:rsid w:val="00DC4FD9"/>
    <w:rsid w:val="00DC4FF9"/>
    <w:rsid w:val="00DC5014"/>
    <w:rsid w:val="00DC516E"/>
    <w:rsid w:val="00DC547B"/>
    <w:rsid w:val="00DC5E7E"/>
    <w:rsid w:val="00DC5FE7"/>
    <w:rsid w:val="00DC6300"/>
    <w:rsid w:val="00DC65CB"/>
    <w:rsid w:val="00DC68BC"/>
    <w:rsid w:val="00DC6D4A"/>
    <w:rsid w:val="00DC6F1A"/>
    <w:rsid w:val="00DC7693"/>
    <w:rsid w:val="00DC77EC"/>
    <w:rsid w:val="00DC7DF0"/>
    <w:rsid w:val="00DC7E95"/>
    <w:rsid w:val="00DD0643"/>
    <w:rsid w:val="00DD0652"/>
    <w:rsid w:val="00DD0EE0"/>
    <w:rsid w:val="00DD1365"/>
    <w:rsid w:val="00DD15B2"/>
    <w:rsid w:val="00DD1C01"/>
    <w:rsid w:val="00DD1E1D"/>
    <w:rsid w:val="00DD1FC9"/>
    <w:rsid w:val="00DD2032"/>
    <w:rsid w:val="00DD2538"/>
    <w:rsid w:val="00DD258C"/>
    <w:rsid w:val="00DD263C"/>
    <w:rsid w:val="00DD28BD"/>
    <w:rsid w:val="00DD2D85"/>
    <w:rsid w:val="00DD30F6"/>
    <w:rsid w:val="00DD310F"/>
    <w:rsid w:val="00DD32FC"/>
    <w:rsid w:val="00DD381A"/>
    <w:rsid w:val="00DD3839"/>
    <w:rsid w:val="00DD3CA2"/>
    <w:rsid w:val="00DD422A"/>
    <w:rsid w:val="00DD4A46"/>
    <w:rsid w:val="00DD4FF8"/>
    <w:rsid w:val="00DD507C"/>
    <w:rsid w:val="00DD51B2"/>
    <w:rsid w:val="00DD60A9"/>
    <w:rsid w:val="00DD665C"/>
    <w:rsid w:val="00DD67E2"/>
    <w:rsid w:val="00DD7149"/>
    <w:rsid w:val="00DD7258"/>
    <w:rsid w:val="00DD72E1"/>
    <w:rsid w:val="00DD72FD"/>
    <w:rsid w:val="00DD75B1"/>
    <w:rsid w:val="00DD7907"/>
    <w:rsid w:val="00DD7CCF"/>
    <w:rsid w:val="00DD7F1C"/>
    <w:rsid w:val="00DE012D"/>
    <w:rsid w:val="00DE068F"/>
    <w:rsid w:val="00DE1111"/>
    <w:rsid w:val="00DE12A0"/>
    <w:rsid w:val="00DE17D9"/>
    <w:rsid w:val="00DE1858"/>
    <w:rsid w:val="00DE1912"/>
    <w:rsid w:val="00DE1D67"/>
    <w:rsid w:val="00DE218D"/>
    <w:rsid w:val="00DE2D35"/>
    <w:rsid w:val="00DE305F"/>
    <w:rsid w:val="00DE31AD"/>
    <w:rsid w:val="00DE3220"/>
    <w:rsid w:val="00DE37A9"/>
    <w:rsid w:val="00DE3D8C"/>
    <w:rsid w:val="00DE5079"/>
    <w:rsid w:val="00DE50F9"/>
    <w:rsid w:val="00DE5282"/>
    <w:rsid w:val="00DE52B9"/>
    <w:rsid w:val="00DE53BA"/>
    <w:rsid w:val="00DE542F"/>
    <w:rsid w:val="00DE5C43"/>
    <w:rsid w:val="00DE5CF3"/>
    <w:rsid w:val="00DE5DBF"/>
    <w:rsid w:val="00DE63AA"/>
    <w:rsid w:val="00DE64A4"/>
    <w:rsid w:val="00DE6743"/>
    <w:rsid w:val="00DE69C6"/>
    <w:rsid w:val="00DE6F59"/>
    <w:rsid w:val="00DE70FE"/>
    <w:rsid w:val="00DE7420"/>
    <w:rsid w:val="00DF0276"/>
    <w:rsid w:val="00DF0296"/>
    <w:rsid w:val="00DF02CE"/>
    <w:rsid w:val="00DF07DE"/>
    <w:rsid w:val="00DF0D71"/>
    <w:rsid w:val="00DF0DAB"/>
    <w:rsid w:val="00DF10FA"/>
    <w:rsid w:val="00DF11CA"/>
    <w:rsid w:val="00DF1233"/>
    <w:rsid w:val="00DF13FD"/>
    <w:rsid w:val="00DF141C"/>
    <w:rsid w:val="00DF155A"/>
    <w:rsid w:val="00DF1940"/>
    <w:rsid w:val="00DF2217"/>
    <w:rsid w:val="00DF22FE"/>
    <w:rsid w:val="00DF2350"/>
    <w:rsid w:val="00DF26D7"/>
    <w:rsid w:val="00DF27D0"/>
    <w:rsid w:val="00DF2A68"/>
    <w:rsid w:val="00DF3467"/>
    <w:rsid w:val="00DF3792"/>
    <w:rsid w:val="00DF46D1"/>
    <w:rsid w:val="00DF4821"/>
    <w:rsid w:val="00DF484D"/>
    <w:rsid w:val="00DF5055"/>
    <w:rsid w:val="00DF51EB"/>
    <w:rsid w:val="00DF5F9E"/>
    <w:rsid w:val="00DF6537"/>
    <w:rsid w:val="00DF653C"/>
    <w:rsid w:val="00DF669C"/>
    <w:rsid w:val="00DF669F"/>
    <w:rsid w:val="00DF6887"/>
    <w:rsid w:val="00DF6AF5"/>
    <w:rsid w:val="00DF6E57"/>
    <w:rsid w:val="00DF6EBE"/>
    <w:rsid w:val="00DF70A9"/>
    <w:rsid w:val="00DF73CA"/>
    <w:rsid w:val="00DF7E42"/>
    <w:rsid w:val="00E00693"/>
    <w:rsid w:val="00E01469"/>
    <w:rsid w:val="00E014CB"/>
    <w:rsid w:val="00E019BD"/>
    <w:rsid w:val="00E01A92"/>
    <w:rsid w:val="00E01B10"/>
    <w:rsid w:val="00E01C66"/>
    <w:rsid w:val="00E01FEA"/>
    <w:rsid w:val="00E02253"/>
    <w:rsid w:val="00E02771"/>
    <w:rsid w:val="00E029A6"/>
    <w:rsid w:val="00E02C23"/>
    <w:rsid w:val="00E0350D"/>
    <w:rsid w:val="00E03940"/>
    <w:rsid w:val="00E039F3"/>
    <w:rsid w:val="00E049DF"/>
    <w:rsid w:val="00E04CC2"/>
    <w:rsid w:val="00E0532C"/>
    <w:rsid w:val="00E0593C"/>
    <w:rsid w:val="00E05962"/>
    <w:rsid w:val="00E05EBA"/>
    <w:rsid w:val="00E061DF"/>
    <w:rsid w:val="00E063A8"/>
    <w:rsid w:val="00E06698"/>
    <w:rsid w:val="00E06819"/>
    <w:rsid w:val="00E068C5"/>
    <w:rsid w:val="00E06ACF"/>
    <w:rsid w:val="00E06CE5"/>
    <w:rsid w:val="00E07503"/>
    <w:rsid w:val="00E07CA6"/>
    <w:rsid w:val="00E07E69"/>
    <w:rsid w:val="00E07FCA"/>
    <w:rsid w:val="00E10C65"/>
    <w:rsid w:val="00E110B2"/>
    <w:rsid w:val="00E1171F"/>
    <w:rsid w:val="00E118E7"/>
    <w:rsid w:val="00E1276B"/>
    <w:rsid w:val="00E12E59"/>
    <w:rsid w:val="00E13486"/>
    <w:rsid w:val="00E134D4"/>
    <w:rsid w:val="00E13595"/>
    <w:rsid w:val="00E13979"/>
    <w:rsid w:val="00E13E09"/>
    <w:rsid w:val="00E14133"/>
    <w:rsid w:val="00E141BA"/>
    <w:rsid w:val="00E144FC"/>
    <w:rsid w:val="00E14609"/>
    <w:rsid w:val="00E14BBF"/>
    <w:rsid w:val="00E150C4"/>
    <w:rsid w:val="00E15462"/>
    <w:rsid w:val="00E155D2"/>
    <w:rsid w:val="00E15976"/>
    <w:rsid w:val="00E16133"/>
    <w:rsid w:val="00E16199"/>
    <w:rsid w:val="00E1664F"/>
    <w:rsid w:val="00E168E7"/>
    <w:rsid w:val="00E16B50"/>
    <w:rsid w:val="00E16E25"/>
    <w:rsid w:val="00E17D15"/>
    <w:rsid w:val="00E17EFC"/>
    <w:rsid w:val="00E20035"/>
    <w:rsid w:val="00E20255"/>
    <w:rsid w:val="00E2044F"/>
    <w:rsid w:val="00E20592"/>
    <w:rsid w:val="00E207C1"/>
    <w:rsid w:val="00E20876"/>
    <w:rsid w:val="00E20891"/>
    <w:rsid w:val="00E209CA"/>
    <w:rsid w:val="00E21031"/>
    <w:rsid w:val="00E21254"/>
    <w:rsid w:val="00E21832"/>
    <w:rsid w:val="00E21A93"/>
    <w:rsid w:val="00E21F52"/>
    <w:rsid w:val="00E21F64"/>
    <w:rsid w:val="00E22445"/>
    <w:rsid w:val="00E2262F"/>
    <w:rsid w:val="00E23553"/>
    <w:rsid w:val="00E23848"/>
    <w:rsid w:val="00E23A05"/>
    <w:rsid w:val="00E23A0C"/>
    <w:rsid w:val="00E23FA3"/>
    <w:rsid w:val="00E247DC"/>
    <w:rsid w:val="00E24A1D"/>
    <w:rsid w:val="00E24F3B"/>
    <w:rsid w:val="00E25023"/>
    <w:rsid w:val="00E25073"/>
    <w:rsid w:val="00E250B9"/>
    <w:rsid w:val="00E2516A"/>
    <w:rsid w:val="00E259EC"/>
    <w:rsid w:val="00E25CD7"/>
    <w:rsid w:val="00E2651A"/>
    <w:rsid w:val="00E2671A"/>
    <w:rsid w:val="00E2680D"/>
    <w:rsid w:val="00E26897"/>
    <w:rsid w:val="00E26AC6"/>
    <w:rsid w:val="00E26D6B"/>
    <w:rsid w:val="00E275C6"/>
    <w:rsid w:val="00E2768D"/>
    <w:rsid w:val="00E27722"/>
    <w:rsid w:val="00E30B02"/>
    <w:rsid w:val="00E30F4C"/>
    <w:rsid w:val="00E31185"/>
    <w:rsid w:val="00E3127F"/>
    <w:rsid w:val="00E3129D"/>
    <w:rsid w:val="00E31739"/>
    <w:rsid w:val="00E31980"/>
    <w:rsid w:val="00E32258"/>
    <w:rsid w:val="00E33081"/>
    <w:rsid w:val="00E3356A"/>
    <w:rsid w:val="00E33A2B"/>
    <w:rsid w:val="00E34180"/>
    <w:rsid w:val="00E34613"/>
    <w:rsid w:val="00E3486A"/>
    <w:rsid w:val="00E351F9"/>
    <w:rsid w:val="00E35639"/>
    <w:rsid w:val="00E35945"/>
    <w:rsid w:val="00E35B2A"/>
    <w:rsid w:val="00E35CAE"/>
    <w:rsid w:val="00E36146"/>
    <w:rsid w:val="00E362CA"/>
    <w:rsid w:val="00E36650"/>
    <w:rsid w:val="00E36AE8"/>
    <w:rsid w:val="00E36CE3"/>
    <w:rsid w:val="00E36D5E"/>
    <w:rsid w:val="00E376FA"/>
    <w:rsid w:val="00E4037E"/>
    <w:rsid w:val="00E4047C"/>
    <w:rsid w:val="00E405FF"/>
    <w:rsid w:val="00E40878"/>
    <w:rsid w:val="00E40AD4"/>
    <w:rsid w:val="00E41285"/>
    <w:rsid w:val="00E412ED"/>
    <w:rsid w:val="00E41461"/>
    <w:rsid w:val="00E416F2"/>
    <w:rsid w:val="00E41BCA"/>
    <w:rsid w:val="00E41F8F"/>
    <w:rsid w:val="00E42F5A"/>
    <w:rsid w:val="00E439A0"/>
    <w:rsid w:val="00E43ADC"/>
    <w:rsid w:val="00E44049"/>
    <w:rsid w:val="00E44812"/>
    <w:rsid w:val="00E4502E"/>
    <w:rsid w:val="00E45494"/>
    <w:rsid w:val="00E458DB"/>
    <w:rsid w:val="00E459DC"/>
    <w:rsid w:val="00E45A20"/>
    <w:rsid w:val="00E45B2A"/>
    <w:rsid w:val="00E45E1A"/>
    <w:rsid w:val="00E46197"/>
    <w:rsid w:val="00E462C6"/>
    <w:rsid w:val="00E46410"/>
    <w:rsid w:val="00E464BE"/>
    <w:rsid w:val="00E46C97"/>
    <w:rsid w:val="00E46EF1"/>
    <w:rsid w:val="00E47121"/>
    <w:rsid w:val="00E47245"/>
    <w:rsid w:val="00E47A2E"/>
    <w:rsid w:val="00E47F39"/>
    <w:rsid w:val="00E50216"/>
    <w:rsid w:val="00E502FC"/>
    <w:rsid w:val="00E504D1"/>
    <w:rsid w:val="00E504F5"/>
    <w:rsid w:val="00E50604"/>
    <w:rsid w:val="00E50639"/>
    <w:rsid w:val="00E50DDA"/>
    <w:rsid w:val="00E50E1A"/>
    <w:rsid w:val="00E51201"/>
    <w:rsid w:val="00E516A7"/>
    <w:rsid w:val="00E5187E"/>
    <w:rsid w:val="00E518C1"/>
    <w:rsid w:val="00E519F4"/>
    <w:rsid w:val="00E51D35"/>
    <w:rsid w:val="00E52273"/>
    <w:rsid w:val="00E52503"/>
    <w:rsid w:val="00E52A92"/>
    <w:rsid w:val="00E52CF2"/>
    <w:rsid w:val="00E530DB"/>
    <w:rsid w:val="00E532CD"/>
    <w:rsid w:val="00E53577"/>
    <w:rsid w:val="00E53584"/>
    <w:rsid w:val="00E538E1"/>
    <w:rsid w:val="00E53A2B"/>
    <w:rsid w:val="00E54066"/>
    <w:rsid w:val="00E5410A"/>
    <w:rsid w:val="00E5437B"/>
    <w:rsid w:val="00E54722"/>
    <w:rsid w:val="00E548E4"/>
    <w:rsid w:val="00E54BF0"/>
    <w:rsid w:val="00E54C37"/>
    <w:rsid w:val="00E54C94"/>
    <w:rsid w:val="00E54F0B"/>
    <w:rsid w:val="00E553FA"/>
    <w:rsid w:val="00E5574C"/>
    <w:rsid w:val="00E55B9B"/>
    <w:rsid w:val="00E55BAF"/>
    <w:rsid w:val="00E55CAD"/>
    <w:rsid w:val="00E55EBE"/>
    <w:rsid w:val="00E5643A"/>
    <w:rsid w:val="00E564CA"/>
    <w:rsid w:val="00E56995"/>
    <w:rsid w:val="00E56C90"/>
    <w:rsid w:val="00E56FE6"/>
    <w:rsid w:val="00E572F5"/>
    <w:rsid w:val="00E576F1"/>
    <w:rsid w:val="00E5783D"/>
    <w:rsid w:val="00E57C4C"/>
    <w:rsid w:val="00E57C53"/>
    <w:rsid w:val="00E60262"/>
    <w:rsid w:val="00E60BEB"/>
    <w:rsid w:val="00E60D84"/>
    <w:rsid w:val="00E60FEC"/>
    <w:rsid w:val="00E611BE"/>
    <w:rsid w:val="00E611E0"/>
    <w:rsid w:val="00E61454"/>
    <w:rsid w:val="00E61676"/>
    <w:rsid w:val="00E618DD"/>
    <w:rsid w:val="00E61B08"/>
    <w:rsid w:val="00E61BFB"/>
    <w:rsid w:val="00E61E42"/>
    <w:rsid w:val="00E62A5A"/>
    <w:rsid w:val="00E62B2D"/>
    <w:rsid w:val="00E63163"/>
    <w:rsid w:val="00E63806"/>
    <w:rsid w:val="00E63A28"/>
    <w:rsid w:val="00E63B17"/>
    <w:rsid w:val="00E63BBE"/>
    <w:rsid w:val="00E643B2"/>
    <w:rsid w:val="00E644A7"/>
    <w:rsid w:val="00E64774"/>
    <w:rsid w:val="00E6507E"/>
    <w:rsid w:val="00E654F2"/>
    <w:rsid w:val="00E65AE3"/>
    <w:rsid w:val="00E65CCC"/>
    <w:rsid w:val="00E65D72"/>
    <w:rsid w:val="00E66062"/>
    <w:rsid w:val="00E66C39"/>
    <w:rsid w:val="00E66E4B"/>
    <w:rsid w:val="00E66F8A"/>
    <w:rsid w:val="00E6700A"/>
    <w:rsid w:val="00E70516"/>
    <w:rsid w:val="00E70A36"/>
    <w:rsid w:val="00E70C2D"/>
    <w:rsid w:val="00E712E0"/>
    <w:rsid w:val="00E7151C"/>
    <w:rsid w:val="00E715F4"/>
    <w:rsid w:val="00E72258"/>
    <w:rsid w:val="00E7242C"/>
    <w:rsid w:val="00E727B5"/>
    <w:rsid w:val="00E731F1"/>
    <w:rsid w:val="00E73374"/>
    <w:rsid w:val="00E7371B"/>
    <w:rsid w:val="00E73B0F"/>
    <w:rsid w:val="00E73C64"/>
    <w:rsid w:val="00E7487E"/>
    <w:rsid w:val="00E75884"/>
    <w:rsid w:val="00E7597F"/>
    <w:rsid w:val="00E75A82"/>
    <w:rsid w:val="00E75A98"/>
    <w:rsid w:val="00E75CBC"/>
    <w:rsid w:val="00E764FF"/>
    <w:rsid w:val="00E767BC"/>
    <w:rsid w:val="00E76971"/>
    <w:rsid w:val="00E76E31"/>
    <w:rsid w:val="00E770CA"/>
    <w:rsid w:val="00E77585"/>
    <w:rsid w:val="00E77965"/>
    <w:rsid w:val="00E77A43"/>
    <w:rsid w:val="00E77B3E"/>
    <w:rsid w:val="00E77C2D"/>
    <w:rsid w:val="00E80C94"/>
    <w:rsid w:val="00E811C2"/>
    <w:rsid w:val="00E81BC0"/>
    <w:rsid w:val="00E82177"/>
    <w:rsid w:val="00E82321"/>
    <w:rsid w:val="00E8237D"/>
    <w:rsid w:val="00E82861"/>
    <w:rsid w:val="00E82BD2"/>
    <w:rsid w:val="00E83007"/>
    <w:rsid w:val="00E83505"/>
    <w:rsid w:val="00E83922"/>
    <w:rsid w:val="00E83B1A"/>
    <w:rsid w:val="00E846E7"/>
    <w:rsid w:val="00E85C9F"/>
    <w:rsid w:val="00E85CCD"/>
    <w:rsid w:val="00E85E91"/>
    <w:rsid w:val="00E85F40"/>
    <w:rsid w:val="00E8673C"/>
    <w:rsid w:val="00E869EF"/>
    <w:rsid w:val="00E8729A"/>
    <w:rsid w:val="00E87388"/>
    <w:rsid w:val="00E8743C"/>
    <w:rsid w:val="00E87633"/>
    <w:rsid w:val="00E87BAB"/>
    <w:rsid w:val="00E90258"/>
    <w:rsid w:val="00E90400"/>
    <w:rsid w:val="00E908DB"/>
    <w:rsid w:val="00E90D0C"/>
    <w:rsid w:val="00E90F31"/>
    <w:rsid w:val="00E91222"/>
    <w:rsid w:val="00E91363"/>
    <w:rsid w:val="00E91371"/>
    <w:rsid w:val="00E91564"/>
    <w:rsid w:val="00E917A8"/>
    <w:rsid w:val="00E917AC"/>
    <w:rsid w:val="00E91D21"/>
    <w:rsid w:val="00E91E65"/>
    <w:rsid w:val="00E925EA"/>
    <w:rsid w:val="00E929D8"/>
    <w:rsid w:val="00E92C76"/>
    <w:rsid w:val="00E930AB"/>
    <w:rsid w:val="00E93290"/>
    <w:rsid w:val="00E932A1"/>
    <w:rsid w:val="00E9367B"/>
    <w:rsid w:val="00E939DA"/>
    <w:rsid w:val="00E93C20"/>
    <w:rsid w:val="00E940E7"/>
    <w:rsid w:val="00E943CA"/>
    <w:rsid w:val="00E9459D"/>
    <w:rsid w:val="00E94872"/>
    <w:rsid w:val="00E94C42"/>
    <w:rsid w:val="00E950E7"/>
    <w:rsid w:val="00E95301"/>
    <w:rsid w:val="00E95841"/>
    <w:rsid w:val="00E95E51"/>
    <w:rsid w:val="00E961E8"/>
    <w:rsid w:val="00E97068"/>
    <w:rsid w:val="00E9726A"/>
    <w:rsid w:val="00E97920"/>
    <w:rsid w:val="00E97CE3"/>
    <w:rsid w:val="00EA029B"/>
    <w:rsid w:val="00EA02CD"/>
    <w:rsid w:val="00EA0540"/>
    <w:rsid w:val="00EA0A6C"/>
    <w:rsid w:val="00EA1924"/>
    <w:rsid w:val="00EA1954"/>
    <w:rsid w:val="00EA1981"/>
    <w:rsid w:val="00EA1B7C"/>
    <w:rsid w:val="00EA2038"/>
    <w:rsid w:val="00EA241B"/>
    <w:rsid w:val="00EA2A81"/>
    <w:rsid w:val="00EA2BD6"/>
    <w:rsid w:val="00EA2CF5"/>
    <w:rsid w:val="00EA31A2"/>
    <w:rsid w:val="00EA3520"/>
    <w:rsid w:val="00EA3736"/>
    <w:rsid w:val="00EA37EB"/>
    <w:rsid w:val="00EA3C3F"/>
    <w:rsid w:val="00EA3E11"/>
    <w:rsid w:val="00EA44EF"/>
    <w:rsid w:val="00EA4ACC"/>
    <w:rsid w:val="00EA4AD5"/>
    <w:rsid w:val="00EA4C18"/>
    <w:rsid w:val="00EA4D73"/>
    <w:rsid w:val="00EA503E"/>
    <w:rsid w:val="00EA5609"/>
    <w:rsid w:val="00EA5737"/>
    <w:rsid w:val="00EA5873"/>
    <w:rsid w:val="00EA5980"/>
    <w:rsid w:val="00EA5A89"/>
    <w:rsid w:val="00EA62B6"/>
    <w:rsid w:val="00EA62F6"/>
    <w:rsid w:val="00EA66F3"/>
    <w:rsid w:val="00EA68E9"/>
    <w:rsid w:val="00EA6967"/>
    <w:rsid w:val="00EA69AC"/>
    <w:rsid w:val="00EA6C6B"/>
    <w:rsid w:val="00EA7183"/>
    <w:rsid w:val="00EA7559"/>
    <w:rsid w:val="00EA7741"/>
    <w:rsid w:val="00EA7876"/>
    <w:rsid w:val="00EB010F"/>
    <w:rsid w:val="00EB016F"/>
    <w:rsid w:val="00EB051F"/>
    <w:rsid w:val="00EB0733"/>
    <w:rsid w:val="00EB07B4"/>
    <w:rsid w:val="00EB0FEB"/>
    <w:rsid w:val="00EB114F"/>
    <w:rsid w:val="00EB11BF"/>
    <w:rsid w:val="00EB161C"/>
    <w:rsid w:val="00EB1722"/>
    <w:rsid w:val="00EB1AD4"/>
    <w:rsid w:val="00EB1BB7"/>
    <w:rsid w:val="00EB268A"/>
    <w:rsid w:val="00EB2B43"/>
    <w:rsid w:val="00EB3B71"/>
    <w:rsid w:val="00EB3C2F"/>
    <w:rsid w:val="00EB3CF2"/>
    <w:rsid w:val="00EB3EED"/>
    <w:rsid w:val="00EB469B"/>
    <w:rsid w:val="00EB4E7B"/>
    <w:rsid w:val="00EB4F9C"/>
    <w:rsid w:val="00EB53B1"/>
    <w:rsid w:val="00EB5566"/>
    <w:rsid w:val="00EB557C"/>
    <w:rsid w:val="00EB569D"/>
    <w:rsid w:val="00EB5B26"/>
    <w:rsid w:val="00EB649E"/>
    <w:rsid w:val="00EB64CE"/>
    <w:rsid w:val="00EB66CA"/>
    <w:rsid w:val="00EB66E3"/>
    <w:rsid w:val="00EB677E"/>
    <w:rsid w:val="00EB6A0B"/>
    <w:rsid w:val="00EB6A70"/>
    <w:rsid w:val="00EB710B"/>
    <w:rsid w:val="00EB72A9"/>
    <w:rsid w:val="00EB742A"/>
    <w:rsid w:val="00EB7A22"/>
    <w:rsid w:val="00EB7B48"/>
    <w:rsid w:val="00EB7BB3"/>
    <w:rsid w:val="00EB7E08"/>
    <w:rsid w:val="00EC0117"/>
    <w:rsid w:val="00EC03B8"/>
    <w:rsid w:val="00EC0525"/>
    <w:rsid w:val="00EC0DF3"/>
    <w:rsid w:val="00EC0EFB"/>
    <w:rsid w:val="00EC15B2"/>
    <w:rsid w:val="00EC19F5"/>
    <w:rsid w:val="00EC1D98"/>
    <w:rsid w:val="00EC1E53"/>
    <w:rsid w:val="00EC225B"/>
    <w:rsid w:val="00EC24A1"/>
    <w:rsid w:val="00EC277A"/>
    <w:rsid w:val="00EC38DF"/>
    <w:rsid w:val="00EC3F03"/>
    <w:rsid w:val="00EC466F"/>
    <w:rsid w:val="00EC47EE"/>
    <w:rsid w:val="00EC5020"/>
    <w:rsid w:val="00EC573F"/>
    <w:rsid w:val="00EC57CD"/>
    <w:rsid w:val="00EC5AF9"/>
    <w:rsid w:val="00EC5CCE"/>
    <w:rsid w:val="00EC5F2A"/>
    <w:rsid w:val="00EC63A7"/>
    <w:rsid w:val="00EC6556"/>
    <w:rsid w:val="00EC66EE"/>
    <w:rsid w:val="00EC6A1D"/>
    <w:rsid w:val="00EC6B7D"/>
    <w:rsid w:val="00EC7343"/>
    <w:rsid w:val="00EC7BD2"/>
    <w:rsid w:val="00EC7D34"/>
    <w:rsid w:val="00EC7E9A"/>
    <w:rsid w:val="00EC7EF0"/>
    <w:rsid w:val="00ED08C7"/>
    <w:rsid w:val="00ED0A89"/>
    <w:rsid w:val="00ED0AD8"/>
    <w:rsid w:val="00ED0CFC"/>
    <w:rsid w:val="00ED0D57"/>
    <w:rsid w:val="00ED0F1C"/>
    <w:rsid w:val="00ED0F99"/>
    <w:rsid w:val="00ED11AB"/>
    <w:rsid w:val="00ED125B"/>
    <w:rsid w:val="00ED17E5"/>
    <w:rsid w:val="00ED18FA"/>
    <w:rsid w:val="00ED1C37"/>
    <w:rsid w:val="00ED20B5"/>
    <w:rsid w:val="00ED2226"/>
    <w:rsid w:val="00ED2673"/>
    <w:rsid w:val="00ED2879"/>
    <w:rsid w:val="00ED2A8D"/>
    <w:rsid w:val="00ED2C30"/>
    <w:rsid w:val="00ED3FE8"/>
    <w:rsid w:val="00ED4230"/>
    <w:rsid w:val="00ED44FF"/>
    <w:rsid w:val="00ED48BB"/>
    <w:rsid w:val="00ED54C5"/>
    <w:rsid w:val="00ED54DE"/>
    <w:rsid w:val="00ED5637"/>
    <w:rsid w:val="00ED61FA"/>
    <w:rsid w:val="00ED6ACB"/>
    <w:rsid w:val="00ED6E39"/>
    <w:rsid w:val="00ED71C5"/>
    <w:rsid w:val="00ED72EF"/>
    <w:rsid w:val="00ED75E5"/>
    <w:rsid w:val="00ED7C44"/>
    <w:rsid w:val="00ED7D70"/>
    <w:rsid w:val="00EE02C6"/>
    <w:rsid w:val="00EE053E"/>
    <w:rsid w:val="00EE0B39"/>
    <w:rsid w:val="00EE0DC8"/>
    <w:rsid w:val="00EE0E1B"/>
    <w:rsid w:val="00EE1261"/>
    <w:rsid w:val="00EE1322"/>
    <w:rsid w:val="00EE1631"/>
    <w:rsid w:val="00EE245F"/>
    <w:rsid w:val="00EE29E9"/>
    <w:rsid w:val="00EE31E7"/>
    <w:rsid w:val="00EE32D9"/>
    <w:rsid w:val="00EE358E"/>
    <w:rsid w:val="00EE3B58"/>
    <w:rsid w:val="00EE3BD9"/>
    <w:rsid w:val="00EE4232"/>
    <w:rsid w:val="00EE4517"/>
    <w:rsid w:val="00EE4D66"/>
    <w:rsid w:val="00EE50FA"/>
    <w:rsid w:val="00EE5789"/>
    <w:rsid w:val="00EE580C"/>
    <w:rsid w:val="00EE5880"/>
    <w:rsid w:val="00EE58AB"/>
    <w:rsid w:val="00EE59DD"/>
    <w:rsid w:val="00EE5A11"/>
    <w:rsid w:val="00EE5B39"/>
    <w:rsid w:val="00EE5BF3"/>
    <w:rsid w:val="00EE5E3D"/>
    <w:rsid w:val="00EE65E4"/>
    <w:rsid w:val="00EE67E3"/>
    <w:rsid w:val="00EE6816"/>
    <w:rsid w:val="00EE68A0"/>
    <w:rsid w:val="00EE6A3E"/>
    <w:rsid w:val="00EE6A9A"/>
    <w:rsid w:val="00EE6B32"/>
    <w:rsid w:val="00EE7249"/>
    <w:rsid w:val="00EE7380"/>
    <w:rsid w:val="00EE79A9"/>
    <w:rsid w:val="00EF05A8"/>
    <w:rsid w:val="00EF068E"/>
    <w:rsid w:val="00EF0717"/>
    <w:rsid w:val="00EF084D"/>
    <w:rsid w:val="00EF0F28"/>
    <w:rsid w:val="00EF109A"/>
    <w:rsid w:val="00EF1C1F"/>
    <w:rsid w:val="00EF1CD7"/>
    <w:rsid w:val="00EF1FA5"/>
    <w:rsid w:val="00EF21FF"/>
    <w:rsid w:val="00EF24C6"/>
    <w:rsid w:val="00EF27C5"/>
    <w:rsid w:val="00EF27D4"/>
    <w:rsid w:val="00EF2FD3"/>
    <w:rsid w:val="00EF3565"/>
    <w:rsid w:val="00EF39AC"/>
    <w:rsid w:val="00EF39C4"/>
    <w:rsid w:val="00EF4323"/>
    <w:rsid w:val="00EF461A"/>
    <w:rsid w:val="00EF465B"/>
    <w:rsid w:val="00EF4683"/>
    <w:rsid w:val="00EF4699"/>
    <w:rsid w:val="00EF4848"/>
    <w:rsid w:val="00EF49CB"/>
    <w:rsid w:val="00EF4AD4"/>
    <w:rsid w:val="00EF51C3"/>
    <w:rsid w:val="00EF540F"/>
    <w:rsid w:val="00EF546D"/>
    <w:rsid w:val="00EF5841"/>
    <w:rsid w:val="00EF5BCE"/>
    <w:rsid w:val="00EF5D62"/>
    <w:rsid w:val="00EF5EC0"/>
    <w:rsid w:val="00EF6865"/>
    <w:rsid w:val="00EF6FDC"/>
    <w:rsid w:val="00EF7323"/>
    <w:rsid w:val="00EF73EB"/>
    <w:rsid w:val="00EF7D17"/>
    <w:rsid w:val="00F00273"/>
    <w:rsid w:val="00F00568"/>
    <w:rsid w:val="00F01470"/>
    <w:rsid w:val="00F015C4"/>
    <w:rsid w:val="00F01E75"/>
    <w:rsid w:val="00F01E76"/>
    <w:rsid w:val="00F02030"/>
    <w:rsid w:val="00F0209C"/>
    <w:rsid w:val="00F0296A"/>
    <w:rsid w:val="00F02E65"/>
    <w:rsid w:val="00F03195"/>
    <w:rsid w:val="00F03459"/>
    <w:rsid w:val="00F03535"/>
    <w:rsid w:val="00F03718"/>
    <w:rsid w:val="00F03D2A"/>
    <w:rsid w:val="00F041A0"/>
    <w:rsid w:val="00F0428B"/>
    <w:rsid w:val="00F043DC"/>
    <w:rsid w:val="00F047CE"/>
    <w:rsid w:val="00F04A85"/>
    <w:rsid w:val="00F04DB8"/>
    <w:rsid w:val="00F05131"/>
    <w:rsid w:val="00F0528B"/>
    <w:rsid w:val="00F053C4"/>
    <w:rsid w:val="00F0583C"/>
    <w:rsid w:val="00F05871"/>
    <w:rsid w:val="00F05F27"/>
    <w:rsid w:val="00F060B5"/>
    <w:rsid w:val="00F063CB"/>
    <w:rsid w:val="00F06772"/>
    <w:rsid w:val="00F0678C"/>
    <w:rsid w:val="00F06A10"/>
    <w:rsid w:val="00F07200"/>
    <w:rsid w:val="00F073D2"/>
    <w:rsid w:val="00F07C17"/>
    <w:rsid w:val="00F10401"/>
    <w:rsid w:val="00F10469"/>
    <w:rsid w:val="00F104DC"/>
    <w:rsid w:val="00F104FA"/>
    <w:rsid w:val="00F10EDA"/>
    <w:rsid w:val="00F10FB0"/>
    <w:rsid w:val="00F1128A"/>
    <w:rsid w:val="00F11868"/>
    <w:rsid w:val="00F119FE"/>
    <w:rsid w:val="00F11DB0"/>
    <w:rsid w:val="00F1239D"/>
    <w:rsid w:val="00F1263D"/>
    <w:rsid w:val="00F130C7"/>
    <w:rsid w:val="00F13134"/>
    <w:rsid w:val="00F131EC"/>
    <w:rsid w:val="00F132F1"/>
    <w:rsid w:val="00F13695"/>
    <w:rsid w:val="00F13C60"/>
    <w:rsid w:val="00F13FFD"/>
    <w:rsid w:val="00F1455D"/>
    <w:rsid w:val="00F145C1"/>
    <w:rsid w:val="00F14C89"/>
    <w:rsid w:val="00F154CF"/>
    <w:rsid w:val="00F1552C"/>
    <w:rsid w:val="00F15769"/>
    <w:rsid w:val="00F15D23"/>
    <w:rsid w:val="00F168D2"/>
    <w:rsid w:val="00F16DB2"/>
    <w:rsid w:val="00F17D29"/>
    <w:rsid w:val="00F17F52"/>
    <w:rsid w:val="00F20082"/>
    <w:rsid w:val="00F20312"/>
    <w:rsid w:val="00F2038D"/>
    <w:rsid w:val="00F209F4"/>
    <w:rsid w:val="00F20C7A"/>
    <w:rsid w:val="00F211B4"/>
    <w:rsid w:val="00F21304"/>
    <w:rsid w:val="00F214CF"/>
    <w:rsid w:val="00F2176B"/>
    <w:rsid w:val="00F21CA7"/>
    <w:rsid w:val="00F2279B"/>
    <w:rsid w:val="00F227D7"/>
    <w:rsid w:val="00F22FEC"/>
    <w:rsid w:val="00F2335D"/>
    <w:rsid w:val="00F2352C"/>
    <w:rsid w:val="00F235E0"/>
    <w:rsid w:val="00F23ACB"/>
    <w:rsid w:val="00F242DA"/>
    <w:rsid w:val="00F24592"/>
    <w:rsid w:val="00F245C1"/>
    <w:rsid w:val="00F246B3"/>
    <w:rsid w:val="00F24AEF"/>
    <w:rsid w:val="00F2516B"/>
    <w:rsid w:val="00F2526C"/>
    <w:rsid w:val="00F2562E"/>
    <w:rsid w:val="00F25BAE"/>
    <w:rsid w:val="00F25DB6"/>
    <w:rsid w:val="00F25F68"/>
    <w:rsid w:val="00F2618C"/>
    <w:rsid w:val="00F261F5"/>
    <w:rsid w:val="00F26324"/>
    <w:rsid w:val="00F266C7"/>
    <w:rsid w:val="00F26C2A"/>
    <w:rsid w:val="00F26F6D"/>
    <w:rsid w:val="00F2744D"/>
    <w:rsid w:val="00F277EA"/>
    <w:rsid w:val="00F278F5"/>
    <w:rsid w:val="00F3014D"/>
    <w:rsid w:val="00F308A7"/>
    <w:rsid w:val="00F30A3F"/>
    <w:rsid w:val="00F30AC7"/>
    <w:rsid w:val="00F30E45"/>
    <w:rsid w:val="00F3163F"/>
    <w:rsid w:val="00F318EA"/>
    <w:rsid w:val="00F31B61"/>
    <w:rsid w:val="00F31C22"/>
    <w:rsid w:val="00F32132"/>
    <w:rsid w:val="00F3272A"/>
    <w:rsid w:val="00F32797"/>
    <w:rsid w:val="00F32DD8"/>
    <w:rsid w:val="00F32E0F"/>
    <w:rsid w:val="00F32EE7"/>
    <w:rsid w:val="00F32FE7"/>
    <w:rsid w:val="00F33527"/>
    <w:rsid w:val="00F3357F"/>
    <w:rsid w:val="00F33745"/>
    <w:rsid w:val="00F33C3D"/>
    <w:rsid w:val="00F33EEB"/>
    <w:rsid w:val="00F33FEF"/>
    <w:rsid w:val="00F34230"/>
    <w:rsid w:val="00F348ED"/>
    <w:rsid w:val="00F34D7F"/>
    <w:rsid w:val="00F34FC6"/>
    <w:rsid w:val="00F355E9"/>
    <w:rsid w:val="00F35608"/>
    <w:rsid w:val="00F356E9"/>
    <w:rsid w:val="00F36095"/>
    <w:rsid w:val="00F363EE"/>
    <w:rsid w:val="00F36556"/>
    <w:rsid w:val="00F3671A"/>
    <w:rsid w:val="00F36B6A"/>
    <w:rsid w:val="00F36F34"/>
    <w:rsid w:val="00F371C1"/>
    <w:rsid w:val="00F373D8"/>
    <w:rsid w:val="00F3742E"/>
    <w:rsid w:val="00F3756A"/>
    <w:rsid w:val="00F378A1"/>
    <w:rsid w:val="00F37D80"/>
    <w:rsid w:val="00F402D9"/>
    <w:rsid w:val="00F4037D"/>
    <w:rsid w:val="00F405CB"/>
    <w:rsid w:val="00F40A57"/>
    <w:rsid w:val="00F40BB0"/>
    <w:rsid w:val="00F4104C"/>
    <w:rsid w:val="00F4114C"/>
    <w:rsid w:val="00F41997"/>
    <w:rsid w:val="00F4239C"/>
    <w:rsid w:val="00F42438"/>
    <w:rsid w:val="00F425F4"/>
    <w:rsid w:val="00F426AE"/>
    <w:rsid w:val="00F42985"/>
    <w:rsid w:val="00F42B47"/>
    <w:rsid w:val="00F42C4F"/>
    <w:rsid w:val="00F42EF0"/>
    <w:rsid w:val="00F42F09"/>
    <w:rsid w:val="00F430C3"/>
    <w:rsid w:val="00F4355F"/>
    <w:rsid w:val="00F43C64"/>
    <w:rsid w:val="00F44012"/>
    <w:rsid w:val="00F441A9"/>
    <w:rsid w:val="00F44486"/>
    <w:rsid w:val="00F44611"/>
    <w:rsid w:val="00F446B6"/>
    <w:rsid w:val="00F448EE"/>
    <w:rsid w:val="00F44F45"/>
    <w:rsid w:val="00F458AF"/>
    <w:rsid w:val="00F459F2"/>
    <w:rsid w:val="00F45F49"/>
    <w:rsid w:val="00F463B5"/>
    <w:rsid w:val="00F46A2D"/>
    <w:rsid w:val="00F46AE8"/>
    <w:rsid w:val="00F475F8"/>
    <w:rsid w:val="00F47664"/>
    <w:rsid w:val="00F47814"/>
    <w:rsid w:val="00F47AD3"/>
    <w:rsid w:val="00F50269"/>
    <w:rsid w:val="00F505DA"/>
    <w:rsid w:val="00F5090B"/>
    <w:rsid w:val="00F50CF5"/>
    <w:rsid w:val="00F51221"/>
    <w:rsid w:val="00F51D3E"/>
    <w:rsid w:val="00F51E58"/>
    <w:rsid w:val="00F51E65"/>
    <w:rsid w:val="00F5205E"/>
    <w:rsid w:val="00F52107"/>
    <w:rsid w:val="00F52160"/>
    <w:rsid w:val="00F522CA"/>
    <w:rsid w:val="00F5249C"/>
    <w:rsid w:val="00F52BB5"/>
    <w:rsid w:val="00F5304F"/>
    <w:rsid w:val="00F5346F"/>
    <w:rsid w:val="00F537C1"/>
    <w:rsid w:val="00F53C9D"/>
    <w:rsid w:val="00F5411E"/>
    <w:rsid w:val="00F542A4"/>
    <w:rsid w:val="00F549DE"/>
    <w:rsid w:val="00F54A51"/>
    <w:rsid w:val="00F5588C"/>
    <w:rsid w:val="00F55B2D"/>
    <w:rsid w:val="00F55E69"/>
    <w:rsid w:val="00F55EA6"/>
    <w:rsid w:val="00F56677"/>
    <w:rsid w:val="00F566F5"/>
    <w:rsid w:val="00F56935"/>
    <w:rsid w:val="00F56B2E"/>
    <w:rsid w:val="00F56C06"/>
    <w:rsid w:val="00F5759C"/>
    <w:rsid w:val="00F577A4"/>
    <w:rsid w:val="00F579BA"/>
    <w:rsid w:val="00F57DF5"/>
    <w:rsid w:val="00F605BA"/>
    <w:rsid w:val="00F606E8"/>
    <w:rsid w:val="00F60A89"/>
    <w:rsid w:val="00F60A90"/>
    <w:rsid w:val="00F610FC"/>
    <w:rsid w:val="00F6139C"/>
    <w:rsid w:val="00F61783"/>
    <w:rsid w:val="00F6178F"/>
    <w:rsid w:val="00F6218B"/>
    <w:rsid w:val="00F63A4A"/>
    <w:rsid w:val="00F63C78"/>
    <w:rsid w:val="00F6412B"/>
    <w:rsid w:val="00F64657"/>
    <w:rsid w:val="00F64748"/>
    <w:rsid w:val="00F652BD"/>
    <w:rsid w:val="00F65385"/>
    <w:rsid w:val="00F6550D"/>
    <w:rsid w:val="00F6597B"/>
    <w:rsid w:val="00F65A07"/>
    <w:rsid w:val="00F65DBC"/>
    <w:rsid w:val="00F66816"/>
    <w:rsid w:val="00F66CDA"/>
    <w:rsid w:val="00F66EBE"/>
    <w:rsid w:val="00F67307"/>
    <w:rsid w:val="00F67BE0"/>
    <w:rsid w:val="00F67C07"/>
    <w:rsid w:val="00F67C85"/>
    <w:rsid w:val="00F700D5"/>
    <w:rsid w:val="00F70349"/>
    <w:rsid w:val="00F706C4"/>
    <w:rsid w:val="00F70D66"/>
    <w:rsid w:val="00F70E5A"/>
    <w:rsid w:val="00F70F66"/>
    <w:rsid w:val="00F7157D"/>
    <w:rsid w:val="00F7199D"/>
    <w:rsid w:val="00F71D91"/>
    <w:rsid w:val="00F71EC0"/>
    <w:rsid w:val="00F7249B"/>
    <w:rsid w:val="00F72519"/>
    <w:rsid w:val="00F72F27"/>
    <w:rsid w:val="00F734D1"/>
    <w:rsid w:val="00F73620"/>
    <w:rsid w:val="00F73A88"/>
    <w:rsid w:val="00F74041"/>
    <w:rsid w:val="00F7407A"/>
    <w:rsid w:val="00F7451E"/>
    <w:rsid w:val="00F748A1"/>
    <w:rsid w:val="00F74905"/>
    <w:rsid w:val="00F74956"/>
    <w:rsid w:val="00F74C13"/>
    <w:rsid w:val="00F74CC6"/>
    <w:rsid w:val="00F74FEC"/>
    <w:rsid w:val="00F75028"/>
    <w:rsid w:val="00F752F5"/>
    <w:rsid w:val="00F757D7"/>
    <w:rsid w:val="00F75A7A"/>
    <w:rsid w:val="00F75DD6"/>
    <w:rsid w:val="00F76042"/>
    <w:rsid w:val="00F76549"/>
    <w:rsid w:val="00F7685B"/>
    <w:rsid w:val="00F76931"/>
    <w:rsid w:val="00F76A0C"/>
    <w:rsid w:val="00F76D25"/>
    <w:rsid w:val="00F771D2"/>
    <w:rsid w:val="00F774DB"/>
    <w:rsid w:val="00F777CD"/>
    <w:rsid w:val="00F77CEB"/>
    <w:rsid w:val="00F80F7D"/>
    <w:rsid w:val="00F81634"/>
    <w:rsid w:val="00F81930"/>
    <w:rsid w:val="00F81CBF"/>
    <w:rsid w:val="00F822AD"/>
    <w:rsid w:val="00F823FB"/>
    <w:rsid w:val="00F828DE"/>
    <w:rsid w:val="00F8318F"/>
    <w:rsid w:val="00F83385"/>
    <w:rsid w:val="00F83410"/>
    <w:rsid w:val="00F83AE6"/>
    <w:rsid w:val="00F848E8"/>
    <w:rsid w:val="00F84C83"/>
    <w:rsid w:val="00F858D8"/>
    <w:rsid w:val="00F86455"/>
    <w:rsid w:val="00F868EC"/>
    <w:rsid w:val="00F86E1C"/>
    <w:rsid w:val="00F86E84"/>
    <w:rsid w:val="00F871E3"/>
    <w:rsid w:val="00F8729D"/>
    <w:rsid w:val="00F87524"/>
    <w:rsid w:val="00F87B9D"/>
    <w:rsid w:val="00F9000B"/>
    <w:rsid w:val="00F90380"/>
    <w:rsid w:val="00F90B1A"/>
    <w:rsid w:val="00F90BD2"/>
    <w:rsid w:val="00F90FB4"/>
    <w:rsid w:val="00F910B9"/>
    <w:rsid w:val="00F912CB"/>
    <w:rsid w:val="00F914DB"/>
    <w:rsid w:val="00F916C1"/>
    <w:rsid w:val="00F91DDB"/>
    <w:rsid w:val="00F9249D"/>
    <w:rsid w:val="00F924B7"/>
    <w:rsid w:val="00F9257C"/>
    <w:rsid w:val="00F925F1"/>
    <w:rsid w:val="00F92601"/>
    <w:rsid w:val="00F92934"/>
    <w:rsid w:val="00F9299F"/>
    <w:rsid w:val="00F92DCA"/>
    <w:rsid w:val="00F93790"/>
    <w:rsid w:val="00F937C3"/>
    <w:rsid w:val="00F94238"/>
    <w:rsid w:val="00F947E9"/>
    <w:rsid w:val="00F94CF2"/>
    <w:rsid w:val="00F9517F"/>
    <w:rsid w:val="00F95493"/>
    <w:rsid w:val="00F956F2"/>
    <w:rsid w:val="00F95AA7"/>
    <w:rsid w:val="00F95C66"/>
    <w:rsid w:val="00F9603E"/>
    <w:rsid w:val="00F96360"/>
    <w:rsid w:val="00F96377"/>
    <w:rsid w:val="00F96680"/>
    <w:rsid w:val="00F966C7"/>
    <w:rsid w:val="00F96B24"/>
    <w:rsid w:val="00F96ECD"/>
    <w:rsid w:val="00F9701B"/>
    <w:rsid w:val="00F973E2"/>
    <w:rsid w:val="00F97510"/>
    <w:rsid w:val="00F97769"/>
    <w:rsid w:val="00F978F3"/>
    <w:rsid w:val="00F97CD4"/>
    <w:rsid w:val="00FA004B"/>
    <w:rsid w:val="00FA0993"/>
    <w:rsid w:val="00FA0D7E"/>
    <w:rsid w:val="00FA0E43"/>
    <w:rsid w:val="00FA149B"/>
    <w:rsid w:val="00FA152C"/>
    <w:rsid w:val="00FA162C"/>
    <w:rsid w:val="00FA1AF5"/>
    <w:rsid w:val="00FA1E0C"/>
    <w:rsid w:val="00FA1E80"/>
    <w:rsid w:val="00FA2452"/>
    <w:rsid w:val="00FA24EC"/>
    <w:rsid w:val="00FA279B"/>
    <w:rsid w:val="00FA28C7"/>
    <w:rsid w:val="00FA2C10"/>
    <w:rsid w:val="00FA33A5"/>
    <w:rsid w:val="00FA37D5"/>
    <w:rsid w:val="00FA4250"/>
    <w:rsid w:val="00FA4739"/>
    <w:rsid w:val="00FA4B7C"/>
    <w:rsid w:val="00FA521C"/>
    <w:rsid w:val="00FA5260"/>
    <w:rsid w:val="00FA53EA"/>
    <w:rsid w:val="00FA5484"/>
    <w:rsid w:val="00FA5683"/>
    <w:rsid w:val="00FA575E"/>
    <w:rsid w:val="00FA58FA"/>
    <w:rsid w:val="00FA5BF4"/>
    <w:rsid w:val="00FA60F2"/>
    <w:rsid w:val="00FA6D4D"/>
    <w:rsid w:val="00FA6E0B"/>
    <w:rsid w:val="00FA7041"/>
    <w:rsid w:val="00FA7318"/>
    <w:rsid w:val="00FA749B"/>
    <w:rsid w:val="00FA7533"/>
    <w:rsid w:val="00FA75B6"/>
    <w:rsid w:val="00FA765A"/>
    <w:rsid w:val="00FA786C"/>
    <w:rsid w:val="00FA7C53"/>
    <w:rsid w:val="00FB0312"/>
    <w:rsid w:val="00FB0707"/>
    <w:rsid w:val="00FB0978"/>
    <w:rsid w:val="00FB0FC9"/>
    <w:rsid w:val="00FB131B"/>
    <w:rsid w:val="00FB1577"/>
    <w:rsid w:val="00FB15AF"/>
    <w:rsid w:val="00FB18DC"/>
    <w:rsid w:val="00FB2BF9"/>
    <w:rsid w:val="00FB2FAF"/>
    <w:rsid w:val="00FB33B6"/>
    <w:rsid w:val="00FB3C67"/>
    <w:rsid w:val="00FB4A10"/>
    <w:rsid w:val="00FB4BCE"/>
    <w:rsid w:val="00FB570E"/>
    <w:rsid w:val="00FB5BF3"/>
    <w:rsid w:val="00FB5DC9"/>
    <w:rsid w:val="00FB5FD8"/>
    <w:rsid w:val="00FB633C"/>
    <w:rsid w:val="00FB67D8"/>
    <w:rsid w:val="00FB6A02"/>
    <w:rsid w:val="00FB6D40"/>
    <w:rsid w:val="00FB7411"/>
    <w:rsid w:val="00FB7775"/>
    <w:rsid w:val="00FB7FBA"/>
    <w:rsid w:val="00FC0202"/>
    <w:rsid w:val="00FC04CC"/>
    <w:rsid w:val="00FC0F83"/>
    <w:rsid w:val="00FC148B"/>
    <w:rsid w:val="00FC168A"/>
    <w:rsid w:val="00FC208E"/>
    <w:rsid w:val="00FC2830"/>
    <w:rsid w:val="00FC2883"/>
    <w:rsid w:val="00FC29F2"/>
    <w:rsid w:val="00FC2E8A"/>
    <w:rsid w:val="00FC2F88"/>
    <w:rsid w:val="00FC305A"/>
    <w:rsid w:val="00FC31E4"/>
    <w:rsid w:val="00FC341B"/>
    <w:rsid w:val="00FC3756"/>
    <w:rsid w:val="00FC4052"/>
    <w:rsid w:val="00FC41DF"/>
    <w:rsid w:val="00FC4CAF"/>
    <w:rsid w:val="00FC5099"/>
    <w:rsid w:val="00FC569F"/>
    <w:rsid w:val="00FC5BCB"/>
    <w:rsid w:val="00FC5FB0"/>
    <w:rsid w:val="00FC6442"/>
    <w:rsid w:val="00FC675E"/>
    <w:rsid w:val="00FC769B"/>
    <w:rsid w:val="00FC790C"/>
    <w:rsid w:val="00FC7A18"/>
    <w:rsid w:val="00FC7CF1"/>
    <w:rsid w:val="00FD0254"/>
    <w:rsid w:val="00FD0292"/>
    <w:rsid w:val="00FD06BE"/>
    <w:rsid w:val="00FD07E1"/>
    <w:rsid w:val="00FD07E9"/>
    <w:rsid w:val="00FD0DF2"/>
    <w:rsid w:val="00FD0EC6"/>
    <w:rsid w:val="00FD0F64"/>
    <w:rsid w:val="00FD18ED"/>
    <w:rsid w:val="00FD1FF9"/>
    <w:rsid w:val="00FD244A"/>
    <w:rsid w:val="00FD2C1A"/>
    <w:rsid w:val="00FD2DC8"/>
    <w:rsid w:val="00FD37DB"/>
    <w:rsid w:val="00FD381E"/>
    <w:rsid w:val="00FD3949"/>
    <w:rsid w:val="00FD3B85"/>
    <w:rsid w:val="00FD3D78"/>
    <w:rsid w:val="00FD4138"/>
    <w:rsid w:val="00FD4304"/>
    <w:rsid w:val="00FD433C"/>
    <w:rsid w:val="00FD49B1"/>
    <w:rsid w:val="00FD4C47"/>
    <w:rsid w:val="00FD529B"/>
    <w:rsid w:val="00FD5727"/>
    <w:rsid w:val="00FD588F"/>
    <w:rsid w:val="00FD596C"/>
    <w:rsid w:val="00FD5D78"/>
    <w:rsid w:val="00FD5EF3"/>
    <w:rsid w:val="00FD617D"/>
    <w:rsid w:val="00FD6C2A"/>
    <w:rsid w:val="00FD6C8B"/>
    <w:rsid w:val="00FD6E41"/>
    <w:rsid w:val="00FD6F07"/>
    <w:rsid w:val="00FD72F0"/>
    <w:rsid w:val="00FD7689"/>
    <w:rsid w:val="00FD788A"/>
    <w:rsid w:val="00FD7A36"/>
    <w:rsid w:val="00FD7ABD"/>
    <w:rsid w:val="00FD7C79"/>
    <w:rsid w:val="00FE0005"/>
    <w:rsid w:val="00FE01CD"/>
    <w:rsid w:val="00FE09F5"/>
    <w:rsid w:val="00FE17B3"/>
    <w:rsid w:val="00FE1A8A"/>
    <w:rsid w:val="00FE1AD0"/>
    <w:rsid w:val="00FE1D18"/>
    <w:rsid w:val="00FE1DF0"/>
    <w:rsid w:val="00FE2507"/>
    <w:rsid w:val="00FE3BA1"/>
    <w:rsid w:val="00FE3CC6"/>
    <w:rsid w:val="00FE3E26"/>
    <w:rsid w:val="00FE3F51"/>
    <w:rsid w:val="00FE4686"/>
    <w:rsid w:val="00FE4876"/>
    <w:rsid w:val="00FE5F06"/>
    <w:rsid w:val="00FE6176"/>
    <w:rsid w:val="00FE6A77"/>
    <w:rsid w:val="00FE6ED0"/>
    <w:rsid w:val="00FE72EF"/>
    <w:rsid w:val="00FE7334"/>
    <w:rsid w:val="00FE7508"/>
    <w:rsid w:val="00FE797D"/>
    <w:rsid w:val="00FE7B90"/>
    <w:rsid w:val="00FE7C23"/>
    <w:rsid w:val="00FF01F1"/>
    <w:rsid w:val="00FF01FC"/>
    <w:rsid w:val="00FF04C6"/>
    <w:rsid w:val="00FF0AF6"/>
    <w:rsid w:val="00FF0D4A"/>
    <w:rsid w:val="00FF0F78"/>
    <w:rsid w:val="00FF14B8"/>
    <w:rsid w:val="00FF1A02"/>
    <w:rsid w:val="00FF1AF7"/>
    <w:rsid w:val="00FF206B"/>
    <w:rsid w:val="00FF2076"/>
    <w:rsid w:val="00FF24D3"/>
    <w:rsid w:val="00FF299F"/>
    <w:rsid w:val="00FF2DCC"/>
    <w:rsid w:val="00FF3919"/>
    <w:rsid w:val="00FF3CCE"/>
    <w:rsid w:val="00FF3DEF"/>
    <w:rsid w:val="00FF4279"/>
    <w:rsid w:val="00FF446E"/>
    <w:rsid w:val="00FF49C1"/>
    <w:rsid w:val="00FF4C42"/>
    <w:rsid w:val="00FF50A0"/>
    <w:rsid w:val="00FF590C"/>
    <w:rsid w:val="00FF597C"/>
    <w:rsid w:val="00FF5EB9"/>
    <w:rsid w:val="00FF5EDB"/>
    <w:rsid w:val="00FF5F32"/>
    <w:rsid w:val="00FF5F4C"/>
    <w:rsid w:val="00FF6790"/>
    <w:rsid w:val="00FF7309"/>
    <w:rsid w:val="00FF752E"/>
    <w:rsid w:val="00FF75A6"/>
    <w:rsid w:val="00FF7895"/>
    <w:rsid w:val="00FF7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60D84"/>
    <w:pPr>
      <w:widowControl w:val="0"/>
      <w:spacing w:line="360" w:lineRule="auto"/>
    </w:pPr>
    <w:rPr>
      <w:rFonts w:eastAsia="仿宋_GB2312"/>
      <w:kern w:val="2"/>
      <w:sz w:val="24"/>
      <w:szCs w:val="24"/>
    </w:rPr>
  </w:style>
  <w:style w:type="paragraph" w:styleId="1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标题 二,h1"/>
    <w:basedOn w:val="a2"/>
    <w:next w:val="a2"/>
    <w:autoRedefine/>
    <w:qFormat/>
    <w:rsid w:val="00F378A1"/>
    <w:pPr>
      <w:keepNext/>
      <w:keepLines/>
      <w:numPr>
        <w:numId w:val="1"/>
      </w:numPr>
      <w:spacing w:before="240" w:after="240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aliases w:val="Attribute Heading 2,h2,H2,Heading 2 Hidden,Heading 2 CCBS,heading 2,第一章 标题 2,ISO1,2nd level,2,Header 2,Titre3,Level 2 Head,h2 main heading,Subhead A,B Sub/Bold,B Sub/Bold1,B Sub/Bold2,B Sub/Bold11,h2 main heading1,h2 main heading2,B Sub/Bold3,第一层条"/>
    <w:basedOn w:val="a2"/>
    <w:next w:val="a2"/>
    <w:link w:val="2Char"/>
    <w:autoRedefine/>
    <w:qFormat/>
    <w:rsid w:val="009A04DC"/>
    <w:pPr>
      <w:keepNext/>
      <w:keepLines/>
      <w:numPr>
        <w:ilvl w:val="1"/>
        <w:numId w:val="1"/>
      </w:numPr>
      <w:spacing w:beforeLines="100" w:afterLines="100"/>
      <w:outlineLvl w:val="1"/>
    </w:pPr>
    <w:rPr>
      <w:rFonts w:ascii="Arial" w:eastAsia="宋体" w:hAnsi="Arial"/>
      <w:b/>
      <w:bCs/>
      <w:sz w:val="30"/>
      <w:szCs w:val="32"/>
    </w:rPr>
  </w:style>
  <w:style w:type="paragraph" w:styleId="3">
    <w:name w:val="heading 3"/>
    <w:aliases w:val="H3,Heading 3 - old,l3,CT,Level 3 Head,h3,3rd level,heading 3,h3 sub heading,head3,C Sub-Sub/Italic,Head 3,Head 31,Head 32,C Sub-Sub/Italic1,Project Index,3,list 3,H3-Heading 3,l3.3,Bold Head,bh,PRTM Heading 3,BOD 0,Heading 3 - old1,H31,l31,CT1,h31"/>
    <w:basedOn w:val="a2"/>
    <w:next w:val="a2"/>
    <w:link w:val="3Char"/>
    <w:autoRedefine/>
    <w:qFormat/>
    <w:rsid w:val="00D754B6"/>
    <w:pPr>
      <w:keepNext/>
      <w:keepLines/>
      <w:numPr>
        <w:ilvl w:val="2"/>
        <w:numId w:val="1"/>
      </w:numPr>
      <w:tabs>
        <w:tab w:val="clear" w:pos="720"/>
        <w:tab w:val="left" w:pos="480"/>
        <w:tab w:val="num" w:pos="1287"/>
      </w:tabs>
      <w:snapToGrid w:val="0"/>
      <w:spacing w:beforeLines="100" w:afterLines="100" w:line="240" w:lineRule="auto"/>
      <w:ind w:left="1287"/>
      <w:contextualSpacing/>
      <w:outlineLvl w:val="2"/>
    </w:pPr>
    <w:rPr>
      <w:rFonts w:eastAsia="宋体"/>
      <w:b/>
      <w:bCs/>
      <w:sz w:val="28"/>
      <w:szCs w:val="30"/>
    </w:rPr>
  </w:style>
  <w:style w:type="paragraph" w:styleId="4">
    <w:name w:val="heading 4"/>
    <w:aliases w:val="4h1,sect 1.2.3.41,Ref Heading 11,rh11,sect 1.2.3.42,Ref Heading 12,rh12,sect 1.2.3.411,Ref Heading 111,rh111,sect 1.2.3.43,Ref Heading 13,rh13,sect 1.2.3.412,rh112,第三层条,bullet,bl,bb,L4,h4,4th level,H4,4,First Subheading,sect 1.2.3.4,Ref Heading 1"/>
    <w:basedOn w:val="a2"/>
    <w:next w:val="a2"/>
    <w:link w:val="4Char"/>
    <w:autoRedefine/>
    <w:qFormat/>
    <w:rsid w:val="001478F0"/>
    <w:pPr>
      <w:keepNext/>
      <w:keepLines/>
      <w:numPr>
        <w:ilvl w:val="3"/>
        <w:numId w:val="7"/>
      </w:numPr>
      <w:spacing w:before="100" w:beforeAutospacing="1" w:after="100" w:afterAutospacing="1" w:line="240" w:lineRule="auto"/>
      <w:ind w:left="0" w:firstLine="0"/>
      <w:outlineLvl w:val="3"/>
    </w:pPr>
    <w:rPr>
      <w:rFonts w:asciiTheme="majorEastAsia" w:eastAsiaTheme="majorEastAsia" w:hAnsiTheme="majorEastAsia" w:cs="Arial"/>
      <w:b/>
      <w:bCs/>
      <w:sz w:val="28"/>
    </w:rPr>
  </w:style>
  <w:style w:type="paragraph" w:styleId="50">
    <w:name w:val="heading 5"/>
    <w:aliases w:val="H5,第四层条,正文五级标题"/>
    <w:basedOn w:val="a2"/>
    <w:next w:val="a2"/>
    <w:qFormat/>
    <w:rsid w:val="0015611F"/>
    <w:pPr>
      <w:keepNext/>
      <w:keepLines/>
      <w:numPr>
        <w:ilvl w:val="4"/>
        <w:numId w:val="1"/>
      </w:numPr>
      <w:snapToGrid w:val="0"/>
      <w:spacing w:beforeLines="100" w:afterLines="100"/>
      <w:ind w:left="0" w:firstLine="0"/>
      <w:outlineLvl w:val="4"/>
    </w:pPr>
    <w:rPr>
      <w:rFonts w:eastAsia="宋体"/>
      <w:b/>
      <w:bCs/>
      <w:szCs w:val="28"/>
    </w:rPr>
  </w:style>
  <w:style w:type="paragraph" w:styleId="6">
    <w:name w:val="heading 6"/>
    <w:aliases w:val="Legal Level 1.,正文六级标题,H6"/>
    <w:basedOn w:val="a2"/>
    <w:next w:val="a2"/>
    <w:qFormat/>
    <w:rsid w:val="00766AE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Legal Level 1.1."/>
    <w:basedOn w:val="a2"/>
    <w:next w:val="a2"/>
    <w:qFormat/>
    <w:rsid w:val="00766AE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qFormat/>
    <w:rsid w:val="00766AE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2"/>
    <w:next w:val="a2"/>
    <w:qFormat/>
    <w:rsid w:val="00766AE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 Indent"/>
    <w:basedOn w:val="a2"/>
    <w:link w:val="Char"/>
    <w:rsid w:val="00766AEF"/>
    <w:pPr>
      <w:spacing w:after="120"/>
      <w:ind w:leftChars="200" w:left="420"/>
    </w:pPr>
  </w:style>
  <w:style w:type="paragraph" w:styleId="20">
    <w:name w:val="Body Text First Indent 2"/>
    <w:basedOn w:val="a6"/>
    <w:rsid w:val="00766AEF"/>
    <w:pPr>
      <w:ind w:firstLineChars="200" w:firstLine="420"/>
    </w:pPr>
  </w:style>
  <w:style w:type="paragraph" w:styleId="a7">
    <w:name w:val="Body Text"/>
    <w:basedOn w:val="a2"/>
    <w:rsid w:val="00766AEF"/>
    <w:pPr>
      <w:spacing w:after="120"/>
    </w:pPr>
  </w:style>
  <w:style w:type="paragraph" w:styleId="a8">
    <w:name w:val="Body Text First Indent"/>
    <w:basedOn w:val="a7"/>
    <w:rsid w:val="00766AEF"/>
    <w:pPr>
      <w:ind w:firstLineChars="100" w:firstLine="420"/>
    </w:pPr>
  </w:style>
  <w:style w:type="paragraph" w:styleId="21">
    <w:name w:val="Body Text Indent 2"/>
    <w:basedOn w:val="a2"/>
    <w:rsid w:val="00766AEF"/>
    <w:pPr>
      <w:spacing w:after="120" w:line="480" w:lineRule="auto"/>
      <w:ind w:leftChars="200" w:left="420"/>
    </w:pPr>
  </w:style>
  <w:style w:type="paragraph" w:customStyle="1" w:styleId="22">
    <w:name w:val="样式 正文首正文首行缩进:  2 字符"/>
    <w:basedOn w:val="20"/>
    <w:rsid w:val="00766AEF"/>
    <w:pPr>
      <w:ind w:leftChars="0" w:left="0" w:firstLine="200"/>
    </w:pPr>
    <w:rPr>
      <w:rFonts w:cs="宋体"/>
      <w:szCs w:val="20"/>
    </w:rPr>
  </w:style>
  <w:style w:type="paragraph" w:styleId="a9">
    <w:name w:val="Title"/>
    <w:basedOn w:val="a2"/>
    <w:link w:val="Char0"/>
    <w:qFormat/>
    <w:rsid w:val="00766AEF"/>
    <w:pPr>
      <w:spacing w:before="240" w:after="60" w:line="72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220">
    <w:name w:val="样式 样式 正文首正文首行缩进:  2 字符 + 首行缩进:  2 字符"/>
    <w:basedOn w:val="22"/>
    <w:rsid w:val="00766AEF"/>
    <w:pPr>
      <w:ind w:firstLine="480"/>
    </w:pPr>
  </w:style>
  <w:style w:type="paragraph" w:styleId="aa">
    <w:name w:val="header"/>
    <w:basedOn w:val="a2"/>
    <w:rsid w:val="00766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b">
    <w:name w:val="footer"/>
    <w:basedOn w:val="a2"/>
    <w:rsid w:val="00766AE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styleId="ac">
    <w:name w:val="page number"/>
    <w:basedOn w:val="a3"/>
    <w:rsid w:val="00766AEF"/>
  </w:style>
  <w:style w:type="paragraph" w:styleId="12">
    <w:name w:val="toc 1"/>
    <w:basedOn w:val="a2"/>
    <w:next w:val="a2"/>
    <w:autoRedefine/>
    <w:uiPriority w:val="39"/>
    <w:rsid w:val="00BC5274"/>
    <w:pPr>
      <w:tabs>
        <w:tab w:val="left" w:pos="567"/>
        <w:tab w:val="right" w:leader="dot" w:pos="9061"/>
      </w:tabs>
    </w:pPr>
  </w:style>
  <w:style w:type="paragraph" w:styleId="23">
    <w:name w:val="toc 2"/>
    <w:basedOn w:val="a2"/>
    <w:next w:val="a2"/>
    <w:autoRedefine/>
    <w:uiPriority w:val="39"/>
    <w:rsid w:val="003024F6"/>
    <w:pPr>
      <w:tabs>
        <w:tab w:val="left" w:pos="1260"/>
        <w:tab w:val="right" w:leader="dot" w:pos="9061"/>
      </w:tabs>
      <w:spacing w:line="240" w:lineRule="auto"/>
      <w:ind w:leftChars="200" w:left="480"/>
    </w:pPr>
    <w:rPr>
      <w:rFonts w:ascii="仿宋_GB2312"/>
      <w:noProof/>
    </w:rPr>
  </w:style>
  <w:style w:type="paragraph" w:styleId="30">
    <w:name w:val="toc 3"/>
    <w:basedOn w:val="a2"/>
    <w:next w:val="a2"/>
    <w:autoRedefine/>
    <w:uiPriority w:val="39"/>
    <w:rsid w:val="00E134D4"/>
    <w:pPr>
      <w:tabs>
        <w:tab w:val="left" w:pos="1125"/>
        <w:tab w:val="right" w:leader="dot" w:pos="9061"/>
      </w:tabs>
      <w:spacing w:line="276" w:lineRule="auto"/>
      <w:ind w:firstLineChars="200" w:firstLine="480"/>
    </w:pPr>
  </w:style>
  <w:style w:type="character" w:styleId="ad">
    <w:name w:val="Hyperlink"/>
    <w:basedOn w:val="a3"/>
    <w:uiPriority w:val="99"/>
    <w:rsid w:val="00766AEF"/>
    <w:rPr>
      <w:color w:val="0000FF"/>
      <w:u w:val="single"/>
    </w:rPr>
  </w:style>
  <w:style w:type="paragraph" w:styleId="ae">
    <w:name w:val="caption"/>
    <w:basedOn w:val="a2"/>
    <w:next w:val="a2"/>
    <w:qFormat/>
    <w:rsid w:val="00766AEF"/>
    <w:rPr>
      <w:rFonts w:ascii="Arial" w:eastAsia="黑体" w:hAnsi="Arial" w:cs="Arial"/>
      <w:sz w:val="20"/>
      <w:szCs w:val="20"/>
    </w:rPr>
  </w:style>
  <w:style w:type="paragraph" w:styleId="af">
    <w:name w:val="table of figures"/>
    <w:basedOn w:val="a2"/>
    <w:next w:val="a2"/>
    <w:uiPriority w:val="99"/>
    <w:rsid w:val="00766AEF"/>
    <w:pPr>
      <w:ind w:leftChars="200" w:left="200" w:hangingChars="200" w:hanging="200"/>
    </w:pPr>
  </w:style>
  <w:style w:type="paragraph" w:styleId="af0">
    <w:name w:val="Message Header"/>
    <w:basedOn w:val="a2"/>
    <w:rsid w:val="00766A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1">
    <w:name w:val="Document Map"/>
    <w:basedOn w:val="a2"/>
    <w:semiHidden/>
    <w:rsid w:val="00766AEF"/>
    <w:pPr>
      <w:shd w:val="clear" w:color="auto" w:fill="000080"/>
    </w:pPr>
  </w:style>
  <w:style w:type="character" w:customStyle="1" w:styleId="Char0">
    <w:name w:val="标题 Char"/>
    <w:basedOn w:val="a3"/>
    <w:link w:val="a9"/>
    <w:rsid w:val="00E36650"/>
    <w:rPr>
      <w:rFonts w:ascii="Arial" w:eastAsia="仿宋_GB2312" w:hAnsi="Arial" w:cs="Arial"/>
      <w:b/>
      <w:bCs/>
      <w:kern w:val="2"/>
      <w:sz w:val="32"/>
      <w:szCs w:val="32"/>
    </w:rPr>
  </w:style>
  <w:style w:type="paragraph" w:customStyle="1" w:styleId="222">
    <w:name w:val="样式 样式 样式 正文首正文首行缩进:  2 字符 + 首行缩进:  2 字符 + 首行缩进:  2 字符"/>
    <w:basedOn w:val="220"/>
    <w:rsid w:val="00766AEF"/>
    <w:pPr>
      <w:ind w:firstLine="200"/>
    </w:pPr>
  </w:style>
  <w:style w:type="paragraph" w:customStyle="1" w:styleId="10">
    <w:name w:val="列表数字1）"/>
    <w:next w:val="a8"/>
    <w:rsid w:val="00766AEF"/>
    <w:pPr>
      <w:numPr>
        <w:numId w:val="2"/>
      </w:numPr>
      <w:tabs>
        <w:tab w:val="clear" w:pos="814"/>
        <w:tab w:val="left" w:pos="900"/>
      </w:tabs>
      <w:spacing w:line="360" w:lineRule="auto"/>
      <w:ind w:left="901" w:hanging="476"/>
    </w:pPr>
    <w:rPr>
      <w:noProof/>
      <w:sz w:val="24"/>
    </w:rPr>
  </w:style>
  <w:style w:type="paragraph" w:styleId="af2">
    <w:name w:val="Normal Indent"/>
    <w:aliases w:val="特点,四号,表正文,正文非缩进,段1,缩进,ALT+Z,标题4,正文不缩进,正文普通文字,正文文字首行缩进,特点 Char,水上软件,正文缩进 Char,首行缩进,市检方案正文（首行缩进两字）,市检方案正文（首行缩进两字）1,市检方案正文（首行缩进两字）2,市检方案正文（首行缩进两字）3,表正文1,正文非缩进1,市检方案正文（首行缩进两字）11,市检方案正文（首行缩进两字）21,市检方案正文（首行缩进两字）4,表正文2,正文非缩进2,市检方案正文（首行缩进两字）5,普通,表正文3"/>
    <w:basedOn w:val="a2"/>
    <w:link w:val="Char1"/>
    <w:rsid w:val="00766AEF"/>
    <w:pPr>
      <w:spacing w:line="300" w:lineRule="auto"/>
      <w:ind w:firstLineChars="200" w:firstLine="420"/>
    </w:pPr>
    <w:rPr>
      <w:rFonts w:eastAsia="宋体"/>
      <w:sz w:val="21"/>
      <w:szCs w:val="20"/>
    </w:rPr>
  </w:style>
  <w:style w:type="paragraph" w:customStyle="1" w:styleId="1">
    <w:name w:val="列表数字1"/>
    <w:next w:val="a8"/>
    <w:rsid w:val="00766AEF"/>
    <w:pPr>
      <w:numPr>
        <w:numId w:val="3"/>
      </w:numPr>
      <w:tabs>
        <w:tab w:val="left" w:pos="900"/>
      </w:tabs>
      <w:spacing w:before="120" w:line="360" w:lineRule="auto"/>
    </w:pPr>
    <w:rPr>
      <w:noProof/>
      <w:kern w:val="2"/>
      <w:sz w:val="24"/>
    </w:rPr>
  </w:style>
  <w:style w:type="character" w:customStyle="1" w:styleId="1Char">
    <w:name w:val="列表数字1 Char"/>
    <w:basedOn w:val="a3"/>
    <w:rsid w:val="00766AEF"/>
    <w:rPr>
      <w:rFonts w:eastAsia="宋体"/>
      <w:noProof/>
      <w:kern w:val="2"/>
      <w:sz w:val="24"/>
      <w:lang w:val="en-US" w:eastAsia="zh-CN" w:bidi="ar-SA"/>
    </w:rPr>
  </w:style>
  <w:style w:type="paragraph" w:customStyle="1" w:styleId="CharCharCharCharCharChar1Char">
    <w:name w:val="Char Char Char Char Char Char1 Char"/>
    <w:basedOn w:val="a2"/>
    <w:autoRedefine/>
    <w:rsid w:val="003D29CE"/>
    <w:pPr>
      <w:widowControl/>
      <w:spacing w:after="160" w:line="240" w:lineRule="exact"/>
    </w:pPr>
    <w:rPr>
      <w:rFonts w:ascii="Verdana" w:hAnsi="Verdana"/>
      <w:kern w:val="0"/>
      <w:sz w:val="30"/>
      <w:szCs w:val="30"/>
      <w:lang w:eastAsia="en-US"/>
    </w:rPr>
  </w:style>
  <w:style w:type="table" w:styleId="af3">
    <w:name w:val="Table Grid"/>
    <w:basedOn w:val="a4"/>
    <w:rsid w:val="008A0B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1"/>
    <w:next w:val="a2"/>
    <w:uiPriority w:val="39"/>
    <w:qFormat/>
    <w:rsid w:val="002D2AFA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4">
    <w:name w:val="Table Elegant"/>
    <w:basedOn w:val="a4"/>
    <w:rsid w:val="002310F0"/>
    <w:pPr>
      <w:widowControl w:val="0"/>
      <w:spacing w:line="360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5">
    <w:name w:val="突出文字"/>
    <w:basedOn w:val="a2"/>
    <w:autoRedefine/>
    <w:rsid w:val="00490DE9"/>
    <w:pPr>
      <w:ind w:firstLineChars="200" w:firstLine="200"/>
    </w:pPr>
    <w:rPr>
      <w:rFonts w:eastAsia="黑体"/>
      <w:b/>
    </w:rPr>
  </w:style>
  <w:style w:type="paragraph" w:customStyle="1" w:styleId="2221221">
    <w:name w:val="样式 样式 正文首行缩进 2 + 左侧:  2 字符 首行缩进:  2 字符1 + 左侧:  2 字符 首行缩进:  2 字符1"/>
    <w:basedOn w:val="a2"/>
    <w:rsid w:val="00382071"/>
    <w:pPr>
      <w:spacing w:after="120" w:line="480" w:lineRule="exact"/>
      <w:ind w:firstLineChars="200" w:firstLine="200"/>
    </w:pPr>
    <w:rPr>
      <w:rFonts w:eastAsia="宋体" w:cs="宋体"/>
      <w:szCs w:val="20"/>
    </w:rPr>
  </w:style>
  <w:style w:type="paragraph" w:styleId="af6">
    <w:name w:val="List Paragraph"/>
    <w:basedOn w:val="a2"/>
    <w:uiPriority w:val="34"/>
    <w:qFormat/>
    <w:rsid w:val="00CC505F"/>
    <w:pPr>
      <w:ind w:leftChars="200" w:left="200" w:firstLineChars="200" w:firstLine="420"/>
    </w:pPr>
    <w:rPr>
      <w:rFonts w:ascii="Calibri" w:eastAsia="宋体" w:hAnsi="Calibri"/>
      <w:szCs w:val="22"/>
    </w:rPr>
  </w:style>
  <w:style w:type="paragraph" w:styleId="af7">
    <w:name w:val="annotation text"/>
    <w:basedOn w:val="a2"/>
    <w:link w:val="Char2"/>
    <w:rsid w:val="00CD0DB9"/>
    <w:pPr>
      <w:widowControl/>
      <w:spacing w:line="240" w:lineRule="auto"/>
    </w:pPr>
    <w:rPr>
      <w:rFonts w:ascii="Arial" w:eastAsia="宋体" w:hAnsi="Arial"/>
      <w:kern w:val="0"/>
      <w:sz w:val="20"/>
      <w:szCs w:val="20"/>
      <w:lang w:val="en-GB" w:eastAsia="en-US"/>
    </w:rPr>
  </w:style>
  <w:style w:type="character" w:customStyle="1" w:styleId="Char2">
    <w:name w:val="批注文字 Char"/>
    <w:basedOn w:val="a3"/>
    <w:link w:val="af7"/>
    <w:rsid w:val="00CD0DB9"/>
    <w:rPr>
      <w:rFonts w:ascii="Arial" w:hAnsi="Arial"/>
      <w:lang w:val="en-GB" w:eastAsia="en-US"/>
    </w:rPr>
  </w:style>
  <w:style w:type="character" w:styleId="af8">
    <w:name w:val="annotation reference"/>
    <w:basedOn w:val="a3"/>
    <w:rsid w:val="00CD0DB9"/>
    <w:rPr>
      <w:sz w:val="21"/>
      <w:szCs w:val="21"/>
    </w:rPr>
  </w:style>
  <w:style w:type="paragraph" w:styleId="af9">
    <w:name w:val="Balloon Text"/>
    <w:basedOn w:val="a2"/>
    <w:link w:val="Char3"/>
    <w:rsid w:val="00CD0DB9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3"/>
    <w:link w:val="af9"/>
    <w:rsid w:val="00CD0DB9"/>
    <w:rPr>
      <w:rFonts w:eastAsia="仿宋_GB2312"/>
      <w:kern w:val="2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C23B34"/>
    <w:pPr>
      <w:ind w:leftChars="1600" w:left="3360"/>
    </w:pPr>
  </w:style>
  <w:style w:type="character" w:customStyle="1" w:styleId="apple-style-span">
    <w:name w:val="apple-style-span"/>
    <w:basedOn w:val="a3"/>
    <w:rsid w:val="00317899"/>
  </w:style>
  <w:style w:type="paragraph" w:styleId="a0">
    <w:name w:val="List Bullet"/>
    <w:basedOn w:val="a2"/>
    <w:autoRedefine/>
    <w:rsid w:val="004B41B9"/>
    <w:pPr>
      <w:numPr>
        <w:numId w:val="4"/>
      </w:numPr>
      <w:ind w:firstLine="0"/>
    </w:pPr>
    <w:rPr>
      <w:rFonts w:eastAsia="宋体"/>
    </w:rPr>
  </w:style>
  <w:style w:type="paragraph" w:customStyle="1" w:styleId="a1">
    <w:name w:val="附录标识"/>
    <w:basedOn w:val="a2"/>
    <w:rsid w:val="00D76055"/>
    <w:pPr>
      <w:widowControl/>
      <w:numPr>
        <w:numId w:val="5"/>
      </w:numPr>
      <w:shd w:val="clear" w:color="FFFFFF" w:fill="FFFFFF"/>
      <w:tabs>
        <w:tab w:val="left" w:pos="6405"/>
      </w:tabs>
      <w:spacing w:before="640" w:after="200" w:line="240" w:lineRule="auto"/>
      <w:jc w:val="center"/>
      <w:outlineLvl w:val="0"/>
    </w:pPr>
    <w:rPr>
      <w:rFonts w:ascii="黑体" w:eastAsia="黑体" w:cs="黑体"/>
      <w:kern w:val="0"/>
      <w:sz w:val="21"/>
      <w:szCs w:val="21"/>
    </w:rPr>
  </w:style>
  <w:style w:type="paragraph" w:customStyle="1" w:styleId="afa">
    <w:name w:val="正文表标题"/>
    <w:next w:val="a2"/>
    <w:rsid w:val="00D76055"/>
    <w:pPr>
      <w:ind w:left="840" w:hanging="420"/>
      <w:jc w:val="center"/>
    </w:pPr>
    <w:rPr>
      <w:rFonts w:ascii="黑体" w:eastAsia="黑体" w:cs="黑体"/>
      <w:sz w:val="21"/>
      <w:szCs w:val="21"/>
    </w:rPr>
  </w:style>
  <w:style w:type="paragraph" w:customStyle="1" w:styleId="afb">
    <w:name w:val="表格栏目"/>
    <w:basedOn w:val="a2"/>
    <w:rsid w:val="00D76055"/>
    <w:pPr>
      <w:adjustRightInd w:val="0"/>
      <w:spacing w:before="45" w:after="45" w:line="240" w:lineRule="auto"/>
      <w:jc w:val="center"/>
    </w:pPr>
    <w:rPr>
      <w:rFonts w:ascii="宋体" w:eastAsia="黑体" w:cs="宋体"/>
      <w:b/>
      <w:bCs/>
      <w:sz w:val="21"/>
      <w:szCs w:val="21"/>
    </w:rPr>
  </w:style>
  <w:style w:type="paragraph" w:customStyle="1" w:styleId="afc">
    <w:name w:val="表格单元"/>
    <w:basedOn w:val="a2"/>
    <w:rsid w:val="00D76055"/>
    <w:pPr>
      <w:adjustRightInd w:val="0"/>
      <w:snapToGrid w:val="0"/>
      <w:spacing w:before="45" w:after="45" w:line="240" w:lineRule="auto"/>
    </w:pPr>
    <w:rPr>
      <w:rFonts w:ascii="宋体" w:eastAsia="宋体" w:cs="宋体"/>
      <w:sz w:val="21"/>
      <w:szCs w:val="21"/>
    </w:rPr>
  </w:style>
  <w:style w:type="paragraph" w:customStyle="1" w:styleId="24">
    <w:name w:val="样式2"/>
    <w:basedOn w:val="a7"/>
    <w:link w:val="2Char0"/>
    <w:qFormat/>
    <w:rsid w:val="00707A52"/>
    <w:pPr>
      <w:spacing w:after="0" w:line="240" w:lineRule="auto"/>
    </w:pPr>
    <w:rPr>
      <w:rFonts w:eastAsia="宋体"/>
      <w:sz w:val="21"/>
      <w:szCs w:val="21"/>
    </w:rPr>
  </w:style>
  <w:style w:type="character" w:customStyle="1" w:styleId="2Char0">
    <w:name w:val="样式2 Char"/>
    <w:basedOn w:val="a3"/>
    <w:link w:val="24"/>
    <w:rsid w:val="00707A52"/>
    <w:rPr>
      <w:kern w:val="2"/>
      <w:sz w:val="21"/>
      <w:szCs w:val="21"/>
    </w:rPr>
  </w:style>
  <w:style w:type="paragraph" w:customStyle="1" w:styleId="CharChar2CharCharCharChar1CharChar">
    <w:name w:val="Char Char2 Char Char Char Char1 Char Char"/>
    <w:basedOn w:val="a2"/>
    <w:rsid w:val="00327F8E"/>
    <w:pPr>
      <w:spacing w:line="240" w:lineRule="auto"/>
    </w:pPr>
    <w:rPr>
      <w:rFonts w:ascii="Tahoma" w:eastAsia="宋体" w:hAnsi="Tahoma"/>
      <w:szCs w:val="20"/>
    </w:rPr>
  </w:style>
  <w:style w:type="paragraph" w:styleId="afd">
    <w:name w:val="annotation subject"/>
    <w:basedOn w:val="af7"/>
    <w:next w:val="af7"/>
    <w:link w:val="Char4"/>
    <w:rsid w:val="005101AD"/>
    <w:pPr>
      <w:widowControl w:val="0"/>
      <w:spacing w:line="360" w:lineRule="auto"/>
    </w:pPr>
    <w:rPr>
      <w:rFonts w:ascii="Times New Roman" w:eastAsia="仿宋_GB2312" w:hAnsi="Times New Roman"/>
      <w:b/>
      <w:bCs/>
      <w:kern w:val="2"/>
      <w:sz w:val="24"/>
      <w:szCs w:val="24"/>
      <w:lang w:val="en-US" w:eastAsia="zh-CN"/>
    </w:rPr>
  </w:style>
  <w:style w:type="character" w:customStyle="1" w:styleId="Char4">
    <w:name w:val="批注主题 Char"/>
    <w:basedOn w:val="Char2"/>
    <w:link w:val="afd"/>
    <w:rsid w:val="005101AD"/>
    <w:rPr>
      <w:rFonts w:ascii="Arial" w:eastAsia="仿宋_GB2312" w:hAnsi="Arial"/>
      <w:b/>
      <w:bCs/>
      <w:kern w:val="2"/>
      <w:sz w:val="24"/>
      <w:szCs w:val="24"/>
      <w:lang w:val="en-GB" w:eastAsia="en-US"/>
    </w:rPr>
  </w:style>
  <w:style w:type="paragraph" w:customStyle="1" w:styleId="afe">
    <w:name w:val="图"/>
    <w:basedOn w:val="a2"/>
    <w:next w:val="a2"/>
    <w:autoRedefine/>
    <w:rsid w:val="00E925EA"/>
    <w:pPr>
      <w:spacing w:before="40" w:after="60"/>
      <w:ind w:left="845" w:hanging="420"/>
    </w:pPr>
    <w:rPr>
      <w:rFonts w:ascii="Abadi MT Condensed Light" w:eastAsia="宋体" w:hAnsi="Abadi MT Condensed Light"/>
      <w:b/>
      <w:noProof/>
      <w:kern w:val="0"/>
      <w:szCs w:val="20"/>
    </w:rPr>
  </w:style>
  <w:style w:type="paragraph" w:customStyle="1" w:styleId="a">
    <w:name w:val="项目"/>
    <w:basedOn w:val="a2"/>
    <w:autoRedefine/>
    <w:rsid w:val="002B12EA"/>
    <w:pPr>
      <w:numPr>
        <w:numId w:val="6"/>
      </w:numPr>
      <w:adjustRightInd w:val="0"/>
      <w:spacing w:before="120" w:after="120"/>
      <w:contextualSpacing/>
      <w:textAlignment w:val="baseline"/>
    </w:pPr>
    <w:rPr>
      <w:rFonts w:ascii="宋体" w:eastAsia="宋体" w:cs="黑体"/>
      <w:kern w:val="0"/>
    </w:rPr>
  </w:style>
  <w:style w:type="paragraph" w:styleId="40">
    <w:name w:val="toc 4"/>
    <w:basedOn w:val="a2"/>
    <w:next w:val="a2"/>
    <w:autoRedefine/>
    <w:uiPriority w:val="39"/>
    <w:rsid w:val="009F3208"/>
    <w:pPr>
      <w:ind w:leftChars="600" w:left="1260"/>
    </w:pPr>
  </w:style>
  <w:style w:type="paragraph" w:styleId="51">
    <w:name w:val="toc 5"/>
    <w:basedOn w:val="a2"/>
    <w:next w:val="a2"/>
    <w:autoRedefine/>
    <w:uiPriority w:val="39"/>
    <w:unhideWhenUsed/>
    <w:rsid w:val="00A13C30"/>
    <w:pPr>
      <w:spacing w:line="240" w:lineRule="auto"/>
      <w:ind w:leftChars="800" w:left="1680"/>
    </w:pPr>
    <w:rPr>
      <w:rFonts w:ascii="Calibri" w:eastAsia="宋体" w:hAnsi="Calibri"/>
      <w:sz w:val="21"/>
      <w:szCs w:val="22"/>
    </w:rPr>
  </w:style>
  <w:style w:type="paragraph" w:styleId="60">
    <w:name w:val="toc 6"/>
    <w:basedOn w:val="a2"/>
    <w:next w:val="a2"/>
    <w:autoRedefine/>
    <w:uiPriority w:val="39"/>
    <w:unhideWhenUsed/>
    <w:rsid w:val="00A13C30"/>
    <w:pPr>
      <w:spacing w:line="240" w:lineRule="auto"/>
      <w:ind w:leftChars="1000" w:left="2100"/>
    </w:pPr>
    <w:rPr>
      <w:rFonts w:ascii="Calibri" w:eastAsia="宋体" w:hAnsi="Calibri"/>
      <w:sz w:val="21"/>
      <w:szCs w:val="22"/>
    </w:rPr>
  </w:style>
  <w:style w:type="paragraph" w:styleId="70">
    <w:name w:val="toc 7"/>
    <w:basedOn w:val="a2"/>
    <w:next w:val="a2"/>
    <w:autoRedefine/>
    <w:uiPriority w:val="39"/>
    <w:unhideWhenUsed/>
    <w:rsid w:val="00A13C30"/>
    <w:pPr>
      <w:spacing w:line="240" w:lineRule="auto"/>
      <w:ind w:leftChars="1200" w:left="2520"/>
    </w:pPr>
    <w:rPr>
      <w:rFonts w:ascii="Calibri" w:eastAsia="宋体" w:hAnsi="Calibri"/>
      <w:sz w:val="21"/>
      <w:szCs w:val="22"/>
    </w:rPr>
  </w:style>
  <w:style w:type="paragraph" w:styleId="80">
    <w:name w:val="toc 8"/>
    <w:basedOn w:val="a2"/>
    <w:next w:val="a2"/>
    <w:autoRedefine/>
    <w:uiPriority w:val="39"/>
    <w:unhideWhenUsed/>
    <w:rsid w:val="00A13C30"/>
    <w:pPr>
      <w:spacing w:line="240" w:lineRule="auto"/>
      <w:ind w:leftChars="1400" w:left="2940"/>
    </w:pPr>
    <w:rPr>
      <w:rFonts w:ascii="Calibri" w:eastAsia="宋体" w:hAnsi="Calibri"/>
      <w:sz w:val="21"/>
      <w:szCs w:val="22"/>
    </w:rPr>
  </w:style>
  <w:style w:type="character" w:customStyle="1" w:styleId="4Char">
    <w:name w:val="标题 4 Char"/>
    <w:aliases w:val="4h1 Char,sect 1.2.3.41 Char,Ref Heading 11 Char,rh11 Char,sect 1.2.3.42 Char,Ref Heading 12 Char,rh12 Char,sect 1.2.3.411 Char,Ref Heading 111 Char,rh111 Char,sect 1.2.3.43 Char,Ref Heading 13 Char,rh13 Char,sect 1.2.3.412 Char,rh112 Char"/>
    <w:basedOn w:val="a3"/>
    <w:link w:val="4"/>
    <w:rsid w:val="001478F0"/>
    <w:rPr>
      <w:rFonts w:asciiTheme="majorEastAsia" w:eastAsiaTheme="majorEastAsia" w:hAnsiTheme="majorEastAsia" w:cs="Arial"/>
      <w:b/>
      <w:bCs/>
      <w:kern w:val="2"/>
      <w:sz w:val="28"/>
      <w:szCs w:val="24"/>
    </w:rPr>
  </w:style>
  <w:style w:type="character" w:customStyle="1" w:styleId="Char">
    <w:name w:val="正文文本缩进 Char"/>
    <w:basedOn w:val="a3"/>
    <w:link w:val="a6"/>
    <w:rsid w:val="00057B1C"/>
    <w:rPr>
      <w:rFonts w:eastAsia="仿宋"/>
      <w:kern w:val="2"/>
      <w:sz w:val="24"/>
      <w:szCs w:val="24"/>
    </w:rPr>
  </w:style>
  <w:style w:type="character" w:customStyle="1" w:styleId="shorttext1">
    <w:name w:val="short_text1"/>
    <w:basedOn w:val="a3"/>
    <w:rsid w:val="00C7421D"/>
    <w:rPr>
      <w:sz w:val="29"/>
      <w:szCs w:val="29"/>
    </w:rPr>
  </w:style>
  <w:style w:type="paragraph" w:styleId="aff">
    <w:name w:val="No Spacing"/>
    <w:link w:val="Char5"/>
    <w:uiPriority w:val="99"/>
    <w:qFormat/>
    <w:rsid w:val="00EB3B71"/>
    <w:rPr>
      <w:rFonts w:ascii="Calibri" w:hAnsi="Calibri" w:cs="Calibri"/>
      <w:sz w:val="22"/>
      <w:szCs w:val="22"/>
    </w:rPr>
  </w:style>
  <w:style w:type="character" w:customStyle="1" w:styleId="Char5">
    <w:name w:val="无间隔 Char"/>
    <w:basedOn w:val="a3"/>
    <w:link w:val="aff"/>
    <w:uiPriority w:val="99"/>
    <w:locked/>
    <w:rsid w:val="00EB3B71"/>
    <w:rPr>
      <w:rFonts w:ascii="Calibri" w:hAnsi="Calibri" w:cs="Calibri"/>
      <w:sz w:val="22"/>
      <w:szCs w:val="22"/>
    </w:rPr>
  </w:style>
  <w:style w:type="character" w:customStyle="1" w:styleId="2Char">
    <w:name w:val="标题 2 Char"/>
    <w:aliases w:val="Attribute Heading 2 Char,h2 Char,H2 Char,Heading 2 Hidden Char,Heading 2 CCBS Char,heading 2 Char,第一章 标题 2 Char,ISO1 Char,2nd level Char,2 Char,Header 2 Char,Titre3 Char,Level 2 Head Char,h2 main heading Char,Subhead A Char,B Sub/Bold Char"/>
    <w:basedOn w:val="a3"/>
    <w:link w:val="2"/>
    <w:rsid w:val="00CE42E3"/>
    <w:rPr>
      <w:rFonts w:ascii="Arial" w:hAnsi="Arial"/>
      <w:b/>
      <w:bCs/>
      <w:kern w:val="2"/>
      <w:sz w:val="30"/>
      <w:szCs w:val="32"/>
    </w:rPr>
  </w:style>
  <w:style w:type="character" w:customStyle="1" w:styleId="3Char">
    <w:name w:val="标题 3 Char"/>
    <w:aliases w:val="H3 Char,Heading 3 - old Char,l3 Char,CT Char,Level 3 Head Char,h3 Char,3rd level Char,heading 3 Char,h3 sub heading Char,head3 Char,C Sub-Sub/Italic Char,Head 3 Char,Head 31 Char,Head 32 Char,C Sub-Sub/Italic1 Char,Project Index Char,3 Char"/>
    <w:basedOn w:val="a3"/>
    <w:link w:val="3"/>
    <w:rsid w:val="00CA5589"/>
    <w:rPr>
      <w:b/>
      <w:bCs/>
      <w:kern w:val="2"/>
      <w:sz w:val="28"/>
      <w:szCs w:val="30"/>
    </w:rPr>
  </w:style>
  <w:style w:type="character" w:customStyle="1" w:styleId="Char1">
    <w:name w:val="正文缩进 Char1"/>
    <w:aliases w:val="特点 Char1,四号 Char,表正文 Char,正文非缩进 Char,段1 Char,缩进 Char,ALT+Z Char,标题4 Char,正文不缩进 Char,正文普通文字 Char,正文文字首行缩进 Char,特点 Char Char,水上软件 Char,正文缩进 Char Char,首行缩进 Char,市检方案正文（首行缩进两字） Char,市检方案正文（首行缩进两字）1 Char,市检方案正文（首行缩进两字）2 Char,市检方案正文（首行缩进两字）3 Char"/>
    <w:basedOn w:val="a3"/>
    <w:link w:val="af2"/>
    <w:rsid w:val="00CA5589"/>
    <w:rPr>
      <w:kern w:val="2"/>
      <w:sz w:val="21"/>
    </w:rPr>
  </w:style>
  <w:style w:type="character" w:styleId="aff0">
    <w:name w:val="FollowedHyperlink"/>
    <w:basedOn w:val="a3"/>
    <w:rsid w:val="00CA5589"/>
    <w:rPr>
      <w:color w:val="800080"/>
      <w:u w:val="single"/>
    </w:rPr>
  </w:style>
  <w:style w:type="character" w:styleId="aff1">
    <w:name w:val="Strong"/>
    <w:basedOn w:val="a3"/>
    <w:qFormat/>
    <w:rsid w:val="00CA5589"/>
    <w:rPr>
      <w:b/>
      <w:bCs/>
    </w:rPr>
  </w:style>
  <w:style w:type="paragraph" w:styleId="5">
    <w:name w:val="List Number 5"/>
    <w:basedOn w:val="a2"/>
    <w:rsid w:val="00CA5589"/>
    <w:pPr>
      <w:numPr>
        <w:numId w:val="9"/>
      </w:numPr>
      <w:jc w:val="both"/>
    </w:pPr>
    <w:rPr>
      <w:rFonts w:ascii="仿宋_GB2312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2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4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00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37096">
                                          <w:marLeft w:val="87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687625">
                                              <w:marLeft w:val="50"/>
                                              <w:marRight w:val="63"/>
                                              <w:marTop w:val="351"/>
                                              <w:marBottom w:val="38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39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5594">
                  <w:marLeft w:val="240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7" w:color="C9D7F1"/>
                    <w:bottom w:val="none" w:sz="0" w:space="0" w:color="auto"/>
                    <w:right w:val="none" w:sz="0" w:space="0" w:color="auto"/>
                  </w:divBdr>
                  <w:divsChild>
                    <w:div w:id="1175461219">
                      <w:marLeft w:val="75"/>
                      <w:marRight w:val="0"/>
                      <w:marTop w:val="22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0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2822">
                              <w:marLeft w:val="0"/>
                              <w:marRight w:val="9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037;&#20855;\&#19994;&#21153;&#27969;&#31243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CD812-94A9-409D-9482-A5BC5FA1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业务流程模板.dot</Template>
  <TotalTime>16034</TotalTime>
  <Pages>8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Links>
    <vt:vector size="822" baseType="variant">
      <vt:variant>
        <vt:i4>1376314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_Toc268120251</vt:lpwstr>
      </vt:variant>
      <vt:variant>
        <vt:i4>1376314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_Toc268120250</vt:lpwstr>
      </vt:variant>
      <vt:variant>
        <vt:i4>1310778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_Toc268120249</vt:lpwstr>
      </vt:variant>
      <vt:variant>
        <vt:i4>1310778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_Toc268120248</vt:lpwstr>
      </vt:variant>
      <vt:variant>
        <vt:i4>1310778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_Toc268120247</vt:lpwstr>
      </vt:variant>
      <vt:variant>
        <vt:i4>1310778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_Toc268120246</vt:lpwstr>
      </vt:variant>
      <vt:variant>
        <vt:i4>1310778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_Toc268120245</vt:lpwstr>
      </vt:variant>
      <vt:variant>
        <vt:i4>1310778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_Toc268120244</vt:lpwstr>
      </vt:variant>
      <vt:variant>
        <vt:i4>1310778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_Toc268120243</vt:lpwstr>
      </vt:variant>
      <vt:variant>
        <vt:i4>1310778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_Toc268120242</vt:lpwstr>
      </vt:variant>
      <vt:variant>
        <vt:i4>1310778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_Toc268120241</vt:lpwstr>
      </vt:variant>
      <vt:variant>
        <vt:i4>1310778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_Toc268120240</vt:lpwstr>
      </vt:variant>
      <vt:variant>
        <vt:i4>1245242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_Toc268120239</vt:lpwstr>
      </vt:variant>
      <vt:variant>
        <vt:i4>1245242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_Toc268120238</vt:lpwstr>
      </vt:variant>
      <vt:variant>
        <vt:i4>1245242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_Toc268120237</vt:lpwstr>
      </vt:variant>
      <vt:variant>
        <vt:i4>1245242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_Toc268120236</vt:lpwstr>
      </vt:variant>
      <vt:variant>
        <vt:i4>1245242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_Toc268120235</vt:lpwstr>
      </vt:variant>
      <vt:variant>
        <vt:i4>1245242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_Toc268120234</vt:lpwstr>
      </vt:variant>
      <vt:variant>
        <vt:i4>1245242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_Toc268120233</vt:lpwstr>
      </vt:variant>
      <vt:variant>
        <vt:i4>1245242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_Toc268120232</vt:lpwstr>
      </vt:variant>
      <vt:variant>
        <vt:i4>1245242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_Toc268120231</vt:lpwstr>
      </vt:variant>
      <vt:variant>
        <vt:i4>1245242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_Toc268120230</vt:lpwstr>
      </vt:variant>
      <vt:variant>
        <vt:i4>1179706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_Toc268120229</vt:lpwstr>
      </vt:variant>
      <vt:variant>
        <vt:i4>1179706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_Toc268120228</vt:lpwstr>
      </vt:variant>
      <vt:variant>
        <vt:i4>1179706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_Toc268120227</vt:lpwstr>
      </vt:variant>
      <vt:variant>
        <vt:i4>1179706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_Toc268120226</vt:lpwstr>
      </vt:variant>
      <vt:variant>
        <vt:i4>1179706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_Toc268120225</vt:lpwstr>
      </vt:variant>
      <vt:variant>
        <vt:i4>1179706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_Toc268120224</vt:lpwstr>
      </vt:variant>
      <vt:variant>
        <vt:i4>1179706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_Toc268120223</vt:lpwstr>
      </vt:variant>
      <vt:variant>
        <vt:i4>1179706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_Toc268120222</vt:lpwstr>
      </vt:variant>
      <vt:variant>
        <vt:i4>1179706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_Toc268120221</vt:lpwstr>
      </vt:variant>
      <vt:variant>
        <vt:i4>1179706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_Toc268120220</vt:lpwstr>
      </vt:variant>
      <vt:variant>
        <vt:i4>1114170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_Toc268120219</vt:lpwstr>
      </vt:variant>
      <vt:variant>
        <vt:i4>1114170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_Toc268120218</vt:lpwstr>
      </vt:variant>
      <vt:variant>
        <vt:i4>1114170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_Toc268120217</vt:lpwstr>
      </vt:variant>
      <vt:variant>
        <vt:i4>1114170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_Toc268120216</vt:lpwstr>
      </vt:variant>
      <vt:variant>
        <vt:i4>1114170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_Toc268120215</vt:lpwstr>
      </vt:variant>
      <vt:variant>
        <vt:i4>1114170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_Toc268120214</vt:lpwstr>
      </vt:variant>
      <vt:variant>
        <vt:i4>1114170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_Toc268120213</vt:lpwstr>
      </vt:variant>
      <vt:variant>
        <vt:i4>1114170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_Toc268120212</vt:lpwstr>
      </vt:variant>
      <vt:variant>
        <vt:i4>1114170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_Toc268120211</vt:lpwstr>
      </vt:variant>
      <vt:variant>
        <vt:i4>1114170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_Toc268120210</vt:lpwstr>
      </vt:variant>
      <vt:variant>
        <vt:i4>1048634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_Toc268120209</vt:lpwstr>
      </vt:variant>
      <vt:variant>
        <vt:i4>1048634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_Toc268120208</vt:lpwstr>
      </vt:variant>
      <vt:variant>
        <vt:i4>1048634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_Toc268120207</vt:lpwstr>
      </vt:variant>
      <vt:variant>
        <vt:i4>1048634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_Toc268120206</vt:lpwstr>
      </vt:variant>
      <vt:variant>
        <vt:i4>1048634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_Toc268120205</vt:lpwstr>
      </vt:variant>
      <vt:variant>
        <vt:i4>1048634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_Toc268120204</vt:lpwstr>
      </vt:variant>
      <vt:variant>
        <vt:i4>1048634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_Toc268120203</vt:lpwstr>
      </vt:variant>
      <vt:variant>
        <vt:i4>1048634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_Toc268120202</vt:lpwstr>
      </vt:variant>
      <vt:variant>
        <vt:i4>1048634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_Toc268120201</vt:lpwstr>
      </vt:variant>
      <vt:variant>
        <vt:i4>1048634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_Toc268120200</vt:lpwstr>
      </vt:variant>
      <vt:variant>
        <vt:i4>1638457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_Toc268120199</vt:lpwstr>
      </vt:variant>
      <vt:variant>
        <vt:i4>1638457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_Toc268120198</vt:lpwstr>
      </vt:variant>
      <vt:variant>
        <vt:i4>1638457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_Toc268120197</vt:lpwstr>
      </vt:variant>
      <vt:variant>
        <vt:i4>1638457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_Toc268120196</vt:lpwstr>
      </vt:variant>
      <vt:variant>
        <vt:i4>1638457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_Toc268120195</vt:lpwstr>
      </vt:variant>
      <vt:variant>
        <vt:i4>1638457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_Toc268120194</vt:lpwstr>
      </vt:variant>
      <vt:variant>
        <vt:i4>1638457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_Toc268120193</vt:lpwstr>
      </vt:variant>
      <vt:variant>
        <vt:i4>1638457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_Toc268120192</vt:lpwstr>
      </vt:variant>
      <vt:variant>
        <vt:i4>1638457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_Toc268120191</vt:lpwstr>
      </vt:variant>
      <vt:variant>
        <vt:i4>1638457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_Toc268120190</vt:lpwstr>
      </vt:variant>
      <vt:variant>
        <vt:i4>1572921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_Toc268120189</vt:lpwstr>
      </vt:variant>
      <vt:variant>
        <vt:i4>1572921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_Toc268120188</vt:lpwstr>
      </vt:variant>
      <vt:variant>
        <vt:i4>1572921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_Toc268120187</vt:lpwstr>
      </vt:variant>
      <vt:variant>
        <vt:i4>1572921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_Toc268120186</vt:lpwstr>
      </vt:variant>
      <vt:variant>
        <vt:i4>1572921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_Toc268120185</vt:lpwstr>
      </vt:variant>
      <vt:variant>
        <vt:i4>1572921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_Toc268120184</vt:lpwstr>
      </vt:variant>
      <vt:variant>
        <vt:i4>1572921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_Toc268120183</vt:lpwstr>
      </vt:variant>
      <vt:variant>
        <vt:i4>1572921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_Toc268120182</vt:lpwstr>
      </vt:variant>
      <vt:variant>
        <vt:i4>1572921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_Toc268120181</vt:lpwstr>
      </vt:variant>
      <vt:variant>
        <vt:i4>1572921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_Toc268120180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_Toc268120179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_Toc268120178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_Toc268120177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_Toc268120176</vt:lpwstr>
      </vt:variant>
      <vt:variant>
        <vt:i4>1507385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_Toc268120175</vt:lpwstr>
      </vt:variant>
      <vt:variant>
        <vt:i4>1507385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_Toc268120174</vt:lpwstr>
      </vt:variant>
      <vt:variant>
        <vt:i4>1507385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_Toc268120173</vt:lpwstr>
      </vt:variant>
      <vt:variant>
        <vt:i4>1507385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_Toc268120172</vt:lpwstr>
      </vt:variant>
      <vt:variant>
        <vt:i4>1507385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_Toc268120171</vt:lpwstr>
      </vt:variant>
      <vt:variant>
        <vt:i4>1507385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_Toc268120170</vt:lpwstr>
      </vt:variant>
      <vt:variant>
        <vt:i4>1441849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_Toc268120169</vt:lpwstr>
      </vt:variant>
      <vt:variant>
        <vt:i4>1441849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_Toc268120168</vt:lpwstr>
      </vt:variant>
      <vt:variant>
        <vt:i4>1441849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_Toc268120167</vt:lpwstr>
      </vt:variant>
      <vt:variant>
        <vt:i4>1441849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_Toc268120166</vt:lpwstr>
      </vt:variant>
      <vt:variant>
        <vt:i4>1441849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_Toc268120165</vt:lpwstr>
      </vt:variant>
      <vt:variant>
        <vt:i4>1441849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_Toc268120164</vt:lpwstr>
      </vt:variant>
      <vt:variant>
        <vt:i4>1441849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_Toc268120163</vt:lpwstr>
      </vt:variant>
      <vt:variant>
        <vt:i4>1441849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_Toc268120162</vt:lpwstr>
      </vt:variant>
      <vt:variant>
        <vt:i4>1441849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_Toc268120161</vt:lpwstr>
      </vt:variant>
      <vt:variant>
        <vt:i4>1441849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_Toc268120160</vt:lpwstr>
      </vt:variant>
      <vt:variant>
        <vt:i4>1376313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_Toc268120159</vt:lpwstr>
      </vt:variant>
      <vt:variant>
        <vt:i4>1376313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_Toc268120158</vt:lpwstr>
      </vt:variant>
      <vt:variant>
        <vt:i4>1376313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_Toc268120157</vt:lpwstr>
      </vt:variant>
      <vt:variant>
        <vt:i4>1376313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_Toc268120156</vt:lpwstr>
      </vt:variant>
      <vt:variant>
        <vt:i4>1376313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_Toc268120155</vt:lpwstr>
      </vt:variant>
      <vt:variant>
        <vt:i4>1376313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_Toc268120154</vt:lpwstr>
      </vt:variant>
      <vt:variant>
        <vt:i4>1376313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_Toc268120153</vt:lpwstr>
      </vt:variant>
      <vt:variant>
        <vt:i4>1376313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_Toc268120152</vt:lpwstr>
      </vt:variant>
      <vt:variant>
        <vt:i4>1376313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_Toc268120151</vt:lpwstr>
      </vt:variant>
      <vt:variant>
        <vt:i4>1376313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_Toc268120150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_Toc268120149</vt:lpwstr>
      </vt:variant>
      <vt:variant>
        <vt:i4>1310777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_Toc268120148</vt:lpwstr>
      </vt:variant>
      <vt:variant>
        <vt:i4>1310777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_Toc268120147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_Toc268120146</vt:lpwstr>
      </vt:variant>
      <vt:variant>
        <vt:i4>1310777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_Toc268120145</vt:lpwstr>
      </vt:variant>
      <vt:variant>
        <vt:i4>1310777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_Toc268120144</vt:lpwstr>
      </vt:variant>
      <vt:variant>
        <vt:i4>1310777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_Toc268120143</vt:lpwstr>
      </vt:variant>
      <vt:variant>
        <vt:i4>1310777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_Toc268120142</vt:lpwstr>
      </vt:variant>
      <vt:variant>
        <vt:i4>1310777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_Toc268120141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_Toc268120140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_Toc268120139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_Toc268120138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_Toc268120137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_Toc268120136</vt:lpwstr>
      </vt:variant>
      <vt:variant>
        <vt:i4>1245241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_Toc268120135</vt:lpwstr>
      </vt:variant>
      <vt:variant>
        <vt:i4>1245241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_Toc268120134</vt:lpwstr>
      </vt:variant>
      <vt:variant>
        <vt:i4>1245241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_Toc268120133</vt:lpwstr>
      </vt:variant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_Toc268120132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_Toc268120131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_Toc268120130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_Toc268120129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_Toc268120128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_Toc268120127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_Toc268120126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_Toc268120125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_Toc268120124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_Toc268120123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_Toc268120122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_Toc268120121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_Toc268120120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_Toc268120119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_Toc268120118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_Toc268120117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_Toc268120116</vt:lpwstr>
      </vt:variant>
      <vt:variant>
        <vt:i4>1114169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_Toc268120115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wuxiang sun</cp:lastModifiedBy>
  <cp:revision>5325</cp:revision>
  <cp:lastPrinted>2008-03-25T09:46:00Z</cp:lastPrinted>
  <dcterms:created xsi:type="dcterms:W3CDTF">2010-07-29T01:29:00Z</dcterms:created>
  <dcterms:modified xsi:type="dcterms:W3CDTF">2018-06-21T06:28:00Z</dcterms:modified>
  <cp:category/>
</cp:coreProperties>
</file>